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 w:cstheme="minorHAnsi"/>
          <w:sz w:val="20"/>
          <w:szCs w:val="20"/>
        </w:rPr>
        <w:id w:val="-1800831051"/>
        <w:docPartObj>
          <w:docPartGallery w:val="Cover Pages"/>
          <w:docPartUnique/>
        </w:docPartObj>
      </w:sdtPr>
      <w:sdtEndPr>
        <w:rPr>
          <w:noProof/>
          <w:lang w:val="en-US" w:eastAsia="en-US"/>
        </w:rPr>
      </w:sdtEndPr>
      <w:sdtContent>
        <w:p w14:paraId="563EC282" w14:textId="77777777" w:rsidR="00D064DC" w:rsidRPr="00337A0F" w:rsidRDefault="00D064DC" w:rsidP="00D064DC">
          <w:pPr>
            <w:rPr>
              <w:rFonts w:asciiTheme="minorHAnsi" w:hAnsiTheme="minorHAnsi" w:cstheme="minorHAnsi"/>
              <w:sz w:val="20"/>
              <w:szCs w:val="20"/>
            </w:rPr>
          </w:pPr>
          <w:r w:rsidRPr="00337A0F">
            <w:rPr>
              <w:rFonts w:asciiTheme="minorHAnsi" w:hAnsiTheme="minorHAnsi" w:cstheme="minorHAnsi"/>
              <w:noProof/>
              <w:sz w:val="20"/>
              <w:szCs w:val="20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4DB65036" wp14:editId="66300C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4909EC44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0B8D270" w14:textId="77777777" w:rsidR="00DE2F12" w:rsidRPr="00337A0F" w:rsidRDefault="00DE2F12">
          <w:pPr>
            <w:spacing w:before="0" w:after="0" w:line="240" w:lineRule="auto"/>
            <w:rPr>
              <w:rFonts w:asciiTheme="minorHAnsi" w:hAnsiTheme="minorHAnsi" w:cstheme="minorHAnsi"/>
              <w:noProof/>
              <w:sz w:val="20"/>
              <w:szCs w:val="20"/>
              <w:lang w:val="en-US" w:eastAsia="en-US"/>
            </w:rPr>
          </w:pPr>
        </w:p>
        <w:p w14:paraId="0D6DEB08" w14:textId="77777777" w:rsidR="00DE2F12" w:rsidRPr="00337A0F" w:rsidRDefault="00DE2F12">
          <w:pPr>
            <w:spacing w:before="0" w:after="0" w:line="240" w:lineRule="auto"/>
            <w:rPr>
              <w:rFonts w:asciiTheme="minorHAnsi" w:hAnsiTheme="minorHAnsi" w:cstheme="minorHAnsi"/>
              <w:noProof/>
              <w:sz w:val="20"/>
              <w:szCs w:val="20"/>
              <w:lang w:val="en-US" w:eastAsia="en-US"/>
            </w:rPr>
          </w:pPr>
        </w:p>
        <w:p w14:paraId="4CDE4B4D" w14:textId="77777777" w:rsidR="00DE2F12" w:rsidRPr="00337A0F" w:rsidRDefault="00DE2F12">
          <w:pPr>
            <w:spacing w:before="0" w:after="0" w:line="240" w:lineRule="auto"/>
            <w:rPr>
              <w:rFonts w:asciiTheme="minorHAnsi" w:hAnsiTheme="minorHAnsi" w:cstheme="minorHAnsi"/>
              <w:noProof/>
              <w:sz w:val="20"/>
              <w:szCs w:val="20"/>
              <w:lang w:val="en-US" w:eastAsia="en-US"/>
            </w:rPr>
          </w:pPr>
        </w:p>
        <w:p w14:paraId="06FBA80F" w14:textId="77777777" w:rsidR="00DE2F12" w:rsidRPr="00337A0F" w:rsidRDefault="00DE2F12">
          <w:pPr>
            <w:spacing w:before="0" w:after="0" w:line="240" w:lineRule="auto"/>
            <w:rPr>
              <w:rFonts w:asciiTheme="minorHAnsi" w:hAnsiTheme="minorHAnsi" w:cstheme="minorHAnsi"/>
              <w:noProof/>
              <w:sz w:val="20"/>
              <w:szCs w:val="20"/>
              <w:lang w:val="en-US" w:eastAsia="en-US"/>
            </w:rPr>
          </w:pPr>
        </w:p>
        <w:p w14:paraId="7F6B0E2E" w14:textId="6BCCA365" w:rsidR="00D064DC" w:rsidRPr="00337A0F" w:rsidRDefault="00DE2F12">
          <w:pPr>
            <w:spacing w:before="0" w:after="0" w:line="240" w:lineRule="auto"/>
            <w:rPr>
              <w:rFonts w:asciiTheme="minorHAnsi" w:hAnsiTheme="minorHAnsi" w:cstheme="minorHAnsi"/>
              <w:noProof/>
              <w:sz w:val="20"/>
              <w:szCs w:val="20"/>
              <w:lang w:val="en-US" w:eastAsia="en-US"/>
            </w:rPr>
          </w:pPr>
          <w:r w:rsidRPr="00337A0F">
            <w:rPr>
              <w:rFonts w:asciiTheme="minorHAnsi" w:hAnsiTheme="minorHAnsi" w:cstheme="minorHAnsi"/>
              <w:noProof/>
              <w:sz w:val="20"/>
              <w:szCs w:val="20"/>
              <w:lang w:val="en-US" w:eastAsia="en-US"/>
            </w:rPr>
            <w:t xml:space="preserve">                                                                                                                                                 </w:t>
          </w:r>
          <w:r w:rsidR="003D0FC9" w:rsidRPr="00337A0F">
            <w:rPr>
              <w:rFonts w:asciiTheme="minorHAnsi" w:hAnsiTheme="minorHAnsi" w:cstheme="minorHAnsi"/>
              <w:noProof/>
              <w:sz w:val="20"/>
              <w:szCs w:val="2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1CF42C" wp14:editId="39D03405">
                    <wp:simplePos x="0" y="0"/>
                    <wp:positionH relativeFrom="page">
                      <wp:posOffset>-1219200</wp:posOffset>
                    </wp:positionH>
                    <wp:positionV relativeFrom="page">
                      <wp:posOffset>9058275</wp:posOffset>
                    </wp:positionV>
                    <wp:extent cx="5800725" cy="32639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00725" cy="32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E26782" w14:textId="508E0C19" w:rsidR="00F300A2" w:rsidRDefault="00F300A2" w:rsidP="00DE2F12">
                                <w:pPr>
                                  <w:pStyle w:val="Footer"/>
                                  <w:jc w:val="both"/>
                                </w:pPr>
                                <w:r w:rsidRPr="00293BBC">
                                  <w:rPr>
                                    <w:sz w:val="18"/>
                                    <w:szCs w:val="18"/>
                                  </w:rPr>
                                  <w:t>© 201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8</w:t>
                                </w:r>
                                <w:r w:rsidRPr="00293BBC">
                                  <w:rPr>
                                    <w:sz w:val="18"/>
                                    <w:szCs w:val="18"/>
                                  </w:rPr>
                                  <w:t xml:space="preserve"> Cognizant 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1CF4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-96pt;margin-top:713.25pt;width:456.75pt;height:25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" filled="f" stroked="f" strokeweight=".5pt">
                    <v:textbox inset="126pt,0,54pt,0">
                      <w:txbxContent>
                        <w:p w14:paraId="30E26782" w14:textId="508E0C19" w:rsidR="00F300A2" w:rsidRDefault="00F300A2" w:rsidP="00DE2F12">
                          <w:pPr>
                            <w:pStyle w:val="Footer"/>
                            <w:jc w:val="both"/>
                          </w:pPr>
                          <w:r w:rsidRPr="00293BBC">
                            <w:rPr>
                              <w:sz w:val="18"/>
                              <w:szCs w:val="18"/>
                            </w:rPr>
                            <w:t>© 201</w:t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293BBC">
                            <w:rPr>
                              <w:sz w:val="18"/>
                              <w:szCs w:val="18"/>
                            </w:rPr>
                            <w:t xml:space="preserve"> Cognizant </w:t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64DC" w:rsidRPr="00337A0F">
            <w:rPr>
              <w:rFonts w:asciiTheme="minorHAnsi" w:hAnsiTheme="minorHAnsi" w:cstheme="minorHAnsi"/>
              <w:noProof/>
              <w:sz w:val="20"/>
              <w:szCs w:val="2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687D36" wp14:editId="5A98287A">
                    <wp:simplePos x="0" y="0"/>
                    <wp:positionH relativeFrom="page">
                      <wp:posOffset>228601</wp:posOffset>
                    </wp:positionH>
                    <wp:positionV relativeFrom="page">
                      <wp:posOffset>3019425</wp:posOffset>
                    </wp:positionV>
                    <wp:extent cx="71628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628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C16348" w14:textId="35878E8F" w:rsidR="00F300A2" w:rsidRPr="00D178BC" w:rsidRDefault="00F300A2" w:rsidP="00D064DC">
                                <w:pPr>
                                  <w:rPr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3A13E0">
                                  <w:rPr>
                                    <w:rFonts w:asciiTheme="minorHAnsi" w:hAnsiTheme="minorHAnsi"/>
                                    <w:color w:val="0070C0"/>
                                    <w:sz w:val="40"/>
                                    <w:szCs w:val="40"/>
                                  </w:rPr>
                                  <w:t xml:space="preserve">Test Case and Keyword Description for </w:t>
                                </w:r>
                                <w:r>
                                  <w:rPr>
                                    <w:rFonts w:asciiTheme="minorHAnsi" w:hAnsiTheme="minorHAnsi"/>
                                    <w:color w:val="0070C0"/>
                                    <w:sz w:val="40"/>
                                    <w:szCs w:val="40"/>
                                  </w:rPr>
                                  <w:t>CACM IDD Customer Unmerge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687D36" id="Text Box 154" o:spid="_x0000_s1027" type="#_x0000_t202" style="position:absolute;margin-left:18pt;margin-top:237.75pt;width:564pt;height:286.5pt;z-index:251660288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" filled="f" stroked="f" strokeweight=".5pt">
                    <v:textbox inset="126pt,0,54pt,0">
                      <w:txbxContent>
                        <w:p w14:paraId="22C16348" w14:textId="35878E8F" w:rsidR="00F300A2" w:rsidRPr="00D178BC" w:rsidRDefault="00F300A2" w:rsidP="00D064DC">
                          <w:pPr>
                            <w:rPr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3A13E0">
                            <w:rPr>
                              <w:rFonts w:asciiTheme="minorHAnsi" w:hAnsiTheme="minorHAnsi"/>
                              <w:color w:val="0070C0"/>
                              <w:sz w:val="40"/>
                              <w:szCs w:val="40"/>
                            </w:rPr>
                            <w:t xml:space="preserve">Test Case and Keyword Description for </w:t>
                          </w:r>
                          <w:r>
                            <w:rPr>
                              <w:rFonts w:asciiTheme="minorHAnsi" w:hAnsiTheme="minorHAnsi"/>
                              <w:color w:val="0070C0"/>
                              <w:sz w:val="40"/>
                              <w:szCs w:val="40"/>
                            </w:rPr>
                            <w:t>CACM IDD Customer Unmerge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64DC" w:rsidRPr="00337A0F">
            <w:rPr>
              <w:rFonts w:asciiTheme="minorHAnsi" w:hAnsiTheme="minorHAnsi" w:cstheme="minorHAnsi"/>
              <w:noProof/>
              <w:sz w:val="20"/>
              <w:szCs w:val="20"/>
              <w:lang w:val="en-US" w:eastAsia="en-US"/>
            </w:rPr>
            <w:br w:type="page"/>
          </w:r>
        </w:p>
      </w:sdtContent>
    </w:sdt>
    <w:tbl>
      <w:tblPr>
        <w:tblW w:w="9874" w:type="dxa"/>
        <w:tblLayout w:type="fixed"/>
        <w:tblLook w:val="01E0" w:firstRow="1" w:lastRow="1" w:firstColumn="1" w:lastColumn="1" w:noHBand="0" w:noVBand="0"/>
      </w:tblPr>
      <w:tblGrid>
        <w:gridCol w:w="2438"/>
        <w:gridCol w:w="4492"/>
        <w:gridCol w:w="1260"/>
        <w:gridCol w:w="1642"/>
        <w:gridCol w:w="42"/>
      </w:tblGrid>
      <w:tr w:rsidR="00F7612F" w:rsidRPr="00337A0F" w14:paraId="2443AE36" w14:textId="77777777" w:rsidTr="003371DA">
        <w:trPr>
          <w:trHeight w:val="1220"/>
        </w:trPr>
        <w:tc>
          <w:tcPr>
            <w:tcW w:w="9874" w:type="dxa"/>
            <w:gridSpan w:val="5"/>
            <w:tcBorders>
              <w:top w:val="single" w:sz="4" w:space="0" w:color="000080"/>
              <w:bottom w:val="single" w:sz="4" w:space="0" w:color="000080"/>
            </w:tcBorders>
          </w:tcPr>
          <w:p w14:paraId="490BE688" w14:textId="323DC656" w:rsidR="00F7612F" w:rsidRPr="00337A0F" w:rsidRDefault="00155244" w:rsidP="00CC35FF">
            <w:pPr>
              <w:pStyle w:val="FoodstuffsCoverLine2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 xml:space="preserve"> </w:t>
            </w:r>
            <w:r w:rsidR="003A13E0" w:rsidRPr="00337A0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Test Case and Keyword Description for </w:t>
            </w:r>
            <w:r w:rsidR="009A49D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CACM </w:t>
            </w:r>
            <w:r w:rsidR="00553025" w:rsidRPr="00337A0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IDD</w:t>
            </w:r>
            <w:r w:rsidR="009A49D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Customer </w:t>
            </w:r>
            <w:r w:rsidR="00F300A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Unmerge</w:t>
            </w:r>
          </w:p>
          <w:p w14:paraId="6897D7EE" w14:textId="26A3B570" w:rsidR="003024D8" w:rsidRPr="00337A0F" w:rsidRDefault="003024D8" w:rsidP="00C718A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F7612F" w:rsidRPr="00337A0F" w14:paraId="4FB7C992" w14:textId="77777777" w:rsidTr="003371DA">
        <w:trPr>
          <w:trHeight w:val="725"/>
        </w:trPr>
        <w:tc>
          <w:tcPr>
            <w:tcW w:w="9874" w:type="dxa"/>
            <w:gridSpan w:val="5"/>
            <w:tcBorders>
              <w:top w:val="single" w:sz="4" w:space="0" w:color="000080"/>
              <w:bottom w:val="single" w:sz="4" w:space="0" w:color="000080"/>
            </w:tcBorders>
          </w:tcPr>
          <w:p w14:paraId="537F24E8" w14:textId="1D32E0E2" w:rsidR="00F7612F" w:rsidRPr="00337A0F" w:rsidRDefault="00F7612F" w:rsidP="004B2C0F">
            <w:pPr>
              <w:pStyle w:val="FoodstuffsCoverAMSLine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37EC3" w:rsidRPr="00337A0F" w14:paraId="06546D6C" w14:textId="77777777" w:rsidTr="007213A9">
        <w:trPr>
          <w:gridAfter w:val="1"/>
          <w:wAfter w:w="42" w:type="dxa"/>
          <w:trHeight w:val="240"/>
        </w:trPr>
        <w:tc>
          <w:tcPr>
            <w:tcW w:w="2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</w:tcPr>
          <w:p w14:paraId="58BCD874" w14:textId="77777777" w:rsidR="00837EC3" w:rsidRPr="00337A0F" w:rsidRDefault="00837EC3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Author</w:t>
            </w:r>
          </w:p>
        </w:tc>
        <w:tc>
          <w:tcPr>
            <w:tcW w:w="449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FC8C1FD" w14:textId="77777777" w:rsidR="00837EC3" w:rsidRPr="00337A0F" w:rsidRDefault="009E3EBC" w:rsidP="007213A9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Cognizant</w:t>
            </w:r>
          </w:p>
        </w:tc>
        <w:tc>
          <w:tcPr>
            <w:tcW w:w="12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  <w:hideMark/>
          </w:tcPr>
          <w:p w14:paraId="33C6FDAC" w14:textId="77777777" w:rsidR="00837EC3" w:rsidRPr="00337A0F" w:rsidRDefault="00837EC3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Version</w:t>
            </w:r>
          </w:p>
        </w:tc>
        <w:tc>
          <w:tcPr>
            <w:tcW w:w="1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3FE8580" w14:textId="25FCF354" w:rsidR="00837EC3" w:rsidRPr="00337A0F" w:rsidRDefault="00E730C6" w:rsidP="009040ED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V1.0</w:t>
            </w:r>
          </w:p>
        </w:tc>
      </w:tr>
      <w:tr w:rsidR="00837EC3" w:rsidRPr="00337A0F" w14:paraId="296C44C7" w14:textId="77777777" w:rsidTr="007213A9">
        <w:trPr>
          <w:gridAfter w:val="1"/>
          <w:wAfter w:w="42" w:type="dxa"/>
          <w:trHeight w:val="575"/>
        </w:trPr>
        <w:tc>
          <w:tcPr>
            <w:tcW w:w="2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</w:tcPr>
          <w:p w14:paraId="6FF68DB1" w14:textId="3B715085" w:rsidR="00837EC3" w:rsidRPr="00337A0F" w:rsidRDefault="002C4175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Role</w:t>
            </w:r>
          </w:p>
        </w:tc>
        <w:tc>
          <w:tcPr>
            <w:tcW w:w="449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0A6A7C0" w14:textId="7D253550" w:rsidR="00837EC3" w:rsidRPr="00337A0F" w:rsidRDefault="002C4175" w:rsidP="002C4175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Automation Consultant</w:t>
            </w:r>
          </w:p>
        </w:tc>
        <w:tc>
          <w:tcPr>
            <w:tcW w:w="12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  <w:hideMark/>
          </w:tcPr>
          <w:p w14:paraId="747E52AE" w14:textId="77777777" w:rsidR="00837EC3" w:rsidRPr="00337A0F" w:rsidRDefault="00837EC3" w:rsidP="00FB7F12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1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D36C690" w14:textId="2BDAFEE5" w:rsidR="00837EC3" w:rsidRPr="00337A0F" w:rsidRDefault="00F300A2" w:rsidP="00553025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</w:rPr>
              <w:t>24</w:t>
            </w:r>
            <w:r w:rsidRPr="00F300A2">
              <w:rPr>
                <w:rFonts w:asciiTheme="minorHAnsi" w:hAnsiTheme="minorHAnsi" w:cstheme="minorHAnsi"/>
                <w:sz w:val="2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E730C6">
              <w:rPr>
                <w:rFonts w:asciiTheme="minorHAnsi" w:hAnsiTheme="minorHAnsi" w:cstheme="minorHAnsi"/>
                <w:sz w:val="20"/>
              </w:rPr>
              <w:t>Feb 2020</w:t>
            </w:r>
          </w:p>
        </w:tc>
      </w:tr>
      <w:tr w:rsidR="00DC6774" w:rsidRPr="00337A0F" w14:paraId="106CC11A" w14:textId="77777777" w:rsidTr="003574D3">
        <w:trPr>
          <w:gridAfter w:val="1"/>
          <w:wAfter w:w="42" w:type="dxa"/>
          <w:trHeight w:val="266"/>
        </w:trPr>
        <w:tc>
          <w:tcPr>
            <w:tcW w:w="2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</w:tcPr>
          <w:p w14:paraId="39973E31" w14:textId="77777777" w:rsidR="00DC6774" w:rsidRPr="00337A0F" w:rsidRDefault="00DC6774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Project Manager</w:t>
            </w:r>
          </w:p>
        </w:tc>
        <w:tc>
          <w:tcPr>
            <w:tcW w:w="7394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A39A49B" w14:textId="1D38BAF6" w:rsidR="00DC6774" w:rsidRPr="00337A0F" w:rsidRDefault="00DC6774" w:rsidP="007213A9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37EC3" w:rsidRPr="00337A0F" w14:paraId="354087DD" w14:textId="77777777" w:rsidTr="003371DA">
        <w:trPr>
          <w:gridAfter w:val="1"/>
          <w:wAfter w:w="42" w:type="dxa"/>
          <w:trHeight w:val="69"/>
        </w:trPr>
        <w:tc>
          <w:tcPr>
            <w:tcW w:w="2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</w:tcPr>
          <w:p w14:paraId="3738C069" w14:textId="77777777" w:rsidR="00837EC3" w:rsidRPr="00337A0F" w:rsidRDefault="00837EC3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 xml:space="preserve">Project </w:t>
            </w:r>
            <w:r w:rsidR="00D73D25" w:rsidRPr="00337A0F">
              <w:rPr>
                <w:rFonts w:asciiTheme="minorHAnsi" w:hAnsiTheme="minorHAnsi" w:cstheme="minorHAnsi"/>
                <w:sz w:val="20"/>
              </w:rPr>
              <w:t>Work stream</w:t>
            </w:r>
          </w:p>
        </w:tc>
        <w:tc>
          <w:tcPr>
            <w:tcW w:w="7394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73A5E4E" w14:textId="6A9C7C7F" w:rsidR="00837EC3" w:rsidRPr="00337A0F" w:rsidRDefault="00367713" w:rsidP="00F300A2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6771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Test Case and Keyword Description for CACM IDD Customer </w:t>
            </w:r>
            <w:r w:rsidR="00F300A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Unmerge</w:t>
            </w:r>
          </w:p>
        </w:tc>
      </w:tr>
    </w:tbl>
    <w:p w14:paraId="07A9059A" w14:textId="77777777" w:rsidR="00027B52" w:rsidRPr="00337A0F" w:rsidRDefault="00027B52" w:rsidP="00CC35FF">
      <w:p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97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6631"/>
      </w:tblGrid>
      <w:tr w:rsidR="006116DA" w:rsidRPr="00337A0F" w14:paraId="4CCA4764" w14:textId="77777777" w:rsidTr="007213A9">
        <w:trPr>
          <w:trHeight w:val="292"/>
          <w:tblHeader/>
        </w:trPr>
        <w:tc>
          <w:tcPr>
            <w:tcW w:w="9776" w:type="dxa"/>
            <w:gridSpan w:val="2"/>
            <w:shd w:val="clear" w:color="auto" w:fill="002060"/>
            <w:vAlign w:val="center"/>
          </w:tcPr>
          <w:p w14:paraId="7A489007" w14:textId="77777777" w:rsidR="006116DA" w:rsidRPr="00337A0F" w:rsidRDefault="006116DA" w:rsidP="007213A9">
            <w:pPr>
              <w:pStyle w:val="TableHeading"/>
              <w:spacing w:before="0"/>
              <w:ind w:left="360"/>
              <w:jc w:val="left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STAKEHOLDERS/DISTRIBUTION LIST</w:t>
            </w:r>
          </w:p>
        </w:tc>
      </w:tr>
      <w:tr w:rsidR="006116DA" w:rsidRPr="00337A0F" w14:paraId="049ACD54" w14:textId="77777777" w:rsidTr="007213A9">
        <w:trPr>
          <w:trHeight w:val="332"/>
        </w:trPr>
        <w:tc>
          <w:tcPr>
            <w:tcW w:w="3145" w:type="dxa"/>
            <w:shd w:val="clear" w:color="auto" w:fill="auto"/>
            <w:vAlign w:val="center"/>
          </w:tcPr>
          <w:p w14:paraId="0721A212" w14:textId="77777777" w:rsidR="006116DA" w:rsidRPr="00337A0F" w:rsidRDefault="006116DA" w:rsidP="007213A9">
            <w:pPr>
              <w:pStyle w:val="BodyTextFoodstuffs"/>
              <w:spacing w:before="0" w:after="0" w:line="36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6631" w:type="dxa"/>
            <w:shd w:val="clear" w:color="auto" w:fill="auto"/>
            <w:vAlign w:val="center"/>
          </w:tcPr>
          <w:p w14:paraId="30533EBE" w14:textId="77777777" w:rsidR="006116DA" w:rsidRPr="00337A0F" w:rsidRDefault="006116DA" w:rsidP="007213A9">
            <w:pPr>
              <w:pStyle w:val="BlockText"/>
              <w:spacing w:line="360" w:lineRule="auto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</w:rPr>
              <w:t>Designation</w:t>
            </w:r>
          </w:p>
        </w:tc>
      </w:tr>
      <w:tr w:rsidR="00FB7F12" w:rsidRPr="00337A0F" w14:paraId="04DEE0B2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41C3BBE0" w14:textId="4EAA4EE8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0D0B483C" w14:textId="698511D2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FB7F12" w:rsidRPr="00337A0F" w14:paraId="2B7B2E0B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755EB74C" w14:textId="76A1FCA9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4DAAC603" w14:textId="5FC95A28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FB7F12" w:rsidRPr="00337A0F" w14:paraId="78836F5F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2FA22461" w14:textId="3F66CC31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7A5A628B" w14:textId="407045F8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FB7F12" w:rsidRPr="00337A0F" w14:paraId="1E74EECB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65547989" w14:textId="3DAF32D5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74C75781" w14:textId="4AE7E7AA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FB7F12" w:rsidRPr="00337A0F" w14:paraId="1881B445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06F9B033" w14:textId="468A6883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33E94ED3" w14:textId="0642AA42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FB7F12" w:rsidRPr="00337A0F" w14:paraId="518D0D18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42ED76B6" w14:textId="735490F9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2AEFEE13" w14:textId="46D84ED1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FB7F12" w:rsidRPr="00337A0F" w14:paraId="715DDC7D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2B3C226B" w14:textId="5E0E1BA4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3D012E66" w14:textId="0E4A93A0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FB7F12" w:rsidRPr="00337A0F" w14:paraId="7D89298B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38E094A8" w14:textId="72D94D82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1AB3C494" w14:textId="5E475D76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120BBA27" w14:textId="77777777" w:rsidR="006116DA" w:rsidRPr="00337A0F" w:rsidRDefault="006116DA" w:rsidP="00CC35FF">
      <w:p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97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4067"/>
        <w:gridCol w:w="1943"/>
        <w:gridCol w:w="1841"/>
      </w:tblGrid>
      <w:tr w:rsidR="00E55D40" w:rsidRPr="00337A0F" w14:paraId="4A58DCA2" w14:textId="77777777" w:rsidTr="006545B4">
        <w:trPr>
          <w:trHeight w:val="292"/>
          <w:tblHeader/>
        </w:trPr>
        <w:tc>
          <w:tcPr>
            <w:tcW w:w="9776" w:type="dxa"/>
            <w:gridSpan w:val="4"/>
            <w:tcBorders>
              <w:top w:val="nil"/>
            </w:tcBorders>
            <w:shd w:val="clear" w:color="auto" w:fill="002060"/>
            <w:vAlign w:val="center"/>
          </w:tcPr>
          <w:p w14:paraId="66F118FF" w14:textId="77777777" w:rsidR="00E55D40" w:rsidRPr="00337A0F" w:rsidRDefault="00276745" w:rsidP="00C211C0">
            <w:pPr>
              <w:pStyle w:val="TableHeading"/>
              <w:spacing w:before="0"/>
              <w:jc w:val="both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lastRenderedPageBreak/>
              <w:t>SIGN-OFF</w:t>
            </w:r>
          </w:p>
        </w:tc>
      </w:tr>
      <w:tr w:rsidR="00555148" w:rsidRPr="00337A0F" w14:paraId="352773C9" w14:textId="77777777" w:rsidTr="006545B4">
        <w:trPr>
          <w:cantSplit/>
          <w:trHeight w:val="292"/>
        </w:trPr>
        <w:tc>
          <w:tcPr>
            <w:tcW w:w="1925" w:type="dxa"/>
            <w:shd w:val="clear" w:color="auto" w:fill="auto"/>
            <w:vAlign w:val="center"/>
          </w:tcPr>
          <w:p w14:paraId="4E14FF34" w14:textId="77777777" w:rsidR="00555148" w:rsidRPr="00337A0F" w:rsidRDefault="00555148" w:rsidP="00CC35FF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4067" w:type="dxa"/>
            <w:shd w:val="clear" w:color="auto" w:fill="auto"/>
            <w:vAlign w:val="center"/>
          </w:tcPr>
          <w:p w14:paraId="168F4B41" w14:textId="77777777" w:rsidR="00555148" w:rsidRPr="00337A0F" w:rsidRDefault="00555148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0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</w:rPr>
              <w:t>Designation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246BC88" w14:textId="77777777" w:rsidR="00555148" w:rsidRPr="00337A0F" w:rsidRDefault="00555148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0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</w:rPr>
              <w:t>Signature</w:t>
            </w:r>
          </w:p>
        </w:tc>
        <w:tc>
          <w:tcPr>
            <w:tcW w:w="1841" w:type="dxa"/>
            <w:vAlign w:val="center"/>
          </w:tcPr>
          <w:p w14:paraId="3EBB5E8F" w14:textId="77777777" w:rsidR="00555148" w:rsidRPr="00337A0F" w:rsidRDefault="00555148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0"/>
                <w:lang w:val="en-NZ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  <w:lang w:val="en-NZ"/>
              </w:rPr>
              <w:t>Date</w:t>
            </w:r>
          </w:p>
        </w:tc>
      </w:tr>
      <w:tr w:rsidR="00192DB6" w:rsidRPr="00337A0F" w14:paraId="10BDD988" w14:textId="77777777" w:rsidTr="006545B4">
        <w:trPr>
          <w:cantSplit/>
          <w:trHeight w:val="292"/>
        </w:trPr>
        <w:tc>
          <w:tcPr>
            <w:tcW w:w="1925" w:type="dxa"/>
            <w:shd w:val="clear" w:color="auto" w:fill="auto"/>
            <w:vAlign w:val="center"/>
          </w:tcPr>
          <w:p w14:paraId="4591A5B5" w14:textId="39BE134E" w:rsidR="00192DB6" w:rsidRPr="00337A0F" w:rsidRDefault="00192DB6" w:rsidP="00192DB6">
            <w:pPr>
              <w:pStyle w:val="BodyTextFoodstuffs"/>
              <w:spacing w:before="0"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67" w:type="dxa"/>
            <w:shd w:val="clear" w:color="auto" w:fill="auto"/>
            <w:vAlign w:val="center"/>
          </w:tcPr>
          <w:p w14:paraId="7F8EF9BA" w14:textId="46CDA72E" w:rsidR="00192DB6" w:rsidRPr="00337A0F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 w:val="20"/>
                <w:lang w:val="en-NZ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14:paraId="2B0F40C5" w14:textId="77777777" w:rsidR="00192DB6" w:rsidRPr="00337A0F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 w:val="20"/>
                <w:lang w:val="en-NZ"/>
              </w:rPr>
            </w:pPr>
          </w:p>
        </w:tc>
        <w:tc>
          <w:tcPr>
            <w:tcW w:w="1841" w:type="dxa"/>
            <w:vAlign w:val="center"/>
          </w:tcPr>
          <w:p w14:paraId="03348423" w14:textId="77777777" w:rsidR="00192DB6" w:rsidRPr="00337A0F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 w:val="20"/>
                <w:lang w:val="en-NZ"/>
              </w:rPr>
            </w:pPr>
          </w:p>
        </w:tc>
      </w:tr>
      <w:tr w:rsidR="00192DB6" w:rsidRPr="00337A0F" w14:paraId="61860F6D" w14:textId="77777777" w:rsidTr="006545B4">
        <w:trPr>
          <w:cantSplit/>
          <w:trHeight w:val="292"/>
        </w:trPr>
        <w:tc>
          <w:tcPr>
            <w:tcW w:w="1925" w:type="dxa"/>
            <w:shd w:val="clear" w:color="auto" w:fill="auto"/>
            <w:vAlign w:val="center"/>
          </w:tcPr>
          <w:p w14:paraId="5E4EED54" w14:textId="23F1CB12" w:rsidR="00192DB6" w:rsidRPr="00337A0F" w:rsidRDefault="00192DB6" w:rsidP="00192DB6">
            <w:pPr>
              <w:pStyle w:val="BodyTextFoodstuffs"/>
              <w:spacing w:before="0" w:after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4067" w:type="dxa"/>
            <w:shd w:val="clear" w:color="auto" w:fill="auto"/>
            <w:vAlign w:val="center"/>
          </w:tcPr>
          <w:p w14:paraId="14F3A5D5" w14:textId="7EBFECF1" w:rsidR="00192DB6" w:rsidRPr="00337A0F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14:paraId="622D8896" w14:textId="77777777" w:rsidR="00192DB6" w:rsidRPr="00337A0F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 w:val="20"/>
                <w:lang w:val="en-NZ"/>
              </w:rPr>
            </w:pPr>
          </w:p>
        </w:tc>
        <w:tc>
          <w:tcPr>
            <w:tcW w:w="1841" w:type="dxa"/>
            <w:vAlign w:val="center"/>
          </w:tcPr>
          <w:p w14:paraId="07DDC2C7" w14:textId="77777777" w:rsidR="00192DB6" w:rsidRPr="00337A0F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 w:val="20"/>
                <w:lang w:val="en-NZ"/>
              </w:rPr>
            </w:pPr>
          </w:p>
        </w:tc>
      </w:tr>
      <w:tr w:rsidR="00FE13F8" w:rsidRPr="00337A0F" w14:paraId="5825BB7D" w14:textId="77777777" w:rsidTr="006545B4">
        <w:trPr>
          <w:cantSplit/>
          <w:trHeight w:val="292"/>
        </w:trPr>
        <w:tc>
          <w:tcPr>
            <w:tcW w:w="1925" w:type="dxa"/>
            <w:shd w:val="clear" w:color="auto" w:fill="auto"/>
            <w:vAlign w:val="center"/>
          </w:tcPr>
          <w:p w14:paraId="2B159018" w14:textId="6A94CFB5" w:rsidR="00FE13F8" w:rsidRPr="00337A0F" w:rsidRDefault="00FE13F8" w:rsidP="00192DB6">
            <w:pPr>
              <w:pStyle w:val="BodyTextFoodstuffs"/>
              <w:spacing w:before="0" w:after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4067" w:type="dxa"/>
            <w:shd w:val="clear" w:color="auto" w:fill="auto"/>
            <w:vAlign w:val="center"/>
          </w:tcPr>
          <w:p w14:paraId="7545B4EB" w14:textId="0E082C36" w:rsidR="00FE13F8" w:rsidRPr="00337A0F" w:rsidRDefault="00FE13F8" w:rsidP="00192DB6">
            <w:pPr>
              <w:pStyle w:val="BlockText"/>
              <w:spacing w:before="0"/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14:paraId="0E3A9129" w14:textId="77777777" w:rsidR="00FE13F8" w:rsidRPr="00337A0F" w:rsidRDefault="00FE13F8" w:rsidP="00192DB6">
            <w:pPr>
              <w:pStyle w:val="BlockText"/>
              <w:spacing w:before="0"/>
              <w:rPr>
                <w:rFonts w:asciiTheme="minorHAnsi" w:hAnsiTheme="minorHAnsi" w:cstheme="minorHAnsi"/>
                <w:sz w:val="20"/>
                <w:lang w:val="en-NZ"/>
              </w:rPr>
            </w:pPr>
          </w:p>
        </w:tc>
        <w:tc>
          <w:tcPr>
            <w:tcW w:w="1841" w:type="dxa"/>
            <w:vAlign w:val="center"/>
          </w:tcPr>
          <w:p w14:paraId="77DF9A0C" w14:textId="77777777" w:rsidR="00FE13F8" w:rsidRPr="00337A0F" w:rsidRDefault="00FE13F8" w:rsidP="00192DB6">
            <w:pPr>
              <w:pStyle w:val="BlockText"/>
              <w:spacing w:before="0"/>
              <w:rPr>
                <w:rFonts w:asciiTheme="minorHAnsi" w:hAnsiTheme="minorHAnsi" w:cstheme="minorHAnsi"/>
                <w:sz w:val="20"/>
                <w:lang w:val="en-NZ"/>
              </w:rPr>
            </w:pPr>
          </w:p>
        </w:tc>
      </w:tr>
    </w:tbl>
    <w:p w14:paraId="719B932B" w14:textId="0E85983D" w:rsidR="00326AFF" w:rsidRPr="00337A0F" w:rsidRDefault="00326AFF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E3FF8F5" w14:textId="1086FEBB" w:rsidR="00F60211" w:rsidRPr="00337A0F" w:rsidRDefault="00F60211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1853"/>
        <w:gridCol w:w="1978"/>
        <w:gridCol w:w="1607"/>
        <w:gridCol w:w="6447"/>
      </w:tblGrid>
      <w:tr w:rsidR="005C1E7E" w:rsidRPr="00337A0F" w14:paraId="43AD7F87" w14:textId="77777777" w:rsidTr="00276745">
        <w:trPr>
          <w:trHeight w:val="292"/>
          <w:tblHeader/>
        </w:trPr>
        <w:tc>
          <w:tcPr>
            <w:tcW w:w="5000" w:type="pct"/>
            <w:gridSpan w:val="5"/>
            <w:shd w:val="clear" w:color="auto" w:fill="002060"/>
            <w:vAlign w:val="center"/>
          </w:tcPr>
          <w:p w14:paraId="473E7F7B" w14:textId="77777777" w:rsidR="005C1E7E" w:rsidRPr="00337A0F" w:rsidRDefault="00276745" w:rsidP="00276745">
            <w:pPr>
              <w:pStyle w:val="TableHeading"/>
              <w:spacing w:before="0"/>
              <w:jc w:val="both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VERSION CONTROL</w:t>
            </w:r>
          </w:p>
        </w:tc>
      </w:tr>
      <w:tr w:rsidR="00A70075" w:rsidRPr="00337A0F" w14:paraId="32679150" w14:textId="77777777" w:rsidTr="0045378A">
        <w:trPr>
          <w:cantSplit/>
          <w:trHeight w:val="292"/>
        </w:trPr>
        <w:tc>
          <w:tcPr>
            <w:tcW w:w="511" w:type="pct"/>
            <w:shd w:val="clear" w:color="auto" w:fill="auto"/>
            <w:vAlign w:val="center"/>
          </w:tcPr>
          <w:p w14:paraId="720242D2" w14:textId="77777777" w:rsidR="00A70075" w:rsidRPr="00337A0F" w:rsidRDefault="00014436" w:rsidP="00CC35FF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  <w:szCs w:val="20"/>
              </w:rPr>
              <w:t>#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5BCA57E4" w14:textId="77777777" w:rsidR="00A70075" w:rsidRPr="00337A0F" w:rsidRDefault="00A70075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0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</w:rPr>
              <w:t>Date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7C9AAB5A" w14:textId="77777777" w:rsidR="00A70075" w:rsidRPr="00337A0F" w:rsidRDefault="00A70075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0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</w:rPr>
              <w:t>Editor</w:t>
            </w:r>
          </w:p>
        </w:tc>
        <w:tc>
          <w:tcPr>
            <w:tcW w:w="607" w:type="pct"/>
            <w:shd w:val="clear" w:color="auto" w:fill="auto"/>
            <w:vAlign w:val="center"/>
          </w:tcPr>
          <w:p w14:paraId="54ACA09E" w14:textId="77777777" w:rsidR="00A70075" w:rsidRPr="00337A0F" w:rsidRDefault="00A70075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0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</w:rPr>
              <w:t>Reviewer</w:t>
            </w:r>
          </w:p>
        </w:tc>
        <w:tc>
          <w:tcPr>
            <w:tcW w:w="2435" w:type="pct"/>
            <w:shd w:val="clear" w:color="auto" w:fill="auto"/>
            <w:vAlign w:val="center"/>
          </w:tcPr>
          <w:p w14:paraId="7D9AB03A" w14:textId="77777777" w:rsidR="00A70075" w:rsidRPr="00337A0F" w:rsidRDefault="00A70075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0"/>
                <w:lang w:val="en-NZ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  <w:lang w:val="en-NZ"/>
              </w:rPr>
              <w:t>Comments</w:t>
            </w:r>
          </w:p>
        </w:tc>
      </w:tr>
      <w:tr w:rsidR="00A70075" w:rsidRPr="00337A0F" w14:paraId="04E14D00" w14:textId="77777777" w:rsidTr="0045378A">
        <w:trPr>
          <w:cantSplit/>
          <w:trHeight w:val="575"/>
        </w:trPr>
        <w:tc>
          <w:tcPr>
            <w:tcW w:w="511" w:type="pct"/>
            <w:shd w:val="clear" w:color="auto" w:fill="auto"/>
            <w:vAlign w:val="center"/>
          </w:tcPr>
          <w:p w14:paraId="4A3E87CC" w14:textId="54978D08" w:rsidR="00A70075" w:rsidRPr="00337A0F" w:rsidRDefault="00337A0F" w:rsidP="00E36B21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V1.0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5BEC7FDD" w14:textId="7D4A1F1A" w:rsidR="00A70075" w:rsidRPr="00337A0F" w:rsidRDefault="00F300A2" w:rsidP="003D392D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  <w:vertAlign w:val="superscript"/>
              </w:rPr>
            </w:pPr>
            <w:r>
              <w:rPr>
                <w:rFonts w:asciiTheme="minorHAnsi" w:hAnsiTheme="minorHAnsi" w:cstheme="minorHAnsi"/>
                <w:sz w:val="20"/>
              </w:rPr>
              <w:t>24</w:t>
            </w:r>
            <w:r w:rsidRPr="00F300A2">
              <w:rPr>
                <w:rFonts w:asciiTheme="minorHAnsi" w:hAnsiTheme="minorHAnsi" w:cstheme="minorHAnsi"/>
                <w:sz w:val="2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337A0F">
              <w:rPr>
                <w:rFonts w:asciiTheme="minorHAnsi" w:hAnsiTheme="minorHAnsi" w:cstheme="minorHAnsi"/>
                <w:sz w:val="20"/>
              </w:rPr>
              <w:t>Feb 2020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1AF22A90" w14:textId="4C70E0F3" w:rsidR="00A70075" w:rsidRPr="00337A0F" w:rsidRDefault="00337A0F" w:rsidP="00F300A2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Aniruddha Manna</w:t>
            </w:r>
          </w:p>
        </w:tc>
        <w:tc>
          <w:tcPr>
            <w:tcW w:w="607" w:type="pct"/>
            <w:shd w:val="clear" w:color="auto" w:fill="auto"/>
            <w:vAlign w:val="center"/>
          </w:tcPr>
          <w:p w14:paraId="575791A8" w14:textId="77777777" w:rsidR="00A70075" w:rsidRPr="00337A0F" w:rsidRDefault="00E63CCE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Cognizant internal team</w:t>
            </w:r>
          </w:p>
        </w:tc>
        <w:tc>
          <w:tcPr>
            <w:tcW w:w="2435" w:type="pct"/>
            <w:shd w:val="clear" w:color="auto" w:fill="auto"/>
            <w:vAlign w:val="center"/>
          </w:tcPr>
          <w:p w14:paraId="557BAE79" w14:textId="77777777" w:rsidR="00A70075" w:rsidRPr="00337A0F" w:rsidRDefault="008357CB" w:rsidP="00E63CCE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  <w:lang w:val="en-NZ"/>
              </w:rPr>
            </w:pPr>
            <w:r w:rsidRPr="00337A0F">
              <w:rPr>
                <w:rFonts w:asciiTheme="minorHAnsi" w:hAnsiTheme="minorHAnsi" w:cstheme="minorHAnsi"/>
                <w:sz w:val="20"/>
                <w:lang w:val="en-NZ"/>
              </w:rPr>
              <w:t>Document c</w:t>
            </w:r>
            <w:r w:rsidR="00583BD6" w:rsidRPr="00337A0F">
              <w:rPr>
                <w:rFonts w:asciiTheme="minorHAnsi" w:hAnsiTheme="minorHAnsi" w:cstheme="minorHAnsi"/>
                <w:sz w:val="20"/>
                <w:lang w:val="en-NZ"/>
              </w:rPr>
              <w:t>reated</w:t>
            </w:r>
            <w:r w:rsidR="00DB27ED" w:rsidRPr="00337A0F">
              <w:rPr>
                <w:rFonts w:asciiTheme="minorHAnsi" w:hAnsiTheme="minorHAnsi" w:cstheme="minorHAnsi"/>
                <w:sz w:val="20"/>
                <w:lang w:val="en-NZ"/>
              </w:rPr>
              <w:t xml:space="preserve"> </w:t>
            </w:r>
          </w:p>
        </w:tc>
      </w:tr>
      <w:tr w:rsidR="00E36B21" w:rsidRPr="00337A0F" w14:paraId="01F58721" w14:textId="77777777" w:rsidTr="0045378A">
        <w:trPr>
          <w:cantSplit/>
          <w:trHeight w:val="575"/>
        </w:trPr>
        <w:tc>
          <w:tcPr>
            <w:tcW w:w="511" w:type="pct"/>
            <w:shd w:val="clear" w:color="auto" w:fill="auto"/>
            <w:vAlign w:val="center"/>
          </w:tcPr>
          <w:p w14:paraId="5253A1D6" w14:textId="421FF719" w:rsidR="00E36B21" w:rsidRPr="00337A0F" w:rsidRDefault="00E36B21" w:rsidP="00E36B21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0" w:type="pct"/>
            <w:shd w:val="clear" w:color="auto" w:fill="auto"/>
            <w:vAlign w:val="center"/>
          </w:tcPr>
          <w:p w14:paraId="6D74685B" w14:textId="09B3646A" w:rsidR="00E36B21" w:rsidRPr="00337A0F" w:rsidRDefault="00E36B21" w:rsidP="00E36B21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47" w:type="pct"/>
            <w:shd w:val="clear" w:color="auto" w:fill="auto"/>
            <w:vAlign w:val="center"/>
          </w:tcPr>
          <w:p w14:paraId="25D44E31" w14:textId="4DDBF0D8" w:rsidR="00E36B21" w:rsidRPr="00337A0F" w:rsidRDefault="00E36B21" w:rsidP="00E36B21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7" w:type="pct"/>
            <w:shd w:val="clear" w:color="auto" w:fill="auto"/>
            <w:vAlign w:val="center"/>
          </w:tcPr>
          <w:p w14:paraId="5CC86D43" w14:textId="66CFD2EE" w:rsidR="00E36B21" w:rsidRPr="00337A0F" w:rsidRDefault="00E36B21" w:rsidP="00E36B21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35" w:type="pct"/>
            <w:shd w:val="clear" w:color="auto" w:fill="auto"/>
            <w:vAlign w:val="center"/>
          </w:tcPr>
          <w:p w14:paraId="10149DC7" w14:textId="003AB21E" w:rsidR="00E36B21" w:rsidRPr="00337A0F" w:rsidRDefault="00E36B21" w:rsidP="00E36B21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  <w:lang w:val="en-NZ"/>
              </w:rPr>
            </w:pPr>
          </w:p>
        </w:tc>
      </w:tr>
    </w:tbl>
    <w:p w14:paraId="44470ED7" w14:textId="3363CAB3" w:rsidR="00E905E7" w:rsidRPr="00337A0F" w:rsidRDefault="00E905E7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6641264" w14:textId="11616E00" w:rsidR="00C305AB" w:rsidRDefault="00C305AB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61C59E29" w14:textId="2077B0FE" w:rsidR="00A81E39" w:rsidRDefault="00A81E39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ACDCCDA" w14:textId="32473B28" w:rsidR="00A81E39" w:rsidRDefault="00A81E39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1B5372F" w14:textId="5E5E96E2" w:rsidR="00A81E39" w:rsidRDefault="00A81E39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6DCF35F0" w14:textId="77777777" w:rsidR="00F300A2" w:rsidRDefault="00F300A2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A150B81" w14:textId="2BEB6ACB" w:rsidR="00A81E39" w:rsidRDefault="00A81E39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16CB90E" w14:textId="77777777" w:rsidR="00A81E39" w:rsidRPr="00337A0F" w:rsidRDefault="00A81E39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102B075" w14:textId="77777777" w:rsidR="00C305AB" w:rsidRPr="00337A0F" w:rsidRDefault="00C305AB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5267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4401"/>
        <w:gridCol w:w="8191"/>
      </w:tblGrid>
      <w:tr w:rsidR="00CE4407" w:rsidRPr="00337A0F" w14:paraId="78DE1337" w14:textId="3B2C2C15" w:rsidTr="00E2177E">
        <w:trPr>
          <w:cantSplit/>
          <w:trHeight w:val="467"/>
        </w:trPr>
        <w:tc>
          <w:tcPr>
            <w:tcW w:w="2063" w:type="pct"/>
            <w:gridSpan w:val="2"/>
            <w:shd w:val="clear" w:color="auto" w:fill="002060"/>
            <w:vAlign w:val="center"/>
          </w:tcPr>
          <w:p w14:paraId="6EE596FB" w14:textId="55FE090C" w:rsidR="00CE4407" w:rsidRPr="00337A0F" w:rsidRDefault="00CE4407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  <w:lang w:val="en-NZ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lastRenderedPageBreak/>
              <w:t>TEST CASE LINK</w:t>
            </w:r>
          </w:p>
        </w:tc>
        <w:tc>
          <w:tcPr>
            <w:tcW w:w="2937" w:type="pct"/>
            <w:shd w:val="clear" w:color="auto" w:fill="002060"/>
          </w:tcPr>
          <w:p w14:paraId="28A3E85D" w14:textId="77777777" w:rsidR="00CE4407" w:rsidRPr="00337A0F" w:rsidRDefault="00CE4407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CE4407" w:rsidRPr="00337A0F" w14:paraId="695300F4" w14:textId="3315FD3F" w:rsidTr="00E2177E">
        <w:trPr>
          <w:cantSplit/>
          <w:trHeight w:val="710"/>
        </w:trPr>
        <w:tc>
          <w:tcPr>
            <w:tcW w:w="485" w:type="pct"/>
            <w:shd w:val="clear" w:color="auto" w:fill="auto"/>
            <w:vAlign w:val="center"/>
          </w:tcPr>
          <w:p w14:paraId="75AFD10C" w14:textId="506026D5" w:rsidR="00CE4407" w:rsidRPr="00337A0F" w:rsidRDefault="00CE4407" w:rsidP="005C4B1A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Sr</w:t>
            </w:r>
            <w:proofErr w:type="spellEnd"/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No </w:t>
            </w:r>
          </w:p>
        </w:tc>
        <w:tc>
          <w:tcPr>
            <w:tcW w:w="1578" w:type="pct"/>
            <w:shd w:val="clear" w:color="auto" w:fill="auto"/>
            <w:vAlign w:val="center"/>
          </w:tcPr>
          <w:p w14:paraId="04A0475B" w14:textId="77777777" w:rsidR="00CE4407" w:rsidRPr="00337A0F" w:rsidRDefault="00CE4407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 xml:space="preserve">           </w:t>
            </w:r>
          </w:p>
          <w:p w14:paraId="37BFD103" w14:textId="114BA6A2" w:rsidR="00CE4407" w:rsidRPr="00337A0F" w:rsidRDefault="00CE4407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  <w:lang w:val="en-NZ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 xml:space="preserve">                          Test Case Name</w:t>
            </w:r>
          </w:p>
          <w:p w14:paraId="538D2861" w14:textId="05AD856A" w:rsidR="00CE4407" w:rsidRPr="00337A0F" w:rsidRDefault="00CE4407" w:rsidP="005C4B1A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  <w:lang w:val="en-NZ"/>
              </w:rPr>
            </w:pPr>
          </w:p>
        </w:tc>
        <w:tc>
          <w:tcPr>
            <w:tcW w:w="2937" w:type="pct"/>
          </w:tcPr>
          <w:p w14:paraId="40D9C44A" w14:textId="77777777" w:rsidR="00CE4407" w:rsidRPr="00337A0F" w:rsidRDefault="00CE4407" w:rsidP="00CE4407">
            <w:pPr>
              <w:pStyle w:val="BlockText"/>
              <w:spacing w:before="0" w:line="276" w:lineRule="auto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6DA11BF9" w14:textId="12E6F1DF" w:rsidR="00CE4407" w:rsidRPr="00337A0F" w:rsidRDefault="00CE4407" w:rsidP="00CE4407">
            <w:pPr>
              <w:pStyle w:val="BlockText"/>
              <w:spacing w:before="0" w:line="276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Test Case Description</w:t>
            </w:r>
          </w:p>
        </w:tc>
      </w:tr>
      <w:tr w:rsidR="00553025" w:rsidRPr="00337A0F" w14:paraId="461FBB71" w14:textId="58BB013D" w:rsidTr="00E2177E">
        <w:trPr>
          <w:cantSplit/>
          <w:trHeight w:val="323"/>
        </w:trPr>
        <w:tc>
          <w:tcPr>
            <w:tcW w:w="485" w:type="pct"/>
            <w:shd w:val="clear" w:color="auto" w:fill="auto"/>
            <w:vAlign w:val="center"/>
          </w:tcPr>
          <w:p w14:paraId="6EE9F219" w14:textId="3630C19C" w:rsidR="00553025" w:rsidRPr="00337A0F" w:rsidRDefault="00553025" w:rsidP="00553025">
            <w:pPr>
              <w:pStyle w:val="BodyTextFoodstuffs"/>
              <w:spacing w:before="0" w:after="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bookmarkStart w:id="0" w:name="TC1"/>
        <w:tc>
          <w:tcPr>
            <w:tcW w:w="1578" w:type="pct"/>
            <w:shd w:val="clear" w:color="auto" w:fill="auto"/>
          </w:tcPr>
          <w:p w14:paraId="1FF99D99" w14:textId="04D1E778" w:rsidR="00553025" w:rsidRPr="00337A0F" w:rsidRDefault="00521C5A" w:rsidP="00553025">
            <w:pPr>
              <w:pStyle w:val="BlockText"/>
              <w:spacing w:before="0" w:line="276" w:lineRule="auto"/>
              <w:rPr>
                <w:rStyle w:val="Hyperlink"/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Style w:val="Hyperlink"/>
                <w:rFonts w:asciiTheme="minorHAnsi" w:hAnsiTheme="minorHAnsi" w:cstheme="minorHAnsi"/>
                <w:sz w:val="20"/>
              </w:rPr>
              <w:fldChar w:fldCharType="begin"/>
            </w:r>
            <w:r>
              <w:rPr>
                <w:rStyle w:val="Hyperlink"/>
                <w:rFonts w:asciiTheme="minorHAnsi" w:hAnsiTheme="minorHAnsi" w:cstheme="minorHAnsi"/>
                <w:sz w:val="20"/>
              </w:rPr>
              <w:instrText xml:space="preserve"> HYPERLINK  \l "TC3" </w:instrText>
            </w:r>
            <w:r>
              <w:rPr>
                <w:rStyle w:val="Hyperlink"/>
                <w:rFonts w:asciiTheme="minorHAnsi" w:hAnsiTheme="minorHAnsi" w:cstheme="minorHAnsi"/>
                <w:sz w:val="20"/>
              </w:rPr>
            </w:r>
            <w:r>
              <w:rPr>
                <w:rStyle w:val="Hyperlink"/>
                <w:rFonts w:asciiTheme="minorHAnsi" w:hAnsiTheme="minorHAnsi" w:cstheme="minorHAnsi"/>
                <w:sz w:val="20"/>
              </w:rPr>
              <w:fldChar w:fldCharType="separate"/>
            </w:r>
            <w:proofErr w:type="spellStart"/>
            <w:r w:rsidR="00F300A2" w:rsidRPr="00521C5A">
              <w:rPr>
                <w:rStyle w:val="Hyperlink"/>
                <w:rFonts w:asciiTheme="minorHAnsi" w:hAnsiTheme="minorHAnsi" w:cstheme="minorHAnsi"/>
                <w:sz w:val="20"/>
              </w:rPr>
              <w:t>CACM_IDD_Customer_Unmerge_by_CROSS_REFERENCE_</w:t>
            </w:r>
            <w:r w:rsidR="00F300A2" w:rsidRPr="00521C5A">
              <w:rPr>
                <w:rStyle w:val="Hyperlink"/>
                <w:rFonts w:asciiTheme="minorHAnsi" w:hAnsiTheme="minorHAnsi" w:cstheme="minorHAnsi"/>
                <w:sz w:val="20"/>
              </w:rPr>
              <w:t>O</w:t>
            </w:r>
            <w:r w:rsidR="00F300A2" w:rsidRPr="00521C5A">
              <w:rPr>
                <w:rStyle w:val="Hyperlink"/>
                <w:rFonts w:asciiTheme="minorHAnsi" w:hAnsiTheme="minorHAnsi" w:cstheme="minorHAnsi"/>
                <w:sz w:val="20"/>
              </w:rPr>
              <w:t>NLY</w:t>
            </w:r>
            <w:bookmarkEnd w:id="0"/>
            <w:proofErr w:type="spellEnd"/>
            <w:r>
              <w:rPr>
                <w:rStyle w:val="Hyperlink"/>
                <w:rFonts w:asciiTheme="minorHAnsi" w:hAnsiTheme="minorHAnsi" w:cstheme="minorHAnsi"/>
                <w:sz w:val="20"/>
              </w:rPr>
              <w:fldChar w:fldCharType="end"/>
            </w:r>
          </w:p>
        </w:tc>
        <w:tc>
          <w:tcPr>
            <w:tcW w:w="2937" w:type="pct"/>
          </w:tcPr>
          <w:p w14:paraId="043CE48A" w14:textId="77777777" w:rsidR="00F300A2" w:rsidRDefault="00553025" w:rsidP="0026246C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 xml:space="preserve">This Automation script will </w:t>
            </w:r>
            <w:r w:rsidR="00D119B1" w:rsidRPr="00337A0F">
              <w:rPr>
                <w:rFonts w:asciiTheme="minorHAnsi" w:hAnsiTheme="minorHAnsi" w:cstheme="minorHAnsi"/>
                <w:sz w:val="20"/>
              </w:rPr>
              <w:t xml:space="preserve">search a </w:t>
            </w:r>
            <w:r w:rsidR="00966532" w:rsidRPr="00337A0F">
              <w:rPr>
                <w:rFonts w:asciiTheme="minorHAnsi" w:hAnsiTheme="minorHAnsi" w:cstheme="minorHAnsi"/>
                <w:sz w:val="20"/>
              </w:rPr>
              <w:t>valid customer</w:t>
            </w:r>
            <w:r w:rsidR="00D119B1" w:rsidRPr="00337A0F">
              <w:rPr>
                <w:rFonts w:asciiTheme="minorHAnsi" w:hAnsiTheme="minorHAnsi" w:cstheme="minorHAnsi"/>
                <w:sz w:val="20"/>
              </w:rPr>
              <w:t xml:space="preserve"> in IDD based on </w:t>
            </w:r>
            <w:r w:rsidR="00966532" w:rsidRPr="00337A0F">
              <w:rPr>
                <w:rFonts w:asciiTheme="minorHAnsi" w:hAnsiTheme="minorHAnsi" w:cstheme="minorHAnsi"/>
                <w:sz w:val="20"/>
              </w:rPr>
              <w:t>input (</w:t>
            </w:r>
            <w:r w:rsidR="00F300A2">
              <w:rPr>
                <w:rFonts w:asciiTheme="minorHAnsi" w:hAnsiTheme="minorHAnsi" w:cstheme="minorHAnsi"/>
                <w:sz w:val="20"/>
              </w:rPr>
              <w:t>WINNING_</w:t>
            </w:r>
            <w:r w:rsidR="00966532" w:rsidRPr="00337A0F">
              <w:rPr>
                <w:rFonts w:asciiTheme="minorHAnsi" w:hAnsiTheme="minorHAnsi" w:cstheme="minorHAnsi"/>
                <w:sz w:val="20"/>
              </w:rPr>
              <w:t>CA_</w:t>
            </w:r>
            <w:proofErr w:type="gramStart"/>
            <w:r w:rsidR="00966532" w:rsidRPr="00337A0F">
              <w:rPr>
                <w:rFonts w:asciiTheme="minorHAnsi" w:hAnsiTheme="minorHAnsi" w:cstheme="minorHAnsi"/>
                <w:sz w:val="20"/>
              </w:rPr>
              <w:t>ID</w:t>
            </w:r>
            <w:r w:rsidR="0026246C" w:rsidRPr="00337A0F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966532" w:rsidRPr="00337A0F">
              <w:rPr>
                <w:rFonts w:asciiTheme="minorHAnsi" w:hAnsiTheme="minorHAnsi" w:cstheme="minorHAnsi"/>
                <w:sz w:val="20"/>
              </w:rPr>
              <w:t>)</w:t>
            </w:r>
            <w:proofErr w:type="gramEnd"/>
            <w:r w:rsidR="00966532" w:rsidRPr="00337A0F">
              <w:rPr>
                <w:rFonts w:asciiTheme="minorHAnsi" w:hAnsiTheme="minorHAnsi" w:cstheme="minorHAnsi"/>
                <w:sz w:val="20"/>
              </w:rPr>
              <w:t xml:space="preserve"> from datashee</w:t>
            </w:r>
            <w:r w:rsidR="00F300A2">
              <w:rPr>
                <w:rFonts w:asciiTheme="minorHAnsi" w:hAnsiTheme="minorHAnsi" w:cstheme="minorHAnsi"/>
                <w:sz w:val="20"/>
              </w:rPr>
              <w:t xml:space="preserve">t and </w:t>
            </w:r>
            <w:proofErr w:type="spellStart"/>
            <w:r w:rsidR="00F300A2">
              <w:rPr>
                <w:rFonts w:asciiTheme="minorHAnsi" w:hAnsiTheme="minorHAnsi" w:cstheme="minorHAnsi"/>
                <w:sz w:val="20"/>
              </w:rPr>
              <w:t>peforms</w:t>
            </w:r>
            <w:proofErr w:type="spellEnd"/>
            <w:r w:rsidR="00F300A2">
              <w:rPr>
                <w:rFonts w:asciiTheme="minorHAnsi" w:hAnsiTheme="minorHAnsi" w:cstheme="minorHAnsi"/>
                <w:sz w:val="20"/>
              </w:rPr>
              <w:t xml:space="preserve"> Unmerge by CROSS REFERENCE ONLY. The </w:t>
            </w:r>
            <w:proofErr w:type="gramStart"/>
            <w:r w:rsidR="00F300A2">
              <w:rPr>
                <w:rFonts w:asciiTheme="minorHAnsi" w:hAnsiTheme="minorHAnsi" w:cstheme="minorHAnsi"/>
                <w:sz w:val="20"/>
              </w:rPr>
              <w:t>customer which is unmerged</w:t>
            </w:r>
            <w:proofErr w:type="gramEnd"/>
            <w:r w:rsidR="00F300A2">
              <w:rPr>
                <w:rFonts w:asciiTheme="minorHAnsi" w:hAnsiTheme="minorHAnsi" w:cstheme="minorHAnsi"/>
                <w:sz w:val="20"/>
              </w:rPr>
              <w:t xml:space="preserve"> is taken from the datasheet (</w:t>
            </w:r>
            <w:r w:rsidR="00F300A2" w:rsidRPr="00F300A2">
              <w:rPr>
                <w:rFonts w:asciiTheme="minorHAnsi" w:hAnsiTheme="minorHAnsi" w:cstheme="minorHAnsi"/>
                <w:sz w:val="20"/>
              </w:rPr>
              <w:t>CA_ID_TO_BE_UNMERGED</w:t>
            </w:r>
            <w:r w:rsidR="00F300A2">
              <w:rPr>
                <w:rFonts w:asciiTheme="minorHAnsi" w:hAnsiTheme="minorHAnsi" w:cstheme="minorHAnsi"/>
                <w:sz w:val="20"/>
              </w:rPr>
              <w:t>) along with its source system (</w:t>
            </w:r>
            <w:r w:rsidR="00F300A2" w:rsidRPr="00F300A2">
              <w:rPr>
                <w:rFonts w:asciiTheme="minorHAnsi" w:hAnsiTheme="minorHAnsi" w:cstheme="minorHAnsi"/>
                <w:sz w:val="20"/>
              </w:rPr>
              <w:t>SOURCE_SYSTEM_CA_ID_TO_BE_UNMERGED</w:t>
            </w:r>
            <w:r w:rsidR="00F300A2">
              <w:rPr>
                <w:rFonts w:asciiTheme="minorHAnsi" w:hAnsiTheme="minorHAnsi" w:cstheme="minorHAnsi"/>
                <w:sz w:val="20"/>
              </w:rPr>
              <w:t xml:space="preserve">). User needs to specify these 3 valid inputs in the datasheet. Once the unmerge is successfully done, the script checks the actual </w:t>
            </w:r>
            <w:proofErr w:type="spellStart"/>
            <w:r w:rsidR="00F300A2">
              <w:rPr>
                <w:rFonts w:asciiTheme="minorHAnsi" w:hAnsiTheme="minorHAnsi" w:cstheme="minorHAnsi"/>
                <w:sz w:val="20"/>
              </w:rPr>
              <w:t>persistant</w:t>
            </w:r>
            <w:proofErr w:type="spellEnd"/>
            <w:r w:rsidR="00F300A2">
              <w:rPr>
                <w:rFonts w:asciiTheme="minorHAnsi" w:hAnsiTheme="minorHAnsi" w:cstheme="minorHAnsi"/>
                <w:sz w:val="20"/>
              </w:rPr>
              <w:t xml:space="preserve"> unmerged CA_ID and checks if it is a golden unmerge or non-golden unmerge based on its present either in the </w:t>
            </w:r>
            <w:r w:rsidR="00F300A2" w:rsidRPr="00F300A2">
              <w:rPr>
                <w:rFonts w:asciiTheme="minorHAnsi" w:hAnsiTheme="minorHAnsi" w:cstheme="minorHAnsi"/>
                <w:sz w:val="20"/>
              </w:rPr>
              <w:t>PKG_V_GOLDEN_COMPLETE</w:t>
            </w:r>
            <w:r w:rsidR="00F300A2">
              <w:rPr>
                <w:rFonts w:asciiTheme="minorHAnsi" w:hAnsiTheme="minorHAnsi" w:cstheme="minorHAnsi"/>
                <w:sz w:val="20"/>
              </w:rPr>
              <w:t xml:space="preserve"> package or in the </w:t>
            </w:r>
            <w:r w:rsidR="00F300A2" w:rsidRPr="00F300A2">
              <w:rPr>
                <w:rFonts w:asciiTheme="minorHAnsi" w:hAnsiTheme="minorHAnsi" w:cstheme="minorHAnsi"/>
                <w:sz w:val="20"/>
              </w:rPr>
              <w:t>PKG_V_INCOMPLETE_CLIENT</w:t>
            </w:r>
            <w:r w:rsidR="00F300A2">
              <w:rPr>
                <w:rFonts w:asciiTheme="minorHAnsi" w:hAnsiTheme="minorHAnsi" w:cstheme="minorHAnsi"/>
                <w:sz w:val="20"/>
              </w:rPr>
              <w:t xml:space="preserve"> package. </w:t>
            </w:r>
          </w:p>
          <w:p w14:paraId="3F97B075" w14:textId="77777777" w:rsidR="00F300A2" w:rsidRDefault="00F300A2" w:rsidP="0026246C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</w:p>
          <w:p w14:paraId="0B287D1E" w14:textId="15AD7205" w:rsidR="00553025" w:rsidRDefault="00F300A2" w:rsidP="0026246C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If it is golden unmerge, the actual unmerged record is present in the </w:t>
            </w:r>
            <w:r w:rsidRPr="00F300A2">
              <w:rPr>
                <w:rFonts w:asciiTheme="minorHAnsi" w:hAnsiTheme="minorHAnsi" w:cstheme="minorHAnsi"/>
                <w:sz w:val="20"/>
              </w:rPr>
              <w:t>PKG_V_GOLDEN_COMPLETE</w:t>
            </w:r>
            <w:r>
              <w:rPr>
                <w:rFonts w:asciiTheme="minorHAnsi" w:hAnsiTheme="minorHAnsi" w:cstheme="minorHAnsi"/>
                <w:sz w:val="20"/>
              </w:rPr>
              <w:t xml:space="preserve"> package and the script validates the</w:t>
            </w:r>
            <w:r w:rsidR="00064512">
              <w:rPr>
                <w:rFonts w:asciiTheme="minorHAnsi" w:hAnsiTheme="minorHAnsi" w:cstheme="minorHAnsi"/>
                <w:sz w:val="20"/>
              </w:rPr>
              <w:t xml:space="preserve"> actual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064512">
              <w:rPr>
                <w:rFonts w:asciiTheme="minorHAnsi" w:hAnsiTheme="minorHAnsi" w:cstheme="minorHAnsi"/>
                <w:sz w:val="20"/>
              </w:rPr>
              <w:t xml:space="preserve">unmerged </w:t>
            </w:r>
            <w:r>
              <w:rPr>
                <w:rFonts w:asciiTheme="minorHAnsi" w:hAnsiTheme="minorHAnsi" w:cstheme="minorHAnsi"/>
                <w:sz w:val="20"/>
              </w:rPr>
              <w:t>record by comparing its IDD values vs DB values for different attributes.</w:t>
            </w:r>
          </w:p>
          <w:p w14:paraId="31956869" w14:textId="77777777" w:rsidR="00F300A2" w:rsidRDefault="00F300A2" w:rsidP="0026246C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</w:p>
          <w:p w14:paraId="192B5CA6" w14:textId="5BB77830" w:rsidR="00F300A2" w:rsidRPr="00337A0F" w:rsidRDefault="00F300A2" w:rsidP="0026246C">
            <w:pPr>
              <w:pStyle w:val="BlockText"/>
              <w:spacing w:before="0" w:line="276" w:lineRule="auto"/>
              <w:rPr>
                <w:rStyle w:val="Hyperlink"/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If it is non-gold</w:t>
            </w:r>
            <w:r w:rsidR="00064512">
              <w:rPr>
                <w:rFonts w:asciiTheme="minorHAnsi" w:hAnsiTheme="minorHAnsi" w:cstheme="minorHAnsi"/>
                <w:sz w:val="20"/>
              </w:rPr>
              <w:t xml:space="preserve">en unmerge, the actual unmerged </w:t>
            </w:r>
            <w:r>
              <w:rPr>
                <w:rFonts w:asciiTheme="minorHAnsi" w:hAnsiTheme="minorHAnsi" w:cstheme="minorHAnsi"/>
                <w:sz w:val="20"/>
              </w:rPr>
              <w:t xml:space="preserve">record is present in the </w:t>
            </w:r>
            <w:r w:rsidRPr="00F300A2">
              <w:rPr>
                <w:rFonts w:asciiTheme="minorHAnsi" w:hAnsiTheme="minorHAnsi" w:cstheme="minorHAnsi"/>
                <w:sz w:val="20"/>
              </w:rPr>
              <w:t>PKG_V_INCOMPLETE_CLIENT</w:t>
            </w:r>
            <w:r w:rsidR="00064512">
              <w:rPr>
                <w:rFonts w:asciiTheme="minorHAnsi" w:hAnsiTheme="minorHAnsi" w:cstheme="minorHAnsi"/>
                <w:sz w:val="20"/>
              </w:rPr>
              <w:t xml:space="preserve"> and the script validates the same.</w:t>
            </w:r>
          </w:p>
        </w:tc>
      </w:tr>
      <w:tr w:rsidR="00553025" w:rsidRPr="00337A0F" w14:paraId="412C2092" w14:textId="2F8E1DD4" w:rsidTr="00E2177E">
        <w:trPr>
          <w:cantSplit/>
          <w:trHeight w:val="350"/>
        </w:trPr>
        <w:tc>
          <w:tcPr>
            <w:tcW w:w="485" w:type="pct"/>
            <w:shd w:val="clear" w:color="auto" w:fill="auto"/>
            <w:vAlign w:val="center"/>
          </w:tcPr>
          <w:p w14:paraId="7D216EAE" w14:textId="078040F6" w:rsidR="00553025" w:rsidRPr="00337A0F" w:rsidRDefault="00553025" w:rsidP="00553025">
            <w:pPr>
              <w:pStyle w:val="BodyTextFoodstuffs"/>
              <w:spacing w:before="0" w:after="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2</w:t>
            </w:r>
          </w:p>
        </w:tc>
        <w:bookmarkStart w:id="1" w:name="TC2"/>
        <w:bookmarkStart w:id="2" w:name="_GoBack"/>
        <w:bookmarkEnd w:id="2"/>
        <w:tc>
          <w:tcPr>
            <w:tcW w:w="1578" w:type="pct"/>
            <w:shd w:val="clear" w:color="auto" w:fill="auto"/>
          </w:tcPr>
          <w:p w14:paraId="069FF2A4" w14:textId="662C0EAB" w:rsidR="00553025" w:rsidRPr="00337A0F" w:rsidRDefault="00521C5A" w:rsidP="00553025">
            <w:pPr>
              <w:pStyle w:val="BlockText"/>
              <w:spacing w:before="0" w:line="276" w:lineRule="auto"/>
              <w:rPr>
                <w:rStyle w:val="Hyperlink"/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Style w:val="Hyperlink"/>
                <w:rFonts w:asciiTheme="minorHAnsi" w:hAnsiTheme="minorHAnsi" w:cstheme="minorHAnsi"/>
                <w:sz w:val="20"/>
              </w:rPr>
              <w:fldChar w:fldCharType="begin"/>
            </w:r>
            <w:r>
              <w:rPr>
                <w:rStyle w:val="Hyperlink"/>
                <w:rFonts w:asciiTheme="minorHAnsi" w:hAnsiTheme="minorHAnsi" w:cstheme="minorHAnsi"/>
                <w:sz w:val="20"/>
              </w:rPr>
              <w:instrText xml:space="preserve"> HYPERLINK  \l "TC4" </w:instrText>
            </w:r>
            <w:r>
              <w:rPr>
                <w:rStyle w:val="Hyperlink"/>
                <w:rFonts w:asciiTheme="minorHAnsi" w:hAnsiTheme="minorHAnsi" w:cstheme="minorHAnsi"/>
                <w:sz w:val="20"/>
              </w:rPr>
            </w:r>
            <w:r>
              <w:rPr>
                <w:rStyle w:val="Hyperlink"/>
                <w:rFonts w:asciiTheme="minorHAnsi" w:hAnsiTheme="minorHAnsi" w:cstheme="minorHAnsi"/>
                <w:sz w:val="20"/>
              </w:rPr>
              <w:fldChar w:fldCharType="separate"/>
            </w:r>
            <w:proofErr w:type="spellStart"/>
            <w:r w:rsidR="00F300A2" w:rsidRPr="00521C5A">
              <w:rPr>
                <w:rStyle w:val="Hyperlink"/>
                <w:rFonts w:asciiTheme="minorHAnsi" w:hAnsiTheme="minorHAnsi" w:cstheme="minorHAnsi"/>
                <w:sz w:val="20"/>
              </w:rPr>
              <w:t>CACM_IDD_C</w:t>
            </w:r>
            <w:r w:rsidR="00F300A2" w:rsidRPr="00521C5A">
              <w:rPr>
                <w:rStyle w:val="Hyperlink"/>
                <w:rFonts w:asciiTheme="minorHAnsi" w:hAnsiTheme="minorHAnsi" w:cstheme="minorHAnsi"/>
                <w:sz w:val="20"/>
              </w:rPr>
              <w:t>u</w:t>
            </w:r>
            <w:r w:rsidR="00F300A2" w:rsidRPr="00521C5A">
              <w:rPr>
                <w:rStyle w:val="Hyperlink"/>
                <w:rFonts w:asciiTheme="minorHAnsi" w:hAnsiTheme="minorHAnsi" w:cstheme="minorHAnsi"/>
                <w:sz w:val="20"/>
              </w:rPr>
              <w:t>stomer_Unmerge_by_CROSS_REFERENCE_WITH_LINEAGE</w:t>
            </w:r>
            <w:bookmarkEnd w:id="1"/>
            <w:proofErr w:type="spellEnd"/>
            <w:r>
              <w:rPr>
                <w:rStyle w:val="Hyperlink"/>
                <w:rFonts w:asciiTheme="minorHAnsi" w:hAnsiTheme="minorHAnsi" w:cstheme="minorHAnsi"/>
                <w:sz w:val="20"/>
              </w:rPr>
              <w:fldChar w:fldCharType="end"/>
            </w:r>
          </w:p>
        </w:tc>
        <w:tc>
          <w:tcPr>
            <w:tcW w:w="2937" w:type="pct"/>
          </w:tcPr>
          <w:p w14:paraId="1B6585AA" w14:textId="13A3866E" w:rsidR="00064512" w:rsidRDefault="00064512" w:rsidP="00064512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This Automation script will search a valid customer in IDD based on input (</w:t>
            </w:r>
            <w:r>
              <w:rPr>
                <w:rFonts w:asciiTheme="minorHAnsi" w:hAnsiTheme="minorHAnsi" w:cstheme="minorHAnsi"/>
                <w:sz w:val="20"/>
              </w:rPr>
              <w:t>WINNING_</w:t>
            </w:r>
            <w:r w:rsidRPr="00337A0F">
              <w:rPr>
                <w:rFonts w:asciiTheme="minorHAnsi" w:hAnsiTheme="minorHAnsi" w:cstheme="minorHAnsi"/>
                <w:sz w:val="20"/>
              </w:rPr>
              <w:t>CA_</w:t>
            </w:r>
            <w:proofErr w:type="gramStart"/>
            <w:r w:rsidRPr="00337A0F">
              <w:rPr>
                <w:rFonts w:asciiTheme="minorHAnsi" w:hAnsiTheme="minorHAnsi" w:cstheme="minorHAnsi"/>
                <w:sz w:val="20"/>
              </w:rPr>
              <w:t>ID )</w:t>
            </w:r>
            <w:proofErr w:type="gramEnd"/>
            <w:r w:rsidRPr="00337A0F">
              <w:rPr>
                <w:rFonts w:asciiTheme="minorHAnsi" w:hAnsiTheme="minorHAnsi" w:cstheme="minorHAnsi"/>
                <w:sz w:val="20"/>
              </w:rPr>
              <w:t xml:space="preserve"> from datashee</w:t>
            </w:r>
            <w:r>
              <w:rPr>
                <w:rFonts w:asciiTheme="minorHAnsi" w:hAnsiTheme="minorHAnsi" w:cstheme="minorHAnsi"/>
                <w:sz w:val="20"/>
              </w:rPr>
              <w:t xml:space="preserve">t and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peforms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Unmerge by CROSS REFERENCE </w:t>
            </w:r>
            <w:r w:rsidR="00A80428">
              <w:rPr>
                <w:rFonts w:asciiTheme="minorHAnsi" w:hAnsiTheme="minorHAnsi" w:cstheme="minorHAnsi"/>
                <w:sz w:val="20"/>
              </w:rPr>
              <w:t xml:space="preserve">WITH </w:t>
            </w:r>
            <w:r>
              <w:rPr>
                <w:rFonts w:asciiTheme="minorHAnsi" w:hAnsiTheme="minorHAnsi" w:cstheme="minorHAnsi"/>
                <w:sz w:val="20"/>
              </w:rPr>
              <w:t xml:space="preserve">LINEAGE. The </w:t>
            </w:r>
            <w:proofErr w:type="gramStart"/>
            <w:r>
              <w:rPr>
                <w:rFonts w:asciiTheme="minorHAnsi" w:hAnsiTheme="minorHAnsi" w:cstheme="minorHAnsi"/>
                <w:sz w:val="20"/>
              </w:rPr>
              <w:t>customer which is unmerged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is taken from the datasheet (</w:t>
            </w:r>
            <w:r w:rsidRPr="00F300A2">
              <w:rPr>
                <w:rFonts w:asciiTheme="minorHAnsi" w:hAnsiTheme="minorHAnsi" w:cstheme="minorHAnsi"/>
                <w:sz w:val="20"/>
              </w:rPr>
              <w:t>CA_ID_TO_BE_UNMERGED</w:t>
            </w:r>
            <w:r>
              <w:rPr>
                <w:rFonts w:asciiTheme="minorHAnsi" w:hAnsiTheme="minorHAnsi" w:cstheme="minorHAnsi"/>
                <w:sz w:val="20"/>
              </w:rPr>
              <w:t>) along with its source system (</w:t>
            </w:r>
            <w:r w:rsidRPr="00F300A2">
              <w:rPr>
                <w:rFonts w:asciiTheme="minorHAnsi" w:hAnsiTheme="minorHAnsi" w:cstheme="minorHAnsi"/>
                <w:sz w:val="20"/>
              </w:rPr>
              <w:t>SOURCE_SYSTEM_CA_ID_TO_BE_UNMERGED</w:t>
            </w:r>
            <w:r>
              <w:rPr>
                <w:rFonts w:asciiTheme="minorHAnsi" w:hAnsiTheme="minorHAnsi" w:cstheme="minorHAnsi"/>
                <w:sz w:val="20"/>
              </w:rPr>
              <w:t xml:space="preserve">). User needs to specify these 3 valid inputs in the datasheet. Once the unmerge is successfully done, the script checks the actual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persistant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unmerged CA_ID and checks if it is a golden unmerge or non-golden unmerge based on its present either in the </w:t>
            </w:r>
            <w:r w:rsidRPr="00F300A2">
              <w:rPr>
                <w:rFonts w:asciiTheme="minorHAnsi" w:hAnsiTheme="minorHAnsi" w:cstheme="minorHAnsi"/>
                <w:sz w:val="20"/>
              </w:rPr>
              <w:t>PKG_V_GOLDEN_COMPLETE</w:t>
            </w:r>
            <w:r>
              <w:rPr>
                <w:rFonts w:asciiTheme="minorHAnsi" w:hAnsiTheme="minorHAnsi" w:cstheme="minorHAnsi"/>
                <w:sz w:val="20"/>
              </w:rPr>
              <w:t xml:space="preserve"> package or in the </w:t>
            </w:r>
            <w:r w:rsidRPr="00F300A2">
              <w:rPr>
                <w:rFonts w:asciiTheme="minorHAnsi" w:hAnsiTheme="minorHAnsi" w:cstheme="minorHAnsi"/>
                <w:sz w:val="20"/>
              </w:rPr>
              <w:t>PKG_V_INCOMPLETE_CLIENT</w:t>
            </w:r>
            <w:r>
              <w:rPr>
                <w:rFonts w:asciiTheme="minorHAnsi" w:hAnsiTheme="minorHAnsi" w:cstheme="minorHAnsi"/>
                <w:sz w:val="20"/>
              </w:rPr>
              <w:t xml:space="preserve"> package. </w:t>
            </w:r>
          </w:p>
          <w:p w14:paraId="20C58AE6" w14:textId="77777777" w:rsidR="00064512" w:rsidRDefault="00064512" w:rsidP="00064512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</w:p>
          <w:p w14:paraId="556E5F9D" w14:textId="77777777" w:rsidR="00064512" w:rsidRDefault="00064512" w:rsidP="00064512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If it is golden unmerge, the actual unmerged record is present in the </w:t>
            </w:r>
            <w:r w:rsidRPr="00F300A2">
              <w:rPr>
                <w:rFonts w:asciiTheme="minorHAnsi" w:hAnsiTheme="minorHAnsi" w:cstheme="minorHAnsi"/>
                <w:sz w:val="20"/>
              </w:rPr>
              <w:t>PKG_V_GOLDEN_COMPLETE</w:t>
            </w:r>
            <w:r>
              <w:rPr>
                <w:rFonts w:asciiTheme="minorHAnsi" w:hAnsiTheme="minorHAnsi" w:cstheme="minorHAnsi"/>
                <w:sz w:val="20"/>
              </w:rPr>
              <w:t xml:space="preserve"> package and the script validates the actual unmerged record by comparing its IDD values vs DB values for different attributes.</w:t>
            </w:r>
          </w:p>
          <w:p w14:paraId="0656DD82" w14:textId="77777777" w:rsidR="00064512" w:rsidRDefault="00064512" w:rsidP="00064512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</w:p>
          <w:p w14:paraId="7A1B1977" w14:textId="4D7C850A" w:rsidR="0026246C" w:rsidRPr="00337A0F" w:rsidRDefault="00064512" w:rsidP="00064512">
            <w:pPr>
              <w:pStyle w:val="BlockText"/>
              <w:spacing w:before="0" w:line="276" w:lineRule="auto"/>
              <w:rPr>
                <w:rStyle w:val="Hyperlink"/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If it is non-golden unmerge, the actual unmerged record is present in the </w:t>
            </w:r>
            <w:r w:rsidRPr="00F300A2">
              <w:rPr>
                <w:rFonts w:asciiTheme="minorHAnsi" w:hAnsiTheme="minorHAnsi" w:cstheme="minorHAnsi"/>
                <w:sz w:val="20"/>
              </w:rPr>
              <w:t>PKG_V_INCOMPLETE_CLIENT</w:t>
            </w:r>
            <w:r>
              <w:rPr>
                <w:rFonts w:asciiTheme="minorHAnsi" w:hAnsiTheme="minorHAnsi" w:cstheme="minorHAnsi"/>
                <w:sz w:val="20"/>
              </w:rPr>
              <w:t xml:space="preserve"> and the script validates the same.</w:t>
            </w:r>
          </w:p>
        </w:tc>
      </w:tr>
    </w:tbl>
    <w:p w14:paraId="600BD44C" w14:textId="66F6E63C" w:rsidR="00405D91" w:rsidRPr="00337A0F" w:rsidRDefault="00405D91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8EB7B11" w14:textId="758EA770" w:rsidR="00405D91" w:rsidRPr="00337A0F" w:rsidRDefault="00405D91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CBA6D4B" w14:textId="450D5B09" w:rsidR="007A60E7" w:rsidRPr="00337A0F" w:rsidRDefault="007A60E7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C6A4BC7" w14:textId="2891C107" w:rsidR="007A60E7" w:rsidRPr="00337A0F" w:rsidRDefault="007A60E7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AA6FB5D" w14:textId="1CDE4906" w:rsidR="007A60E7" w:rsidRPr="00337A0F" w:rsidRDefault="007A60E7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6A41BF6" w14:textId="3B42C0C7" w:rsidR="007A60E7" w:rsidRPr="00337A0F" w:rsidRDefault="007A60E7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AEA6B50" w14:textId="0F7269A9" w:rsidR="007A60E7" w:rsidRPr="00337A0F" w:rsidRDefault="007A60E7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34C4127" w14:textId="2C107B9E" w:rsidR="007A60E7" w:rsidRPr="00337A0F" w:rsidRDefault="007A60E7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F632ADA" w14:textId="03F5453E" w:rsidR="007A60E7" w:rsidRPr="00337A0F" w:rsidRDefault="007A60E7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36E1E5B" w14:textId="215918A1" w:rsidR="003A75F5" w:rsidRPr="00337A0F" w:rsidRDefault="003A75F5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397073E" w14:textId="483F6A6F" w:rsidR="00A7448F" w:rsidRPr="00337A0F" w:rsidRDefault="00A7448F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3353F44" w14:textId="764B1D6C" w:rsidR="00405D91" w:rsidRPr="00337A0F" w:rsidRDefault="00405D91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AB4AF12" w14:textId="6D8FF81F" w:rsidR="00405D91" w:rsidRPr="00337A0F" w:rsidRDefault="00405D91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13238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2070"/>
        <w:gridCol w:w="1710"/>
        <w:gridCol w:w="2790"/>
        <w:gridCol w:w="2970"/>
        <w:gridCol w:w="1633"/>
      </w:tblGrid>
      <w:tr w:rsidR="002253A9" w:rsidRPr="00337A0F" w14:paraId="60557537" w14:textId="77777777" w:rsidTr="005A496D">
        <w:trPr>
          <w:trHeight w:val="600"/>
        </w:trPr>
        <w:tc>
          <w:tcPr>
            <w:tcW w:w="625" w:type="dxa"/>
            <w:hideMark/>
          </w:tcPr>
          <w:p w14:paraId="55E367BC" w14:textId="77777777" w:rsidR="002265B9" w:rsidRPr="00337A0F" w:rsidRDefault="002265B9" w:rsidP="002265B9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Sr</w:t>
            </w:r>
            <w:proofErr w:type="spellEnd"/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1440" w:type="dxa"/>
            <w:hideMark/>
          </w:tcPr>
          <w:p w14:paraId="100F69A5" w14:textId="144D30F1" w:rsidR="002265B9" w:rsidRPr="00337A0F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2070" w:type="dxa"/>
            <w:noWrap/>
            <w:hideMark/>
          </w:tcPr>
          <w:p w14:paraId="3A54AA52" w14:textId="690F8AEB" w:rsidR="002265B9" w:rsidRPr="00337A0F" w:rsidRDefault="002253A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Test</w:t>
            </w:r>
            <w:r w:rsidR="002265B9"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Case</w:t>
            </w:r>
            <w:proofErr w:type="spellEnd"/>
            <w:r w:rsidR="002265B9"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1710" w:type="dxa"/>
            <w:hideMark/>
          </w:tcPr>
          <w:p w14:paraId="52117096" w14:textId="77777777" w:rsidR="002253A9" w:rsidRPr="00337A0F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Keyword </w:t>
            </w:r>
          </w:p>
          <w:p w14:paraId="5D16DB49" w14:textId="6EE7EA39" w:rsidR="002265B9" w:rsidRPr="00337A0F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790" w:type="dxa"/>
            <w:noWrap/>
            <w:hideMark/>
          </w:tcPr>
          <w:p w14:paraId="50E77502" w14:textId="7750816B" w:rsidR="002265B9" w:rsidRPr="00337A0F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Keyword Description</w:t>
            </w:r>
          </w:p>
        </w:tc>
        <w:tc>
          <w:tcPr>
            <w:tcW w:w="2970" w:type="dxa"/>
            <w:noWrap/>
            <w:hideMark/>
          </w:tcPr>
          <w:p w14:paraId="5A80A05F" w14:textId="77777777" w:rsidR="002265B9" w:rsidRPr="00337A0F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Keyword Input Data</w:t>
            </w:r>
          </w:p>
        </w:tc>
        <w:tc>
          <w:tcPr>
            <w:tcW w:w="1633" w:type="dxa"/>
            <w:noWrap/>
            <w:hideMark/>
          </w:tcPr>
          <w:p w14:paraId="139543C4" w14:textId="77777777" w:rsidR="002265B9" w:rsidRPr="00337A0F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Remarks</w:t>
            </w:r>
          </w:p>
        </w:tc>
      </w:tr>
      <w:tr w:rsidR="00BF6577" w:rsidRPr="00337A0F" w14:paraId="0C4D47B9" w14:textId="77777777" w:rsidTr="005A496D">
        <w:trPr>
          <w:trHeight w:val="2025"/>
        </w:trPr>
        <w:tc>
          <w:tcPr>
            <w:tcW w:w="625" w:type="dxa"/>
            <w:noWrap/>
            <w:hideMark/>
          </w:tcPr>
          <w:p w14:paraId="497EB5F7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bookmarkStart w:id="3" w:name="TC3"/>
        <w:tc>
          <w:tcPr>
            <w:tcW w:w="1440" w:type="dxa"/>
            <w:hideMark/>
          </w:tcPr>
          <w:p w14:paraId="1D17AFA8" w14:textId="11804D52" w:rsidR="00BF6577" w:rsidRPr="00337A0F" w:rsidRDefault="00521C5A" w:rsidP="00BF657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Style w:val="Hyperlink"/>
                <w:rFonts w:asciiTheme="minorHAnsi" w:hAnsiTheme="minorHAnsi" w:cstheme="minorHAnsi"/>
                <w:sz w:val="20"/>
              </w:rPr>
              <w:fldChar w:fldCharType="begin"/>
            </w:r>
            <w:r>
              <w:rPr>
                <w:rStyle w:val="Hyperlink"/>
                <w:rFonts w:asciiTheme="minorHAnsi" w:hAnsiTheme="minorHAnsi" w:cstheme="minorHAnsi"/>
                <w:sz w:val="20"/>
              </w:rPr>
              <w:instrText xml:space="preserve"> HYPERLINK  \l "TC1" </w:instrText>
            </w:r>
            <w:r>
              <w:rPr>
                <w:rStyle w:val="Hyperlink"/>
                <w:rFonts w:asciiTheme="minorHAnsi" w:hAnsiTheme="minorHAnsi" w:cstheme="minorHAnsi"/>
                <w:sz w:val="20"/>
              </w:rPr>
            </w:r>
            <w:r>
              <w:rPr>
                <w:rStyle w:val="Hyperlink"/>
                <w:rFonts w:asciiTheme="minorHAnsi" w:hAnsiTheme="minorHAnsi" w:cstheme="minorHAnsi"/>
                <w:sz w:val="20"/>
              </w:rPr>
              <w:fldChar w:fldCharType="separate"/>
            </w:r>
            <w:proofErr w:type="spellStart"/>
            <w:r w:rsidR="00064512" w:rsidRPr="00521C5A">
              <w:rPr>
                <w:rStyle w:val="Hyperlink"/>
                <w:rFonts w:asciiTheme="minorHAnsi" w:hAnsiTheme="minorHAnsi" w:cstheme="minorHAnsi"/>
                <w:sz w:val="20"/>
              </w:rPr>
              <w:t>CACM_IDD_Custom</w:t>
            </w:r>
            <w:r w:rsidR="00064512" w:rsidRPr="00521C5A">
              <w:rPr>
                <w:rStyle w:val="Hyperlink"/>
                <w:rFonts w:asciiTheme="minorHAnsi" w:hAnsiTheme="minorHAnsi" w:cstheme="minorHAnsi"/>
                <w:sz w:val="20"/>
              </w:rPr>
              <w:t>e</w:t>
            </w:r>
            <w:r w:rsidR="00064512" w:rsidRPr="00521C5A">
              <w:rPr>
                <w:rStyle w:val="Hyperlink"/>
                <w:rFonts w:asciiTheme="minorHAnsi" w:hAnsiTheme="minorHAnsi" w:cstheme="minorHAnsi"/>
                <w:sz w:val="20"/>
              </w:rPr>
              <w:t>r_Unmerge_by_CROSS_REFERENCE_ONLY</w:t>
            </w:r>
            <w:proofErr w:type="spellEnd"/>
            <w:r>
              <w:rPr>
                <w:rStyle w:val="Hyperlink"/>
                <w:rFonts w:asciiTheme="minorHAnsi" w:hAnsiTheme="minorHAnsi" w:cstheme="minorHAnsi"/>
                <w:sz w:val="20"/>
              </w:rPr>
              <w:fldChar w:fldCharType="end"/>
            </w:r>
            <w:bookmarkEnd w:id="3"/>
          </w:p>
        </w:tc>
        <w:tc>
          <w:tcPr>
            <w:tcW w:w="2070" w:type="dxa"/>
            <w:hideMark/>
          </w:tcPr>
          <w:p w14:paraId="7188F8B2" w14:textId="77777777" w:rsidR="00064512" w:rsidRDefault="00064512" w:rsidP="00064512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This Automation script will search a valid customer in IDD based on input (</w:t>
            </w:r>
            <w:r>
              <w:rPr>
                <w:rFonts w:asciiTheme="minorHAnsi" w:hAnsiTheme="minorHAnsi" w:cstheme="minorHAnsi"/>
                <w:sz w:val="20"/>
              </w:rPr>
              <w:t>WINNING_</w:t>
            </w:r>
            <w:r w:rsidRPr="00337A0F">
              <w:rPr>
                <w:rFonts w:asciiTheme="minorHAnsi" w:hAnsiTheme="minorHAnsi" w:cstheme="minorHAnsi"/>
                <w:sz w:val="20"/>
              </w:rPr>
              <w:t>CA_</w:t>
            </w:r>
            <w:proofErr w:type="gramStart"/>
            <w:r w:rsidRPr="00337A0F">
              <w:rPr>
                <w:rFonts w:asciiTheme="minorHAnsi" w:hAnsiTheme="minorHAnsi" w:cstheme="minorHAnsi"/>
                <w:sz w:val="20"/>
              </w:rPr>
              <w:t>ID )</w:t>
            </w:r>
            <w:proofErr w:type="gramEnd"/>
            <w:r w:rsidRPr="00337A0F">
              <w:rPr>
                <w:rFonts w:asciiTheme="minorHAnsi" w:hAnsiTheme="minorHAnsi" w:cstheme="minorHAnsi"/>
                <w:sz w:val="20"/>
              </w:rPr>
              <w:t xml:space="preserve"> from datashee</w:t>
            </w:r>
            <w:r>
              <w:rPr>
                <w:rFonts w:asciiTheme="minorHAnsi" w:hAnsiTheme="minorHAnsi" w:cstheme="minorHAnsi"/>
                <w:sz w:val="20"/>
              </w:rPr>
              <w:t xml:space="preserve">t and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peforms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Unmerge by CROSS REFERENCE ONLY. The </w:t>
            </w:r>
            <w:proofErr w:type="gramStart"/>
            <w:r>
              <w:rPr>
                <w:rFonts w:asciiTheme="minorHAnsi" w:hAnsiTheme="minorHAnsi" w:cstheme="minorHAnsi"/>
                <w:sz w:val="20"/>
              </w:rPr>
              <w:t>customer which is unmerged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is taken from the datasheet (</w:t>
            </w:r>
            <w:r w:rsidRPr="00F300A2">
              <w:rPr>
                <w:rFonts w:asciiTheme="minorHAnsi" w:hAnsiTheme="minorHAnsi" w:cstheme="minorHAnsi"/>
                <w:sz w:val="20"/>
              </w:rPr>
              <w:t>CA_ID_TO_BE_UNMERGED</w:t>
            </w:r>
            <w:r>
              <w:rPr>
                <w:rFonts w:asciiTheme="minorHAnsi" w:hAnsiTheme="minorHAnsi" w:cstheme="minorHAnsi"/>
                <w:sz w:val="20"/>
              </w:rPr>
              <w:t>) along with its source system (</w:t>
            </w:r>
            <w:r w:rsidRPr="00F300A2">
              <w:rPr>
                <w:rFonts w:asciiTheme="minorHAnsi" w:hAnsiTheme="minorHAnsi" w:cstheme="minorHAnsi"/>
                <w:sz w:val="20"/>
              </w:rPr>
              <w:t>SOURCE_SYSTEM_CA_ID_TO_BE_UNMERGED</w:t>
            </w:r>
            <w:r>
              <w:rPr>
                <w:rFonts w:asciiTheme="minorHAnsi" w:hAnsiTheme="minorHAnsi" w:cstheme="minorHAnsi"/>
                <w:sz w:val="20"/>
              </w:rPr>
              <w:t xml:space="preserve">). User needs to specify these 3 valid inputs in the datasheet. Once the </w:t>
            </w:r>
            <w:r>
              <w:rPr>
                <w:rFonts w:asciiTheme="minorHAnsi" w:hAnsiTheme="minorHAnsi" w:cstheme="minorHAnsi"/>
                <w:sz w:val="20"/>
              </w:rPr>
              <w:lastRenderedPageBreak/>
              <w:t xml:space="preserve">unmerge is successfully done, the script checks the actual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persistant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unmerged CA_ID and checks if it is a golden unmerge or non-golden unmerge based on its present either in the </w:t>
            </w:r>
            <w:r w:rsidRPr="00F300A2">
              <w:rPr>
                <w:rFonts w:asciiTheme="minorHAnsi" w:hAnsiTheme="minorHAnsi" w:cstheme="minorHAnsi"/>
                <w:sz w:val="20"/>
              </w:rPr>
              <w:t>PKG_V_GOLDEN_COMPLETE</w:t>
            </w:r>
            <w:r>
              <w:rPr>
                <w:rFonts w:asciiTheme="minorHAnsi" w:hAnsiTheme="minorHAnsi" w:cstheme="minorHAnsi"/>
                <w:sz w:val="20"/>
              </w:rPr>
              <w:t xml:space="preserve"> package or in the </w:t>
            </w:r>
            <w:r w:rsidRPr="00F300A2">
              <w:rPr>
                <w:rFonts w:asciiTheme="minorHAnsi" w:hAnsiTheme="minorHAnsi" w:cstheme="minorHAnsi"/>
                <w:sz w:val="20"/>
              </w:rPr>
              <w:t>PKG_V_INCOMPLETE_CLIENT</w:t>
            </w:r>
            <w:r>
              <w:rPr>
                <w:rFonts w:asciiTheme="minorHAnsi" w:hAnsiTheme="minorHAnsi" w:cstheme="minorHAnsi"/>
                <w:sz w:val="20"/>
              </w:rPr>
              <w:t xml:space="preserve"> package. </w:t>
            </w:r>
          </w:p>
          <w:p w14:paraId="2EB9CA43" w14:textId="77777777" w:rsidR="00064512" w:rsidRDefault="00064512" w:rsidP="00064512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</w:p>
          <w:p w14:paraId="28914116" w14:textId="77777777" w:rsidR="00064512" w:rsidRDefault="00064512" w:rsidP="00064512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If it is golden unmerge, the actual unmerged record is present in the </w:t>
            </w:r>
            <w:r w:rsidRPr="00F300A2">
              <w:rPr>
                <w:rFonts w:asciiTheme="minorHAnsi" w:hAnsiTheme="minorHAnsi" w:cstheme="minorHAnsi"/>
                <w:sz w:val="20"/>
              </w:rPr>
              <w:t>PKG_V_GOLDEN_COMPLETE</w:t>
            </w:r>
            <w:r>
              <w:rPr>
                <w:rFonts w:asciiTheme="minorHAnsi" w:hAnsiTheme="minorHAnsi" w:cstheme="minorHAnsi"/>
                <w:sz w:val="20"/>
              </w:rPr>
              <w:t xml:space="preserve"> package and the script validates the actual unmerged record by comparing its IDD values vs DB values for different attributes.</w:t>
            </w:r>
          </w:p>
          <w:p w14:paraId="677AAD2D" w14:textId="77777777" w:rsidR="00064512" w:rsidRDefault="00064512" w:rsidP="00064512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</w:p>
          <w:p w14:paraId="30BA7B3A" w14:textId="68527C6C" w:rsidR="00BF6577" w:rsidRPr="00337A0F" w:rsidRDefault="00064512" w:rsidP="0006451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</w:rPr>
              <w:lastRenderedPageBreak/>
              <w:t xml:space="preserve">If it is non-golden unmerge, the actual unmerged record is present in the </w:t>
            </w:r>
            <w:r w:rsidRPr="00F300A2">
              <w:rPr>
                <w:rFonts w:asciiTheme="minorHAnsi" w:hAnsiTheme="minorHAnsi" w:cstheme="minorHAnsi"/>
                <w:sz w:val="20"/>
              </w:rPr>
              <w:t>PKG_V_INCOMPLETE_CLIENT</w:t>
            </w:r>
            <w:r>
              <w:rPr>
                <w:rFonts w:asciiTheme="minorHAnsi" w:hAnsiTheme="minorHAnsi" w:cstheme="minorHAnsi"/>
                <w:sz w:val="20"/>
              </w:rPr>
              <w:t xml:space="preserve"> and the script validates the same.</w:t>
            </w:r>
          </w:p>
        </w:tc>
        <w:tc>
          <w:tcPr>
            <w:tcW w:w="1710" w:type="dxa"/>
            <w:hideMark/>
          </w:tcPr>
          <w:p w14:paraId="7D162693" w14:textId="60897EC6" w:rsidR="00BF6577" w:rsidRPr="00337A0F" w:rsidRDefault="00064512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6451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loginCACM_Unmerge</w:t>
            </w:r>
            <w:proofErr w:type="spellEnd"/>
          </w:p>
        </w:tc>
        <w:tc>
          <w:tcPr>
            <w:tcW w:w="2790" w:type="dxa"/>
          </w:tcPr>
          <w:p w14:paraId="55D2D2AE" w14:textId="6242CC2B" w:rsidR="00032ED0" w:rsidRPr="00337A0F" w:rsidRDefault="0026246C" w:rsidP="00337A0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Keyword will open CACM </w:t>
            </w:r>
            <w:proofErr w:type="gramStart"/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IDD</w:t>
            </w:r>
            <w:r w:rsidRPr="00337A0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site</w:t>
            </w:r>
            <w:proofErr w:type="gramEnd"/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with valid credentials. The key word will generate in reports </w:t>
            </w:r>
            <w:proofErr w:type="gramStart"/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where ever</w:t>
            </w:r>
            <w:proofErr w:type="gramEnd"/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applicable.</w:t>
            </w:r>
          </w:p>
        </w:tc>
        <w:tc>
          <w:tcPr>
            <w:tcW w:w="2970" w:type="dxa"/>
            <w:hideMark/>
          </w:tcPr>
          <w:p w14:paraId="050DDD14" w14:textId="77777777" w:rsidR="00BF6577" w:rsidRPr="00337A0F" w:rsidRDefault="0097042C" w:rsidP="00032ED0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 xml:space="preserve">Global </w:t>
            </w:r>
            <w:proofErr w:type="spellStart"/>
            <w:r w:rsidRPr="00337A0F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Setting.Properties</w:t>
            </w:r>
            <w:proofErr w:type="spellEnd"/>
          </w:p>
          <w:p w14:paraId="6B8D3204" w14:textId="77777777" w:rsidR="0097042C" w:rsidRPr="00337A0F" w:rsidRDefault="0097042C" w:rsidP="0097042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1)Application URL</w:t>
            </w:r>
          </w:p>
          <w:p w14:paraId="22C4B918" w14:textId="77777777" w:rsidR="0097042C" w:rsidRPr="00337A0F" w:rsidRDefault="0097042C" w:rsidP="0097042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2)Username</w:t>
            </w:r>
          </w:p>
          <w:p w14:paraId="13E95207" w14:textId="2A70B690" w:rsidR="0097042C" w:rsidRPr="00337A0F" w:rsidRDefault="0097042C" w:rsidP="0097042C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3)Password</w:t>
            </w:r>
          </w:p>
        </w:tc>
        <w:tc>
          <w:tcPr>
            <w:tcW w:w="1633" w:type="dxa"/>
            <w:noWrap/>
            <w:hideMark/>
          </w:tcPr>
          <w:p w14:paraId="0C170794" w14:textId="77777777" w:rsidR="0028616A" w:rsidRDefault="00BF6577" w:rsidP="0028616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="0028616A"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CACMQA1IDDUr</w:t>
            </w:r>
            <w:r w:rsidR="0028616A" w:rsidRPr="00A63F8C">
              <w:rPr>
                <w:rFonts w:asciiTheme="minorHAnsi" w:hAnsiTheme="minorHAnsi" w:cstheme="minorHAnsi"/>
                <w:sz w:val="18"/>
                <w:szCs w:val="20"/>
              </w:rPr>
              <w:t>l=http://qcmmdm4901:9900/e360/com.informatica.tools.mdm.web.auth/login</w:t>
            </w:r>
          </w:p>
          <w:p w14:paraId="6A8A681E" w14:textId="77777777" w:rsidR="0028616A" w:rsidRPr="00A63F8C" w:rsidRDefault="0028616A" w:rsidP="0028616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</w:p>
          <w:p w14:paraId="5AC93F4F" w14:textId="77777777" w:rsidR="0028616A" w:rsidRPr="00A63F8C" w:rsidRDefault="0028616A" w:rsidP="0028616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CACMQA2IDDUrl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=http://qcmmdm4902:9900/e360/com.informatica.tools.mdm.web.auth/login</w:t>
            </w:r>
          </w:p>
          <w:p w14:paraId="78FC90D6" w14:textId="758E8F90" w:rsidR="00BF6577" w:rsidRPr="00337A0F" w:rsidRDefault="0028616A" w:rsidP="0028616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CACMPreProdIDDUr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l</w:t>
            </w:r>
            <w:proofErr w:type="spellEnd"/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=https://ppcmmdm10.autotrader.com/bdd</w:t>
            </w:r>
          </w:p>
        </w:tc>
      </w:tr>
      <w:tr w:rsidR="00BF6577" w:rsidRPr="00337A0F" w14:paraId="4C890D61" w14:textId="77777777" w:rsidTr="005A496D">
        <w:trPr>
          <w:trHeight w:val="2655"/>
        </w:trPr>
        <w:tc>
          <w:tcPr>
            <w:tcW w:w="625" w:type="dxa"/>
            <w:noWrap/>
            <w:hideMark/>
          </w:tcPr>
          <w:p w14:paraId="0BC53FEE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 </w:t>
            </w:r>
          </w:p>
        </w:tc>
        <w:tc>
          <w:tcPr>
            <w:tcW w:w="1440" w:type="dxa"/>
            <w:hideMark/>
          </w:tcPr>
          <w:p w14:paraId="29323806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2070" w:type="dxa"/>
            <w:noWrap/>
            <w:hideMark/>
          </w:tcPr>
          <w:p w14:paraId="069BF841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710" w:type="dxa"/>
            <w:hideMark/>
          </w:tcPr>
          <w:p w14:paraId="288F8053" w14:textId="5E52A32B" w:rsidR="00BF6577" w:rsidRPr="00337A0F" w:rsidRDefault="00064512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64512">
              <w:rPr>
                <w:rFonts w:asciiTheme="minorHAnsi" w:hAnsiTheme="minorHAnsi" w:cstheme="minorHAnsi"/>
                <w:sz w:val="20"/>
                <w:szCs w:val="20"/>
              </w:rPr>
              <w:t>openMenu_Unmerge</w:t>
            </w:r>
            <w:proofErr w:type="spellEnd"/>
          </w:p>
        </w:tc>
        <w:tc>
          <w:tcPr>
            <w:tcW w:w="2790" w:type="dxa"/>
          </w:tcPr>
          <w:p w14:paraId="243AB829" w14:textId="40899297" w:rsidR="00BF6577" w:rsidRPr="00337A0F" w:rsidRDefault="00503A8E" w:rsidP="00337A0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This keyword will c</w:t>
            </w:r>
            <w:r w:rsidR="008F0E05"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lick on Queries </w:t>
            </w:r>
            <w:proofErr w:type="spellStart"/>
            <w:r w:rsidR="008F0E05" w:rsidRPr="00337A0F">
              <w:rPr>
                <w:rFonts w:asciiTheme="minorHAnsi" w:hAnsiTheme="minorHAnsi" w:cstheme="minorHAnsi"/>
                <w:sz w:val="20"/>
                <w:szCs w:val="20"/>
              </w:rPr>
              <w:t>menuitem</w:t>
            </w:r>
            <w:proofErr w:type="spellEnd"/>
          </w:p>
        </w:tc>
        <w:tc>
          <w:tcPr>
            <w:tcW w:w="2970" w:type="dxa"/>
            <w:hideMark/>
          </w:tcPr>
          <w:p w14:paraId="2A472FD7" w14:textId="77777777" w:rsidR="00BF6577" w:rsidRPr="00337A0F" w:rsidRDefault="00BF6577" w:rsidP="00BF657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General_DataSheet</w:t>
            </w:r>
            <w:proofErr w:type="spellEnd"/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: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374107DA" w14:textId="0FF9C655" w:rsidR="00BF6577" w:rsidRPr="00337A0F" w:rsidRDefault="00BF6577" w:rsidP="00BF657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1)</w:t>
            </w:r>
            <w:r w:rsidR="0097042C"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97042C" w:rsidRPr="00337A0F">
              <w:rPr>
                <w:rFonts w:asciiTheme="minorHAnsi" w:hAnsiTheme="minorHAnsi" w:cstheme="minorHAnsi"/>
                <w:sz w:val="20"/>
                <w:szCs w:val="20"/>
              </w:rPr>
              <w:t>Menuitem</w:t>
            </w:r>
            <w:proofErr w:type="spellEnd"/>
          </w:p>
          <w:p w14:paraId="7BB7C5B9" w14:textId="16A3B817" w:rsidR="00BF6577" w:rsidRPr="00337A0F" w:rsidRDefault="00BF6577" w:rsidP="00BF657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br/>
              <w:t xml:space="preserve"> 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</w:tc>
        <w:tc>
          <w:tcPr>
            <w:tcW w:w="1633" w:type="dxa"/>
            <w:hideMark/>
          </w:tcPr>
          <w:p w14:paraId="54293953" w14:textId="494D19C9" w:rsidR="00BF6577" w:rsidRPr="00337A0F" w:rsidRDefault="00BF6577" w:rsidP="0097042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This Keyword uses </w:t>
            </w:r>
            <w:r w:rsidR="0097042C"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to click on Queries </w:t>
            </w:r>
            <w:proofErr w:type="spellStart"/>
            <w:r w:rsidR="0097042C" w:rsidRPr="00337A0F">
              <w:rPr>
                <w:rFonts w:asciiTheme="minorHAnsi" w:hAnsiTheme="minorHAnsi" w:cstheme="minorHAnsi"/>
                <w:sz w:val="20"/>
                <w:szCs w:val="20"/>
              </w:rPr>
              <w:t>menuitem</w:t>
            </w:r>
            <w:proofErr w:type="spellEnd"/>
            <w:r w:rsidR="0097042C"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in IDD</w:t>
            </w:r>
          </w:p>
        </w:tc>
      </w:tr>
      <w:tr w:rsidR="00BF6577" w:rsidRPr="00337A0F" w14:paraId="5556AB38" w14:textId="77777777" w:rsidTr="005A496D">
        <w:trPr>
          <w:trHeight w:val="2865"/>
        </w:trPr>
        <w:tc>
          <w:tcPr>
            <w:tcW w:w="625" w:type="dxa"/>
            <w:noWrap/>
            <w:hideMark/>
          </w:tcPr>
          <w:p w14:paraId="40D30F1D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440" w:type="dxa"/>
            <w:hideMark/>
          </w:tcPr>
          <w:p w14:paraId="7BF7B34F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2070" w:type="dxa"/>
            <w:hideMark/>
          </w:tcPr>
          <w:p w14:paraId="68A6CD7D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710" w:type="dxa"/>
            <w:hideMark/>
          </w:tcPr>
          <w:p w14:paraId="622634E9" w14:textId="5BD365A8" w:rsidR="00BF6577" w:rsidRPr="00337A0F" w:rsidRDefault="00064512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64512">
              <w:rPr>
                <w:rFonts w:asciiTheme="minorHAnsi" w:hAnsiTheme="minorHAnsi" w:cstheme="minorHAnsi"/>
                <w:sz w:val="20"/>
                <w:szCs w:val="20"/>
              </w:rPr>
              <w:t>savedQueries_Unmerge</w:t>
            </w:r>
            <w:proofErr w:type="spellEnd"/>
          </w:p>
        </w:tc>
        <w:tc>
          <w:tcPr>
            <w:tcW w:w="2790" w:type="dxa"/>
          </w:tcPr>
          <w:p w14:paraId="6EC8BC30" w14:textId="31E23BA1" w:rsidR="00BF6577" w:rsidRPr="00337A0F" w:rsidRDefault="00064512" w:rsidP="00337A0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This keyword will click on save</w:t>
            </w:r>
            <w:r w:rsidR="00503A8E"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Queries any one of required list</w:t>
            </w:r>
          </w:p>
        </w:tc>
        <w:tc>
          <w:tcPr>
            <w:tcW w:w="2970" w:type="dxa"/>
            <w:hideMark/>
          </w:tcPr>
          <w:p w14:paraId="2267FEBF" w14:textId="77777777" w:rsidR="00BF6577" w:rsidRPr="00337A0F" w:rsidRDefault="00BF6577" w:rsidP="00337A0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General_DataSheet</w:t>
            </w:r>
            <w:proofErr w:type="spellEnd"/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 xml:space="preserve">: </w:t>
            </w:r>
          </w:p>
          <w:p w14:paraId="25E86CB5" w14:textId="001CD335" w:rsidR="00BF6577" w:rsidRPr="00337A0F" w:rsidRDefault="00BF6577" w:rsidP="00337A0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1)</w:t>
            </w:r>
            <w:r w:rsidR="0097042C"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97042C" w:rsidRPr="00337A0F">
              <w:rPr>
                <w:rFonts w:asciiTheme="minorHAnsi" w:hAnsiTheme="minorHAnsi" w:cstheme="minorHAnsi"/>
                <w:sz w:val="20"/>
                <w:szCs w:val="20"/>
              </w:rPr>
              <w:t>savedQueries</w:t>
            </w:r>
            <w:proofErr w:type="spellEnd"/>
          </w:p>
        </w:tc>
        <w:tc>
          <w:tcPr>
            <w:tcW w:w="1633" w:type="dxa"/>
            <w:hideMark/>
          </w:tcPr>
          <w:p w14:paraId="320C696D" w14:textId="77777777" w:rsidR="00BF6577" w:rsidRPr="00337A0F" w:rsidRDefault="00503A8E" w:rsidP="00503A8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Keyword Selects any one search like customer search</w:t>
            </w:r>
          </w:p>
          <w:p w14:paraId="609F2B8D" w14:textId="0819694B" w:rsidR="00503A8E" w:rsidRPr="00337A0F" w:rsidRDefault="00674527" w:rsidP="00503A8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Company search</w:t>
            </w:r>
          </w:p>
        </w:tc>
      </w:tr>
      <w:tr w:rsidR="00BF6577" w:rsidRPr="00337A0F" w14:paraId="06F53E02" w14:textId="77777777" w:rsidTr="005A496D">
        <w:trPr>
          <w:trHeight w:val="2100"/>
        </w:trPr>
        <w:tc>
          <w:tcPr>
            <w:tcW w:w="625" w:type="dxa"/>
            <w:noWrap/>
            <w:hideMark/>
          </w:tcPr>
          <w:p w14:paraId="78F36BDE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 </w:t>
            </w:r>
          </w:p>
        </w:tc>
        <w:tc>
          <w:tcPr>
            <w:tcW w:w="1440" w:type="dxa"/>
            <w:hideMark/>
          </w:tcPr>
          <w:p w14:paraId="2D7E0C66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2070" w:type="dxa"/>
            <w:noWrap/>
            <w:hideMark/>
          </w:tcPr>
          <w:p w14:paraId="57AE7C7F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710" w:type="dxa"/>
            <w:hideMark/>
          </w:tcPr>
          <w:p w14:paraId="5BEAED00" w14:textId="79CC3D5E" w:rsidR="00BF6577" w:rsidRPr="00337A0F" w:rsidRDefault="00C0636E" w:rsidP="006745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0636E">
              <w:rPr>
                <w:rFonts w:asciiTheme="minorHAnsi" w:hAnsiTheme="minorHAnsi" w:cstheme="minorHAnsi"/>
                <w:sz w:val="20"/>
                <w:szCs w:val="20"/>
              </w:rPr>
              <w:t>searchCustomer_Unmerge</w:t>
            </w:r>
            <w:proofErr w:type="spellEnd"/>
          </w:p>
        </w:tc>
        <w:tc>
          <w:tcPr>
            <w:tcW w:w="2790" w:type="dxa"/>
          </w:tcPr>
          <w:p w14:paraId="5E93032C" w14:textId="13E2A4CC" w:rsidR="00BF6577" w:rsidRPr="00337A0F" w:rsidRDefault="00503A8E" w:rsidP="006745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This keyword enters the values into </w:t>
            </w:r>
            <w:r w:rsidR="00674527" w:rsidRPr="00337A0F">
              <w:rPr>
                <w:rFonts w:asciiTheme="minorHAnsi" w:hAnsiTheme="minorHAnsi" w:cstheme="minorHAnsi"/>
                <w:sz w:val="20"/>
                <w:szCs w:val="20"/>
              </w:rPr>
              <w:t>CA_ID</w:t>
            </w:r>
          </w:p>
        </w:tc>
        <w:tc>
          <w:tcPr>
            <w:tcW w:w="2970" w:type="dxa"/>
            <w:hideMark/>
          </w:tcPr>
          <w:p w14:paraId="48ED9796" w14:textId="1F74DAA9" w:rsidR="00BF6577" w:rsidRPr="00337A0F" w:rsidRDefault="00BF6577" w:rsidP="00503A8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General_DataSheet</w:t>
            </w:r>
            <w:proofErr w:type="spellEnd"/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 xml:space="preserve">: 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</w:t>
            </w:r>
            <w:r w:rsidR="00C0636E">
              <w:rPr>
                <w:rFonts w:asciiTheme="minorHAnsi" w:hAnsiTheme="minorHAnsi" w:cstheme="minorHAnsi"/>
                <w:sz w:val="20"/>
                <w:szCs w:val="20"/>
              </w:rPr>
              <w:t>WINNING_</w:t>
            </w:r>
            <w:r w:rsidR="00674527" w:rsidRPr="00337A0F">
              <w:rPr>
                <w:rFonts w:asciiTheme="minorHAnsi" w:hAnsiTheme="minorHAnsi" w:cstheme="minorHAnsi"/>
                <w:sz w:val="20"/>
                <w:szCs w:val="20"/>
              </w:rPr>
              <w:t>CA_ID</w:t>
            </w:r>
          </w:p>
        </w:tc>
        <w:tc>
          <w:tcPr>
            <w:tcW w:w="1633" w:type="dxa"/>
            <w:hideMark/>
          </w:tcPr>
          <w:p w14:paraId="5DDD1ED8" w14:textId="77A9FCEF" w:rsidR="00BF6577" w:rsidRPr="00337A0F" w:rsidRDefault="00C0636E" w:rsidP="006745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WINNING_</w:t>
            </w:r>
            <w:r w:rsidR="00674527" w:rsidRPr="00337A0F">
              <w:rPr>
                <w:rFonts w:asciiTheme="minorHAnsi" w:hAnsiTheme="minorHAnsi" w:cstheme="minorHAnsi"/>
                <w:sz w:val="20"/>
                <w:szCs w:val="20"/>
              </w:rPr>
              <w:t>CA_</w:t>
            </w:r>
            <w:proofErr w:type="gramStart"/>
            <w:r w:rsidR="00674527" w:rsidRPr="00337A0F">
              <w:rPr>
                <w:rFonts w:asciiTheme="minorHAnsi" w:hAnsiTheme="minorHAnsi" w:cstheme="minorHAnsi"/>
                <w:sz w:val="20"/>
                <w:szCs w:val="20"/>
              </w:rPr>
              <w:t>ID</w:t>
            </w:r>
            <w:r w:rsidR="006C70E7"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:</w:t>
            </w:r>
            <w:proofErr w:type="gramEnd"/>
            <w:r w:rsidR="006C70E7"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This field is a </w:t>
            </w:r>
            <w:r w:rsidR="00674527" w:rsidRPr="00337A0F">
              <w:rPr>
                <w:rFonts w:asciiTheme="minorHAnsi" w:hAnsiTheme="minorHAnsi" w:cstheme="minorHAnsi"/>
                <w:sz w:val="20"/>
                <w:szCs w:val="20"/>
              </w:rPr>
              <w:t>manual input in the datasheet. It is mandatory and needs to be a valid CA_ID</w:t>
            </w:r>
          </w:p>
        </w:tc>
      </w:tr>
      <w:tr w:rsidR="00BF6577" w:rsidRPr="00337A0F" w14:paraId="3E8D1D73" w14:textId="77777777" w:rsidTr="005A496D">
        <w:trPr>
          <w:trHeight w:val="2100"/>
        </w:trPr>
        <w:tc>
          <w:tcPr>
            <w:tcW w:w="625" w:type="dxa"/>
            <w:noWrap/>
          </w:tcPr>
          <w:p w14:paraId="58988A48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EFDC64B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18AD18CB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39CECCD" w14:textId="442939AA" w:rsidR="00BF6577" w:rsidRPr="00337A0F" w:rsidRDefault="00C0636E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0636E">
              <w:rPr>
                <w:rFonts w:asciiTheme="minorHAnsi" w:hAnsiTheme="minorHAnsi" w:cstheme="minorHAnsi"/>
                <w:sz w:val="20"/>
                <w:szCs w:val="20"/>
              </w:rPr>
              <w:t>iddUIRunSearch_Unmerge</w:t>
            </w:r>
            <w:proofErr w:type="spellEnd"/>
          </w:p>
        </w:tc>
        <w:tc>
          <w:tcPr>
            <w:tcW w:w="2790" w:type="dxa"/>
          </w:tcPr>
          <w:p w14:paraId="76355221" w14:textId="1C615ECF" w:rsidR="00BF6577" w:rsidRPr="00337A0F" w:rsidRDefault="000C335B" w:rsidP="000C335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This keyword clicks on IDD Run search button</w:t>
            </w:r>
          </w:p>
        </w:tc>
        <w:tc>
          <w:tcPr>
            <w:tcW w:w="2970" w:type="dxa"/>
          </w:tcPr>
          <w:p w14:paraId="769CBE23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33" w:type="dxa"/>
          </w:tcPr>
          <w:p w14:paraId="7637322F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F6577" w:rsidRPr="00337A0F" w14:paraId="0AF2E6B3" w14:textId="77777777" w:rsidTr="005A496D">
        <w:trPr>
          <w:trHeight w:val="2100"/>
        </w:trPr>
        <w:tc>
          <w:tcPr>
            <w:tcW w:w="625" w:type="dxa"/>
            <w:noWrap/>
          </w:tcPr>
          <w:p w14:paraId="21875E02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12E375C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450EACF2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F0DA8AA" w14:textId="6E0A8C08" w:rsidR="00BF6577" w:rsidRPr="00337A0F" w:rsidRDefault="00C0636E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0636E">
              <w:rPr>
                <w:rFonts w:asciiTheme="minorHAnsi" w:hAnsiTheme="minorHAnsi" w:cstheme="minorHAnsi"/>
                <w:sz w:val="20"/>
                <w:szCs w:val="20"/>
              </w:rPr>
              <w:t>openRecordFromSearch_Unmerge</w:t>
            </w:r>
            <w:proofErr w:type="spellEnd"/>
          </w:p>
        </w:tc>
        <w:tc>
          <w:tcPr>
            <w:tcW w:w="2790" w:type="dxa"/>
          </w:tcPr>
          <w:p w14:paraId="2A0C590D" w14:textId="3E6A29F2" w:rsidR="00BF6577" w:rsidRPr="00337A0F" w:rsidRDefault="00CC6839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This keyword opens the first record from search results</w:t>
            </w:r>
          </w:p>
        </w:tc>
        <w:tc>
          <w:tcPr>
            <w:tcW w:w="2970" w:type="dxa"/>
          </w:tcPr>
          <w:p w14:paraId="36C112A7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33" w:type="dxa"/>
          </w:tcPr>
          <w:p w14:paraId="27F55CB9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F6577" w:rsidRPr="00337A0F" w14:paraId="67CC9BC1" w14:textId="77777777" w:rsidTr="005A496D">
        <w:trPr>
          <w:trHeight w:val="2100"/>
        </w:trPr>
        <w:tc>
          <w:tcPr>
            <w:tcW w:w="625" w:type="dxa"/>
            <w:noWrap/>
          </w:tcPr>
          <w:p w14:paraId="36635E93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D30067F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5675E87D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464DFA7" w14:textId="426AF10A" w:rsidR="00BF6577" w:rsidRPr="00337A0F" w:rsidRDefault="00C0636E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0636E">
              <w:rPr>
                <w:rFonts w:asciiTheme="minorHAnsi" w:hAnsiTheme="minorHAnsi" w:cstheme="minorHAnsi"/>
                <w:sz w:val="20"/>
                <w:szCs w:val="20"/>
              </w:rPr>
              <w:t>identifyXREFCAIDbeforeUnmerge</w:t>
            </w:r>
            <w:proofErr w:type="spellEnd"/>
          </w:p>
        </w:tc>
        <w:tc>
          <w:tcPr>
            <w:tcW w:w="2790" w:type="dxa"/>
          </w:tcPr>
          <w:p w14:paraId="2CE4ADC9" w14:textId="496A82EA" w:rsidR="00BF6577" w:rsidRPr="00337A0F" w:rsidRDefault="00C0636E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This keyword, even before performing the unmerge operation, identifies and stores all the losing/XREF CA_IDs associated with the WINNING_CA_ID</w:t>
            </w:r>
          </w:p>
        </w:tc>
        <w:tc>
          <w:tcPr>
            <w:tcW w:w="2970" w:type="dxa"/>
          </w:tcPr>
          <w:p w14:paraId="5BEBC0A0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33" w:type="dxa"/>
          </w:tcPr>
          <w:p w14:paraId="7E499456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0636E" w:rsidRPr="00337A0F" w14:paraId="21799D37" w14:textId="77777777" w:rsidTr="005A496D">
        <w:trPr>
          <w:trHeight w:val="2100"/>
        </w:trPr>
        <w:tc>
          <w:tcPr>
            <w:tcW w:w="625" w:type="dxa"/>
            <w:noWrap/>
          </w:tcPr>
          <w:p w14:paraId="7F4BD5DC" w14:textId="77777777" w:rsidR="00C0636E" w:rsidRPr="00337A0F" w:rsidRDefault="00C0636E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B58663D" w14:textId="77777777" w:rsidR="00C0636E" w:rsidRPr="00337A0F" w:rsidRDefault="00C0636E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2956FBD1" w14:textId="77777777" w:rsidR="00C0636E" w:rsidRPr="00337A0F" w:rsidRDefault="00C0636E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907499C" w14:textId="3376DB13" w:rsidR="00C0636E" w:rsidRPr="00337A0F" w:rsidRDefault="00C0636E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0636E">
              <w:rPr>
                <w:rFonts w:asciiTheme="minorHAnsi" w:hAnsiTheme="minorHAnsi" w:cstheme="minorHAnsi"/>
                <w:sz w:val="20"/>
                <w:szCs w:val="20"/>
              </w:rPr>
              <w:t>clickXREF</w:t>
            </w:r>
            <w:proofErr w:type="spellEnd"/>
          </w:p>
        </w:tc>
        <w:tc>
          <w:tcPr>
            <w:tcW w:w="2790" w:type="dxa"/>
          </w:tcPr>
          <w:p w14:paraId="779FA07D" w14:textId="57D3B7AD" w:rsidR="00C0636E" w:rsidRPr="00337A0F" w:rsidRDefault="00C0636E" w:rsidP="00B07D6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This keyword clicks on XREF button in the IDD screen to navigate to the unmerge screen</w:t>
            </w:r>
          </w:p>
        </w:tc>
        <w:tc>
          <w:tcPr>
            <w:tcW w:w="2970" w:type="dxa"/>
          </w:tcPr>
          <w:p w14:paraId="41DCCBCE" w14:textId="77777777" w:rsidR="00C0636E" w:rsidRPr="00337A0F" w:rsidRDefault="00C0636E" w:rsidP="00BF657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33" w:type="dxa"/>
          </w:tcPr>
          <w:p w14:paraId="4E8362FF" w14:textId="77777777" w:rsidR="00C0636E" w:rsidRPr="00337A0F" w:rsidRDefault="00C0636E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0636E" w:rsidRPr="00337A0F" w14:paraId="32FA024A" w14:textId="77777777" w:rsidTr="005A496D">
        <w:trPr>
          <w:trHeight w:val="2100"/>
        </w:trPr>
        <w:tc>
          <w:tcPr>
            <w:tcW w:w="625" w:type="dxa"/>
            <w:noWrap/>
          </w:tcPr>
          <w:p w14:paraId="28C3B39C" w14:textId="77777777" w:rsidR="00C0636E" w:rsidRPr="00337A0F" w:rsidRDefault="00C0636E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6CE2496" w14:textId="77777777" w:rsidR="00C0636E" w:rsidRPr="00337A0F" w:rsidRDefault="00C0636E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5D5E822E" w14:textId="77777777" w:rsidR="00C0636E" w:rsidRPr="00337A0F" w:rsidRDefault="00C0636E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DB509F0" w14:textId="73271523" w:rsidR="00C0636E" w:rsidRPr="00337A0F" w:rsidRDefault="00C0636E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0636E">
              <w:rPr>
                <w:rFonts w:asciiTheme="minorHAnsi" w:hAnsiTheme="minorHAnsi" w:cstheme="minorHAnsi"/>
                <w:sz w:val="20"/>
                <w:szCs w:val="20"/>
              </w:rPr>
              <w:t>unMergeCRO</w:t>
            </w:r>
            <w:proofErr w:type="spellEnd"/>
          </w:p>
        </w:tc>
        <w:tc>
          <w:tcPr>
            <w:tcW w:w="2790" w:type="dxa"/>
          </w:tcPr>
          <w:p w14:paraId="754AECE3" w14:textId="33C6C86E" w:rsidR="00C0636E" w:rsidRPr="00337A0F" w:rsidRDefault="00C0636E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This keyword performs the unmerge of the CA_ID by using the CROSS REFERENCE ONLY option using the input from datasheet</w:t>
            </w:r>
          </w:p>
        </w:tc>
        <w:tc>
          <w:tcPr>
            <w:tcW w:w="2970" w:type="dxa"/>
          </w:tcPr>
          <w:p w14:paraId="23FDEB7C" w14:textId="77777777" w:rsidR="00C0636E" w:rsidRDefault="00C0636E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General_DataSheet</w:t>
            </w:r>
            <w:proofErr w:type="spellEnd"/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 xml:space="preserve">: 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</w:t>
            </w:r>
            <w:r w:rsidRPr="00C0636E">
              <w:rPr>
                <w:rFonts w:asciiTheme="minorHAnsi" w:hAnsiTheme="minorHAnsi" w:cstheme="minorHAnsi"/>
                <w:sz w:val="20"/>
                <w:szCs w:val="20"/>
              </w:rPr>
              <w:t>CA_ID_TO_BE_UNMERGED</w:t>
            </w:r>
          </w:p>
          <w:p w14:paraId="566EC337" w14:textId="0B92FC50" w:rsidR="00C0636E" w:rsidRPr="00337A0F" w:rsidRDefault="00C0636E" w:rsidP="00C0636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 w:rsidRPr="00C0636E">
              <w:rPr>
                <w:rFonts w:asciiTheme="minorHAnsi" w:hAnsiTheme="minorHAnsi" w:cstheme="minorHAnsi"/>
                <w:sz w:val="20"/>
                <w:szCs w:val="20"/>
              </w:rPr>
              <w:t>SOURCE_SYSTEM_CA_ID_TO_BE_UNMERGED</w:t>
            </w:r>
          </w:p>
        </w:tc>
        <w:tc>
          <w:tcPr>
            <w:tcW w:w="1633" w:type="dxa"/>
          </w:tcPr>
          <w:p w14:paraId="7243ED78" w14:textId="297CA2B2" w:rsidR="00C0636E" w:rsidRPr="00337A0F" w:rsidRDefault="004E6515" w:rsidP="004E651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36E">
              <w:rPr>
                <w:rFonts w:asciiTheme="minorHAnsi" w:hAnsiTheme="minorHAnsi" w:cstheme="minorHAnsi"/>
                <w:sz w:val="20"/>
                <w:szCs w:val="20"/>
              </w:rPr>
              <w:t>CA_ID_TO_BE_UNMERGED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r w:rsidRPr="00C0636E">
              <w:rPr>
                <w:rFonts w:asciiTheme="minorHAnsi" w:hAnsiTheme="minorHAnsi" w:cstheme="minorHAnsi"/>
                <w:sz w:val="20"/>
                <w:szCs w:val="20"/>
              </w:rPr>
              <w:t>SOURCE_SYSTEM_CA_ID_TO_BE_UNMERGED</w:t>
            </w:r>
            <w:r w:rsidR="00C0636E"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gramStart"/>
            <w:r w:rsidR="00C0636E" w:rsidRPr="00337A0F">
              <w:rPr>
                <w:rFonts w:asciiTheme="minorHAnsi" w:hAnsiTheme="minorHAnsi" w:cstheme="minorHAnsi"/>
                <w:sz w:val="20"/>
                <w:szCs w:val="20"/>
              </w:rPr>
              <w:t>This field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are</w:t>
            </w:r>
            <w:r w:rsidR="00C0636E"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manual input in the datasheet.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They are </w:t>
            </w:r>
            <w:r w:rsidR="00C0636E" w:rsidRPr="00337A0F">
              <w:rPr>
                <w:rFonts w:asciiTheme="minorHAnsi" w:hAnsiTheme="minorHAnsi" w:cstheme="minorHAnsi"/>
                <w:sz w:val="20"/>
                <w:szCs w:val="20"/>
              </w:rPr>
              <w:t>mandatory and needs to be a valid CA_ID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along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with its valid source system</w:t>
            </w:r>
          </w:p>
        </w:tc>
      </w:tr>
      <w:tr w:rsidR="00C3094C" w:rsidRPr="00337A0F" w14:paraId="6B92A2FA" w14:textId="77777777" w:rsidTr="005A496D">
        <w:trPr>
          <w:trHeight w:val="2100"/>
        </w:trPr>
        <w:tc>
          <w:tcPr>
            <w:tcW w:w="625" w:type="dxa"/>
            <w:noWrap/>
          </w:tcPr>
          <w:p w14:paraId="5D4B4A8F" w14:textId="77777777" w:rsidR="00C3094C" w:rsidRPr="00337A0F" w:rsidRDefault="00C3094C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C7832A2" w14:textId="77777777" w:rsidR="00C3094C" w:rsidRPr="00337A0F" w:rsidRDefault="00C3094C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1A3B2CCC" w14:textId="77777777" w:rsidR="00C3094C" w:rsidRPr="00337A0F" w:rsidRDefault="00C3094C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B324D92" w14:textId="539D567C" w:rsidR="00C3094C" w:rsidRPr="00337A0F" w:rsidRDefault="00C3094C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3094C">
              <w:rPr>
                <w:rFonts w:asciiTheme="minorHAnsi" w:hAnsiTheme="minorHAnsi" w:cstheme="minorHAnsi"/>
                <w:sz w:val="20"/>
                <w:szCs w:val="20"/>
              </w:rPr>
              <w:t>checkRecordafterUnmrge</w:t>
            </w:r>
            <w:proofErr w:type="spellEnd"/>
          </w:p>
        </w:tc>
        <w:tc>
          <w:tcPr>
            <w:tcW w:w="2790" w:type="dxa"/>
          </w:tcPr>
          <w:p w14:paraId="1277B862" w14:textId="39BFE2BA" w:rsidR="00C3094C" w:rsidRDefault="00C3094C" w:rsidP="00C3094C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This keyword checks the actual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persistant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unmerged CA_ID and checks if it is a golden unmerge or non-golden unmerge based on its present either in the </w:t>
            </w:r>
            <w:r w:rsidRPr="00F300A2">
              <w:rPr>
                <w:rFonts w:asciiTheme="minorHAnsi" w:hAnsiTheme="minorHAnsi" w:cstheme="minorHAnsi"/>
                <w:sz w:val="20"/>
              </w:rPr>
              <w:t>PKG_V_GOLDEN_COMPLETE</w:t>
            </w:r>
            <w:r>
              <w:rPr>
                <w:rFonts w:asciiTheme="minorHAnsi" w:hAnsiTheme="minorHAnsi" w:cstheme="minorHAnsi"/>
                <w:sz w:val="20"/>
              </w:rPr>
              <w:t xml:space="preserve"> package or in the </w:t>
            </w:r>
            <w:r w:rsidRPr="00F300A2">
              <w:rPr>
                <w:rFonts w:asciiTheme="minorHAnsi" w:hAnsiTheme="minorHAnsi" w:cstheme="minorHAnsi"/>
                <w:sz w:val="20"/>
              </w:rPr>
              <w:t>PKG_V_INCOMPLETE_CLIENT</w:t>
            </w:r>
            <w:r>
              <w:rPr>
                <w:rFonts w:asciiTheme="minorHAnsi" w:hAnsiTheme="minorHAnsi" w:cstheme="minorHAnsi"/>
                <w:sz w:val="20"/>
              </w:rPr>
              <w:t xml:space="preserve"> package. </w:t>
            </w:r>
          </w:p>
          <w:p w14:paraId="15E9463F" w14:textId="77777777" w:rsidR="00C3094C" w:rsidRDefault="00C3094C" w:rsidP="00C3094C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</w:p>
          <w:p w14:paraId="31388CAB" w14:textId="6661791C" w:rsidR="00C3094C" w:rsidRDefault="00C3094C" w:rsidP="00C3094C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If it is golden unmerge, the actual unmerged record is present in the </w:t>
            </w:r>
            <w:r w:rsidRPr="00F300A2">
              <w:rPr>
                <w:rFonts w:asciiTheme="minorHAnsi" w:hAnsiTheme="minorHAnsi" w:cstheme="minorHAnsi"/>
                <w:sz w:val="20"/>
              </w:rPr>
              <w:t>PKG_V_GOLDEN_COMPLETE</w:t>
            </w:r>
            <w:r>
              <w:rPr>
                <w:rFonts w:asciiTheme="minorHAnsi" w:hAnsiTheme="minorHAnsi" w:cstheme="minorHAnsi"/>
                <w:sz w:val="20"/>
              </w:rPr>
              <w:t xml:space="preserve"> package and the keyword validates the actual unmerged record by comparing its IDD values vs DB values for different attributes.</w:t>
            </w:r>
          </w:p>
          <w:p w14:paraId="61795549" w14:textId="77777777" w:rsidR="00C3094C" w:rsidRDefault="00C3094C" w:rsidP="00C3094C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</w:p>
          <w:p w14:paraId="03D6D47A" w14:textId="67755C13" w:rsidR="00C3094C" w:rsidRPr="00337A0F" w:rsidRDefault="00C3094C" w:rsidP="00C3094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</w:rPr>
              <w:lastRenderedPageBreak/>
              <w:t xml:space="preserve">If it is non-golden unmerge, the actual unmerged record is present in the </w:t>
            </w:r>
            <w:r w:rsidRPr="00F300A2">
              <w:rPr>
                <w:rFonts w:asciiTheme="minorHAnsi" w:hAnsiTheme="minorHAnsi" w:cstheme="minorHAnsi"/>
                <w:sz w:val="20"/>
              </w:rPr>
              <w:t>PKG_V_INCOMPLETE_CLIENT</w:t>
            </w:r>
            <w:r>
              <w:rPr>
                <w:rFonts w:asciiTheme="minorHAnsi" w:hAnsiTheme="minorHAnsi" w:cstheme="minorHAnsi"/>
                <w:sz w:val="20"/>
              </w:rPr>
              <w:t xml:space="preserve"> and the keyword validates the same.</w:t>
            </w:r>
          </w:p>
        </w:tc>
        <w:tc>
          <w:tcPr>
            <w:tcW w:w="2970" w:type="dxa"/>
          </w:tcPr>
          <w:p w14:paraId="63A1F84D" w14:textId="77777777" w:rsidR="00C3094C" w:rsidRPr="00337A0F" w:rsidRDefault="00C3094C" w:rsidP="00C0636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33" w:type="dxa"/>
          </w:tcPr>
          <w:p w14:paraId="57BF93B6" w14:textId="77777777" w:rsidR="00C3094C" w:rsidRPr="00337A0F" w:rsidRDefault="00C3094C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0636E" w:rsidRPr="00337A0F" w14:paraId="7580A2CA" w14:textId="77777777" w:rsidTr="005A496D">
        <w:trPr>
          <w:trHeight w:val="2100"/>
        </w:trPr>
        <w:tc>
          <w:tcPr>
            <w:tcW w:w="625" w:type="dxa"/>
            <w:noWrap/>
          </w:tcPr>
          <w:p w14:paraId="549CD97A" w14:textId="77777777" w:rsidR="00C0636E" w:rsidRPr="00337A0F" w:rsidRDefault="00C0636E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0500A58" w14:textId="77777777" w:rsidR="00C0636E" w:rsidRPr="00337A0F" w:rsidRDefault="00C0636E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39A99076" w14:textId="77777777" w:rsidR="00C0636E" w:rsidRPr="00337A0F" w:rsidRDefault="00C0636E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917C513" w14:textId="4D9D0CB8" w:rsidR="00C0636E" w:rsidRPr="00337A0F" w:rsidRDefault="00C3094C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3094C">
              <w:rPr>
                <w:rFonts w:asciiTheme="minorHAnsi" w:hAnsiTheme="minorHAnsi" w:cstheme="minorHAnsi"/>
                <w:sz w:val="20"/>
                <w:szCs w:val="20"/>
              </w:rPr>
              <w:t>logoutCACMIDD_Unmerge</w:t>
            </w:r>
            <w:proofErr w:type="spellEnd"/>
          </w:p>
        </w:tc>
        <w:tc>
          <w:tcPr>
            <w:tcW w:w="2790" w:type="dxa"/>
          </w:tcPr>
          <w:p w14:paraId="5FF04B4F" w14:textId="4575FDE6" w:rsidR="00C0636E" w:rsidRPr="00337A0F" w:rsidRDefault="00C0636E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This keyword is used to log out from IDD</w:t>
            </w:r>
          </w:p>
        </w:tc>
        <w:tc>
          <w:tcPr>
            <w:tcW w:w="2970" w:type="dxa"/>
          </w:tcPr>
          <w:p w14:paraId="2085F4A3" w14:textId="77777777" w:rsidR="00C0636E" w:rsidRPr="00337A0F" w:rsidRDefault="00C0636E" w:rsidP="00C0636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33" w:type="dxa"/>
          </w:tcPr>
          <w:p w14:paraId="4E06CA03" w14:textId="77777777" w:rsidR="00C0636E" w:rsidRPr="00337A0F" w:rsidRDefault="00C0636E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060E" w:rsidRPr="00337A0F" w14:paraId="7BBC3096" w14:textId="77777777" w:rsidTr="00674527">
        <w:trPr>
          <w:trHeight w:val="1800"/>
        </w:trPr>
        <w:tc>
          <w:tcPr>
            <w:tcW w:w="625" w:type="dxa"/>
            <w:noWrap/>
            <w:hideMark/>
          </w:tcPr>
          <w:p w14:paraId="095877AB" w14:textId="1E95D0A3" w:rsidR="0064060E" w:rsidRPr="00337A0F" w:rsidRDefault="00B87093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21F3A3A7" w14:textId="1B79E086" w:rsidR="0064060E" w:rsidRPr="00337A0F" w:rsidRDefault="00521C5A" w:rsidP="0064060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hyperlink w:anchor="TC2" w:history="1">
              <w:proofErr w:type="spellStart"/>
              <w:r w:rsidR="00FA282A" w:rsidRPr="00521C5A">
                <w:rPr>
                  <w:rStyle w:val="Hyperlink"/>
                  <w:rFonts w:asciiTheme="minorHAnsi" w:hAnsiTheme="minorHAnsi" w:cstheme="minorHAnsi"/>
                  <w:sz w:val="20"/>
                </w:rPr>
                <w:t>CACM_IDD_Customer_Unmerge_by_CROSS_REF</w:t>
              </w:r>
              <w:r w:rsidR="00FA282A" w:rsidRPr="00521C5A">
                <w:rPr>
                  <w:rStyle w:val="Hyperlink"/>
                  <w:rFonts w:asciiTheme="minorHAnsi" w:hAnsiTheme="minorHAnsi" w:cstheme="minorHAnsi"/>
                  <w:sz w:val="20"/>
                </w:rPr>
                <w:t>E</w:t>
              </w:r>
              <w:r w:rsidR="00FA282A" w:rsidRPr="00521C5A">
                <w:rPr>
                  <w:rStyle w:val="Hyperlink"/>
                  <w:rFonts w:asciiTheme="minorHAnsi" w:hAnsiTheme="minorHAnsi" w:cstheme="minorHAnsi"/>
                  <w:sz w:val="20"/>
                </w:rPr>
                <w:t>RENCE_WITH_LINEAGE</w:t>
              </w:r>
              <w:proofErr w:type="spellEnd"/>
            </w:hyperlink>
            <w:bookmarkStart w:id="4" w:name="TC4"/>
            <w:bookmarkEnd w:id="4"/>
          </w:p>
        </w:tc>
        <w:tc>
          <w:tcPr>
            <w:tcW w:w="2070" w:type="dxa"/>
          </w:tcPr>
          <w:p w14:paraId="6FF4501B" w14:textId="77777777" w:rsidR="00C34216" w:rsidRDefault="00C34216" w:rsidP="00C34216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This Automation script will search a valid customer in IDD based on input (</w:t>
            </w:r>
            <w:r>
              <w:rPr>
                <w:rFonts w:asciiTheme="minorHAnsi" w:hAnsiTheme="minorHAnsi" w:cstheme="minorHAnsi"/>
                <w:sz w:val="20"/>
              </w:rPr>
              <w:t>WINNING_</w:t>
            </w:r>
            <w:r w:rsidRPr="00337A0F">
              <w:rPr>
                <w:rFonts w:asciiTheme="minorHAnsi" w:hAnsiTheme="minorHAnsi" w:cstheme="minorHAnsi"/>
                <w:sz w:val="20"/>
              </w:rPr>
              <w:t>CA_</w:t>
            </w:r>
            <w:proofErr w:type="gramStart"/>
            <w:r w:rsidRPr="00337A0F">
              <w:rPr>
                <w:rFonts w:asciiTheme="minorHAnsi" w:hAnsiTheme="minorHAnsi" w:cstheme="minorHAnsi"/>
                <w:sz w:val="20"/>
              </w:rPr>
              <w:t>ID )</w:t>
            </w:r>
            <w:proofErr w:type="gramEnd"/>
            <w:r w:rsidRPr="00337A0F">
              <w:rPr>
                <w:rFonts w:asciiTheme="minorHAnsi" w:hAnsiTheme="minorHAnsi" w:cstheme="minorHAnsi"/>
                <w:sz w:val="20"/>
              </w:rPr>
              <w:t xml:space="preserve"> from datashee</w:t>
            </w:r>
            <w:r>
              <w:rPr>
                <w:rFonts w:asciiTheme="minorHAnsi" w:hAnsiTheme="minorHAnsi" w:cstheme="minorHAnsi"/>
                <w:sz w:val="20"/>
              </w:rPr>
              <w:t xml:space="preserve">t and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peforms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Unmerge by CROSS REFERENCE WITH LINEAGE. The </w:t>
            </w:r>
            <w:proofErr w:type="gramStart"/>
            <w:r>
              <w:rPr>
                <w:rFonts w:asciiTheme="minorHAnsi" w:hAnsiTheme="minorHAnsi" w:cstheme="minorHAnsi"/>
                <w:sz w:val="20"/>
              </w:rPr>
              <w:t>customer which is unmerged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is taken from the datasheet (</w:t>
            </w:r>
            <w:r w:rsidRPr="00F300A2">
              <w:rPr>
                <w:rFonts w:asciiTheme="minorHAnsi" w:hAnsiTheme="minorHAnsi" w:cstheme="minorHAnsi"/>
                <w:sz w:val="20"/>
              </w:rPr>
              <w:t>CA_ID_TO_BE_UNME</w:t>
            </w:r>
            <w:r w:rsidRPr="00F300A2">
              <w:rPr>
                <w:rFonts w:asciiTheme="minorHAnsi" w:hAnsiTheme="minorHAnsi" w:cstheme="minorHAnsi"/>
                <w:sz w:val="20"/>
              </w:rPr>
              <w:lastRenderedPageBreak/>
              <w:t>RGED</w:t>
            </w:r>
            <w:r>
              <w:rPr>
                <w:rFonts w:asciiTheme="minorHAnsi" w:hAnsiTheme="minorHAnsi" w:cstheme="minorHAnsi"/>
                <w:sz w:val="20"/>
              </w:rPr>
              <w:t>) along with its source system (</w:t>
            </w:r>
            <w:r w:rsidRPr="00F300A2">
              <w:rPr>
                <w:rFonts w:asciiTheme="minorHAnsi" w:hAnsiTheme="minorHAnsi" w:cstheme="minorHAnsi"/>
                <w:sz w:val="20"/>
              </w:rPr>
              <w:t>SOURCE_SYSTEM_CA_ID_TO_BE_UNMERGED</w:t>
            </w:r>
            <w:r>
              <w:rPr>
                <w:rFonts w:asciiTheme="minorHAnsi" w:hAnsiTheme="minorHAnsi" w:cstheme="minorHAnsi"/>
                <w:sz w:val="20"/>
              </w:rPr>
              <w:t xml:space="preserve">). User needs to specify these 3 valid inputs in the datasheet. Once the unmerge is successfully done, the script checks the actual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persistant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unmerged CA_ID and checks if it is a golden unmerge or non-golden unmerge based on its present either in the </w:t>
            </w:r>
            <w:r w:rsidRPr="00F300A2">
              <w:rPr>
                <w:rFonts w:asciiTheme="minorHAnsi" w:hAnsiTheme="minorHAnsi" w:cstheme="minorHAnsi"/>
                <w:sz w:val="20"/>
              </w:rPr>
              <w:t>PKG_V_GOLDEN_COMPLETE</w:t>
            </w:r>
            <w:r>
              <w:rPr>
                <w:rFonts w:asciiTheme="minorHAnsi" w:hAnsiTheme="minorHAnsi" w:cstheme="minorHAnsi"/>
                <w:sz w:val="20"/>
              </w:rPr>
              <w:t xml:space="preserve"> package or in the </w:t>
            </w:r>
            <w:r w:rsidRPr="00F300A2">
              <w:rPr>
                <w:rFonts w:asciiTheme="minorHAnsi" w:hAnsiTheme="minorHAnsi" w:cstheme="minorHAnsi"/>
                <w:sz w:val="20"/>
              </w:rPr>
              <w:t>PKG_V_INCOMPLETE_CLIENT</w:t>
            </w:r>
            <w:r>
              <w:rPr>
                <w:rFonts w:asciiTheme="minorHAnsi" w:hAnsiTheme="minorHAnsi" w:cstheme="minorHAnsi"/>
                <w:sz w:val="20"/>
              </w:rPr>
              <w:t xml:space="preserve"> package. </w:t>
            </w:r>
          </w:p>
          <w:p w14:paraId="0AB20469" w14:textId="77777777" w:rsidR="00C34216" w:rsidRDefault="00C34216" w:rsidP="00C34216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</w:p>
          <w:p w14:paraId="6A5FF97F" w14:textId="77777777" w:rsidR="00C34216" w:rsidRDefault="00C34216" w:rsidP="00C34216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If it is golden unmerge, the actual unmerged record is present in the </w:t>
            </w:r>
            <w:r w:rsidRPr="00F300A2">
              <w:rPr>
                <w:rFonts w:asciiTheme="minorHAnsi" w:hAnsiTheme="minorHAnsi" w:cstheme="minorHAnsi"/>
                <w:sz w:val="20"/>
              </w:rPr>
              <w:t>PKG_V_GOLDEN_COM</w:t>
            </w:r>
            <w:r w:rsidRPr="00F300A2">
              <w:rPr>
                <w:rFonts w:asciiTheme="minorHAnsi" w:hAnsiTheme="minorHAnsi" w:cstheme="minorHAnsi"/>
                <w:sz w:val="20"/>
              </w:rPr>
              <w:lastRenderedPageBreak/>
              <w:t>PLETE</w:t>
            </w:r>
            <w:r>
              <w:rPr>
                <w:rFonts w:asciiTheme="minorHAnsi" w:hAnsiTheme="minorHAnsi" w:cstheme="minorHAnsi"/>
                <w:sz w:val="20"/>
              </w:rPr>
              <w:t xml:space="preserve"> package and the script validates the actual unmerged record by comparing its IDD values vs DB values for different attributes.</w:t>
            </w:r>
          </w:p>
          <w:p w14:paraId="7EF376AB" w14:textId="77777777" w:rsidR="00C34216" w:rsidRDefault="00C34216" w:rsidP="00C34216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</w:p>
          <w:p w14:paraId="1ADA10EA" w14:textId="5D1C6FC9" w:rsidR="0064060E" w:rsidRPr="00337A0F" w:rsidRDefault="00C34216" w:rsidP="00C3421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If it is non-golden unmerge, the actual unmerged record is present in the </w:t>
            </w:r>
            <w:r w:rsidRPr="00F300A2">
              <w:rPr>
                <w:rFonts w:asciiTheme="minorHAnsi" w:hAnsiTheme="minorHAnsi" w:cstheme="minorHAnsi"/>
                <w:sz w:val="20"/>
              </w:rPr>
              <w:t>PKG_V_INCOMPLETE_CLIENT</w:t>
            </w:r>
            <w:r>
              <w:rPr>
                <w:rFonts w:asciiTheme="minorHAnsi" w:hAnsiTheme="minorHAnsi" w:cstheme="minorHAnsi"/>
                <w:sz w:val="20"/>
              </w:rPr>
              <w:t xml:space="preserve"> and the script validates the same.</w:t>
            </w:r>
          </w:p>
        </w:tc>
        <w:tc>
          <w:tcPr>
            <w:tcW w:w="1710" w:type="dxa"/>
          </w:tcPr>
          <w:p w14:paraId="3AC7B348" w14:textId="2C07BA07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6451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loginCACM_Unmerge</w:t>
            </w:r>
            <w:proofErr w:type="spellEnd"/>
          </w:p>
        </w:tc>
        <w:tc>
          <w:tcPr>
            <w:tcW w:w="2790" w:type="dxa"/>
          </w:tcPr>
          <w:p w14:paraId="1A359592" w14:textId="3F786726" w:rsidR="0064060E" w:rsidRPr="00337A0F" w:rsidRDefault="0064060E" w:rsidP="0064060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Keyword will open CACM </w:t>
            </w:r>
            <w:proofErr w:type="gramStart"/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IDD</w:t>
            </w:r>
            <w:r w:rsidRPr="00337A0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site</w:t>
            </w:r>
            <w:proofErr w:type="gramEnd"/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with valid credentials. The key word will generate in reports </w:t>
            </w:r>
            <w:proofErr w:type="gramStart"/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where ever</w:t>
            </w:r>
            <w:proofErr w:type="gramEnd"/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applicable.</w:t>
            </w:r>
          </w:p>
        </w:tc>
        <w:tc>
          <w:tcPr>
            <w:tcW w:w="2970" w:type="dxa"/>
          </w:tcPr>
          <w:p w14:paraId="0919F706" w14:textId="77777777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 xml:space="preserve">Global </w:t>
            </w:r>
            <w:proofErr w:type="spellStart"/>
            <w:r w:rsidRPr="00337A0F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Setting.Properties</w:t>
            </w:r>
            <w:proofErr w:type="spellEnd"/>
          </w:p>
          <w:p w14:paraId="442648F7" w14:textId="77777777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1)Application URL</w:t>
            </w:r>
          </w:p>
          <w:p w14:paraId="0BCA16E2" w14:textId="77777777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2)Username</w:t>
            </w:r>
          </w:p>
          <w:p w14:paraId="14B7AF4C" w14:textId="62DC85D6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3)Password</w:t>
            </w:r>
          </w:p>
        </w:tc>
        <w:tc>
          <w:tcPr>
            <w:tcW w:w="1633" w:type="dxa"/>
            <w:noWrap/>
          </w:tcPr>
          <w:p w14:paraId="41074340" w14:textId="77777777" w:rsidR="0064060E" w:rsidRDefault="0064060E" w:rsidP="0064060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CACMQA1IDDUr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l=http://qcmmdm4901:9900/e360/com.informatica.tools.mdm.web.auth/login</w:t>
            </w:r>
          </w:p>
          <w:p w14:paraId="4EABC64A" w14:textId="77777777" w:rsidR="0064060E" w:rsidRPr="00A63F8C" w:rsidRDefault="0064060E" w:rsidP="0064060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</w:p>
          <w:p w14:paraId="2EE2EF22" w14:textId="77777777" w:rsidR="0064060E" w:rsidRPr="00A63F8C" w:rsidRDefault="0064060E" w:rsidP="0064060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CACMQA2IDDUrl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=http://qcmmdm4902:9900/e360/com.informatica.tools.mdm.web.auth/login</w:t>
            </w:r>
          </w:p>
          <w:p w14:paraId="65CCC55B" w14:textId="52FCB48E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CACMPreProdIDDUr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l</w:t>
            </w:r>
            <w:proofErr w:type="spellEnd"/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=https://ppcm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mdm10.autotrader.com/bdd</w:t>
            </w:r>
          </w:p>
        </w:tc>
      </w:tr>
      <w:tr w:rsidR="0064060E" w:rsidRPr="00337A0F" w14:paraId="5BC49B6B" w14:textId="77777777" w:rsidTr="0064060E">
        <w:trPr>
          <w:trHeight w:val="3600"/>
        </w:trPr>
        <w:tc>
          <w:tcPr>
            <w:tcW w:w="625" w:type="dxa"/>
            <w:noWrap/>
          </w:tcPr>
          <w:p w14:paraId="7DA0E658" w14:textId="43A7972F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 </w:t>
            </w:r>
          </w:p>
        </w:tc>
        <w:tc>
          <w:tcPr>
            <w:tcW w:w="1440" w:type="dxa"/>
          </w:tcPr>
          <w:p w14:paraId="20B1C7EA" w14:textId="0F5FB99F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2070" w:type="dxa"/>
            <w:noWrap/>
          </w:tcPr>
          <w:p w14:paraId="5F4F1EEB" w14:textId="6660D08A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710" w:type="dxa"/>
          </w:tcPr>
          <w:p w14:paraId="7961FF13" w14:textId="2B2D3EC9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64512">
              <w:rPr>
                <w:rFonts w:asciiTheme="minorHAnsi" w:hAnsiTheme="minorHAnsi" w:cstheme="minorHAnsi"/>
                <w:sz w:val="20"/>
                <w:szCs w:val="20"/>
              </w:rPr>
              <w:t>openMenu_Unmerge</w:t>
            </w:r>
            <w:proofErr w:type="spellEnd"/>
          </w:p>
        </w:tc>
        <w:tc>
          <w:tcPr>
            <w:tcW w:w="2790" w:type="dxa"/>
          </w:tcPr>
          <w:p w14:paraId="3F8376B6" w14:textId="01CE7A24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This keyword will click on Queries </w:t>
            </w:r>
            <w:proofErr w:type="spellStart"/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menuitem</w:t>
            </w:r>
            <w:proofErr w:type="spellEnd"/>
          </w:p>
        </w:tc>
        <w:tc>
          <w:tcPr>
            <w:tcW w:w="2970" w:type="dxa"/>
          </w:tcPr>
          <w:p w14:paraId="693077BD" w14:textId="77777777" w:rsidR="0064060E" w:rsidRPr="00337A0F" w:rsidRDefault="0064060E" w:rsidP="0064060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General_DataSheet</w:t>
            </w:r>
            <w:proofErr w:type="spellEnd"/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: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036E8481" w14:textId="77777777" w:rsidR="0064060E" w:rsidRPr="00337A0F" w:rsidRDefault="0064060E" w:rsidP="0064060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1) </w:t>
            </w:r>
            <w:proofErr w:type="spellStart"/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Menuitem</w:t>
            </w:r>
            <w:proofErr w:type="spellEnd"/>
          </w:p>
          <w:p w14:paraId="316DF2DE" w14:textId="41DDF020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br/>
              <w:t xml:space="preserve"> 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</w:tc>
        <w:tc>
          <w:tcPr>
            <w:tcW w:w="1633" w:type="dxa"/>
          </w:tcPr>
          <w:p w14:paraId="620B04D0" w14:textId="7A51DC5B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This Keyword uses to click on Queries </w:t>
            </w:r>
            <w:proofErr w:type="spellStart"/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menuitem</w:t>
            </w:r>
            <w:proofErr w:type="spellEnd"/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in IDD</w:t>
            </w:r>
          </w:p>
        </w:tc>
      </w:tr>
      <w:tr w:rsidR="0064060E" w:rsidRPr="00337A0F" w14:paraId="4D988E6A" w14:textId="77777777" w:rsidTr="0064060E">
        <w:trPr>
          <w:trHeight w:val="2700"/>
        </w:trPr>
        <w:tc>
          <w:tcPr>
            <w:tcW w:w="625" w:type="dxa"/>
            <w:noWrap/>
          </w:tcPr>
          <w:p w14:paraId="208B3B61" w14:textId="317F7C01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 </w:t>
            </w:r>
          </w:p>
        </w:tc>
        <w:tc>
          <w:tcPr>
            <w:tcW w:w="1440" w:type="dxa"/>
          </w:tcPr>
          <w:p w14:paraId="1871B41C" w14:textId="02C51067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2070" w:type="dxa"/>
            <w:noWrap/>
          </w:tcPr>
          <w:p w14:paraId="5D174EAB" w14:textId="5D12F152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710" w:type="dxa"/>
          </w:tcPr>
          <w:p w14:paraId="6231CE4F" w14:textId="3AC0AF95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64512">
              <w:rPr>
                <w:rFonts w:asciiTheme="minorHAnsi" w:hAnsiTheme="minorHAnsi" w:cstheme="minorHAnsi"/>
                <w:sz w:val="20"/>
                <w:szCs w:val="20"/>
              </w:rPr>
              <w:t>savedQueries_Unmerge</w:t>
            </w:r>
            <w:proofErr w:type="spellEnd"/>
          </w:p>
        </w:tc>
        <w:tc>
          <w:tcPr>
            <w:tcW w:w="2790" w:type="dxa"/>
          </w:tcPr>
          <w:p w14:paraId="2BC4A4E3" w14:textId="0D1CBAFA" w:rsidR="0064060E" w:rsidRPr="00337A0F" w:rsidRDefault="0064060E" w:rsidP="0064060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This keyword will click on save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Queries any one of required list</w:t>
            </w:r>
          </w:p>
        </w:tc>
        <w:tc>
          <w:tcPr>
            <w:tcW w:w="2970" w:type="dxa"/>
          </w:tcPr>
          <w:p w14:paraId="223DC61D" w14:textId="77777777" w:rsidR="0064060E" w:rsidRPr="00337A0F" w:rsidRDefault="0064060E" w:rsidP="0064060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General_DataSheet</w:t>
            </w:r>
            <w:proofErr w:type="spellEnd"/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 xml:space="preserve">: </w:t>
            </w:r>
          </w:p>
          <w:p w14:paraId="31F6596E" w14:textId="36E61057" w:rsidR="0064060E" w:rsidRPr="00337A0F" w:rsidRDefault="0064060E" w:rsidP="0064060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1) </w:t>
            </w:r>
            <w:proofErr w:type="spellStart"/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savedQueries</w:t>
            </w:r>
            <w:proofErr w:type="spellEnd"/>
          </w:p>
        </w:tc>
        <w:tc>
          <w:tcPr>
            <w:tcW w:w="1633" w:type="dxa"/>
          </w:tcPr>
          <w:p w14:paraId="330DB039" w14:textId="77777777" w:rsidR="0064060E" w:rsidRPr="00337A0F" w:rsidRDefault="0064060E" w:rsidP="006406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Keyword Selects any one search like customer search</w:t>
            </w:r>
          </w:p>
          <w:p w14:paraId="52D196F1" w14:textId="2F2E53A6" w:rsidR="0064060E" w:rsidRPr="00337A0F" w:rsidRDefault="0064060E" w:rsidP="0064060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Company search</w:t>
            </w:r>
          </w:p>
        </w:tc>
      </w:tr>
      <w:tr w:rsidR="0064060E" w:rsidRPr="00337A0F" w14:paraId="5B570BB2" w14:textId="77777777" w:rsidTr="0064060E">
        <w:trPr>
          <w:trHeight w:val="2100"/>
        </w:trPr>
        <w:tc>
          <w:tcPr>
            <w:tcW w:w="625" w:type="dxa"/>
            <w:noWrap/>
          </w:tcPr>
          <w:p w14:paraId="709C63CD" w14:textId="1F4BD216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440" w:type="dxa"/>
          </w:tcPr>
          <w:p w14:paraId="3AADB3DF" w14:textId="3AC7541C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2070" w:type="dxa"/>
            <w:noWrap/>
          </w:tcPr>
          <w:p w14:paraId="34DA4A5A" w14:textId="0BF27FE8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710" w:type="dxa"/>
          </w:tcPr>
          <w:p w14:paraId="35633E74" w14:textId="71219090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0636E">
              <w:rPr>
                <w:rFonts w:asciiTheme="minorHAnsi" w:hAnsiTheme="minorHAnsi" w:cstheme="minorHAnsi"/>
                <w:sz w:val="20"/>
                <w:szCs w:val="20"/>
              </w:rPr>
              <w:t>searchCustomer_Unmerge</w:t>
            </w:r>
            <w:proofErr w:type="spellEnd"/>
          </w:p>
        </w:tc>
        <w:tc>
          <w:tcPr>
            <w:tcW w:w="2790" w:type="dxa"/>
          </w:tcPr>
          <w:p w14:paraId="3B5FC73A" w14:textId="2FB3E7BD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This keyword enters the values into CA_ID</w:t>
            </w:r>
          </w:p>
        </w:tc>
        <w:tc>
          <w:tcPr>
            <w:tcW w:w="2970" w:type="dxa"/>
          </w:tcPr>
          <w:p w14:paraId="646AC2CD" w14:textId="23CE0837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General_DataSheet</w:t>
            </w:r>
            <w:proofErr w:type="spellEnd"/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 xml:space="preserve">: 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WINNING_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CA_ID</w:t>
            </w:r>
          </w:p>
        </w:tc>
        <w:tc>
          <w:tcPr>
            <w:tcW w:w="1633" w:type="dxa"/>
          </w:tcPr>
          <w:p w14:paraId="6EC01E4B" w14:textId="321DF58E" w:rsidR="0064060E" w:rsidRPr="00337A0F" w:rsidRDefault="0064060E" w:rsidP="0064060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WINNING_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CA_</w:t>
            </w:r>
            <w:proofErr w:type="gramStart"/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ID :</w:t>
            </w:r>
            <w:proofErr w:type="gramEnd"/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This field is a manual input in the datasheet. It is mandatory and needs to be a valid CA_ID</w:t>
            </w:r>
          </w:p>
        </w:tc>
      </w:tr>
      <w:tr w:rsidR="0064060E" w:rsidRPr="00337A0F" w14:paraId="14455BFC" w14:textId="77777777" w:rsidTr="0064060E">
        <w:trPr>
          <w:trHeight w:val="1800"/>
        </w:trPr>
        <w:tc>
          <w:tcPr>
            <w:tcW w:w="625" w:type="dxa"/>
            <w:noWrap/>
          </w:tcPr>
          <w:p w14:paraId="35688D99" w14:textId="12B07F0C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70CE992" w14:textId="28FEA7C0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1569485B" w14:textId="09CA17C5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3097506" w14:textId="42621EAE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0636E">
              <w:rPr>
                <w:rFonts w:asciiTheme="minorHAnsi" w:hAnsiTheme="minorHAnsi" w:cstheme="minorHAnsi"/>
                <w:sz w:val="20"/>
                <w:szCs w:val="20"/>
              </w:rPr>
              <w:t>iddUIRunSearch_Unmerge</w:t>
            </w:r>
            <w:proofErr w:type="spellEnd"/>
          </w:p>
        </w:tc>
        <w:tc>
          <w:tcPr>
            <w:tcW w:w="2790" w:type="dxa"/>
          </w:tcPr>
          <w:p w14:paraId="1CDB0FDE" w14:textId="493FC7BC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This keyword clicks on IDD Run search button</w:t>
            </w:r>
          </w:p>
        </w:tc>
        <w:tc>
          <w:tcPr>
            <w:tcW w:w="2970" w:type="dxa"/>
          </w:tcPr>
          <w:p w14:paraId="1AFC8355" w14:textId="78A994F4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33" w:type="dxa"/>
            <w:noWrap/>
            <w:hideMark/>
          </w:tcPr>
          <w:p w14:paraId="64470987" w14:textId="2EDE5EED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060E" w:rsidRPr="00337A0F" w14:paraId="7C8C2DD6" w14:textId="77777777" w:rsidTr="0064060E">
        <w:trPr>
          <w:trHeight w:val="900"/>
        </w:trPr>
        <w:tc>
          <w:tcPr>
            <w:tcW w:w="625" w:type="dxa"/>
            <w:noWrap/>
          </w:tcPr>
          <w:p w14:paraId="43E68127" w14:textId="5E9EE295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CF58E41" w14:textId="114EB388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735F52B0" w14:textId="63D8DACC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AF42C8A" w14:textId="23EC6598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0636E">
              <w:rPr>
                <w:rFonts w:asciiTheme="minorHAnsi" w:hAnsiTheme="minorHAnsi" w:cstheme="minorHAnsi"/>
                <w:sz w:val="20"/>
                <w:szCs w:val="20"/>
              </w:rPr>
              <w:t>openRecordFromSearch_Unmerge</w:t>
            </w:r>
            <w:proofErr w:type="spellEnd"/>
          </w:p>
        </w:tc>
        <w:tc>
          <w:tcPr>
            <w:tcW w:w="2790" w:type="dxa"/>
          </w:tcPr>
          <w:p w14:paraId="745D74AF" w14:textId="3F02343D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This keyword opens the first record from search results</w:t>
            </w:r>
          </w:p>
        </w:tc>
        <w:tc>
          <w:tcPr>
            <w:tcW w:w="2970" w:type="dxa"/>
            <w:noWrap/>
          </w:tcPr>
          <w:p w14:paraId="40525383" w14:textId="4C7639A8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33" w:type="dxa"/>
            <w:noWrap/>
            <w:hideMark/>
          </w:tcPr>
          <w:p w14:paraId="315A9ED5" w14:textId="529ACE98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060E" w:rsidRPr="00337A0F" w14:paraId="2835ADED" w14:textId="77777777" w:rsidTr="0064060E">
        <w:trPr>
          <w:trHeight w:val="2100"/>
        </w:trPr>
        <w:tc>
          <w:tcPr>
            <w:tcW w:w="625" w:type="dxa"/>
            <w:noWrap/>
          </w:tcPr>
          <w:p w14:paraId="28C7707E" w14:textId="49C445FD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6334E18" w14:textId="57E2515B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7947AAA9" w14:textId="613F63BE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D6AFB39" w14:textId="17F46D2C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0636E">
              <w:rPr>
                <w:rFonts w:asciiTheme="minorHAnsi" w:hAnsiTheme="minorHAnsi" w:cstheme="minorHAnsi"/>
                <w:sz w:val="20"/>
                <w:szCs w:val="20"/>
              </w:rPr>
              <w:t>identifyXREFCAIDbeforeUnmerge</w:t>
            </w:r>
            <w:proofErr w:type="spellEnd"/>
          </w:p>
        </w:tc>
        <w:tc>
          <w:tcPr>
            <w:tcW w:w="2790" w:type="dxa"/>
          </w:tcPr>
          <w:p w14:paraId="1C348DDB" w14:textId="170CDD32" w:rsidR="0064060E" w:rsidRPr="00337A0F" w:rsidRDefault="0064060E" w:rsidP="0064060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This keyword, even before performing the unmerge operation, identifies and stores all the losing/XREF CA_IDs associated with the WINNING_CA_ID</w:t>
            </w:r>
          </w:p>
        </w:tc>
        <w:tc>
          <w:tcPr>
            <w:tcW w:w="2970" w:type="dxa"/>
          </w:tcPr>
          <w:p w14:paraId="2732BD5D" w14:textId="61570EA8" w:rsidR="0064060E" w:rsidRPr="00337A0F" w:rsidRDefault="0064060E" w:rsidP="0064060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33" w:type="dxa"/>
            <w:noWrap/>
            <w:hideMark/>
          </w:tcPr>
          <w:p w14:paraId="6097521B" w14:textId="638E8115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060E" w:rsidRPr="00337A0F" w14:paraId="05007DD8" w14:textId="77777777" w:rsidTr="0064060E">
        <w:trPr>
          <w:trHeight w:val="1200"/>
        </w:trPr>
        <w:tc>
          <w:tcPr>
            <w:tcW w:w="625" w:type="dxa"/>
            <w:noWrap/>
          </w:tcPr>
          <w:p w14:paraId="2E5E27F4" w14:textId="37230F86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D2F80B9" w14:textId="64BEA805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526A252E" w14:textId="5E43A931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D2125CF" w14:textId="6CFAEC20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0636E">
              <w:rPr>
                <w:rFonts w:asciiTheme="minorHAnsi" w:hAnsiTheme="minorHAnsi" w:cstheme="minorHAnsi"/>
                <w:sz w:val="20"/>
                <w:szCs w:val="20"/>
              </w:rPr>
              <w:t>clickXREF</w:t>
            </w:r>
            <w:proofErr w:type="spellEnd"/>
          </w:p>
        </w:tc>
        <w:tc>
          <w:tcPr>
            <w:tcW w:w="2790" w:type="dxa"/>
          </w:tcPr>
          <w:p w14:paraId="0BB456B6" w14:textId="71417E3C" w:rsidR="0064060E" w:rsidRPr="00337A0F" w:rsidRDefault="0064060E" w:rsidP="0064060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This keyword clicks on XREF button in the IDD screen to navigate to the unmerge screen</w:t>
            </w:r>
          </w:p>
        </w:tc>
        <w:tc>
          <w:tcPr>
            <w:tcW w:w="2970" w:type="dxa"/>
          </w:tcPr>
          <w:p w14:paraId="206F35CC" w14:textId="508C8BD0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33" w:type="dxa"/>
            <w:noWrap/>
            <w:hideMark/>
          </w:tcPr>
          <w:p w14:paraId="656F96FE" w14:textId="7894B250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060E" w:rsidRPr="00337A0F" w14:paraId="1FB64640" w14:textId="77777777" w:rsidTr="0064060E">
        <w:trPr>
          <w:trHeight w:val="1800"/>
        </w:trPr>
        <w:tc>
          <w:tcPr>
            <w:tcW w:w="625" w:type="dxa"/>
            <w:noWrap/>
          </w:tcPr>
          <w:p w14:paraId="0A9C3326" w14:textId="3874C35D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562ECCF" w14:textId="3E4BB947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5F2376EC" w14:textId="16CC7FB3" w:rsidR="0064060E" w:rsidRPr="00337A0F" w:rsidRDefault="0064060E" w:rsidP="006406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E961EA3" w14:textId="2D203F36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4060E">
              <w:rPr>
                <w:rFonts w:asciiTheme="minorHAnsi" w:hAnsiTheme="minorHAnsi" w:cstheme="minorHAnsi"/>
                <w:sz w:val="20"/>
                <w:szCs w:val="20"/>
              </w:rPr>
              <w:t>unMergeCRWL</w:t>
            </w:r>
            <w:proofErr w:type="spellEnd"/>
          </w:p>
        </w:tc>
        <w:tc>
          <w:tcPr>
            <w:tcW w:w="2790" w:type="dxa"/>
          </w:tcPr>
          <w:p w14:paraId="10224A6E" w14:textId="734533A0" w:rsidR="0064060E" w:rsidRPr="00337A0F" w:rsidRDefault="0064060E" w:rsidP="0064060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This keyword performs the unmerge of the CA_ID by using the CROSS REFERENCE WITH LINEAGE option using the input from datasheet</w:t>
            </w:r>
          </w:p>
        </w:tc>
        <w:tc>
          <w:tcPr>
            <w:tcW w:w="2970" w:type="dxa"/>
          </w:tcPr>
          <w:p w14:paraId="5A246995" w14:textId="77777777" w:rsidR="0064060E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General_DataSheet</w:t>
            </w:r>
            <w:proofErr w:type="spellEnd"/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 xml:space="preserve">: 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</w:t>
            </w:r>
            <w:r w:rsidRPr="00C0636E">
              <w:rPr>
                <w:rFonts w:asciiTheme="minorHAnsi" w:hAnsiTheme="minorHAnsi" w:cstheme="minorHAnsi"/>
                <w:sz w:val="20"/>
                <w:szCs w:val="20"/>
              </w:rPr>
              <w:t>CA_ID_TO_BE_UNMERGED</w:t>
            </w:r>
          </w:p>
          <w:p w14:paraId="0E8E1124" w14:textId="41F36194" w:rsidR="0064060E" w:rsidRPr="00337A0F" w:rsidRDefault="0064060E" w:rsidP="0064060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36E">
              <w:rPr>
                <w:rFonts w:asciiTheme="minorHAnsi" w:hAnsiTheme="minorHAnsi" w:cstheme="minorHAnsi"/>
                <w:sz w:val="20"/>
                <w:szCs w:val="20"/>
              </w:rPr>
              <w:t>SOURCE_SYSTEM_CA_ID_TO_BE_UNMERGED</w:t>
            </w:r>
          </w:p>
        </w:tc>
        <w:tc>
          <w:tcPr>
            <w:tcW w:w="1633" w:type="dxa"/>
            <w:noWrap/>
          </w:tcPr>
          <w:p w14:paraId="7B3447E0" w14:textId="00CC7247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36E">
              <w:rPr>
                <w:rFonts w:asciiTheme="minorHAnsi" w:hAnsiTheme="minorHAnsi" w:cstheme="minorHAnsi"/>
                <w:sz w:val="20"/>
                <w:szCs w:val="20"/>
              </w:rPr>
              <w:t>CA_ID_TO_BE_UNMERGED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r w:rsidRPr="00C0636E">
              <w:rPr>
                <w:rFonts w:asciiTheme="minorHAnsi" w:hAnsiTheme="minorHAnsi" w:cstheme="minorHAnsi"/>
                <w:sz w:val="20"/>
                <w:szCs w:val="20"/>
              </w:rPr>
              <w:t>SOURCE_SYSTEM_CA_ID_TO_BE_UNMERGED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gramStart"/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This field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are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manual input in the datasheet.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They are 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mandatory and needs to be a valid CA_ID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along with its valid source system</w:t>
            </w:r>
          </w:p>
        </w:tc>
      </w:tr>
      <w:tr w:rsidR="0064060E" w:rsidRPr="00337A0F" w14:paraId="2B65B5D3" w14:textId="77777777" w:rsidTr="0064060E">
        <w:trPr>
          <w:trHeight w:val="3600"/>
        </w:trPr>
        <w:tc>
          <w:tcPr>
            <w:tcW w:w="625" w:type="dxa"/>
            <w:noWrap/>
          </w:tcPr>
          <w:p w14:paraId="2EB1D20E" w14:textId="7E04F126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6D41D87" w14:textId="5A4CC956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427DB7F5" w14:textId="2050E423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C070BD7" w14:textId="3E48B1FC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3094C">
              <w:rPr>
                <w:rFonts w:asciiTheme="minorHAnsi" w:hAnsiTheme="minorHAnsi" w:cstheme="minorHAnsi"/>
                <w:sz w:val="20"/>
                <w:szCs w:val="20"/>
              </w:rPr>
              <w:t>checkRecordafterUnmrge</w:t>
            </w:r>
            <w:proofErr w:type="spellEnd"/>
          </w:p>
        </w:tc>
        <w:tc>
          <w:tcPr>
            <w:tcW w:w="2790" w:type="dxa"/>
          </w:tcPr>
          <w:p w14:paraId="05E0E020" w14:textId="77777777" w:rsidR="0064060E" w:rsidRDefault="0064060E" w:rsidP="0064060E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This keyword checks the actual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persistant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unmerged CA_ID and checks if it is a golden unmerge or non-golden unmerge based on its present either in the </w:t>
            </w:r>
            <w:r w:rsidRPr="00F300A2">
              <w:rPr>
                <w:rFonts w:asciiTheme="minorHAnsi" w:hAnsiTheme="minorHAnsi" w:cstheme="minorHAnsi"/>
                <w:sz w:val="20"/>
              </w:rPr>
              <w:t>PKG_V_GOLDEN_COMPLETE</w:t>
            </w:r>
            <w:r>
              <w:rPr>
                <w:rFonts w:asciiTheme="minorHAnsi" w:hAnsiTheme="minorHAnsi" w:cstheme="minorHAnsi"/>
                <w:sz w:val="20"/>
              </w:rPr>
              <w:t xml:space="preserve"> package or in the </w:t>
            </w:r>
            <w:r w:rsidRPr="00F300A2">
              <w:rPr>
                <w:rFonts w:asciiTheme="minorHAnsi" w:hAnsiTheme="minorHAnsi" w:cstheme="minorHAnsi"/>
                <w:sz w:val="20"/>
              </w:rPr>
              <w:t>PKG_V_INCOMPLETE_CLIENT</w:t>
            </w:r>
            <w:r>
              <w:rPr>
                <w:rFonts w:asciiTheme="minorHAnsi" w:hAnsiTheme="minorHAnsi" w:cstheme="minorHAnsi"/>
                <w:sz w:val="20"/>
              </w:rPr>
              <w:t xml:space="preserve"> package. </w:t>
            </w:r>
          </w:p>
          <w:p w14:paraId="1F02E6D2" w14:textId="77777777" w:rsidR="0064060E" w:rsidRDefault="0064060E" w:rsidP="0064060E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</w:p>
          <w:p w14:paraId="4D5DCCCC" w14:textId="77777777" w:rsidR="0064060E" w:rsidRDefault="0064060E" w:rsidP="0064060E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If it is golden unmerge, the actual unmerged record is present in the </w:t>
            </w:r>
            <w:r w:rsidRPr="00F300A2">
              <w:rPr>
                <w:rFonts w:asciiTheme="minorHAnsi" w:hAnsiTheme="minorHAnsi" w:cstheme="minorHAnsi"/>
                <w:sz w:val="20"/>
              </w:rPr>
              <w:t>PKG_V_GOLDEN_COMPLETE</w:t>
            </w:r>
            <w:r>
              <w:rPr>
                <w:rFonts w:asciiTheme="minorHAnsi" w:hAnsiTheme="minorHAnsi" w:cstheme="minorHAnsi"/>
                <w:sz w:val="20"/>
              </w:rPr>
              <w:t xml:space="preserve"> package and the keyword validates the actual unmerged record by comparing its IDD values vs DB values for different attributes.</w:t>
            </w:r>
          </w:p>
          <w:p w14:paraId="22868507" w14:textId="77777777" w:rsidR="0064060E" w:rsidRDefault="0064060E" w:rsidP="0064060E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</w:p>
          <w:p w14:paraId="655E2F23" w14:textId="1DAA2BFF" w:rsidR="0064060E" w:rsidRPr="00337A0F" w:rsidRDefault="0064060E" w:rsidP="0064060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If it is non-golden unmerge, the actual unmerged record is present in the </w:t>
            </w:r>
            <w:r w:rsidRPr="00F300A2">
              <w:rPr>
                <w:rFonts w:asciiTheme="minorHAnsi" w:hAnsiTheme="minorHAnsi" w:cstheme="minorHAnsi"/>
                <w:sz w:val="20"/>
              </w:rPr>
              <w:t>PKG_V_INCOMPLETE_CLIENT</w:t>
            </w:r>
            <w:r>
              <w:rPr>
                <w:rFonts w:asciiTheme="minorHAnsi" w:hAnsiTheme="minorHAnsi" w:cstheme="minorHAnsi"/>
                <w:sz w:val="20"/>
              </w:rPr>
              <w:t xml:space="preserve"> and the keyword validates the same.</w:t>
            </w:r>
          </w:p>
        </w:tc>
        <w:tc>
          <w:tcPr>
            <w:tcW w:w="2970" w:type="dxa"/>
          </w:tcPr>
          <w:p w14:paraId="6943519E" w14:textId="7A0FA04F" w:rsidR="0064060E" w:rsidRPr="00337A0F" w:rsidRDefault="0064060E" w:rsidP="0064060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33" w:type="dxa"/>
          </w:tcPr>
          <w:p w14:paraId="569EF68F" w14:textId="54A44057" w:rsidR="0064060E" w:rsidRPr="00337A0F" w:rsidRDefault="0064060E" w:rsidP="0064060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060E" w:rsidRPr="00337A0F" w14:paraId="42BB7483" w14:textId="77777777" w:rsidTr="0064060E">
        <w:trPr>
          <w:trHeight w:val="2700"/>
        </w:trPr>
        <w:tc>
          <w:tcPr>
            <w:tcW w:w="625" w:type="dxa"/>
            <w:noWrap/>
          </w:tcPr>
          <w:p w14:paraId="77FD2C60" w14:textId="3FF36657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69C5F14" w14:textId="5F106670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77F85402" w14:textId="49C32933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CBBD773" w14:textId="24668FEF" w:rsidR="0064060E" w:rsidRPr="00337A0F" w:rsidRDefault="0064060E" w:rsidP="006406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3094C">
              <w:rPr>
                <w:rFonts w:asciiTheme="minorHAnsi" w:hAnsiTheme="minorHAnsi" w:cstheme="minorHAnsi"/>
                <w:sz w:val="20"/>
                <w:szCs w:val="20"/>
              </w:rPr>
              <w:t>logoutCACMIDD_Unmerge</w:t>
            </w:r>
            <w:proofErr w:type="spellEnd"/>
          </w:p>
        </w:tc>
        <w:tc>
          <w:tcPr>
            <w:tcW w:w="2790" w:type="dxa"/>
          </w:tcPr>
          <w:p w14:paraId="1D452109" w14:textId="0DAC8371" w:rsidR="0064060E" w:rsidRPr="00337A0F" w:rsidRDefault="0064060E" w:rsidP="0064060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This keyword is used to log out from IDD</w:t>
            </w:r>
          </w:p>
        </w:tc>
        <w:tc>
          <w:tcPr>
            <w:tcW w:w="2970" w:type="dxa"/>
          </w:tcPr>
          <w:p w14:paraId="001109F9" w14:textId="4ED4D20A" w:rsidR="0064060E" w:rsidRPr="00337A0F" w:rsidRDefault="0064060E" w:rsidP="0064060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33" w:type="dxa"/>
          </w:tcPr>
          <w:p w14:paraId="28B855AC" w14:textId="3C4525C5" w:rsidR="0064060E" w:rsidRPr="00337A0F" w:rsidRDefault="0064060E" w:rsidP="0064060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291FB67" w14:textId="089D9ED8" w:rsidR="00405D91" w:rsidRPr="00337A0F" w:rsidRDefault="00405D91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sectPr w:rsidR="00405D91" w:rsidRPr="00337A0F" w:rsidSect="002253A9">
      <w:headerReference w:type="default" r:id="rId13"/>
      <w:footerReference w:type="default" r:id="rId14"/>
      <w:pgSz w:w="15840" w:h="12240" w:orient="landscape" w:code="1"/>
      <w:pgMar w:top="1440" w:right="1440" w:bottom="1152" w:left="1152" w:header="562" w:footer="5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E988E" w14:textId="77777777" w:rsidR="005B618B" w:rsidRDefault="005B618B" w:rsidP="0060327A">
      <w:pPr>
        <w:spacing w:after="0" w:line="240" w:lineRule="auto"/>
      </w:pPr>
      <w:r>
        <w:separator/>
      </w:r>
    </w:p>
  </w:endnote>
  <w:endnote w:type="continuationSeparator" w:id="0">
    <w:p w14:paraId="217E2947" w14:textId="77777777" w:rsidR="005B618B" w:rsidRDefault="005B618B" w:rsidP="0060327A">
      <w:pPr>
        <w:spacing w:after="0" w:line="240" w:lineRule="auto"/>
      </w:pPr>
      <w:r>
        <w:continuationSeparator/>
      </w:r>
    </w:p>
  </w:endnote>
  <w:endnote w:type="continuationNotice" w:id="1">
    <w:p w14:paraId="72F11C2A" w14:textId="77777777" w:rsidR="005B618B" w:rsidRDefault="005B618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utiger LT Std 45 Light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E3B7A" w14:textId="1AB6D34D" w:rsidR="00F300A2" w:rsidRDefault="00F300A2">
    <w:pPr>
      <w:pStyle w:val="Footer"/>
      <w:jc w:val="right"/>
    </w:pPr>
    <w:r>
      <w:rPr>
        <w:sz w:val="18"/>
        <w:szCs w:val="18"/>
      </w:rPr>
      <w:t>© 2020</w:t>
    </w:r>
    <w:r w:rsidRPr="00293BBC">
      <w:rPr>
        <w:sz w:val="18"/>
        <w:szCs w:val="18"/>
      </w:rPr>
      <w:t xml:space="preserve"> Cognizant 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EC0757">
      <w:rPr>
        <w:sz w:val="18"/>
        <w:szCs w:val="18"/>
      </w:rPr>
      <w:fldChar w:fldCharType="begin"/>
    </w:r>
    <w:r w:rsidRPr="00EC0757">
      <w:rPr>
        <w:sz w:val="18"/>
        <w:szCs w:val="18"/>
      </w:rPr>
      <w:instrText xml:space="preserve"> PAGE   \* MERGEFORMAT </w:instrText>
    </w:r>
    <w:r w:rsidRPr="00EC0757">
      <w:rPr>
        <w:sz w:val="18"/>
        <w:szCs w:val="18"/>
      </w:rPr>
      <w:fldChar w:fldCharType="separate"/>
    </w:r>
    <w:r w:rsidR="00521C5A">
      <w:rPr>
        <w:noProof/>
        <w:sz w:val="18"/>
        <w:szCs w:val="18"/>
      </w:rPr>
      <w:t>17</w:t>
    </w:r>
    <w:r w:rsidRPr="00EC0757">
      <w:rPr>
        <w:sz w:val="18"/>
        <w:szCs w:val="18"/>
      </w:rPr>
      <w:fldChar w:fldCharType="end"/>
    </w:r>
  </w:p>
  <w:p w14:paraId="7C7C980D" w14:textId="77777777" w:rsidR="00F300A2" w:rsidRPr="00C633D2" w:rsidRDefault="00F300A2" w:rsidP="00C633D2">
    <w:pPr>
      <w:pStyle w:val="Footer"/>
      <w:pBdr>
        <w:top w:val="single" w:sz="4" w:space="1" w:color="BFBFBF"/>
      </w:pBdr>
      <w:tabs>
        <w:tab w:val="clear" w:pos="4680"/>
        <w:tab w:val="clear" w:pos="9360"/>
        <w:tab w:val="center" w:pos="6521"/>
        <w:tab w:val="right" w:pos="12900"/>
      </w:tabs>
      <w:rPr>
        <w:rFonts w:ascii="Cambria" w:hAnsi="Cambria"/>
        <w:sz w:val="16"/>
        <w:szCs w:val="16"/>
        <w:lang w:val="en-NZ"/>
      </w:rPr>
    </w:pPr>
    <w:r w:rsidRPr="00C633D2">
      <w:rPr>
        <w:rFonts w:ascii="Cambria" w:hAnsi="Cambria"/>
        <w:sz w:val="16"/>
        <w:szCs w:val="16"/>
      </w:rPr>
      <w:tab/>
    </w:r>
  </w:p>
  <w:p w14:paraId="7D733129" w14:textId="77777777" w:rsidR="00F300A2" w:rsidRDefault="00F300A2"/>
  <w:p w14:paraId="706E4D46" w14:textId="77777777" w:rsidR="00F300A2" w:rsidRDefault="00F300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56AD3" w14:textId="77777777" w:rsidR="005B618B" w:rsidRDefault="005B618B" w:rsidP="0060327A">
      <w:pPr>
        <w:spacing w:after="0" w:line="240" w:lineRule="auto"/>
      </w:pPr>
      <w:r>
        <w:separator/>
      </w:r>
    </w:p>
  </w:footnote>
  <w:footnote w:type="continuationSeparator" w:id="0">
    <w:p w14:paraId="3794DF92" w14:textId="77777777" w:rsidR="005B618B" w:rsidRDefault="005B618B" w:rsidP="0060327A">
      <w:pPr>
        <w:spacing w:after="0" w:line="240" w:lineRule="auto"/>
      </w:pPr>
      <w:r>
        <w:continuationSeparator/>
      </w:r>
    </w:p>
  </w:footnote>
  <w:footnote w:type="continuationNotice" w:id="1">
    <w:p w14:paraId="0A22471B" w14:textId="77777777" w:rsidR="005B618B" w:rsidRDefault="005B618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AFBDF" w14:textId="1084A7C6" w:rsidR="00F300A2" w:rsidRPr="00C633D2" w:rsidRDefault="00F300A2" w:rsidP="002E223F">
    <w:pPr>
      <w:pStyle w:val="Header"/>
      <w:pBdr>
        <w:bottom w:val="single" w:sz="4" w:space="0" w:color="BFBFBF"/>
      </w:pBdr>
      <w:tabs>
        <w:tab w:val="clear" w:pos="4680"/>
        <w:tab w:val="clear" w:pos="9360"/>
        <w:tab w:val="center" w:pos="6521"/>
        <w:tab w:val="right" w:pos="12900"/>
      </w:tabs>
      <w:ind w:right="-702"/>
      <w:rPr>
        <w:rFonts w:ascii="Cambria" w:hAnsi="Cambria"/>
        <w:b/>
        <w:szCs w:val="24"/>
      </w:rPr>
    </w:pPr>
    <w:r>
      <w:rPr>
        <w:rFonts w:ascii="Cambria" w:hAnsi="Cambria"/>
      </w:rPr>
      <w:t xml:space="preserve"> </w:t>
    </w:r>
    <w:r w:rsidRPr="003A13E0">
      <w:rPr>
        <w:rFonts w:ascii="Cambria" w:hAnsi="Cambria"/>
      </w:rPr>
      <w:t>Test Cas</w:t>
    </w:r>
    <w:r>
      <w:rPr>
        <w:rFonts w:ascii="Cambria" w:hAnsi="Cambria"/>
      </w:rPr>
      <w:t>e and Keyword Description for CACM IDD Customer Unmerge</w:t>
    </w:r>
    <w:r w:rsidRPr="00C633D2">
      <w:rPr>
        <w:rFonts w:ascii="Cambria" w:hAnsi="Cambria"/>
        <w:sz w:val="20"/>
      </w:rPr>
      <w:tab/>
    </w:r>
    <w:r w:rsidRPr="00C633D2">
      <w:rPr>
        <w:rFonts w:ascii="Cambria" w:hAnsi="Cambria"/>
        <w:sz w:val="20"/>
      </w:rPr>
      <w:tab/>
    </w:r>
  </w:p>
  <w:p w14:paraId="066779D4" w14:textId="77777777" w:rsidR="00F300A2" w:rsidRDefault="00F300A2"/>
  <w:p w14:paraId="01254E2B" w14:textId="77777777" w:rsidR="00F300A2" w:rsidRDefault="00F300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6A8A8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341DFA"/>
    <w:multiLevelType w:val="hybridMultilevel"/>
    <w:tmpl w:val="404ADB1A"/>
    <w:lvl w:ilvl="0" w:tplc="896427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9A0719B"/>
    <w:multiLevelType w:val="hybridMultilevel"/>
    <w:tmpl w:val="F222B54A"/>
    <w:lvl w:ilvl="0" w:tplc="4224CF9A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931D1E"/>
    <w:multiLevelType w:val="multilevel"/>
    <w:tmpl w:val="42087FA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7D5579"/>
    <w:multiLevelType w:val="multilevel"/>
    <w:tmpl w:val="E892C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0A09A3"/>
    <w:multiLevelType w:val="hybridMultilevel"/>
    <w:tmpl w:val="E1506C86"/>
    <w:lvl w:ilvl="0" w:tplc="9AB6A9CE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25C9585F"/>
    <w:multiLevelType w:val="multilevel"/>
    <w:tmpl w:val="1806139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E3C701B"/>
    <w:multiLevelType w:val="hybridMultilevel"/>
    <w:tmpl w:val="3EBE6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56A4A"/>
    <w:multiLevelType w:val="multilevel"/>
    <w:tmpl w:val="7706873A"/>
    <w:lvl w:ilvl="0">
      <w:start w:val="1"/>
      <w:numFmt w:val="decimal"/>
      <w:pStyle w:val="Requirementsnumber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9" w15:restartNumberingAfterBreak="0">
    <w:nsid w:val="38FE26D3"/>
    <w:multiLevelType w:val="hybridMultilevel"/>
    <w:tmpl w:val="3EBE6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206F8"/>
    <w:multiLevelType w:val="hybridMultilevel"/>
    <w:tmpl w:val="B0202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D4F02"/>
    <w:multiLevelType w:val="hybridMultilevel"/>
    <w:tmpl w:val="A3A68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5727C"/>
    <w:multiLevelType w:val="hybridMultilevel"/>
    <w:tmpl w:val="B0202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B2828"/>
    <w:multiLevelType w:val="hybridMultilevel"/>
    <w:tmpl w:val="E7903A46"/>
    <w:lvl w:ilvl="0" w:tplc="D6C83DB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1"/>
  </w:num>
  <w:num w:numId="15">
    <w:abstractNumId w:val="11"/>
  </w:num>
  <w:num w:numId="16">
    <w:abstractNumId w:val="4"/>
  </w:num>
  <w:num w:numId="17">
    <w:abstractNumId w:val="13"/>
  </w:num>
  <w:num w:numId="18">
    <w:abstractNumId w:val="9"/>
  </w:num>
  <w:num w:numId="19">
    <w:abstractNumId w:val="12"/>
  </w:num>
  <w:num w:numId="20">
    <w:abstractNumId w:val="7"/>
  </w:num>
  <w:num w:numId="21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NZ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0" w:nlCheck="1" w:checkStyle="1"/>
  <w:activeWritingStyle w:appName="MSWord" w:lang="en-GB" w:vendorID="64" w:dllVersion="0" w:nlCheck="1" w:checkStyle="1"/>
  <w:activeWritingStyle w:appName="MSWord" w:lang="en-A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NZ" w:vendorID="64" w:dllVersion="131078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CC"/>
    <w:rsid w:val="00000467"/>
    <w:rsid w:val="00000474"/>
    <w:rsid w:val="000007F1"/>
    <w:rsid w:val="000008EF"/>
    <w:rsid w:val="00001294"/>
    <w:rsid w:val="0000218B"/>
    <w:rsid w:val="000030BD"/>
    <w:rsid w:val="00003AF7"/>
    <w:rsid w:val="00004637"/>
    <w:rsid w:val="00004A55"/>
    <w:rsid w:val="00005F7C"/>
    <w:rsid w:val="000060C0"/>
    <w:rsid w:val="0000620C"/>
    <w:rsid w:val="000068AC"/>
    <w:rsid w:val="00007201"/>
    <w:rsid w:val="0000743E"/>
    <w:rsid w:val="00007A3B"/>
    <w:rsid w:val="000101D6"/>
    <w:rsid w:val="00010D45"/>
    <w:rsid w:val="00010D9E"/>
    <w:rsid w:val="00010D9F"/>
    <w:rsid w:val="00011729"/>
    <w:rsid w:val="00011D54"/>
    <w:rsid w:val="00011E93"/>
    <w:rsid w:val="0001216F"/>
    <w:rsid w:val="000124A1"/>
    <w:rsid w:val="000127DB"/>
    <w:rsid w:val="00013138"/>
    <w:rsid w:val="0001344A"/>
    <w:rsid w:val="00014142"/>
    <w:rsid w:val="00014358"/>
    <w:rsid w:val="0001435A"/>
    <w:rsid w:val="00014436"/>
    <w:rsid w:val="000149D4"/>
    <w:rsid w:val="00015794"/>
    <w:rsid w:val="00015AB3"/>
    <w:rsid w:val="00015B77"/>
    <w:rsid w:val="00015F0B"/>
    <w:rsid w:val="00017A4C"/>
    <w:rsid w:val="00017B76"/>
    <w:rsid w:val="00017EE5"/>
    <w:rsid w:val="00017F31"/>
    <w:rsid w:val="0002056C"/>
    <w:rsid w:val="0002080C"/>
    <w:rsid w:val="00020E97"/>
    <w:rsid w:val="0002102C"/>
    <w:rsid w:val="00021138"/>
    <w:rsid w:val="000212E5"/>
    <w:rsid w:val="0002144F"/>
    <w:rsid w:val="000214C1"/>
    <w:rsid w:val="0002179F"/>
    <w:rsid w:val="000218B9"/>
    <w:rsid w:val="00021CE2"/>
    <w:rsid w:val="00022771"/>
    <w:rsid w:val="0002295C"/>
    <w:rsid w:val="00022E17"/>
    <w:rsid w:val="00023332"/>
    <w:rsid w:val="00023EA2"/>
    <w:rsid w:val="00024BBD"/>
    <w:rsid w:val="000254D4"/>
    <w:rsid w:val="00025856"/>
    <w:rsid w:val="00025BB8"/>
    <w:rsid w:val="00026D1B"/>
    <w:rsid w:val="000275C1"/>
    <w:rsid w:val="000279D9"/>
    <w:rsid w:val="00027B52"/>
    <w:rsid w:val="00030192"/>
    <w:rsid w:val="00030318"/>
    <w:rsid w:val="00030443"/>
    <w:rsid w:val="00030DFD"/>
    <w:rsid w:val="00031526"/>
    <w:rsid w:val="000318DD"/>
    <w:rsid w:val="000321A4"/>
    <w:rsid w:val="00032519"/>
    <w:rsid w:val="0003276A"/>
    <w:rsid w:val="00032D1C"/>
    <w:rsid w:val="00032ED0"/>
    <w:rsid w:val="00033107"/>
    <w:rsid w:val="00033244"/>
    <w:rsid w:val="000334BB"/>
    <w:rsid w:val="000336D3"/>
    <w:rsid w:val="00033DDE"/>
    <w:rsid w:val="0003463C"/>
    <w:rsid w:val="0003498D"/>
    <w:rsid w:val="00034E03"/>
    <w:rsid w:val="000353A9"/>
    <w:rsid w:val="000357F1"/>
    <w:rsid w:val="000357F3"/>
    <w:rsid w:val="00036142"/>
    <w:rsid w:val="00036B42"/>
    <w:rsid w:val="00037445"/>
    <w:rsid w:val="0003788A"/>
    <w:rsid w:val="0003789C"/>
    <w:rsid w:val="00037D1F"/>
    <w:rsid w:val="00040786"/>
    <w:rsid w:val="00040B38"/>
    <w:rsid w:val="00040DBB"/>
    <w:rsid w:val="000418F5"/>
    <w:rsid w:val="000428F5"/>
    <w:rsid w:val="000434E8"/>
    <w:rsid w:val="000435E0"/>
    <w:rsid w:val="00043EE8"/>
    <w:rsid w:val="000441DB"/>
    <w:rsid w:val="00044554"/>
    <w:rsid w:val="000445DC"/>
    <w:rsid w:val="00044B9B"/>
    <w:rsid w:val="000455D6"/>
    <w:rsid w:val="00046093"/>
    <w:rsid w:val="000461FC"/>
    <w:rsid w:val="00046230"/>
    <w:rsid w:val="000465DB"/>
    <w:rsid w:val="00047506"/>
    <w:rsid w:val="000477D0"/>
    <w:rsid w:val="00047BE2"/>
    <w:rsid w:val="00047D44"/>
    <w:rsid w:val="000503A1"/>
    <w:rsid w:val="0005083E"/>
    <w:rsid w:val="00050C10"/>
    <w:rsid w:val="00050EAD"/>
    <w:rsid w:val="00051207"/>
    <w:rsid w:val="00051495"/>
    <w:rsid w:val="0005172C"/>
    <w:rsid w:val="00051B2A"/>
    <w:rsid w:val="00051CC0"/>
    <w:rsid w:val="0005239D"/>
    <w:rsid w:val="000527C6"/>
    <w:rsid w:val="000535DC"/>
    <w:rsid w:val="00053709"/>
    <w:rsid w:val="00053BB1"/>
    <w:rsid w:val="00053BB4"/>
    <w:rsid w:val="00054D0E"/>
    <w:rsid w:val="00054F41"/>
    <w:rsid w:val="00054FAC"/>
    <w:rsid w:val="000550D4"/>
    <w:rsid w:val="00055BD8"/>
    <w:rsid w:val="00055F7D"/>
    <w:rsid w:val="00055F95"/>
    <w:rsid w:val="00056266"/>
    <w:rsid w:val="00056313"/>
    <w:rsid w:val="000564A3"/>
    <w:rsid w:val="00056A31"/>
    <w:rsid w:val="00056F9D"/>
    <w:rsid w:val="00057174"/>
    <w:rsid w:val="0005752B"/>
    <w:rsid w:val="00057FAD"/>
    <w:rsid w:val="00060250"/>
    <w:rsid w:val="00060B63"/>
    <w:rsid w:val="00061322"/>
    <w:rsid w:val="0006144C"/>
    <w:rsid w:val="00061794"/>
    <w:rsid w:val="000617BA"/>
    <w:rsid w:val="00061973"/>
    <w:rsid w:val="00061EFD"/>
    <w:rsid w:val="00062BA5"/>
    <w:rsid w:val="00062E3A"/>
    <w:rsid w:val="00063E7A"/>
    <w:rsid w:val="00063F8F"/>
    <w:rsid w:val="00064512"/>
    <w:rsid w:val="0006483C"/>
    <w:rsid w:val="00064CEB"/>
    <w:rsid w:val="00065262"/>
    <w:rsid w:val="0006530A"/>
    <w:rsid w:val="000656C7"/>
    <w:rsid w:val="00065766"/>
    <w:rsid w:val="00065F65"/>
    <w:rsid w:val="00065FCF"/>
    <w:rsid w:val="0006625A"/>
    <w:rsid w:val="0006656B"/>
    <w:rsid w:val="00066C24"/>
    <w:rsid w:val="00066EDA"/>
    <w:rsid w:val="000673B1"/>
    <w:rsid w:val="000675D6"/>
    <w:rsid w:val="00067634"/>
    <w:rsid w:val="00067AF0"/>
    <w:rsid w:val="00067C21"/>
    <w:rsid w:val="000701FD"/>
    <w:rsid w:val="00070A23"/>
    <w:rsid w:val="00070BEC"/>
    <w:rsid w:val="00070C68"/>
    <w:rsid w:val="00071443"/>
    <w:rsid w:val="00071A25"/>
    <w:rsid w:val="00071F4E"/>
    <w:rsid w:val="00072145"/>
    <w:rsid w:val="00072DBD"/>
    <w:rsid w:val="00073158"/>
    <w:rsid w:val="000733D5"/>
    <w:rsid w:val="000734E5"/>
    <w:rsid w:val="0007473F"/>
    <w:rsid w:val="00074C1E"/>
    <w:rsid w:val="000753E4"/>
    <w:rsid w:val="000760F4"/>
    <w:rsid w:val="000762A4"/>
    <w:rsid w:val="00076400"/>
    <w:rsid w:val="00076642"/>
    <w:rsid w:val="00076754"/>
    <w:rsid w:val="00076994"/>
    <w:rsid w:val="00076DC2"/>
    <w:rsid w:val="000776AF"/>
    <w:rsid w:val="000801A6"/>
    <w:rsid w:val="00081419"/>
    <w:rsid w:val="00081757"/>
    <w:rsid w:val="00081918"/>
    <w:rsid w:val="00081A6C"/>
    <w:rsid w:val="00081B22"/>
    <w:rsid w:val="00081CC8"/>
    <w:rsid w:val="00082135"/>
    <w:rsid w:val="00082AF5"/>
    <w:rsid w:val="00082B29"/>
    <w:rsid w:val="00083326"/>
    <w:rsid w:val="00083354"/>
    <w:rsid w:val="000833AC"/>
    <w:rsid w:val="00083F13"/>
    <w:rsid w:val="0008409F"/>
    <w:rsid w:val="0008427D"/>
    <w:rsid w:val="00084303"/>
    <w:rsid w:val="0008452E"/>
    <w:rsid w:val="00084D85"/>
    <w:rsid w:val="00084E1F"/>
    <w:rsid w:val="00085448"/>
    <w:rsid w:val="000866FE"/>
    <w:rsid w:val="0008678D"/>
    <w:rsid w:val="00086A02"/>
    <w:rsid w:val="00086CFC"/>
    <w:rsid w:val="00086E10"/>
    <w:rsid w:val="00086E49"/>
    <w:rsid w:val="00087447"/>
    <w:rsid w:val="0009057C"/>
    <w:rsid w:val="00090643"/>
    <w:rsid w:val="0009092D"/>
    <w:rsid w:val="00090BA0"/>
    <w:rsid w:val="000912C0"/>
    <w:rsid w:val="0009172A"/>
    <w:rsid w:val="00091A64"/>
    <w:rsid w:val="00092736"/>
    <w:rsid w:val="0009274F"/>
    <w:rsid w:val="000934AD"/>
    <w:rsid w:val="00094A9B"/>
    <w:rsid w:val="00094A9E"/>
    <w:rsid w:val="000952D4"/>
    <w:rsid w:val="000957D8"/>
    <w:rsid w:val="00095FEF"/>
    <w:rsid w:val="000960FC"/>
    <w:rsid w:val="00096A33"/>
    <w:rsid w:val="000A05F0"/>
    <w:rsid w:val="000A0C9A"/>
    <w:rsid w:val="000A1A66"/>
    <w:rsid w:val="000A1C79"/>
    <w:rsid w:val="000A1E25"/>
    <w:rsid w:val="000A2405"/>
    <w:rsid w:val="000A2AC2"/>
    <w:rsid w:val="000A2CBB"/>
    <w:rsid w:val="000A2DAC"/>
    <w:rsid w:val="000A31E9"/>
    <w:rsid w:val="000A35C2"/>
    <w:rsid w:val="000A37A0"/>
    <w:rsid w:val="000A3A01"/>
    <w:rsid w:val="000A3A0F"/>
    <w:rsid w:val="000A3C65"/>
    <w:rsid w:val="000A49BB"/>
    <w:rsid w:val="000A4FF9"/>
    <w:rsid w:val="000A57F9"/>
    <w:rsid w:val="000A5A72"/>
    <w:rsid w:val="000A70E0"/>
    <w:rsid w:val="000A776D"/>
    <w:rsid w:val="000A77D4"/>
    <w:rsid w:val="000A78AB"/>
    <w:rsid w:val="000A7BC3"/>
    <w:rsid w:val="000B03F5"/>
    <w:rsid w:val="000B0537"/>
    <w:rsid w:val="000B0CF9"/>
    <w:rsid w:val="000B0D65"/>
    <w:rsid w:val="000B216B"/>
    <w:rsid w:val="000B274F"/>
    <w:rsid w:val="000B3522"/>
    <w:rsid w:val="000B3FAE"/>
    <w:rsid w:val="000B588F"/>
    <w:rsid w:val="000B6134"/>
    <w:rsid w:val="000B68D6"/>
    <w:rsid w:val="000B70DF"/>
    <w:rsid w:val="000B71F6"/>
    <w:rsid w:val="000B75F8"/>
    <w:rsid w:val="000B78ED"/>
    <w:rsid w:val="000B7DF0"/>
    <w:rsid w:val="000C0101"/>
    <w:rsid w:val="000C0218"/>
    <w:rsid w:val="000C0357"/>
    <w:rsid w:val="000C0D3E"/>
    <w:rsid w:val="000C1209"/>
    <w:rsid w:val="000C131F"/>
    <w:rsid w:val="000C19C6"/>
    <w:rsid w:val="000C2538"/>
    <w:rsid w:val="000C2B68"/>
    <w:rsid w:val="000C2F68"/>
    <w:rsid w:val="000C3069"/>
    <w:rsid w:val="000C335B"/>
    <w:rsid w:val="000C4B54"/>
    <w:rsid w:val="000C526F"/>
    <w:rsid w:val="000C540E"/>
    <w:rsid w:val="000C5DA4"/>
    <w:rsid w:val="000C63E5"/>
    <w:rsid w:val="000C78AF"/>
    <w:rsid w:val="000D0B1F"/>
    <w:rsid w:val="000D1016"/>
    <w:rsid w:val="000D1395"/>
    <w:rsid w:val="000D13C4"/>
    <w:rsid w:val="000D148A"/>
    <w:rsid w:val="000D149A"/>
    <w:rsid w:val="000D14F1"/>
    <w:rsid w:val="000D197E"/>
    <w:rsid w:val="000D23AA"/>
    <w:rsid w:val="000D26F7"/>
    <w:rsid w:val="000D2B20"/>
    <w:rsid w:val="000D3539"/>
    <w:rsid w:val="000D3821"/>
    <w:rsid w:val="000D3CF5"/>
    <w:rsid w:val="000D408E"/>
    <w:rsid w:val="000D5683"/>
    <w:rsid w:val="000D6158"/>
    <w:rsid w:val="000D6AF4"/>
    <w:rsid w:val="000D7329"/>
    <w:rsid w:val="000E0110"/>
    <w:rsid w:val="000E089B"/>
    <w:rsid w:val="000E14E5"/>
    <w:rsid w:val="000E1BEC"/>
    <w:rsid w:val="000E1C06"/>
    <w:rsid w:val="000E1C93"/>
    <w:rsid w:val="000E1D74"/>
    <w:rsid w:val="000E2A78"/>
    <w:rsid w:val="000E30A5"/>
    <w:rsid w:val="000E35B2"/>
    <w:rsid w:val="000E370E"/>
    <w:rsid w:val="000E3B05"/>
    <w:rsid w:val="000E3CEB"/>
    <w:rsid w:val="000E50F8"/>
    <w:rsid w:val="000E5EA9"/>
    <w:rsid w:val="000E6A58"/>
    <w:rsid w:val="000E6CD6"/>
    <w:rsid w:val="000E7655"/>
    <w:rsid w:val="000E76B0"/>
    <w:rsid w:val="000E795D"/>
    <w:rsid w:val="000E7BDC"/>
    <w:rsid w:val="000F0264"/>
    <w:rsid w:val="000F02CE"/>
    <w:rsid w:val="000F0835"/>
    <w:rsid w:val="000F0A64"/>
    <w:rsid w:val="000F0D48"/>
    <w:rsid w:val="000F1060"/>
    <w:rsid w:val="000F1087"/>
    <w:rsid w:val="000F1204"/>
    <w:rsid w:val="000F1942"/>
    <w:rsid w:val="000F1CEA"/>
    <w:rsid w:val="000F2CB1"/>
    <w:rsid w:val="000F31EB"/>
    <w:rsid w:val="000F3A64"/>
    <w:rsid w:val="000F4CDC"/>
    <w:rsid w:val="000F4D75"/>
    <w:rsid w:val="000F4FA7"/>
    <w:rsid w:val="000F54EC"/>
    <w:rsid w:val="000F6A0B"/>
    <w:rsid w:val="000F746F"/>
    <w:rsid w:val="000F793F"/>
    <w:rsid w:val="000F7941"/>
    <w:rsid w:val="000F7DE1"/>
    <w:rsid w:val="00100576"/>
    <w:rsid w:val="001007AC"/>
    <w:rsid w:val="00100BE5"/>
    <w:rsid w:val="001012DC"/>
    <w:rsid w:val="0010158A"/>
    <w:rsid w:val="00102A04"/>
    <w:rsid w:val="0010367E"/>
    <w:rsid w:val="00103B93"/>
    <w:rsid w:val="001050CC"/>
    <w:rsid w:val="0010574B"/>
    <w:rsid w:val="00105A9B"/>
    <w:rsid w:val="00106579"/>
    <w:rsid w:val="001065B0"/>
    <w:rsid w:val="00107EC0"/>
    <w:rsid w:val="00110595"/>
    <w:rsid w:val="00110692"/>
    <w:rsid w:val="001112C9"/>
    <w:rsid w:val="0011130B"/>
    <w:rsid w:val="00111827"/>
    <w:rsid w:val="00111914"/>
    <w:rsid w:val="00111D5F"/>
    <w:rsid w:val="00112B85"/>
    <w:rsid w:val="00113471"/>
    <w:rsid w:val="001138E6"/>
    <w:rsid w:val="00113E67"/>
    <w:rsid w:val="00114112"/>
    <w:rsid w:val="00114FFE"/>
    <w:rsid w:val="001151F0"/>
    <w:rsid w:val="00115464"/>
    <w:rsid w:val="00115DF6"/>
    <w:rsid w:val="001174D6"/>
    <w:rsid w:val="00117684"/>
    <w:rsid w:val="001178DE"/>
    <w:rsid w:val="00117BCC"/>
    <w:rsid w:val="001200A6"/>
    <w:rsid w:val="001200BD"/>
    <w:rsid w:val="0012076F"/>
    <w:rsid w:val="00120BF8"/>
    <w:rsid w:val="00120C12"/>
    <w:rsid w:val="001211C7"/>
    <w:rsid w:val="00121658"/>
    <w:rsid w:val="001226C9"/>
    <w:rsid w:val="00122743"/>
    <w:rsid w:val="00122EE9"/>
    <w:rsid w:val="00122FAD"/>
    <w:rsid w:val="00123364"/>
    <w:rsid w:val="0012379D"/>
    <w:rsid w:val="00123CC9"/>
    <w:rsid w:val="001255A0"/>
    <w:rsid w:val="0012587E"/>
    <w:rsid w:val="00125DAF"/>
    <w:rsid w:val="00125DE9"/>
    <w:rsid w:val="001260C7"/>
    <w:rsid w:val="001264B9"/>
    <w:rsid w:val="00126835"/>
    <w:rsid w:val="00127169"/>
    <w:rsid w:val="001272C7"/>
    <w:rsid w:val="00127B2D"/>
    <w:rsid w:val="00130101"/>
    <w:rsid w:val="00130AA3"/>
    <w:rsid w:val="00130B16"/>
    <w:rsid w:val="00130B35"/>
    <w:rsid w:val="00131DBC"/>
    <w:rsid w:val="00132F0A"/>
    <w:rsid w:val="00133776"/>
    <w:rsid w:val="001342FC"/>
    <w:rsid w:val="00134365"/>
    <w:rsid w:val="0013500D"/>
    <w:rsid w:val="001354DF"/>
    <w:rsid w:val="0013636F"/>
    <w:rsid w:val="00136ECA"/>
    <w:rsid w:val="00136F89"/>
    <w:rsid w:val="0013727F"/>
    <w:rsid w:val="00141D90"/>
    <w:rsid w:val="001420DD"/>
    <w:rsid w:val="00142403"/>
    <w:rsid w:val="0014280B"/>
    <w:rsid w:val="00142BCF"/>
    <w:rsid w:val="00142BD4"/>
    <w:rsid w:val="00142C04"/>
    <w:rsid w:val="001440D2"/>
    <w:rsid w:val="00144991"/>
    <w:rsid w:val="00144C46"/>
    <w:rsid w:val="00145A50"/>
    <w:rsid w:val="00145E9A"/>
    <w:rsid w:val="00145EAC"/>
    <w:rsid w:val="00146376"/>
    <w:rsid w:val="001465A2"/>
    <w:rsid w:val="001466BA"/>
    <w:rsid w:val="00146CDB"/>
    <w:rsid w:val="001506C9"/>
    <w:rsid w:val="00150B90"/>
    <w:rsid w:val="00150F88"/>
    <w:rsid w:val="00151338"/>
    <w:rsid w:val="001520B4"/>
    <w:rsid w:val="001522C9"/>
    <w:rsid w:val="00152368"/>
    <w:rsid w:val="001523A1"/>
    <w:rsid w:val="001525DA"/>
    <w:rsid w:val="001526FD"/>
    <w:rsid w:val="0015291F"/>
    <w:rsid w:val="0015292D"/>
    <w:rsid w:val="001533B9"/>
    <w:rsid w:val="00153733"/>
    <w:rsid w:val="0015474C"/>
    <w:rsid w:val="00154D3A"/>
    <w:rsid w:val="00155244"/>
    <w:rsid w:val="00155279"/>
    <w:rsid w:val="00155398"/>
    <w:rsid w:val="001558F3"/>
    <w:rsid w:val="00155978"/>
    <w:rsid w:val="00155FD1"/>
    <w:rsid w:val="00156623"/>
    <w:rsid w:val="001569C7"/>
    <w:rsid w:val="00156A92"/>
    <w:rsid w:val="00156B8E"/>
    <w:rsid w:val="00157B60"/>
    <w:rsid w:val="00157BF7"/>
    <w:rsid w:val="00157D58"/>
    <w:rsid w:val="001605B5"/>
    <w:rsid w:val="001611E4"/>
    <w:rsid w:val="00161214"/>
    <w:rsid w:val="001629F9"/>
    <w:rsid w:val="00163B91"/>
    <w:rsid w:val="00163BA2"/>
    <w:rsid w:val="00164617"/>
    <w:rsid w:val="001646AB"/>
    <w:rsid w:val="0016491D"/>
    <w:rsid w:val="00165F6B"/>
    <w:rsid w:val="00165FEE"/>
    <w:rsid w:val="00166685"/>
    <w:rsid w:val="00166C33"/>
    <w:rsid w:val="00166F11"/>
    <w:rsid w:val="00167CF9"/>
    <w:rsid w:val="00170046"/>
    <w:rsid w:val="001706B8"/>
    <w:rsid w:val="00171AA8"/>
    <w:rsid w:val="00171E00"/>
    <w:rsid w:val="0017271F"/>
    <w:rsid w:val="001748FA"/>
    <w:rsid w:val="00174FA5"/>
    <w:rsid w:val="00175382"/>
    <w:rsid w:val="00175569"/>
    <w:rsid w:val="00175D86"/>
    <w:rsid w:val="00175DEA"/>
    <w:rsid w:val="0017645F"/>
    <w:rsid w:val="00177140"/>
    <w:rsid w:val="001776B7"/>
    <w:rsid w:val="001779C7"/>
    <w:rsid w:val="001804EC"/>
    <w:rsid w:val="00180927"/>
    <w:rsid w:val="00180979"/>
    <w:rsid w:val="00180FEC"/>
    <w:rsid w:val="00181307"/>
    <w:rsid w:val="00181D24"/>
    <w:rsid w:val="00181F4E"/>
    <w:rsid w:val="00182111"/>
    <w:rsid w:val="001824F5"/>
    <w:rsid w:val="00182583"/>
    <w:rsid w:val="00182A14"/>
    <w:rsid w:val="00182E20"/>
    <w:rsid w:val="00182F11"/>
    <w:rsid w:val="00183E1A"/>
    <w:rsid w:val="0018475E"/>
    <w:rsid w:val="00184F6D"/>
    <w:rsid w:val="0018545E"/>
    <w:rsid w:val="00186F37"/>
    <w:rsid w:val="0018730F"/>
    <w:rsid w:val="00187EDB"/>
    <w:rsid w:val="001904FE"/>
    <w:rsid w:val="001907BD"/>
    <w:rsid w:val="00190D64"/>
    <w:rsid w:val="00192794"/>
    <w:rsid w:val="00192DB6"/>
    <w:rsid w:val="00192E7A"/>
    <w:rsid w:val="001939C4"/>
    <w:rsid w:val="0019424B"/>
    <w:rsid w:val="00194CAE"/>
    <w:rsid w:val="00195252"/>
    <w:rsid w:val="00195587"/>
    <w:rsid w:val="00195A82"/>
    <w:rsid w:val="00195C0B"/>
    <w:rsid w:val="0019694C"/>
    <w:rsid w:val="00196BEB"/>
    <w:rsid w:val="0019767F"/>
    <w:rsid w:val="00197FE9"/>
    <w:rsid w:val="001A03BC"/>
    <w:rsid w:val="001A03D9"/>
    <w:rsid w:val="001A05DA"/>
    <w:rsid w:val="001A0851"/>
    <w:rsid w:val="001A096F"/>
    <w:rsid w:val="001A0BBB"/>
    <w:rsid w:val="001A0E4C"/>
    <w:rsid w:val="001A12C7"/>
    <w:rsid w:val="001A1BEE"/>
    <w:rsid w:val="001A22B2"/>
    <w:rsid w:val="001A2493"/>
    <w:rsid w:val="001A24DD"/>
    <w:rsid w:val="001A2725"/>
    <w:rsid w:val="001A3525"/>
    <w:rsid w:val="001A3618"/>
    <w:rsid w:val="001A49B3"/>
    <w:rsid w:val="001A53EE"/>
    <w:rsid w:val="001A54F8"/>
    <w:rsid w:val="001A5D47"/>
    <w:rsid w:val="001A634A"/>
    <w:rsid w:val="001A64A7"/>
    <w:rsid w:val="001A6ACF"/>
    <w:rsid w:val="001B044D"/>
    <w:rsid w:val="001B0C71"/>
    <w:rsid w:val="001B1307"/>
    <w:rsid w:val="001B1897"/>
    <w:rsid w:val="001B2DA3"/>
    <w:rsid w:val="001B2FEF"/>
    <w:rsid w:val="001B530A"/>
    <w:rsid w:val="001B54C0"/>
    <w:rsid w:val="001B63A0"/>
    <w:rsid w:val="001B7145"/>
    <w:rsid w:val="001C01CB"/>
    <w:rsid w:val="001C07D7"/>
    <w:rsid w:val="001C08B0"/>
    <w:rsid w:val="001C0960"/>
    <w:rsid w:val="001C0AE1"/>
    <w:rsid w:val="001C0DA8"/>
    <w:rsid w:val="001C1AAB"/>
    <w:rsid w:val="001C1B92"/>
    <w:rsid w:val="001C1D18"/>
    <w:rsid w:val="001C2E2C"/>
    <w:rsid w:val="001C3577"/>
    <w:rsid w:val="001C41AC"/>
    <w:rsid w:val="001C54F3"/>
    <w:rsid w:val="001C55FD"/>
    <w:rsid w:val="001C5766"/>
    <w:rsid w:val="001C5D56"/>
    <w:rsid w:val="001C677C"/>
    <w:rsid w:val="001C6C33"/>
    <w:rsid w:val="001D0310"/>
    <w:rsid w:val="001D0324"/>
    <w:rsid w:val="001D044C"/>
    <w:rsid w:val="001D0C63"/>
    <w:rsid w:val="001D1122"/>
    <w:rsid w:val="001D1989"/>
    <w:rsid w:val="001D1C31"/>
    <w:rsid w:val="001D1CBB"/>
    <w:rsid w:val="001D1E26"/>
    <w:rsid w:val="001D240B"/>
    <w:rsid w:val="001D2D68"/>
    <w:rsid w:val="001D2FA0"/>
    <w:rsid w:val="001D33FB"/>
    <w:rsid w:val="001D3481"/>
    <w:rsid w:val="001D3816"/>
    <w:rsid w:val="001D3924"/>
    <w:rsid w:val="001D461C"/>
    <w:rsid w:val="001D5D4C"/>
    <w:rsid w:val="001D6364"/>
    <w:rsid w:val="001D6D4E"/>
    <w:rsid w:val="001D6EDE"/>
    <w:rsid w:val="001D715F"/>
    <w:rsid w:val="001D745A"/>
    <w:rsid w:val="001E0A28"/>
    <w:rsid w:val="001E0B0E"/>
    <w:rsid w:val="001E1A5F"/>
    <w:rsid w:val="001E2427"/>
    <w:rsid w:val="001E26BE"/>
    <w:rsid w:val="001E2B09"/>
    <w:rsid w:val="001E30EE"/>
    <w:rsid w:val="001E3D33"/>
    <w:rsid w:val="001E4411"/>
    <w:rsid w:val="001E4496"/>
    <w:rsid w:val="001E49F1"/>
    <w:rsid w:val="001E505D"/>
    <w:rsid w:val="001E5F80"/>
    <w:rsid w:val="001E6061"/>
    <w:rsid w:val="001E67AB"/>
    <w:rsid w:val="001E6854"/>
    <w:rsid w:val="001E6A7A"/>
    <w:rsid w:val="001E6E4E"/>
    <w:rsid w:val="001E7696"/>
    <w:rsid w:val="001F1628"/>
    <w:rsid w:val="001F1842"/>
    <w:rsid w:val="001F199E"/>
    <w:rsid w:val="001F1B83"/>
    <w:rsid w:val="001F22A1"/>
    <w:rsid w:val="001F237A"/>
    <w:rsid w:val="001F2D2F"/>
    <w:rsid w:val="001F3B6A"/>
    <w:rsid w:val="001F4002"/>
    <w:rsid w:val="001F4072"/>
    <w:rsid w:val="001F416C"/>
    <w:rsid w:val="001F45E5"/>
    <w:rsid w:val="001F46AC"/>
    <w:rsid w:val="001F473F"/>
    <w:rsid w:val="001F4B22"/>
    <w:rsid w:val="001F515E"/>
    <w:rsid w:val="001F5983"/>
    <w:rsid w:val="001F59C8"/>
    <w:rsid w:val="001F5E84"/>
    <w:rsid w:val="001F66EA"/>
    <w:rsid w:val="001F6762"/>
    <w:rsid w:val="001F6828"/>
    <w:rsid w:val="001F7220"/>
    <w:rsid w:val="001F749B"/>
    <w:rsid w:val="001F75C2"/>
    <w:rsid w:val="001F7DC4"/>
    <w:rsid w:val="0020016D"/>
    <w:rsid w:val="002006FD"/>
    <w:rsid w:val="00200D12"/>
    <w:rsid w:val="00200D80"/>
    <w:rsid w:val="0020107B"/>
    <w:rsid w:val="002013C2"/>
    <w:rsid w:val="002025F0"/>
    <w:rsid w:val="00202C94"/>
    <w:rsid w:val="00203115"/>
    <w:rsid w:val="00203534"/>
    <w:rsid w:val="002044C4"/>
    <w:rsid w:val="00204785"/>
    <w:rsid w:val="00204B81"/>
    <w:rsid w:val="00204C8E"/>
    <w:rsid w:val="0020538F"/>
    <w:rsid w:val="00205850"/>
    <w:rsid w:val="00205B9E"/>
    <w:rsid w:val="00205CD4"/>
    <w:rsid w:val="00205E13"/>
    <w:rsid w:val="00205E6D"/>
    <w:rsid w:val="00205FED"/>
    <w:rsid w:val="00206824"/>
    <w:rsid w:val="00206949"/>
    <w:rsid w:val="0020696E"/>
    <w:rsid w:val="00206CA0"/>
    <w:rsid w:val="00207725"/>
    <w:rsid w:val="002078D1"/>
    <w:rsid w:val="00207DEB"/>
    <w:rsid w:val="002106DD"/>
    <w:rsid w:val="00210B70"/>
    <w:rsid w:val="00211A3C"/>
    <w:rsid w:val="00211F61"/>
    <w:rsid w:val="0021392D"/>
    <w:rsid w:val="00213E00"/>
    <w:rsid w:val="002143CC"/>
    <w:rsid w:val="002147A8"/>
    <w:rsid w:val="002149A1"/>
    <w:rsid w:val="00214CC8"/>
    <w:rsid w:val="002155D6"/>
    <w:rsid w:val="00215A7B"/>
    <w:rsid w:val="00215DF3"/>
    <w:rsid w:val="00216276"/>
    <w:rsid w:val="002162A5"/>
    <w:rsid w:val="002163B6"/>
    <w:rsid w:val="00216663"/>
    <w:rsid w:val="00216B45"/>
    <w:rsid w:val="00216DEF"/>
    <w:rsid w:val="002171AC"/>
    <w:rsid w:val="002177C2"/>
    <w:rsid w:val="00217857"/>
    <w:rsid w:val="0021799D"/>
    <w:rsid w:val="00220248"/>
    <w:rsid w:val="00220539"/>
    <w:rsid w:val="0022069E"/>
    <w:rsid w:val="00220C6D"/>
    <w:rsid w:val="00220E32"/>
    <w:rsid w:val="002216E7"/>
    <w:rsid w:val="00221CAE"/>
    <w:rsid w:val="00222380"/>
    <w:rsid w:val="002223EF"/>
    <w:rsid w:val="00223029"/>
    <w:rsid w:val="002235D1"/>
    <w:rsid w:val="00223B81"/>
    <w:rsid w:val="00224CF8"/>
    <w:rsid w:val="002253A9"/>
    <w:rsid w:val="00225C0E"/>
    <w:rsid w:val="00225F26"/>
    <w:rsid w:val="002265B9"/>
    <w:rsid w:val="00226E85"/>
    <w:rsid w:val="002271AF"/>
    <w:rsid w:val="002273BE"/>
    <w:rsid w:val="00227437"/>
    <w:rsid w:val="00227C70"/>
    <w:rsid w:val="00227FB0"/>
    <w:rsid w:val="00230969"/>
    <w:rsid w:val="00230AE5"/>
    <w:rsid w:val="002322D1"/>
    <w:rsid w:val="00232721"/>
    <w:rsid w:val="00232849"/>
    <w:rsid w:val="00232BAB"/>
    <w:rsid w:val="00232E00"/>
    <w:rsid w:val="00233497"/>
    <w:rsid w:val="002338FE"/>
    <w:rsid w:val="00233D18"/>
    <w:rsid w:val="00234470"/>
    <w:rsid w:val="00234D0E"/>
    <w:rsid w:val="0023509F"/>
    <w:rsid w:val="00236AA3"/>
    <w:rsid w:val="002373C8"/>
    <w:rsid w:val="0023777C"/>
    <w:rsid w:val="00237EE2"/>
    <w:rsid w:val="00240784"/>
    <w:rsid w:val="00240DBE"/>
    <w:rsid w:val="002411BA"/>
    <w:rsid w:val="00241EE1"/>
    <w:rsid w:val="002434F1"/>
    <w:rsid w:val="00243789"/>
    <w:rsid w:val="00243F18"/>
    <w:rsid w:val="002445CE"/>
    <w:rsid w:val="00244A0F"/>
    <w:rsid w:val="00244E9E"/>
    <w:rsid w:val="00245529"/>
    <w:rsid w:val="00245A6E"/>
    <w:rsid w:val="00245B57"/>
    <w:rsid w:val="00245E1B"/>
    <w:rsid w:val="00246363"/>
    <w:rsid w:val="00246B19"/>
    <w:rsid w:val="0024743A"/>
    <w:rsid w:val="0024755E"/>
    <w:rsid w:val="00247E02"/>
    <w:rsid w:val="00247FAA"/>
    <w:rsid w:val="00250B70"/>
    <w:rsid w:val="00250F71"/>
    <w:rsid w:val="002510BB"/>
    <w:rsid w:val="002516D4"/>
    <w:rsid w:val="00251CB1"/>
    <w:rsid w:val="002526AD"/>
    <w:rsid w:val="00252D73"/>
    <w:rsid w:val="002544F8"/>
    <w:rsid w:val="00254894"/>
    <w:rsid w:val="00254A53"/>
    <w:rsid w:val="00254AB5"/>
    <w:rsid w:val="00255A24"/>
    <w:rsid w:val="00255F6B"/>
    <w:rsid w:val="00257187"/>
    <w:rsid w:val="002571C4"/>
    <w:rsid w:val="00257695"/>
    <w:rsid w:val="00257849"/>
    <w:rsid w:val="00257AB1"/>
    <w:rsid w:val="00257F04"/>
    <w:rsid w:val="00260007"/>
    <w:rsid w:val="00260473"/>
    <w:rsid w:val="00260691"/>
    <w:rsid w:val="002611F5"/>
    <w:rsid w:val="00261C21"/>
    <w:rsid w:val="00262223"/>
    <w:rsid w:val="0026246C"/>
    <w:rsid w:val="00262CF3"/>
    <w:rsid w:val="00262FEB"/>
    <w:rsid w:val="0026373A"/>
    <w:rsid w:val="002638CB"/>
    <w:rsid w:val="00263EC3"/>
    <w:rsid w:val="002648A6"/>
    <w:rsid w:val="00264A7F"/>
    <w:rsid w:val="00264F1B"/>
    <w:rsid w:val="00265199"/>
    <w:rsid w:val="00265229"/>
    <w:rsid w:val="00265767"/>
    <w:rsid w:val="002667D3"/>
    <w:rsid w:val="002669C2"/>
    <w:rsid w:val="00266C51"/>
    <w:rsid w:val="002671F1"/>
    <w:rsid w:val="00267410"/>
    <w:rsid w:val="00267730"/>
    <w:rsid w:val="002704C4"/>
    <w:rsid w:val="0027103A"/>
    <w:rsid w:val="002716BE"/>
    <w:rsid w:val="002717FF"/>
    <w:rsid w:val="00272714"/>
    <w:rsid w:val="002728F3"/>
    <w:rsid w:val="002729AF"/>
    <w:rsid w:val="00272B37"/>
    <w:rsid w:val="00272D98"/>
    <w:rsid w:val="00272DBC"/>
    <w:rsid w:val="00273302"/>
    <w:rsid w:val="0027372B"/>
    <w:rsid w:val="00274016"/>
    <w:rsid w:val="002743D1"/>
    <w:rsid w:val="00274BBC"/>
    <w:rsid w:val="0027643B"/>
    <w:rsid w:val="00276745"/>
    <w:rsid w:val="00276B3F"/>
    <w:rsid w:val="00276CD2"/>
    <w:rsid w:val="00277053"/>
    <w:rsid w:val="002776A4"/>
    <w:rsid w:val="0027789E"/>
    <w:rsid w:val="00277B86"/>
    <w:rsid w:val="00280017"/>
    <w:rsid w:val="00280393"/>
    <w:rsid w:val="0028098C"/>
    <w:rsid w:val="00281AF1"/>
    <w:rsid w:val="00281EC8"/>
    <w:rsid w:val="002835B5"/>
    <w:rsid w:val="00283967"/>
    <w:rsid w:val="00283D1A"/>
    <w:rsid w:val="002842F0"/>
    <w:rsid w:val="002843FE"/>
    <w:rsid w:val="0028451F"/>
    <w:rsid w:val="0028616A"/>
    <w:rsid w:val="00286232"/>
    <w:rsid w:val="002867A4"/>
    <w:rsid w:val="0028683B"/>
    <w:rsid w:val="00286CBD"/>
    <w:rsid w:val="00287998"/>
    <w:rsid w:val="00287F33"/>
    <w:rsid w:val="00287FA1"/>
    <w:rsid w:val="002914A7"/>
    <w:rsid w:val="00291527"/>
    <w:rsid w:val="002919DE"/>
    <w:rsid w:val="00291E1E"/>
    <w:rsid w:val="00292495"/>
    <w:rsid w:val="00292A4A"/>
    <w:rsid w:val="00292B59"/>
    <w:rsid w:val="002938BF"/>
    <w:rsid w:val="00293BBC"/>
    <w:rsid w:val="00293EFC"/>
    <w:rsid w:val="00293F59"/>
    <w:rsid w:val="00294607"/>
    <w:rsid w:val="002947A5"/>
    <w:rsid w:val="002947AA"/>
    <w:rsid w:val="00294EA2"/>
    <w:rsid w:val="00295595"/>
    <w:rsid w:val="0029569D"/>
    <w:rsid w:val="00295722"/>
    <w:rsid w:val="00295F91"/>
    <w:rsid w:val="002964DD"/>
    <w:rsid w:val="00296824"/>
    <w:rsid w:val="002968D0"/>
    <w:rsid w:val="00296962"/>
    <w:rsid w:val="00296B77"/>
    <w:rsid w:val="00296F49"/>
    <w:rsid w:val="002A04AD"/>
    <w:rsid w:val="002A0522"/>
    <w:rsid w:val="002A06EC"/>
    <w:rsid w:val="002A0825"/>
    <w:rsid w:val="002A0D07"/>
    <w:rsid w:val="002A0D3B"/>
    <w:rsid w:val="002A2629"/>
    <w:rsid w:val="002A3160"/>
    <w:rsid w:val="002A3954"/>
    <w:rsid w:val="002A3AD4"/>
    <w:rsid w:val="002A3CA4"/>
    <w:rsid w:val="002A3CAF"/>
    <w:rsid w:val="002A3E51"/>
    <w:rsid w:val="002A49D7"/>
    <w:rsid w:val="002A4EAB"/>
    <w:rsid w:val="002A537E"/>
    <w:rsid w:val="002A58B3"/>
    <w:rsid w:val="002A5C0B"/>
    <w:rsid w:val="002A62B1"/>
    <w:rsid w:val="002A6781"/>
    <w:rsid w:val="002A6BCA"/>
    <w:rsid w:val="002A7115"/>
    <w:rsid w:val="002A7267"/>
    <w:rsid w:val="002A7872"/>
    <w:rsid w:val="002A7B78"/>
    <w:rsid w:val="002A7F8D"/>
    <w:rsid w:val="002B05F7"/>
    <w:rsid w:val="002B0CCB"/>
    <w:rsid w:val="002B157D"/>
    <w:rsid w:val="002B1A6C"/>
    <w:rsid w:val="002B1D65"/>
    <w:rsid w:val="002B26F4"/>
    <w:rsid w:val="002B3601"/>
    <w:rsid w:val="002B39ED"/>
    <w:rsid w:val="002B3EA1"/>
    <w:rsid w:val="002B4109"/>
    <w:rsid w:val="002B4355"/>
    <w:rsid w:val="002B5D64"/>
    <w:rsid w:val="002B6402"/>
    <w:rsid w:val="002B6ED4"/>
    <w:rsid w:val="002B7EED"/>
    <w:rsid w:val="002C010C"/>
    <w:rsid w:val="002C01D3"/>
    <w:rsid w:val="002C06DD"/>
    <w:rsid w:val="002C08B0"/>
    <w:rsid w:val="002C166B"/>
    <w:rsid w:val="002C1782"/>
    <w:rsid w:val="002C17D2"/>
    <w:rsid w:val="002C17F5"/>
    <w:rsid w:val="002C1AE7"/>
    <w:rsid w:val="002C1DEF"/>
    <w:rsid w:val="002C2051"/>
    <w:rsid w:val="002C2662"/>
    <w:rsid w:val="002C27AF"/>
    <w:rsid w:val="002C287B"/>
    <w:rsid w:val="002C2DDA"/>
    <w:rsid w:val="002C3166"/>
    <w:rsid w:val="002C3683"/>
    <w:rsid w:val="002C3891"/>
    <w:rsid w:val="002C3F24"/>
    <w:rsid w:val="002C4175"/>
    <w:rsid w:val="002C47C9"/>
    <w:rsid w:val="002C597E"/>
    <w:rsid w:val="002C5BC9"/>
    <w:rsid w:val="002C646F"/>
    <w:rsid w:val="002C6869"/>
    <w:rsid w:val="002C6B40"/>
    <w:rsid w:val="002C738C"/>
    <w:rsid w:val="002C760A"/>
    <w:rsid w:val="002C7874"/>
    <w:rsid w:val="002D073E"/>
    <w:rsid w:val="002D0807"/>
    <w:rsid w:val="002D110D"/>
    <w:rsid w:val="002D1279"/>
    <w:rsid w:val="002D140A"/>
    <w:rsid w:val="002D14BC"/>
    <w:rsid w:val="002D2111"/>
    <w:rsid w:val="002D295E"/>
    <w:rsid w:val="002D38FF"/>
    <w:rsid w:val="002D3DFA"/>
    <w:rsid w:val="002D4230"/>
    <w:rsid w:val="002D4A61"/>
    <w:rsid w:val="002D501D"/>
    <w:rsid w:val="002D5458"/>
    <w:rsid w:val="002D572B"/>
    <w:rsid w:val="002D5737"/>
    <w:rsid w:val="002D57FE"/>
    <w:rsid w:val="002D5A7E"/>
    <w:rsid w:val="002D5D04"/>
    <w:rsid w:val="002D66F0"/>
    <w:rsid w:val="002D6957"/>
    <w:rsid w:val="002D6B8D"/>
    <w:rsid w:val="002D6D94"/>
    <w:rsid w:val="002D7291"/>
    <w:rsid w:val="002D737F"/>
    <w:rsid w:val="002D788F"/>
    <w:rsid w:val="002E1066"/>
    <w:rsid w:val="002E17C4"/>
    <w:rsid w:val="002E1A31"/>
    <w:rsid w:val="002E1E3A"/>
    <w:rsid w:val="002E223F"/>
    <w:rsid w:val="002E2745"/>
    <w:rsid w:val="002E278B"/>
    <w:rsid w:val="002E28CA"/>
    <w:rsid w:val="002E29B6"/>
    <w:rsid w:val="002E2C89"/>
    <w:rsid w:val="002E37EB"/>
    <w:rsid w:val="002E3859"/>
    <w:rsid w:val="002E3B66"/>
    <w:rsid w:val="002E4685"/>
    <w:rsid w:val="002E469B"/>
    <w:rsid w:val="002E48A4"/>
    <w:rsid w:val="002E4DE8"/>
    <w:rsid w:val="002E5EFB"/>
    <w:rsid w:val="002E77EC"/>
    <w:rsid w:val="002F0224"/>
    <w:rsid w:val="002F14A6"/>
    <w:rsid w:val="002F1880"/>
    <w:rsid w:val="002F2033"/>
    <w:rsid w:val="002F2233"/>
    <w:rsid w:val="002F27EC"/>
    <w:rsid w:val="002F2900"/>
    <w:rsid w:val="002F2AC5"/>
    <w:rsid w:val="002F306F"/>
    <w:rsid w:val="002F33B1"/>
    <w:rsid w:val="002F4925"/>
    <w:rsid w:val="002F5AB3"/>
    <w:rsid w:val="002F6083"/>
    <w:rsid w:val="002F61AF"/>
    <w:rsid w:val="002F6B91"/>
    <w:rsid w:val="002F6E60"/>
    <w:rsid w:val="002F7019"/>
    <w:rsid w:val="003008C3"/>
    <w:rsid w:val="00300B3C"/>
    <w:rsid w:val="0030128F"/>
    <w:rsid w:val="00301767"/>
    <w:rsid w:val="00301CA6"/>
    <w:rsid w:val="003024D8"/>
    <w:rsid w:val="00303434"/>
    <w:rsid w:val="003036F1"/>
    <w:rsid w:val="00303D60"/>
    <w:rsid w:val="00304288"/>
    <w:rsid w:val="00304336"/>
    <w:rsid w:val="00304681"/>
    <w:rsid w:val="00304F3A"/>
    <w:rsid w:val="00305039"/>
    <w:rsid w:val="0030525C"/>
    <w:rsid w:val="00305388"/>
    <w:rsid w:val="00305C56"/>
    <w:rsid w:val="0030608F"/>
    <w:rsid w:val="003063EF"/>
    <w:rsid w:val="00306950"/>
    <w:rsid w:val="00306B47"/>
    <w:rsid w:val="0030790D"/>
    <w:rsid w:val="0030799E"/>
    <w:rsid w:val="003079BC"/>
    <w:rsid w:val="00307E41"/>
    <w:rsid w:val="00310071"/>
    <w:rsid w:val="00310B0F"/>
    <w:rsid w:val="00310B1D"/>
    <w:rsid w:val="00310CE8"/>
    <w:rsid w:val="003115D1"/>
    <w:rsid w:val="00311BDB"/>
    <w:rsid w:val="00311D5B"/>
    <w:rsid w:val="00311E12"/>
    <w:rsid w:val="00312865"/>
    <w:rsid w:val="00312C24"/>
    <w:rsid w:val="00313708"/>
    <w:rsid w:val="003148DD"/>
    <w:rsid w:val="0031523A"/>
    <w:rsid w:val="003153AE"/>
    <w:rsid w:val="00315537"/>
    <w:rsid w:val="0031588F"/>
    <w:rsid w:val="003164F2"/>
    <w:rsid w:val="00316A87"/>
    <w:rsid w:val="00316B58"/>
    <w:rsid w:val="00316C40"/>
    <w:rsid w:val="003172B5"/>
    <w:rsid w:val="003200EC"/>
    <w:rsid w:val="003205CD"/>
    <w:rsid w:val="0032183E"/>
    <w:rsid w:val="00321E10"/>
    <w:rsid w:val="00322155"/>
    <w:rsid w:val="003222E8"/>
    <w:rsid w:val="00323D3C"/>
    <w:rsid w:val="0032404A"/>
    <w:rsid w:val="003241F2"/>
    <w:rsid w:val="003243A8"/>
    <w:rsid w:val="0032525D"/>
    <w:rsid w:val="0032542F"/>
    <w:rsid w:val="00325590"/>
    <w:rsid w:val="00325A04"/>
    <w:rsid w:val="00325B94"/>
    <w:rsid w:val="003261F4"/>
    <w:rsid w:val="003262D4"/>
    <w:rsid w:val="003269FB"/>
    <w:rsid w:val="00326A61"/>
    <w:rsid w:val="00326AFF"/>
    <w:rsid w:val="00326B74"/>
    <w:rsid w:val="00326F45"/>
    <w:rsid w:val="0032716A"/>
    <w:rsid w:val="00327300"/>
    <w:rsid w:val="00330569"/>
    <w:rsid w:val="00330D7D"/>
    <w:rsid w:val="003313A6"/>
    <w:rsid w:val="00331B09"/>
    <w:rsid w:val="00331EE9"/>
    <w:rsid w:val="00331F7B"/>
    <w:rsid w:val="003322B5"/>
    <w:rsid w:val="00332472"/>
    <w:rsid w:val="003325EC"/>
    <w:rsid w:val="003334AD"/>
    <w:rsid w:val="00333B81"/>
    <w:rsid w:val="0033460F"/>
    <w:rsid w:val="00334680"/>
    <w:rsid w:val="003349AD"/>
    <w:rsid w:val="003349BD"/>
    <w:rsid w:val="00334F3E"/>
    <w:rsid w:val="00335358"/>
    <w:rsid w:val="003353C1"/>
    <w:rsid w:val="00335F7E"/>
    <w:rsid w:val="00336408"/>
    <w:rsid w:val="00336DB6"/>
    <w:rsid w:val="003371DA"/>
    <w:rsid w:val="00337A0F"/>
    <w:rsid w:val="0034001C"/>
    <w:rsid w:val="003401A3"/>
    <w:rsid w:val="0034107B"/>
    <w:rsid w:val="00341739"/>
    <w:rsid w:val="00342105"/>
    <w:rsid w:val="00342BCE"/>
    <w:rsid w:val="0034375E"/>
    <w:rsid w:val="00343975"/>
    <w:rsid w:val="00343F22"/>
    <w:rsid w:val="0034425E"/>
    <w:rsid w:val="00344544"/>
    <w:rsid w:val="003446D0"/>
    <w:rsid w:val="00344762"/>
    <w:rsid w:val="003448E4"/>
    <w:rsid w:val="00345293"/>
    <w:rsid w:val="0034532D"/>
    <w:rsid w:val="00345397"/>
    <w:rsid w:val="003459CF"/>
    <w:rsid w:val="00345B85"/>
    <w:rsid w:val="00347BBA"/>
    <w:rsid w:val="00350011"/>
    <w:rsid w:val="003510D8"/>
    <w:rsid w:val="00351127"/>
    <w:rsid w:val="0035153C"/>
    <w:rsid w:val="00351673"/>
    <w:rsid w:val="0035195C"/>
    <w:rsid w:val="00351D22"/>
    <w:rsid w:val="003525E0"/>
    <w:rsid w:val="0035263E"/>
    <w:rsid w:val="00352B5A"/>
    <w:rsid w:val="00353279"/>
    <w:rsid w:val="003536DC"/>
    <w:rsid w:val="00353A7D"/>
    <w:rsid w:val="00353ADA"/>
    <w:rsid w:val="00353E5E"/>
    <w:rsid w:val="00354839"/>
    <w:rsid w:val="0035496D"/>
    <w:rsid w:val="00354AB5"/>
    <w:rsid w:val="00354D8E"/>
    <w:rsid w:val="00354EF6"/>
    <w:rsid w:val="00354F43"/>
    <w:rsid w:val="003554D7"/>
    <w:rsid w:val="00355E6D"/>
    <w:rsid w:val="003562D2"/>
    <w:rsid w:val="003563EA"/>
    <w:rsid w:val="00356A2C"/>
    <w:rsid w:val="003574D3"/>
    <w:rsid w:val="003578DC"/>
    <w:rsid w:val="00357F81"/>
    <w:rsid w:val="00360DC7"/>
    <w:rsid w:val="0036112C"/>
    <w:rsid w:val="003615F4"/>
    <w:rsid w:val="00361B78"/>
    <w:rsid w:val="00361D62"/>
    <w:rsid w:val="00361EB5"/>
    <w:rsid w:val="0036200B"/>
    <w:rsid w:val="00362C2B"/>
    <w:rsid w:val="00362F76"/>
    <w:rsid w:val="00363223"/>
    <w:rsid w:val="00363812"/>
    <w:rsid w:val="00363E07"/>
    <w:rsid w:val="00364021"/>
    <w:rsid w:val="00364E65"/>
    <w:rsid w:val="00365886"/>
    <w:rsid w:val="00365958"/>
    <w:rsid w:val="00365A6E"/>
    <w:rsid w:val="003663DE"/>
    <w:rsid w:val="003669C6"/>
    <w:rsid w:val="00366A6B"/>
    <w:rsid w:val="00366BDF"/>
    <w:rsid w:val="00367238"/>
    <w:rsid w:val="00367713"/>
    <w:rsid w:val="00367983"/>
    <w:rsid w:val="00367D37"/>
    <w:rsid w:val="0037111C"/>
    <w:rsid w:val="0037112F"/>
    <w:rsid w:val="00372A36"/>
    <w:rsid w:val="00373017"/>
    <w:rsid w:val="003742D3"/>
    <w:rsid w:val="00374898"/>
    <w:rsid w:val="00375027"/>
    <w:rsid w:val="0037533D"/>
    <w:rsid w:val="0037550E"/>
    <w:rsid w:val="0037665E"/>
    <w:rsid w:val="003768CF"/>
    <w:rsid w:val="00376F7E"/>
    <w:rsid w:val="003778C1"/>
    <w:rsid w:val="00377F9F"/>
    <w:rsid w:val="003809AC"/>
    <w:rsid w:val="00380F64"/>
    <w:rsid w:val="00382631"/>
    <w:rsid w:val="00382719"/>
    <w:rsid w:val="00382913"/>
    <w:rsid w:val="00382929"/>
    <w:rsid w:val="003834C3"/>
    <w:rsid w:val="00383B15"/>
    <w:rsid w:val="00384264"/>
    <w:rsid w:val="00385126"/>
    <w:rsid w:val="00385A83"/>
    <w:rsid w:val="00386003"/>
    <w:rsid w:val="003862EA"/>
    <w:rsid w:val="00386481"/>
    <w:rsid w:val="0038665E"/>
    <w:rsid w:val="00386C79"/>
    <w:rsid w:val="00386DF4"/>
    <w:rsid w:val="00387423"/>
    <w:rsid w:val="00387DBF"/>
    <w:rsid w:val="00387FAA"/>
    <w:rsid w:val="00390091"/>
    <w:rsid w:val="0039026E"/>
    <w:rsid w:val="00390727"/>
    <w:rsid w:val="00390854"/>
    <w:rsid w:val="00390B73"/>
    <w:rsid w:val="00391327"/>
    <w:rsid w:val="00393259"/>
    <w:rsid w:val="003948C8"/>
    <w:rsid w:val="00395514"/>
    <w:rsid w:val="0039556A"/>
    <w:rsid w:val="0039566F"/>
    <w:rsid w:val="00395A25"/>
    <w:rsid w:val="00395CC5"/>
    <w:rsid w:val="00396F34"/>
    <w:rsid w:val="003971B8"/>
    <w:rsid w:val="003977EB"/>
    <w:rsid w:val="0039785B"/>
    <w:rsid w:val="00397C98"/>
    <w:rsid w:val="003A0309"/>
    <w:rsid w:val="003A0521"/>
    <w:rsid w:val="003A059D"/>
    <w:rsid w:val="003A071F"/>
    <w:rsid w:val="003A10C6"/>
    <w:rsid w:val="003A13E0"/>
    <w:rsid w:val="003A1671"/>
    <w:rsid w:val="003A22C4"/>
    <w:rsid w:val="003A250E"/>
    <w:rsid w:val="003A33BE"/>
    <w:rsid w:val="003A376D"/>
    <w:rsid w:val="003A5C5F"/>
    <w:rsid w:val="003A6FD0"/>
    <w:rsid w:val="003A7084"/>
    <w:rsid w:val="003A75F5"/>
    <w:rsid w:val="003A7FA3"/>
    <w:rsid w:val="003B0554"/>
    <w:rsid w:val="003B07B1"/>
    <w:rsid w:val="003B0E88"/>
    <w:rsid w:val="003B10AE"/>
    <w:rsid w:val="003B11D4"/>
    <w:rsid w:val="003B132B"/>
    <w:rsid w:val="003B1B09"/>
    <w:rsid w:val="003B3100"/>
    <w:rsid w:val="003B34E0"/>
    <w:rsid w:val="003B3A86"/>
    <w:rsid w:val="003B4158"/>
    <w:rsid w:val="003B44D3"/>
    <w:rsid w:val="003B51C8"/>
    <w:rsid w:val="003B6992"/>
    <w:rsid w:val="003C025E"/>
    <w:rsid w:val="003C096A"/>
    <w:rsid w:val="003C0C18"/>
    <w:rsid w:val="003C1426"/>
    <w:rsid w:val="003C19FD"/>
    <w:rsid w:val="003C1CE7"/>
    <w:rsid w:val="003C1D1C"/>
    <w:rsid w:val="003C20B5"/>
    <w:rsid w:val="003C25C1"/>
    <w:rsid w:val="003C3198"/>
    <w:rsid w:val="003C3579"/>
    <w:rsid w:val="003C3C53"/>
    <w:rsid w:val="003C3DA9"/>
    <w:rsid w:val="003C4A96"/>
    <w:rsid w:val="003C4AC2"/>
    <w:rsid w:val="003C50FE"/>
    <w:rsid w:val="003C5177"/>
    <w:rsid w:val="003C682D"/>
    <w:rsid w:val="003C7108"/>
    <w:rsid w:val="003C7B19"/>
    <w:rsid w:val="003C7DAD"/>
    <w:rsid w:val="003D036B"/>
    <w:rsid w:val="003D0DDB"/>
    <w:rsid w:val="003D0FC9"/>
    <w:rsid w:val="003D141D"/>
    <w:rsid w:val="003D24F1"/>
    <w:rsid w:val="003D2785"/>
    <w:rsid w:val="003D3037"/>
    <w:rsid w:val="003D32F3"/>
    <w:rsid w:val="003D33F9"/>
    <w:rsid w:val="003D3756"/>
    <w:rsid w:val="003D392D"/>
    <w:rsid w:val="003D4153"/>
    <w:rsid w:val="003D517D"/>
    <w:rsid w:val="003D558C"/>
    <w:rsid w:val="003D5A10"/>
    <w:rsid w:val="003D5A16"/>
    <w:rsid w:val="003D6EC7"/>
    <w:rsid w:val="003D736C"/>
    <w:rsid w:val="003D7E89"/>
    <w:rsid w:val="003E253A"/>
    <w:rsid w:val="003E26AF"/>
    <w:rsid w:val="003E2767"/>
    <w:rsid w:val="003E349B"/>
    <w:rsid w:val="003E395F"/>
    <w:rsid w:val="003E3F40"/>
    <w:rsid w:val="003E4700"/>
    <w:rsid w:val="003E533A"/>
    <w:rsid w:val="003E60BB"/>
    <w:rsid w:val="003E77D0"/>
    <w:rsid w:val="003E7F41"/>
    <w:rsid w:val="003E7FCF"/>
    <w:rsid w:val="003F0ED5"/>
    <w:rsid w:val="003F11FC"/>
    <w:rsid w:val="003F146D"/>
    <w:rsid w:val="003F1DEE"/>
    <w:rsid w:val="003F2480"/>
    <w:rsid w:val="003F3017"/>
    <w:rsid w:val="003F3165"/>
    <w:rsid w:val="003F3716"/>
    <w:rsid w:val="003F3C98"/>
    <w:rsid w:val="003F44DD"/>
    <w:rsid w:val="003F5862"/>
    <w:rsid w:val="003F618C"/>
    <w:rsid w:val="003F633C"/>
    <w:rsid w:val="003F64EC"/>
    <w:rsid w:val="003F65B4"/>
    <w:rsid w:val="003F6607"/>
    <w:rsid w:val="003F6B26"/>
    <w:rsid w:val="003F7C88"/>
    <w:rsid w:val="0040000C"/>
    <w:rsid w:val="004004BD"/>
    <w:rsid w:val="00400C60"/>
    <w:rsid w:val="00400F5F"/>
    <w:rsid w:val="00401164"/>
    <w:rsid w:val="0040162F"/>
    <w:rsid w:val="004019AC"/>
    <w:rsid w:val="00401CD9"/>
    <w:rsid w:val="0040208C"/>
    <w:rsid w:val="00403462"/>
    <w:rsid w:val="00404808"/>
    <w:rsid w:val="004057FC"/>
    <w:rsid w:val="00405D91"/>
    <w:rsid w:val="004061F1"/>
    <w:rsid w:val="0040643E"/>
    <w:rsid w:val="00406614"/>
    <w:rsid w:val="00406714"/>
    <w:rsid w:val="00406751"/>
    <w:rsid w:val="00407083"/>
    <w:rsid w:val="00407B5C"/>
    <w:rsid w:val="00407C16"/>
    <w:rsid w:val="00407C4D"/>
    <w:rsid w:val="004105DF"/>
    <w:rsid w:val="00410BB6"/>
    <w:rsid w:val="00410C79"/>
    <w:rsid w:val="00410CFC"/>
    <w:rsid w:val="00410FAD"/>
    <w:rsid w:val="0041170C"/>
    <w:rsid w:val="00411A41"/>
    <w:rsid w:val="00411BC0"/>
    <w:rsid w:val="00412A98"/>
    <w:rsid w:val="00412ACB"/>
    <w:rsid w:val="00412BA1"/>
    <w:rsid w:val="00412C90"/>
    <w:rsid w:val="00413CDB"/>
    <w:rsid w:val="004148D0"/>
    <w:rsid w:val="004152DF"/>
    <w:rsid w:val="00415EBC"/>
    <w:rsid w:val="00415FDC"/>
    <w:rsid w:val="00416453"/>
    <w:rsid w:val="0041653C"/>
    <w:rsid w:val="00416555"/>
    <w:rsid w:val="00416EC8"/>
    <w:rsid w:val="00416F75"/>
    <w:rsid w:val="00417391"/>
    <w:rsid w:val="00417C0F"/>
    <w:rsid w:val="004200D2"/>
    <w:rsid w:val="00420D46"/>
    <w:rsid w:val="00421DE3"/>
    <w:rsid w:val="00422B26"/>
    <w:rsid w:val="00422D67"/>
    <w:rsid w:val="00422F73"/>
    <w:rsid w:val="0042392F"/>
    <w:rsid w:val="00423A6E"/>
    <w:rsid w:val="00423D4D"/>
    <w:rsid w:val="00424082"/>
    <w:rsid w:val="00425A3E"/>
    <w:rsid w:val="0042661F"/>
    <w:rsid w:val="0042663A"/>
    <w:rsid w:val="00426FFF"/>
    <w:rsid w:val="00430B9D"/>
    <w:rsid w:val="00430D0A"/>
    <w:rsid w:val="00431199"/>
    <w:rsid w:val="004313B0"/>
    <w:rsid w:val="00432065"/>
    <w:rsid w:val="0043338C"/>
    <w:rsid w:val="00433D0B"/>
    <w:rsid w:val="00433FA5"/>
    <w:rsid w:val="0043401D"/>
    <w:rsid w:val="004341F5"/>
    <w:rsid w:val="004346FD"/>
    <w:rsid w:val="00434A4B"/>
    <w:rsid w:val="00435D4B"/>
    <w:rsid w:val="004361CE"/>
    <w:rsid w:val="00436B78"/>
    <w:rsid w:val="004371C7"/>
    <w:rsid w:val="0043783F"/>
    <w:rsid w:val="00437A08"/>
    <w:rsid w:val="00437E54"/>
    <w:rsid w:val="00440018"/>
    <w:rsid w:val="00440C6C"/>
    <w:rsid w:val="00440CE0"/>
    <w:rsid w:val="004413EC"/>
    <w:rsid w:val="00441844"/>
    <w:rsid w:val="00441AB6"/>
    <w:rsid w:val="00442E90"/>
    <w:rsid w:val="0044364E"/>
    <w:rsid w:val="00443F61"/>
    <w:rsid w:val="0044412D"/>
    <w:rsid w:val="00444905"/>
    <w:rsid w:val="0044500D"/>
    <w:rsid w:val="0044534B"/>
    <w:rsid w:val="004463A7"/>
    <w:rsid w:val="004469D9"/>
    <w:rsid w:val="00446B70"/>
    <w:rsid w:val="00446C74"/>
    <w:rsid w:val="00446E9E"/>
    <w:rsid w:val="00447030"/>
    <w:rsid w:val="004470F1"/>
    <w:rsid w:val="00447415"/>
    <w:rsid w:val="004474E0"/>
    <w:rsid w:val="00447AC1"/>
    <w:rsid w:val="00450311"/>
    <w:rsid w:val="00450B58"/>
    <w:rsid w:val="0045164B"/>
    <w:rsid w:val="004522A0"/>
    <w:rsid w:val="0045267A"/>
    <w:rsid w:val="00452894"/>
    <w:rsid w:val="00452898"/>
    <w:rsid w:val="00452DD6"/>
    <w:rsid w:val="00453101"/>
    <w:rsid w:val="00453460"/>
    <w:rsid w:val="0045378A"/>
    <w:rsid w:val="004542B6"/>
    <w:rsid w:val="00454C8D"/>
    <w:rsid w:val="00454D95"/>
    <w:rsid w:val="00455817"/>
    <w:rsid w:val="00456065"/>
    <w:rsid w:val="00456B8D"/>
    <w:rsid w:val="00456D8D"/>
    <w:rsid w:val="004570E7"/>
    <w:rsid w:val="00457651"/>
    <w:rsid w:val="00457CE4"/>
    <w:rsid w:val="00457FEE"/>
    <w:rsid w:val="0046007E"/>
    <w:rsid w:val="00460235"/>
    <w:rsid w:val="0046025C"/>
    <w:rsid w:val="00461018"/>
    <w:rsid w:val="00461958"/>
    <w:rsid w:val="00462D24"/>
    <w:rsid w:val="00462DAD"/>
    <w:rsid w:val="00463191"/>
    <w:rsid w:val="004636F5"/>
    <w:rsid w:val="0046374F"/>
    <w:rsid w:val="00463DCC"/>
    <w:rsid w:val="00465477"/>
    <w:rsid w:val="004659B2"/>
    <w:rsid w:val="004659F2"/>
    <w:rsid w:val="0046607A"/>
    <w:rsid w:val="004666D4"/>
    <w:rsid w:val="004669D5"/>
    <w:rsid w:val="00467062"/>
    <w:rsid w:val="00467258"/>
    <w:rsid w:val="00467289"/>
    <w:rsid w:val="00467738"/>
    <w:rsid w:val="0047061D"/>
    <w:rsid w:val="00470F1B"/>
    <w:rsid w:val="004710E7"/>
    <w:rsid w:val="004713BE"/>
    <w:rsid w:val="00471919"/>
    <w:rsid w:val="00471AA9"/>
    <w:rsid w:val="00472675"/>
    <w:rsid w:val="004727A4"/>
    <w:rsid w:val="004728C5"/>
    <w:rsid w:val="00472AC3"/>
    <w:rsid w:val="00473566"/>
    <w:rsid w:val="00473B3F"/>
    <w:rsid w:val="00474439"/>
    <w:rsid w:val="00474D68"/>
    <w:rsid w:val="00475790"/>
    <w:rsid w:val="00475DB7"/>
    <w:rsid w:val="00476AF5"/>
    <w:rsid w:val="00476D4B"/>
    <w:rsid w:val="0047713E"/>
    <w:rsid w:val="00477BF2"/>
    <w:rsid w:val="004803D6"/>
    <w:rsid w:val="0048081B"/>
    <w:rsid w:val="00480D7F"/>
    <w:rsid w:val="00481371"/>
    <w:rsid w:val="004814B6"/>
    <w:rsid w:val="004815E0"/>
    <w:rsid w:val="0048189C"/>
    <w:rsid w:val="00481BD5"/>
    <w:rsid w:val="004820D2"/>
    <w:rsid w:val="00482383"/>
    <w:rsid w:val="00482990"/>
    <w:rsid w:val="00482CE2"/>
    <w:rsid w:val="004831CC"/>
    <w:rsid w:val="00483823"/>
    <w:rsid w:val="00484010"/>
    <w:rsid w:val="004841E7"/>
    <w:rsid w:val="00484870"/>
    <w:rsid w:val="00484DAF"/>
    <w:rsid w:val="004860DD"/>
    <w:rsid w:val="0048640B"/>
    <w:rsid w:val="00486FC1"/>
    <w:rsid w:val="00487144"/>
    <w:rsid w:val="004875E0"/>
    <w:rsid w:val="004876CE"/>
    <w:rsid w:val="00487AE6"/>
    <w:rsid w:val="004906C4"/>
    <w:rsid w:val="004911DB"/>
    <w:rsid w:val="00491A89"/>
    <w:rsid w:val="00491B69"/>
    <w:rsid w:val="00491C35"/>
    <w:rsid w:val="0049205D"/>
    <w:rsid w:val="0049211F"/>
    <w:rsid w:val="00492328"/>
    <w:rsid w:val="00492736"/>
    <w:rsid w:val="00492A53"/>
    <w:rsid w:val="00492D2A"/>
    <w:rsid w:val="00494382"/>
    <w:rsid w:val="00494B54"/>
    <w:rsid w:val="0049504A"/>
    <w:rsid w:val="0049612A"/>
    <w:rsid w:val="004961C5"/>
    <w:rsid w:val="00496458"/>
    <w:rsid w:val="00497510"/>
    <w:rsid w:val="004975E9"/>
    <w:rsid w:val="00497C22"/>
    <w:rsid w:val="00497ED5"/>
    <w:rsid w:val="004A170A"/>
    <w:rsid w:val="004A2384"/>
    <w:rsid w:val="004A2585"/>
    <w:rsid w:val="004A3351"/>
    <w:rsid w:val="004A44F1"/>
    <w:rsid w:val="004A468E"/>
    <w:rsid w:val="004A4D9A"/>
    <w:rsid w:val="004A4FFC"/>
    <w:rsid w:val="004A502D"/>
    <w:rsid w:val="004A5372"/>
    <w:rsid w:val="004A5C02"/>
    <w:rsid w:val="004A5FA6"/>
    <w:rsid w:val="004A6078"/>
    <w:rsid w:val="004A63CB"/>
    <w:rsid w:val="004A684C"/>
    <w:rsid w:val="004A690D"/>
    <w:rsid w:val="004A6AC8"/>
    <w:rsid w:val="004A6D0E"/>
    <w:rsid w:val="004A744F"/>
    <w:rsid w:val="004A78CB"/>
    <w:rsid w:val="004A79D1"/>
    <w:rsid w:val="004A7EA5"/>
    <w:rsid w:val="004B0343"/>
    <w:rsid w:val="004B0A62"/>
    <w:rsid w:val="004B0D39"/>
    <w:rsid w:val="004B2694"/>
    <w:rsid w:val="004B29A0"/>
    <w:rsid w:val="004B2B27"/>
    <w:rsid w:val="004B2C0F"/>
    <w:rsid w:val="004B2F22"/>
    <w:rsid w:val="004B2F98"/>
    <w:rsid w:val="004B34E3"/>
    <w:rsid w:val="004B38A9"/>
    <w:rsid w:val="004B3E3E"/>
    <w:rsid w:val="004B3E43"/>
    <w:rsid w:val="004B44A9"/>
    <w:rsid w:val="004B4A17"/>
    <w:rsid w:val="004B4E3A"/>
    <w:rsid w:val="004B50B4"/>
    <w:rsid w:val="004B5158"/>
    <w:rsid w:val="004B5409"/>
    <w:rsid w:val="004B5AF9"/>
    <w:rsid w:val="004B5B9A"/>
    <w:rsid w:val="004B5C65"/>
    <w:rsid w:val="004B665C"/>
    <w:rsid w:val="004B6B6D"/>
    <w:rsid w:val="004B70C1"/>
    <w:rsid w:val="004C036F"/>
    <w:rsid w:val="004C0F56"/>
    <w:rsid w:val="004C1032"/>
    <w:rsid w:val="004C1B85"/>
    <w:rsid w:val="004C20BA"/>
    <w:rsid w:val="004C224A"/>
    <w:rsid w:val="004C29E9"/>
    <w:rsid w:val="004C2A50"/>
    <w:rsid w:val="004C3F28"/>
    <w:rsid w:val="004C6379"/>
    <w:rsid w:val="004C6390"/>
    <w:rsid w:val="004C6F46"/>
    <w:rsid w:val="004D0AEF"/>
    <w:rsid w:val="004D0FD3"/>
    <w:rsid w:val="004D11B4"/>
    <w:rsid w:val="004D12BA"/>
    <w:rsid w:val="004D1593"/>
    <w:rsid w:val="004D19A5"/>
    <w:rsid w:val="004D1FB3"/>
    <w:rsid w:val="004D2118"/>
    <w:rsid w:val="004D2459"/>
    <w:rsid w:val="004D2C35"/>
    <w:rsid w:val="004D2D87"/>
    <w:rsid w:val="004D451E"/>
    <w:rsid w:val="004D5567"/>
    <w:rsid w:val="004D5D0D"/>
    <w:rsid w:val="004D62EF"/>
    <w:rsid w:val="004D6718"/>
    <w:rsid w:val="004D691A"/>
    <w:rsid w:val="004D7AFB"/>
    <w:rsid w:val="004D7B2E"/>
    <w:rsid w:val="004D7E5C"/>
    <w:rsid w:val="004E004C"/>
    <w:rsid w:val="004E00DB"/>
    <w:rsid w:val="004E07AD"/>
    <w:rsid w:val="004E383F"/>
    <w:rsid w:val="004E3B9D"/>
    <w:rsid w:val="004E4375"/>
    <w:rsid w:val="004E5AC4"/>
    <w:rsid w:val="004E60CE"/>
    <w:rsid w:val="004E6515"/>
    <w:rsid w:val="004E6749"/>
    <w:rsid w:val="004E69E2"/>
    <w:rsid w:val="004E6C4B"/>
    <w:rsid w:val="004E6EF5"/>
    <w:rsid w:val="004E77FD"/>
    <w:rsid w:val="004E7919"/>
    <w:rsid w:val="004F01FE"/>
    <w:rsid w:val="004F07DF"/>
    <w:rsid w:val="004F0AA4"/>
    <w:rsid w:val="004F169A"/>
    <w:rsid w:val="004F1BC6"/>
    <w:rsid w:val="004F1D85"/>
    <w:rsid w:val="004F226C"/>
    <w:rsid w:val="004F234C"/>
    <w:rsid w:val="004F2E10"/>
    <w:rsid w:val="004F3245"/>
    <w:rsid w:val="004F33D3"/>
    <w:rsid w:val="004F37A1"/>
    <w:rsid w:val="004F3DCC"/>
    <w:rsid w:val="004F422B"/>
    <w:rsid w:val="004F4252"/>
    <w:rsid w:val="004F4300"/>
    <w:rsid w:val="004F59A8"/>
    <w:rsid w:val="004F59D2"/>
    <w:rsid w:val="004F5E56"/>
    <w:rsid w:val="004F6FB8"/>
    <w:rsid w:val="004F7009"/>
    <w:rsid w:val="004F7098"/>
    <w:rsid w:val="004F72B3"/>
    <w:rsid w:val="004F72B4"/>
    <w:rsid w:val="004F7306"/>
    <w:rsid w:val="004F7B49"/>
    <w:rsid w:val="004F7D46"/>
    <w:rsid w:val="00500584"/>
    <w:rsid w:val="005015EC"/>
    <w:rsid w:val="005021FE"/>
    <w:rsid w:val="005023A0"/>
    <w:rsid w:val="00502702"/>
    <w:rsid w:val="00502714"/>
    <w:rsid w:val="00502B3F"/>
    <w:rsid w:val="00502B80"/>
    <w:rsid w:val="00502F43"/>
    <w:rsid w:val="00503092"/>
    <w:rsid w:val="005031FC"/>
    <w:rsid w:val="00503763"/>
    <w:rsid w:val="00503857"/>
    <w:rsid w:val="0050397E"/>
    <w:rsid w:val="00503A8E"/>
    <w:rsid w:val="00504763"/>
    <w:rsid w:val="00504F69"/>
    <w:rsid w:val="005051F7"/>
    <w:rsid w:val="00505411"/>
    <w:rsid w:val="0050599B"/>
    <w:rsid w:val="00505C5F"/>
    <w:rsid w:val="00506658"/>
    <w:rsid w:val="00506C1E"/>
    <w:rsid w:val="00507327"/>
    <w:rsid w:val="0050737E"/>
    <w:rsid w:val="00507D32"/>
    <w:rsid w:val="0051080F"/>
    <w:rsid w:val="005113AE"/>
    <w:rsid w:val="0051142B"/>
    <w:rsid w:val="00511863"/>
    <w:rsid w:val="005120D6"/>
    <w:rsid w:val="00512131"/>
    <w:rsid w:val="005122C3"/>
    <w:rsid w:val="00512516"/>
    <w:rsid w:val="00512897"/>
    <w:rsid w:val="0051320E"/>
    <w:rsid w:val="00513A3F"/>
    <w:rsid w:val="00513EBB"/>
    <w:rsid w:val="00513FFB"/>
    <w:rsid w:val="00514726"/>
    <w:rsid w:val="00514926"/>
    <w:rsid w:val="00514A50"/>
    <w:rsid w:val="00514AB7"/>
    <w:rsid w:val="00514DB9"/>
    <w:rsid w:val="00514F71"/>
    <w:rsid w:val="00515492"/>
    <w:rsid w:val="00515BFF"/>
    <w:rsid w:val="00516266"/>
    <w:rsid w:val="0052057A"/>
    <w:rsid w:val="00521742"/>
    <w:rsid w:val="00521B5B"/>
    <w:rsid w:val="00521C5A"/>
    <w:rsid w:val="00521E2B"/>
    <w:rsid w:val="00521F7C"/>
    <w:rsid w:val="0052211F"/>
    <w:rsid w:val="00522D7D"/>
    <w:rsid w:val="00523199"/>
    <w:rsid w:val="00523602"/>
    <w:rsid w:val="005236C6"/>
    <w:rsid w:val="00523E82"/>
    <w:rsid w:val="00523F0D"/>
    <w:rsid w:val="00524D70"/>
    <w:rsid w:val="00525A00"/>
    <w:rsid w:val="00525C43"/>
    <w:rsid w:val="00525E33"/>
    <w:rsid w:val="005267E7"/>
    <w:rsid w:val="0052697E"/>
    <w:rsid w:val="0052789B"/>
    <w:rsid w:val="00527C2B"/>
    <w:rsid w:val="00530170"/>
    <w:rsid w:val="00530B10"/>
    <w:rsid w:val="00530E91"/>
    <w:rsid w:val="005324FD"/>
    <w:rsid w:val="00532C97"/>
    <w:rsid w:val="0053310C"/>
    <w:rsid w:val="00533C1B"/>
    <w:rsid w:val="0053418E"/>
    <w:rsid w:val="00534A6F"/>
    <w:rsid w:val="00535515"/>
    <w:rsid w:val="00535954"/>
    <w:rsid w:val="00535EE2"/>
    <w:rsid w:val="005367DC"/>
    <w:rsid w:val="00536A91"/>
    <w:rsid w:val="00536B82"/>
    <w:rsid w:val="00536FCF"/>
    <w:rsid w:val="005378F9"/>
    <w:rsid w:val="005401BA"/>
    <w:rsid w:val="005405C5"/>
    <w:rsid w:val="00540E46"/>
    <w:rsid w:val="00540EB2"/>
    <w:rsid w:val="00541B96"/>
    <w:rsid w:val="005427AE"/>
    <w:rsid w:val="00542BB0"/>
    <w:rsid w:val="005433B5"/>
    <w:rsid w:val="005439B2"/>
    <w:rsid w:val="00543ADE"/>
    <w:rsid w:val="00544A80"/>
    <w:rsid w:val="00544F37"/>
    <w:rsid w:val="0054522C"/>
    <w:rsid w:val="005452D8"/>
    <w:rsid w:val="0054545A"/>
    <w:rsid w:val="0054633F"/>
    <w:rsid w:val="00546622"/>
    <w:rsid w:val="005469B5"/>
    <w:rsid w:val="00546B92"/>
    <w:rsid w:val="00547AC6"/>
    <w:rsid w:val="00547C54"/>
    <w:rsid w:val="00547E6A"/>
    <w:rsid w:val="00550A42"/>
    <w:rsid w:val="00550E7D"/>
    <w:rsid w:val="00551104"/>
    <w:rsid w:val="00551635"/>
    <w:rsid w:val="005522CC"/>
    <w:rsid w:val="005526AF"/>
    <w:rsid w:val="00552B58"/>
    <w:rsid w:val="00553025"/>
    <w:rsid w:val="0055307F"/>
    <w:rsid w:val="00553A52"/>
    <w:rsid w:val="005543CB"/>
    <w:rsid w:val="00554719"/>
    <w:rsid w:val="00554CCA"/>
    <w:rsid w:val="00554EEA"/>
    <w:rsid w:val="00554F2E"/>
    <w:rsid w:val="00555148"/>
    <w:rsid w:val="00555383"/>
    <w:rsid w:val="005553FC"/>
    <w:rsid w:val="005556C0"/>
    <w:rsid w:val="0055592D"/>
    <w:rsid w:val="005569C7"/>
    <w:rsid w:val="00557812"/>
    <w:rsid w:val="00557841"/>
    <w:rsid w:val="00560362"/>
    <w:rsid w:val="00560AC4"/>
    <w:rsid w:val="00560B8F"/>
    <w:rsid w:val="00560BCA"/>
    <w:rsid w:val="00560E28"/>
    <w:rsid w:val="005613A5"/>
    <w:rsid w:val="00561FDE"/>
    <w:rsid w:val="00563511"/>
    <w:rsid w:val="005638A4"/>
    <w:rsid w:val="00564CFB"/>
    <w:rsid w:val="00565267"/>
    <w:rsid w:val="00565500"/>
    <w:rsid w:val="0056597F"/>
    <w:rsid w:val="005667B2"/>
    <w:rsid w:val="00566851"/>
    <w:rsid w:val="00566C68"/>
    <w:rsid w:val="0056760B"/>
    <w:rsid w:val="00567C07"/>
    <w:rsid w:val="0057009B"/>
    <w:rsid w:val="00570EE9"/>
    <w:rsid w:val="00571440"/>
    <w:rsid w:val="0057148A"/>
    <w:rsid w:val="005716E9"/>
    <w:rsid w:val="00571D73"/>
    <w:rsid w:val="0057349D"/>
    <w:rsid w:val="0057366F"/>
    <w:rsid w:val="00573DE3"/>
    <w:rsid w:val="005747F2"/>
    <w:rsid w:val="0057480E"/>
    <w:rsid w:val="00574ABA"/>
    <w:rsid w:val="00574C90"/>
    <w:rsid w:val="00574F82"/>
    <w:rsid w:val="005753A5"/>
    <w:rsid w:val="00575757"/>
    <w:rsid w:val="00575976"/>
    <w:rsid w:val="005769C7"/>
    <w:rsid w:val="00576A8E"/>
    <w:rsid w:val="00577077"/>
    <w:rsid w:val="005771ED"/>
    <w:rsid w:val="00577205"/>
    <w:rsid w:val="00577432"/>
    <w:rsid w:val="005774AB"/>
    <w:rsid w:val="0058142A"/>
    <w:rsid w:val="00582C21"/>
    <w:rsid w:val="00583BD6"/>
    <w:rsid w:val="00584599"/>
    <w:rsid w:val="005855D3"/>
    <w:rsid w:val="00585D9C"/>
    <w:rsid w:val="00586584"/>
    <w:rsid w:val="005868B5"/>
    <w:rsid w:val="005868BB"/>
    <w:rsid w:val="00587137"/>
    <w:rsid w:val="00587343"/>
    <w:rsid w:val="005878CF"/>
    <w:rsid w:val="00587A28"/>
    <w:rsid w:val="00590A8C"/>
    <w:rsid w:val="00590CCC"/>
    <w:rsid w:val="005915F5"/>
    <w:rsid w:val="005924BE"/>
    <w:rsid w:val="00592B47"/>
    <w:rsid w:val="00593277"/>
    <w:rsid w:val="005936A6"/>
    <w:rsid w:val="00593955"/>
    <w:rsid w:val="00593A8D"/>
    <w:rsid w:val="00594744"/>
    <w:rsid w:val="005947C9"/>
    <w:rsid w:val="00594ECA"/>
    <w:rsid w:val="00595B05"/>
    <w:rsid w:val="005962D6"/>
    <w:rsid w:val="00596860"/>
    <w:rsid w:val="005968F8"/>
    <w:rsid w:val="005969D4"/>
    <w:rsid w:val="00596F76"/>
    <w:rsid w:val="00597897"/>
    <w:rsid w:val="0059790B"/>
    <w:rsid w:val="005A086C"/>
    <w:rsid w:val="005A098B"/>
    <w:rsid w:val="005A0A8F"/>
    <w:rsid w:val="005A13C1"/>
    <w:rsid w:val="005A161A"/>
    <w:rsid w:val="005A1753"/>
    <w:rsid w:val="005A18A0"/>
    <w:rsid w:val="005A1E73"/>
    <w:rsid w:val="005A1F72"/>
    <w:rsid w:val="005A343B"/>
    <w:rsid w:val="005A3AD7"/>
    <w:rsid w:val="005A3AE1"/>
    <w:rsid w:val="005A3E10"/>
    <w:rsid w:val="005A44B0"/>
    <w:rsid w:val="005A496D"/>
    <w:rsid w:val="005A589C"/>
    <w:rsid w:val="005A646A"/>
    <w:rsid w:val="005A6D45"/>
    <w:rsid w:val="005A6E60"/>
    <w:rsid w:val="005A7362"/>
    <w:rsid w:val="005A770C"/>
    <w:rsid w:val="005A7BE7"/>
    <w:rsid w:val="005A7BEF"/>
    <w:rsid w:val="005B061C"/>
    <w:rsid w:val="005B1117"/>
    <w:rsid w:val="005B1337"/>
    <w:rsid w:val="005B13E3"/>
    <w:rsid w:val="005B17FE"/>
    <w:rsid w:val="005B22DA"/>
    <w:rsid w:val="005B2A6C"/>
    <w:rsid w:val="005B2ED4"/>
    <w:rsid w:val="005B30D7"/>
    <w:rsid w:val="005B313F"/>
    <w:rsid w:val="005B3177"/>
    <w:rsid w:val="005B31B8"/>
    <w:rsid w:val="005B3682"/>
    <w:rsid w:val="005B3BD9"/>
    <w:rsid w:val="005B475F"/>
    <w:rsid w:val="005B4878"/>
    <w:rsid w:val="005B4D01"/>
    <w:rsid w:val="005B4F09"/>
    <w:rsid w:val="005B51F6"/>
    <w:rsid w:val="005B522F"/>
    <w:rsid w:val="005B5D1D"/>
    <w:rsid w:val="005B618B"/>
    <w:rsid w:val="005B713B"/>
    <w:rsid w:val="005B71E8"/>
    <w:rsid w:val="005B7BD9"/>
    <w:rsid w:val="005B7F46"/>
    <w:rsid w:val="005C0291"/>
    <w:rsid w:val="005C0696"/>
    <w:rsid w:val="005C0866"/>
    <w:rsid w:val="005C18F5"/>
    <w:rsid w:val="005C1BC7"/>
    <w:rsid w:val="005C1E7E"/>
    <w:rsid w:val="005C24DA"/>
    <w:rsid w:val="005C25B7"/>
    <w:rsid w:val="005C26F5"/>
    <w:rsid w:val="005C28DB"/>
    <w:rsid w:val="005C2BFB"/>
    <w:rsid w:val="005C31EC"/>
    <w:rsid w:val="005C364C"/>
    <w:rsid w:val="005C3A0D"/>
    <w:rsid w:val="005C3A25"/>
    <w:rsid w:val="005C3B3B"/>
    <w:rsid w:val="005C3EE4"/>
    <w:rsid w:val="005C4304"/>
    <w:rsid w:val="005C450E"/>
    <w:rsid w:val="005C4B1A"/>
    <w:rsid w:val="005C4FA6"/>
    <w:rsid w:val="005C53C6"/>
    <w:rsid w:val="005C5F4C"/>
    <w:rsid w:val="005C6112"/>
    <w:rsid w:val="005C63C0"/>
    <w:rsid w:val="005C709B"/>
    <w:rsid w:val="005C72E5"/>
    <w:rsid w:val="005C7659"/>
    <w:rsid w:val="005C7665"/>
    <w:rsid w:val="005D07F9"/>
    <w:rsid w:val="005D1A66"/>
    <w:rsid w:val="005D2372"/>
    <w:rsid w:val="005D2B91"/>
    <w:rsid w:val="005D30A7"/>
    <w:rsid w:val="005D3CE8"/>
    <w:rsid w:val="005D43DB"/>
    <w:rsid w:val="005D47F2"/>
    <w:rsid w:val="005D48C9"/>
    <w:rsid w:val="005D4A6E"/>
    <w:rsid w:val="005D528B"/>
    <w:rsid w:val="005D5FD0"/>
    <w:rsid w:val="005D63D4"/>
    <w:rsid w:val="005D66B8"/>
    <w:rsid w:val="005D6A49"/>
    <w:rsid w:val="005D6C4F"/>
    <w:rsid w:val="005D6D26"/>
    <w:rsid w:val="005D7F0B"/>
    <w:rsid w:val="005E051B"/>
    <w:rsid w:val="005E0A3D"/>
    <w:rsid w:val="005E0D1B"/>
    <w:rsid w:val="005E0E5B"/>
    <w:rsid w:val="005E151F"/>
    <w:rsid w:val="005E1D3E"/>
    <w:rsid w:val="005E2F47"/>
    <w:rsid w:val="005E301E"/>
    <w:rsid w:val="005E3281"/>
    <w:rsid w:val="005E39D4"/>
    <w:rsid w:val="005E434B"/>
    <w:rsid w:val="005E43D2"/>
    <w:rsid w:val="005E5193"/>
    <w:rsid w:val="005E53A1"/>
    <w:rsid w:val="005E5549"/>
    <w:rsid w:val="005E5ECE"/>
    <w:rsid w:val="005E639D"/>
    <w:rsid w:val="005E668A"/>
    <w:rsid w:val="005E6716"/>
    <w:rsid w:val="005E685B"/>
    <w:rsid w:val="005E69CF"/>
    <w:rsid w:val="005E6B3C"/>
    <w:rsid w:val="005E6BB4"/>
    <w:rsid w:val="005E6E72"/>
    <w:rsid w:val="005E727D"/>
    <w:rsid w:val="005E7825"/>
    <w:rsid w:val="005E7F31"/>
    <w:rsid w:val="005F05FF"/>
    <w:rsid w:val="005F0A02"/>
    <w:rsid w:val="005F156F"/>
    <w:rsid w:val="005F1847"/>
    <w:rsid w:val="005F1E8A"/>
    <w:rsid w:val="005F203A"/>
    <w:rsid w:val="005F2A5C"/>
    <w:rsid w:val="005F2C4D"/>
    <w:rsid w:val="005F2E16"/>
    <w:rsid w:val="005F3340"/>
    <w:rsid w:val="005F3DA8"/>
    <w:rsid w:val="005F3FB9"/>
    <w:rsid w:val="005F4027"/>
    <w:rsid w:val="005F4357"/>
    <w:rsid w:val="005F462F"/>
    <w:rsid w:val="005F4CC1"/>
    <w:rsid w:val="005F4CCB"/>
    <w:rsid w:val="005F4E6F"/>
    <w:rsid w:val="005F520F"/>
    <w:rsid w:val="005F62FB"/>
    <w:rsid w:val="005F6660"/>
    <w:rsid w:val="005F696D"/>
    <w:rsid w:val="005F6CFF"/>
    <w:rsid w:val="005F7170"/>
    <w:rsid w:val="005F79BE"/>
    <w:rsid w:val="005F7A3A"/>
    <w:rsid w:val="00600A23"/>
    <w:rsid w:val="00601002"/>
    <w:rsid w:val="0060143A"/>
    <w:rsid w:val="006017EE"/>
    <w:rsid w:val="00601D63"/>
    <w:rsid w:val="0060240C"/>
    <w:rsid w:val="00602830"/>
    <w:rsid w:val="00603150"/>
    <w:rsid w:val="00603197"/>
    <w:rsid w:val="0060327A"/>
    <w:rsid w:val="0060374C"/>
    <w:rsid w:val="00603AC8"/>
    <w:rsid w:val="00603D95"/>
    <w:rsid w:val="00604D70"/>
    <w:rsid w:val="00605099"/>
    <w:rsid w:val="0060531D"/>
    <w:rsid w:val="00605402"/>
    <w:rsid w:val="00605636"/>
    <w:rsid w:val="00605BFA"/>
    <w:rsid w:val="0060651B"/>
    <w:rsid w:val="00606813"/>
    <w:rsid w:val="00606A15"/>
    <w:rsid w:val="00606B2E"/>
    <w:rsid w:val="00606B8E"/>
    <w:rsid w:val="006079C7"/>
    <w:rsid w:val="00607A62"/>
    <w:rsid w:val="00607F51"/>
    <w:rsid w:val="00610BEA"/>
    <w:rsid w:val="006113EC"/>
    <w:rsid w:val="006116DA"/>
    <w:rsid w:val="006117EB"/>
    <w:rsid w:val="006118CD"/>
    <w:rsid w:val="00611B38"/>
    <w:rsid w:val="0061258E"/>
    <w:rsid w:val="00612A64"/>
    <w:rsid w:val="00613A12"/>
    <w:rsid w:val="00613DCC"/>
    <w:rsid w:val="00613F12"/>
    <w:rsid w:val="00614AE1"/>
    <w:rsid w:val="00615785"/>
    <w:rsid w:val="00615FF6"/>
    <w:rsid w:val="00615FFB"/>
    <w:rsid w:val="00616468"/>
    <w:rsid w:val="00616514"/>
    <w:rsid w:val="00616985"/>
    <w:rsid w:val="00617183"/>
    <w:rsid w:val="00620359"/>
    <w:rsid w:val="0062069C"/>
    <w:rsid w:val="006207ED"/>
    <w:rsid w:val="00620E5C"/>
    <w:rsid w:val="00621044"/>
    <w:rsid w:val="00621DE8"/>
    <w:rsid w:val="00621ED8"/>
    <w:rsid w:val="00621F75"/>
    <w:rsid w:val="0062298D"/>
    <w:rsid w:val="00622E82"/>
    <w:rsid w:val="00623309"/>
    <w:rsid w:val="006235CA"/>
    <w:rsid w:val="00623DD5"/>
    <w:rsid w:val="00623E28"/>
    <w:rsid w:val="0062426E"/>
    <w:rsid w:val="00624418"/>
    <w:rsid w:val="006246FA"/>
    <w:rsid w:val="00624BFD"/>
    <w:rsid w:val="00624FEC"/>
    <w:rsid w:val="00625F7B"/>
    <w:rsid w:val="00630891"/>
    <w:rsid w:val="00630F42"/>
    <w:rsid w:val="0063102C"/>
    <w:rsid w:val="006310BD"/>
    <w:rsid w:val="00631F71"/>
    <w:rsid w:val="006321FC"/>
    <w:rsid w:val="00632A23"/>
    <w:rsid w:val="00632E2B"/>
    <w:rsid w:val="00633A2A"/>
    <w:rsid w:val="00634194"/>
    <w:rsid w:val="00634623"/>
    <w:rsid w:val="00634848"/>
    <w:rsid w:val="00634F34"/>
    <w:rsid w:val="00635542"/>
    <w:rsid w:val="00635B66"/>
    <w:rsid w:val="00635C47"/>
    <w:rsid w:val="00636236"/>
    <w:rsid w:val="00636829"/>
    <w:rsid w:val="006368D3"/>
    <w:rsid w:val="006371C6"/>
    <w:rsid w:val="00637390"/>
    <w:rsid w:val="00637F34"/>
    <w:rsid w:val="0064054A"/>
    <w:rsid w:val="0064060E"/>
    <w:rsid w:val="00640754"/>
    <w:rsid w:val="0064170D"/>
    <w:rsid w:val="00642223"/>
    <w:rsid w:val="0064235E"/>
    <w:rsid w:val="006424B5"/>
    <w:rsid w:val="006424D4"/>
    <w:rsid w:val="00642E81"/>
    <w:rsid w:val="0064629C"/>
    <w:rsid w:val="006465DD"/>
    <w:rsid w:val="00646723"/>
    <w:rsid w:val="00646FEF"/>
    <w:rsid w:val="00647876"/>
    <w:rsid w:val="00647EAE"/>
    <w:rsid w:val="00650367"/>
    <w:rsid w:val="006508C1"/>
    <w:rsid w:val="00650A4C"/>
    <w:rsid w:val="00650E8C"/>
    <w:rsid w:val="006512F5"/>
    <w:rsid w:val="00651692"/>
    <w:rsid w:val="006525B7"/>
    <w:rsid w:val="00652E49"/>
    <w:rsid w:val="00653049"/>
    <w:rsid w:val="006535E4"/>
    <w:rsid w:val="00653F95"/>
    <w:rsid w:val="006544AE"/>
    <w:rsid w:val="006545B4"/>
    <w:rsid w:val="00654A00"/>
    <w:rsid w:val="00656A2E"/>
    <w:rsid w:val="0065766C"/>
    <w:rsid w:val="006579E3"/>
    <w:rsid w:val="00660131"/>
    <w:rsid w:val="006607AF"/>
    <w:rsid w:val="00660F4D"/>
    <w:rsid w:val="006618F7"/>
    <w:rsid w:val="006620CC"/>
    <w:rsid w:val="00662BBD"/>
    <w:rsid w:val="00662CA6"/>
    <w:rsid w:val="00663D81"/>
    <w:rsid w:val="006647CF"/>
    <w:rsid w:val="00664836"/>
    <w:rsid w:val="00664A9F"/>
    <w:rsid w:val="00664C69"/>
    <w:rsid w:val="006651A4"/>
    <w:rsid w:val="00665C54"/>
    <w:rsid w:val="00665FE7"/>
    <w:rsid w:val="006662F5"/>
    <w:rsid w:val="00666874"/>
    <w:rsid w:val="0066705F"/>
    <w:rsid w:val="006675DB"/>
    <w:rsid w:val="00667C18"/>
    <w:rsid w:val="00670782"/>
    <w:rsid w:val="00670FE3"/>
    <w:rsid w:val="00671010"/>
    <w:rsid w:val="0067198F"/>
    <w:rsid w:val="00671B2A"/>
    <w:rsid w:val="0067234E"/>
    <w:rsid w:val="00672AE3"/>
    <w:rsid w:val="00672DCE"/>
    <w:rsid w:val="00672E2B"/>
    <w:rsid w:val="00673358"/>
    <w:rsid w:val="00673F57"/>
    <w:rsid w:val="00674527"/>
    <w:rsid w:val="006746EC"/>
    <w:rsid w:val="00674969"/>
    <w:rsid w:val="00674B43"/>
    <w:rsid w:val="0067544A"/>
    <w:rsid w:val="00675908"/>
    <w:rsid w:val="00675FC9"/>
    <w:rsid w:val="006766AD"/>
    <w:rsid w:val="00676B39"/>
    <w:rsid w:val="00677161"/>
    <w:rsid w:val="0068004A"/>
    <w:rsid w:val="00681B73"/>
    <w:rsid w:val="00681CC9"/>
    <w:rsid w:val="006821BA"/>
    <w:rsid w:val="006837AB"/>
    <w:rsid w:val="0068380D"/>
    <w:rsid w:val="00683B6F"/>
    <w:rsid w:val="00684151"/>
    <w:rsid w:val="00684629"/>
    <w:rsid w:val="00684CD8"/>
    <w:rsid w:val="006851E4"/>
    <w:rsid w:val="00685234"/>
    <w:rsid w:val="00685623"/>
    <w:rsid w:val="00685CF4"/>
    <w:rsid w:val="006868DD"/>
    <w:rsid w:val="00686EC4"/>
    <w:rsid w:val="00687091"/>
    <w:rsid w:val="0068762D"/>
    <w:rsid w:val="006907B7"/>
    <w:rsid w:val="006913C7"/>
    <w:rsid w:val="006919D3"/>
    <w:rsid w:val="00691EE9"/>
    <w:rsid w:val="006921AC"/>
    <w:rsid w:val="00692502"/>
    <w:rsid w:val="00692916"/>
    <w:rsid w:val="006931B6"/>
    <w:rsid w:val="00693E22"/>
    <w:rsid w:val="00694298"/>
    <w:rsid w:val="0069448C"/>
    <w:rsid w:val="0069475E"/>
    <w:rsid w:val="00695F7D"/>
    <w:rsid w:val="00696CC3"/>
    <w:rsid w:val="00696E47"/>
    <w:rsid w:val="006974ED"/>
    <w:rsid w:val="0069759E"/>
    <w:rsid w:val="006979C5"/>
    <w:rsid w:val="006A0132"/>
    <w:rsid w:val="006A0C37"/>
    <w:rsid w:val="006A1280"/>
    <w:rsid w:val="006A1C98"/>
    <w:rsid w:val="006A1D82"/>
    <w:rsid w:val="006A1F5D"/>
    <w:rsid w:val="006A240B"/>
    <w:rsid w:val="006A32E5"/>
    <w:rsid w:val="006A40B2"/>
    <w:rsid w:val="006A40B6"/>
    <w:rsid w:val="006A4FFF"/>
    <w:rsid w:val="006A5157"/>
    <w:rsid w:val="006A57F6"/>
    <w:rsid w:val="006A663C"/>
    <w:rsid w:val="006A6A03"/>
    <w:rsid w:val="006A73C5"/>
    <w:rsid w:val="006A78C8"/>
    <w:rsid w:val="006B01E0"/>
    <w:rsid w:val="006B083E"/>
    <w:rsid w:val="006B1138"/>
    <w:rsid w:val="006B144F"/>
    <w:rsid w:val="006B1BF0"/>
    <w:rsid w:val="006B212E"/>
    <w:rsid w:val="006B2523"/>
    <w:rsid w:val="006B39D8"/>
    <w:rsid w:val="006B437B"/>
    <w:rsid w:val="006B45C0"/>
    <w:rsid w:val="006B4D80"/>
    <w:rsid w:val="006B4E85"/>
    <w:rsid w:val="006B5FF6"/>
    <w:rsid w:val="006B6761"/>
    <w:rsid w:val="006B692A"/>
    <w:rsid w:val="006B7103"/>
    <w:rsid w:val="006B7EDE"/>
    <w:rsid w:val="006C007C"/>
    <w:rsid w:val="006C0AA9"/>
    <w:rsid w:val="006C0ADF"/>
    <w:rsid w:val="006C125A"/>
    <w:rsid w:val="006C12DA"/>
    <w:rsid w:val="006C1565"/>
    <w:rsid w:val="006C206C"/>
    <w:rsid w:val="006C227C"/>
    <w:rsid w:val="006C251D"/>
    <w:rsid w:val="006C29E6"/>
    <w:rsid w:val="006C2A7B"/>
    <w:rsid w:val="006C37FE"/>
    <w:rsid w:val="006C3C29"/>
    <w:rsid w:val="006C3EF4"/>
    <w:rsid w:val="006C439E"/>
    <w:rsid w:val="006C5510"/>
    <w:rsid w:val="006C5562"/>
    <w:rsid w:val="006C577C"/>
    <w:rsid w:val="006C5A35"/>
    <w:rsid w:val="006C5BD3"/>
    <w:rsid w:val="006C66FC"/>
    <w:rsid w:val="006C672E"/>
    <w:rsid w:val="006C67C3"/>
    <w:rsid w:val="006C70E7"/>
    <w:rsid w:val="006C7175"/>
    <w:rsid w:val="006C7BE8"/>
    <w:rsid w:val="006D019B"/>
    <w:rsid w:val="006D0AB8"/>
    <w:rsid w:val="006D0F8E"/>
    <w:rsid w:val="006D14CD"/>
    <w:rsid w:val="006D16B7"/>
    <w:rsid w:val="006D1C1F"/>
    <w:rsid w:val="006D2237"/>
    <w:rsid w:val="006D29AE"/>
    <w:rsid w:val="006D381E"/>
    <w:rsid w:val="006D3C93"/>
    <w:rsid w:val="006D48AD"/>
    <w:rsid w:val="006D4AE7"/>
    <w:rsid w:val="006D5484"/>
    <w:rsid w:val="006D551D"/>
    <w:rsid w:val="006D553E"/>
    <w:rsid w:val="006D56F3"/>
    <w:rsid w:val="006D5B43"/>
    <w:rsid w:val="006D5E5A"/>
    <w:rsid w:val="006D6607"/>
    <w:rsid w:val="006D6664"/>
    <w:rsid w:val="006D6810"/>
    <w:rsid w:val="006D7AD9"/>
    <w:rsid w:val="006E00EB"/>
    <w:rsid w:val="006E0412"/>
    <w:rsid w:val="006E0714"/>
    <w:rsid w:val="006E113B"/>
    <w:rsid w:val="006E11F5"/>
    <w:rsid w:val="006E13E2"/>
    <w:rsid w:val="006E1690"/>
    <w:rsid w:val="006E1A7D"/>
    <w:rsid w:val="006E1B67"/>
    <w:rsid w:val="006E22F8"/>
    <w:rsid w:val="006E234C"/>
    <w:rsid w:val="006E2504"/>
    <w:rsid w:val="006E2BF2"/>
    <w:rsid w:val="006E3943"/>
    <w:rsid w:val="006E3987"/>
    <w:rsid w:val="006E3B3D"/>
    <w:rsid w:val="006E3BED"/>
    <w:rsid w:val="006E3C64"/>
    <w:rsid w:val="006E4039"/>
    <w:rsid w:val="006E4B5F"/>
    <w:rsid w:val="006E4D4A"/>
    <w:rsid w:val="006E5536"/>
    <w:rsid w:val="006E6403"/>
    <w:rsid w:val="006E650B"/>
    <w:rsid w:val="006E6ACD"/>
    <w:rsid w:val="006E6BFD"/>
    <w:rsid w:val="006E7415"/>
    <w:rsid w:val="006E7537"/>
    <w:rsid w:val="006E76B0"/>
    <w:rsid w:val="006E776C"/>
    <w:rsid w:val="006E7889"/>
    <w:rsid w:val="006E79A1"/>
    <w:rsid w:val="006E7F28"/>
    <w:rsid w:val="006F05E1"/>
    <w:rsid w:val="006F0739"/>
    <w:rsid w:val="006F0DD7"/>
    <w:rsid w:val="006F10A5"/>
    <w:rsid w:val="006F11BF"/>
    <w:rsid w:val="006F132C"/>
    <w:rsid w:val="006F155E"/>
    <w:rsid w:val="006F15C8"/>
    <w:rsid w:val="006F1694"/>
    <w:rsid w:val="006F1912"/>
    <w:rsid w:val="006F2A23"/>
    <w:rsid w:val="006F321D"/>
    <w:rsid w:val="006F3517"/>
    <w:rsid w:val="006F3A26"/>
    <w:rsid w:val="006F3DCC"/>
    <w:rsid w:val="006F40F3"/>
    <w:rsid w:val="006F432A"/>
    <w:rsid w:val="006F43DC"/>
    <w:rsid w:val="006F4424"/>
    <w:rsid w:val="006F4CC3"/>
    <w:rsid w:val="006F5976"/>
    <w:rsid w:val="006F6BFC"/>
    <w:rsid w:val="006F6DF1"/>
    <w:rsid w:val="006F76FF"/>
    <w:rsid w:val="006F7A49"/>
    <w:rsid w:val="00700DFA"/>
    <w:rsid w:val="007023A3"/>
    <w:rsid w:val="007025D5"/>
    <w:rsid w:val="0070278C"/>
    <w:rsid w:val="007037BC"/>
    <w:rsid w:val="007039F3"/>
    <w:rsid w:val="00703ACE"/>
    <w:rsid w:val="007042B5"/>
    <w:rsid w:val="0070443F"/>
    <w:rsid w:val="0070467F"/>
    <w:rsid w:val="0070473B"/>
    <w:rsid w:val="00705403"/>
    <w:rsid w:val="00705A9D"/>
    <w:rsid w:val="0070610B"/>
    <w:rsid w:val="00706A86"/>
    <w:rsid w:val="007077C6"/>
    <w:rsid w:val="007077EC"/>
    <w:rsid w:val="00707C45"/>
    <w:rsid w:val="00707C60"/>
    <w:rsid w:val="00707E8B"/>
    <w:rsid w:val="00710238"/>
    <w:rsid w:val="00710882"/>
    <w:rsid w:val="0071091B"/>
    <w:rsid w:val="00711A1A"/>
    <w:rsid w:val="007124E7"/>
    <w:rsid w:val="00713DBC"/>
    <w:rsid w:val="007146E6"/>
    <w:rsid w:val="00714D10"/>
    <w:rsid w:val="00714DE7"/>
    <w:rsid w:val="00714FCF"/>
    <w:rsid w:val="0071577E"/>
    <w:rsid w:val="00715D1D"/>
    <w:rsid w:val="00715D9F"/>
    <w:rsid w:val="00716A16"/>
    <w:rsid w:val="00717148"/>
    <w:rsid w:val="00717EFC"/>
    <w:rsid w:val="007201F3"/>
    <w:rsid w:val="00720862"/>
    <w:rsid w:val="00720CD8"/>
    <w:rsid w:val="00720F18"/>
    <w:rsid w:val="00721032"/>
    <w:rsid w:val="007213A9"/>
    <w:rsid w:val="00721778"/>
    <w:rsid w:val="00721A58"/>
    <w:rsid w:val="00721CD8"/>
    <w:rsid w:val="00722274"/>
    <w:rsid w:val="00722D95"/>
    <w:rsid w:val="007233FA"/>
    <w:rsid w:val="00723F14"/>
    <w:rsid w:val="0072436E"/>
    <w:rsid w:val="0072453D"/>
    <w:rsid w:val="00725254"/>
    <w:rsid w:val="00725652"/>
    <w:rsid w:val="007258C8"/>
    <w:rsid w:val="00725A91"/>
    <w:rsid w:val="00725BCD"/>
    <w:rsid w:val="0072640C"/>
    <w:rsid w:val="00726805"/>
    <w:rsid w:val="00726F82"/>
    <w:rsid w:val="007278DF"/>
    <w:rsid w:val="007279A8"/>
    <w:rsid w:val="00730334"/>
    <w:rsid w:val="00730E15"/>
    <w:rsid w:val="00731693"/>
    <w:rsid w:val="00732713"/>
    <w:rsid w:val="00732F20"/>
    <w:rsid w:val="00733B2A"/>
    <w:rsid w:val="00733CFA"/>
    <w:rsid w:val="00733FD8"/>
    <w:rsid w:val="00734B45"/>
    <w:rsid w:val="00735072"/>
    <w:rsid w:val="0073561C"/>
    <w:rsid w:val="00735A4C"/>
    <w:rsid w:val="00735BF5"/>
    <w:rsid w:val="00736256"/>
    <w:rsid w:val="007372BD"/>
    <w:rsid w:val="007372E0"/>
    <w:rsid w:val="00737777"/>
    <w:rsid w:val="00737E69"/>
    <w:rsid w:val="00737FE0"/>
    <w:rsid w:val="007401CA"/>
    <w:rsid w:val="007401D0"/>
    <w:rsid w:val="007402DF"/>
    <w:rsid w:val="0074108F"/>
    <w:rsid w:val="007428BE"/>
    <w:rsid w:val="007429FD"/>
    <w:rsid w:val="00742EE5"/>
    <w:rsid w:val="00743972"/>
    <w:rsid w:val="00743A8C"/>
    <w:rsid w:val="00743D3B"/>
    <w:rsid w:val="00743FEB"/>
    <w:rsid w:val="00745783"/>
    <w:rsid w:val="0074578A"/>
    <w:rsid w:val="00745C41"/>
    <w:rsid w:val="00745E0F"/>
    <w:rsid w:val="00746099"/>
    <w:rsid w:val="0074656D"/>
    <w:rsid w:val="007465F6"/>
    <w:rsid w:val="00747006"/>
    <w:rsid w:val="0074700F"/>
    <w:rsid w:val="00747135"/>
    <w:rsid w:val="00747C7F"/>
    <w:rsid w:val="0075005F"/>
    <w:rsid w:val="007501C4"/>
    <w:rsid w:val="00750AFC"/>
    <w:rsid w:val="00750B31"/>
    <w:rsid w:val="00750E68"/>
    <w:rsid w:val="007514BA"/>
    <w:rsid w:val="0075195C"/>
    <w:rsid w:val="00751C20"/>
    <w:rsid w:val="00751C87"/>
    <w:rsid w:val="00751CD3"/>
    <w:rsid w:val="007520BE"/>
    <w:rsid w:val="007523E6"/>
    <w:rsid w:val="00752616"/>
    <w:rsid w:val="007526FB"/>
    <w:rsid w:val="0075345F"/>
    <w:rsid w:val="00753ACE"/>
    <w:rsid w:val="00753CB0"/>
    <w:rsid w:val="00753E5F"/>
    <w:rsid w:val="00754234"/>
    <w:rsid w:val="0075465F"/>
    <w:rsid w:val="00754B0F"/>
    <w:rsid w:val="00754E21"/>
    <w:rsid w:val="00754E79"/>
    <w:rsid w:val="00755CC4"/>
    <w:rsid w:val="00756049"/>
    <w:rsid w:val="00756245"/>
    <w:rsid w:val="007562D2"/>
    <w:rsid w:val="00756ABB"/>
    <w:rsid w:val="00756DA5"/>
    <w:rsid w:val="00757450"/>
    <w:rsid w:val="007575C9"/>
    <w:rsid w:val="007575F1"/>
    <w:rsid w:val="00757936"/>
    <w:rsid w:val="00757CBD"/>
    <w:rsid w:val="007613BB"/>
    <w:rsid w:val="007619B8"/>
    <w:rsid w:val="00761DB2"/>
    <w:rsid w:val="00761F42"/>
    <w:rsid w:val="00763CF1"/>
    <w:rsid w:val="00764604"/>
    <w:rsid w:val="007646EC"/>
    <w:rsid w:val="00764C45"/>
    <w:rsid w:val="00764DF1"/>
    <w:rsid w:val="00765331"/>
    <w:rsid w:val="007658AC"/>
    <w:rsid w:val="0076693B"/>
    <w:rsid w:val="00766B66"/>
    <w:rsid w:val="007670AE"/>
    <w:rsid w:val="00767131"/>
    <w:rsid w:val="00767208"/>
    <w:rsid w:val="00767A35"/>
    <w:rsid w:val="00767BA1"/>
    <w:rsid w:val="00767C96"/>
    <w:rsid w:val="0077002C"/>
    <w:rsid w:val="00770C4A"/>
    <w:rsid w:val="007710D6"/>
    <w:rsid w:val="007715FB"/>
    <w:rsid w:val="00771C0F"/>
    <w:rsid w:val="00771EA2"/>
    <w:rsid w:val="007725FD"/>
    <w:rsid w:val="00772851"/>
    <w:rsid w:val="0077388B"/>
    <w:rsid w:val="00773B6B"/>
    <w:rsid w:val="007741AA"/>
    <w:rsid w:val="007747E1"/>
    <w:rsid w:val="007747F8"/>
    <w:rsid w:val="00774DE1"/>
    <w:rsid w:val="00774F75"/>
    <w:rsid w:val="0077500B"/>
    <w:rsid w:val="0077559C"/>
    <w:rsid w:val="0077592A"/>
    <w:rsid w:val="007759CF"/>
    <w:rsid w:val="00775D2A"/>
    <w:rsid w:val="00775D9F"/>
    <w:rsid w:val="00776083"/>
    <w:rsid w:val="00776ADC"/>
    <w:rsid w:val="00776D1F"/>
    <w:rsid w:val="00776ED8"/>
    <w:rsid w:val="007770A1"/>
    <w:rsid w:val="00777817"/>
    <w:rsid w:val="00780518"/>
    <w:rsid w:val="00780678"/>
    <w:rsid w:val="00780E95"/>
    <w:rsid w:val="00781124"/>
    <w:rsid w:val="0078126C"/>
    <w:rsid w:val="0078131A"/>
    <w:rsid w:val="00781B9B"/>
    <w:rsid w:val="00782044"/>
    <w:rsid w:val="00782D41"/>
    <w:rsid w:val="007839F0"/>
    <w:rsid w:val="00783C7B"/>
    <w:rsid w:val="00784088"/>
    <w:rsid w:val="00784277"/>
    <w:rsid w:val="007843E5"/>
    <w:rsid w:val="00785456"/>
    <w:rsid w:val="00785762"/>
    <w:rsid w:val="00785D12"/>
    <w:rsid w:val="00786072"/>
    <w:rsid w:val="00786437"/>
    <w:rsid w:val="007866DF"/>
    <w:rsid w:val="0078789D"/>
    <w:rsid w:val="007878C4"/>
    <w:rsid w:val="00787B53"/>
    <w:rsid w:val="007909AB"/>
    <w:rsid w:val="00791A5F"/>
    <w:rsid w:val="00791D61"/>
    <w:rsid w:val="00791D79"/>
    <w:rsid w:val="00791F35"/>
    <w:rsid w:val="00791F74"/>
    <w:rsid w:val="00792512"/>
    <w:rsid w:val="007929A0"/>
    <w:rsid w:val="007929EE"/>
    <w:rsid w:val="00792E90"/>
    <w:rsid w:val="00793CA9"/>
    <w:rsid w:val="00793FBA"/>
    <w:rsid w:val="00794190"/>
    <w:rsid w:val="00794197"/>
    <w:rsid w:val="00794303"/>
    <w:rsid w:val="00794EE2"/>
    <w:rsid w:val="007962B3"/>
    <w:rsid w:val="00796AA8"/>
    <w:rsid w:val="00796EDD"/>
    <w:rsid w:val="0079757C"/>
    <w:rsid w:val="00797741"/>
    <w:rsid w:val="0079779C"/>
    <w:rsid w:val="00797BF9"/>
    <w:rsid w:val="00797DAF"/>
    <w:rsid w:val="007A015B"/>
    <w:rsid w:val="007A0336"/>
    <w:rsid w:val="007A038D"/>
    <w:rsid w:val="007A0B88"/>
    <w:rsid w:val="007A1B8B"/>
    <w:rsid w:val="007A2228"/>
    <w:rsid w:val="007A23CC"/>
    <w:rsid w:val="007A24BC"/>
    <w:rsid w:val="007A307E"/>
    <w:rsid w:val="007A31E2"/>
    <w:rsid w:val="007A33D2"/>
    <w:rsid w:val="007A39DC"/>
    <w:rsid w:val="007A443B"/>
    <w:rsid w:val="007A4806"/>
    <w:rsid w:val="007A4850"/>
    <w:rsid w:val="007A60E7"/>
    <w:rsid w:val="007A62FF"/>
    <w:rsid w:val="007A6541"/>
    <w:rsid w:val="007A695F"/>
    <w:rsid w:val="007A7202"/>
    <w:rsid w:val="007B020B"/>
    <w:rsid w:val="007B0754"/>
    <w:rsid w:val="007B0A1D"/>
    <w:rsid w:val="007B11A7"/>
    <w:rsid w:val="007B1512"/>
    <w:rsid w:val="007B2639"/>
    <w:rsid w:val="007B2BE5"/>
    <w:rsid w:val="007B2C0B"/>
    <w:rsid w:val="007B2C36"/>
    <w:rsid w:val="007B38B4"/>
    <w:rsid w:val="007B48F1"/>
    <w:rsid w:val="007B4EE4"/>
    <w:rsid w:val="007B4F72"/>
    <w:rsid w:val="007B558A"/>
    <w:rsid w:val="007B55BE"/>
    <w:rsid w:val="007B67F4"/>
    <w:rsid w:val="007B7388"/>
    <w:rsid w:val="007B7DFE"/>
    <w:rsid w:val="007C15E2"/>
    <w:rsid w:val="007C1E91"/>
    <w:rsid w:val="007C239E"/>
    <w:rsid w:val="007C26F5"/>
    <w:rsid w:val="007C3179"/>
    <w:rsid w:val="007C36CE"/>
    <w:rsid w:val="007C38C5"/>
    <w:rsid w:val="007C4339"/>
    <w:rsid w:val="007C471E"/>
    <w:rsid w:val="007C51FD"/>
    <w:rsid w:val="007C58A5"/>
    <w:rsid w:val="007C5E6B"/>
    <w:rsid w:val="007C72C8"/>
    <w:rsid w:val="007C78B7"/>
    <w:rsid w:val="007D0246"/>
    <w:rsid w:val="007D0283"/>
    <w:rsid w:val="007D03D5"/>
    <w:rsid w:val="007D1167"/>
    <w:rsid w:val="007D14C1"/>
    <w:rsid w:val="007D1673"/>
    <w:rsid w:val="007D1EC2"/>
    <w:rsid w:val="007D2CB7"/>
    <w:rsid w:val="007D3CDE"/>
    <w:rsid w:val="007D3EF1"/>
    <w:rsid w:val="007D3F6A"/>
    <w:rsid w:val="007D413D"/>
    <w:rsid w:val="007D4969"/>
    <w:rsid w:val="007D5365"/>
    <w:rsid w:val="007D5591"/>
    <w:rsid w:val="007D6F93"/>
    <w:rsid w:val="007D71AD"/>
    <w:rsid w:val="007D7F0C"/>
    <w:rsid w:val="007E01A0"/>
    <w:rsid w:val="007E12C3"/>
    <w:rsid w:val="007E16F4"/>
    <w:rsid w:val="007E1E07"/>
    <w:rsid w:val="007E2323"/>
    <w:rsid w:val="007E2899"/>
    <w:rsid w:val="007E2B9F"/>
    <w:rsid w:val="007E2E25"/>
    <w:rsid w:val="007E337D"/>
    <w:rsid w:val="007E34AB"/>
    <w:rsid w:val="007E3733"/>
    <w:rsid w:val="007E3774"/>
    <w:rsid w:val="007E3CCF"/>
    <w:rsid w:val="007E4025"/>
    <w:rsid w:val="007E5FC9"/>
    <w:rsid w:val="007E6D50"/>
    <w:rsid w:val="007E7D0F"/>
    <w:rsid w:val="007E7EA6"/>
    <w:rsid w:val="007F0087"/>
    <w:rsid w:val="007F197B"/>
    <w:rsid w:val="007F326C"/>
    <w:rsid w:val="007F340D"/>
    <w:rsid w:val="007F350F"/>
    <w:rsid w:val="007F3E36"/>
    <w:rsid w:val="007F4F4E"/>
    <w:rsid w:val="007F5B24"/>
    <w:rsid w:val="007F662C"/>
    <w:rsid w:val="007F68E0"/>
    <w:rsid w:val="007F69F3"/>
    <w:rsid w:val="007F6B4A"/>
    <w:rsid w:val="007F76C3"/>
    <w:rsid w:val="007F7FF1"/>
    <w:rsid w:val="00800D4D"/>
    <w:rsid w:val="00801077"/>
    <w:rsid w:val="00801F71"/>
    <w:rsid w:val="0080231C"/>
    <w:rsid w:val="00802504"/>
    <w:rsid w:val="00802550"/>
    <w:rsid w:val="00802D30"/>
    <w:rsid w:val="00802EDC"/>
    <w:rsid w:val="00803E51"/>
    <w:rsid w:val="00804001"/>
    <w:rsid w:val="00804A13"/>
    <w:rsid w:val="008059EA"/>
    <w:rsid w:val="00805A32"/>
    <w:rsid w:val="008061DB"/>
    <w:rsid w:val="008064EF"/>
    <w:rsid w:val="008069DD"/>
    <w:rsid w:val="00807941"/>
    <w:rsid w:val="00807FDA"/>
    <w:rsid w:val="008102A5"/>
    <w:rsid w:val="0081092C"/>
    <w:rsid w:val="00810E93"/>
    <w:rsid w:val="0081105E"/>
    <w:rsid w:val="00811265"/>
    <w:rsid w:val="00812230"/>
    <w:rsid w:val="00812611"/>
    <w:rsid w:val="00812676"/>
    <w:rsid w:val="00812E49"/>
    <w:rsid w:val="0081324D"/>
    <w:rsid w:val="0081331B"/>
    <w:rsid w:val="00813526"/>
    <w:rsid w:val="0081398C"/>
    <w:rsid w:val="00813D54"/>
    <w:rsid w:val="00813FC0"/>
    <w:rsid w:val="008145E6"/>
    <w:rsid w:val="00814D7D"/>
    <w:rsid w:val="00815CCA"/>
    <w:rsid w:val="008160C4"/>
    <w:rsid w:val="008161CC"/>
    <w:rsid w:val="00816412"/>
    <w:rsid w:val="00816867"/>
    <w:rsid w:val="008168C3"/>
    <w:rsid w:val="00816C4B"/>
    <w:rsid w:val="00816F25"/>
    <w:rsid w:val="00817BCA"/>
    <w:rsid w:val="00820042"/>
    <w:rsid w:val="008200EE"/>
    <w:rsid w:val="008204B2"/>
    <w:rsid w:val="0082114B"/>
    <w:rsid w:val="00821349"/>
    <w:rsid w:val="00821576"/>
    <w:rsid w:val="008225E9"/>
    <w:rsid w:val="00822E48"/>
    <w:rsid w:val="00823596"/>
    <w:rsid w:val="00823895"/>
    <w:rsid w:val="008241D1"/>
    <w:rsid w:val="0082544E"/>
    <w:rsid w:val="00825C04"/>
    <w:rsid w:val="0082741B"/>
    <w:rsid w:val="0082748C"/>
    <w:rsid w:val="008278D3"/>
    <w:rsid w:val="00827F3F"/>
    <w:rsid w:val="0083008F"/>
    <w:rsid w:val="00830865"/>
    <w:rsid w:val="00830D00"/>
    <w:rsid w:val="0083122A"/>
    <w:rsid w:val="00831241"/>
    <w:rsid w:val="00831A73"/>
    <w:rsid w:val="0083218B"/>
    <w:rsid w:val="00832633"/>
    <w:rsid w:val="00832C69"/>
    <w:rsid w:val="00832CC6"/>
    <w:rsid w:val="00832E9E"/>
    <w:rsid w:val="00832F21"/>
    <w:rsid w:val="008336A3"/>
    <w:rsid w:val="00834189"/>
    <w:rsid w:val="008344DB"/>
    <w:rsid w:val="008348C1"/>
    <w:rsid w:val="008357CB"/>
    <w:rsid w:val="008361ED"/>
    <w:rsid w:val="0083642D"/>
    <w:rsid w:val="00836AD5"/>
    <w:rsid w:val="00836AED"/>
    <w:rsid w:val="00836D2B"/>
    <w:rsid w:val="008374B0"/>
    <w:rsid w:val="00837EC3"/>
    <w:rsid w:val="0084000C"/>
    <w:rsid w:val="00840C29"/>
    <w:rsid w:val="00840ED0"/>
    <w:rsid w:val="00842309"/>
    <w:rsid w:val="008426E0"/>
    <w:rsid w:val="00842DEE"/>
    <w:rsid w:val="00843778"/>
    <w:rsid w:val="00843B81"/>
    <w:rsid w:val="00843C1E"/>
    <w:rsid w:val="008441AD"/>
    <w:rsid w:val="0084471E"/>
    <w:rsid w:val="00844A41"/>
    <w:rsid w:val="00845269"/>
    <w:rsid w:val="00845587"/>
    <w:rsid w:val="00845C1A"/>
    <w:rsid w:val="00845C9E"/>
    <w:rsid w:val="00846109"/>
    <w:rsid w:val="00846354"/>
    <w:rsid w:val="00846495"/>
    <w:rsid w:val="00846F1F"/>
    <w:rsid w:val="008472E7"/>
    <w:rsid w:val="00847C93"/>
    <w:rsid w:val="00850007"/>
    <w:rsid w:val="008505C9"/>
    <w:rsid w:val="00850F34"/>
    <w:rsid w:val="00850F77"/>
    <w:rsid w:val="00851217"/>
    <w:rsid w:val="008512EC"/>
    <w:rsid w:val="008514DF"/>
    <w:rsid w:val="008515C1"/>
    <w:rsid w:val="00851B46"/>
    <w:rsid w:val="00852285"/>
    <w:rsid w:val="00852CD0"/>
    <w:rsid w:val="00852E08"/>
    <w:rsid w:val="00852F77"/>
    <w:rsid w:val="008546D8"/>
    <w:rsid w:val="00854994"/>
    <w:rsid w:val="008549C2"/>
    <w:rsid w:val="00854F29"/>
    <w:rsid w:val="00855139"/>
    <w:rsid w:val="008556D4"/>
    <w:rsid w:val="00855B84"/>
    <w:rsid w:val="00856BA2"/>
    <w:rsid w:val="00856CA8"/>
    <w:rsid w:val="00856F51"/>
    <w:rsid w:val="0085794B"/>
    <w:rsid w:val="00857F85"/>
    <w:rsid w:val="00860558"/>
    <w:rsid w:val="00860F56"/>
    <w:rsid w:val="00861067"/>
    <w:rsid w:val="00861670"/>
    <w:rsid w:val="00861A1B"/>
    <w:rsid w:val="00862005"/>
    <w:rsid w:val="0086222C"/>
    <w:rsid w:val="00862668"/>
    <w:rsid w:val="00862B3A"/>
    <w:rsid w:val="00862BB6"/>
    <w:rsid w:val="0086308D"/>
    <w:rsid w:val="00863D82"/>
    <w:rsid w:val="00864744"/>
    <w:rsid w:val="00864BAC"/>
    <w:rsid w:val="00864E7C"/>
    <w:rsid w:val="0086555A"/>
    <w:rsid w:val="00865616"/>
    <w:rsid w:val="00865D96"/>
    <w:rsid w:val="00865F9E"/>
    <w:rsid w:val="00867868"/>
    <w:rsid w:val="00867C5A"/>
    <w:rsid w:val="008700FB"/>
    <w:rsid w:val="00871315"/>
    <w:rsid w:val="00871FB2"/>
    <w:rsid w:val="008721BC"/>
    <w:rsid w:val="00872629"/>
    <w:rsid w:val="0087297F"/>
    <w:rsid w:val="00872AE2"/>
    <w:rsid w:val="00872DF3"/>
    <w:rsid w:val="00873334"/>
    <w:rsid w:val="008733D5"/>
    <w:rsid w:val="00873812"/>
    <w:rsid w:val="00874009"/>
    <w:rsid w:val="00874870"/>
    <w:rsid w:val="00874953"/>
    <w:rsid w:val="00874BA0"/>
    <w:rsid w:val="00874E6D"/>
    <w:rsid w:val="0087501A"/>
    <w:rsid w:val="00875027"/>
    <w:rsid w:val="00875AC5"/>
    <w:rsid w:val="00875E93"/>
    <w:rsid w:val="00875EFC"/>
    <w:rsid w:val="00876093"/>
    <w:rsid w:val="00876302"/>
    <w:rsid w:val="0087631F"/>
    <w:rsid w:val="00876CCD"/>
    <w:rsid w:val="00876F3A"/>
    <w:rsid w:val="008774D6"/>
    <w:rsid w:val="00877E74"/>
    <w:rsid w:val="00877F9C"/>
    <w:rsid w:val="008814BA"/>
    <w:rsid w:val="008817A3"/>
    <w:rsid w:val="00881A0F"/>
    <w:rsid w:val="00881ED3"/>
    <w:rsid w:val="00882246"/>
    <w:rsid w:val="008828E0"/>
    <w:rsid w:val="00882A2B"/>
    <w:rsid w:val="00883882"/>
    <w:rsid w:val="00883C9E"/>
    <w:rsid w:val="00883D06"/>
    <w:rsid w:val="00884A85"/>
    <w:rsid w:val="00884C44"/>
    <w:rsid w:val="00884E3F"/>
    <w:rsid w:val="00884EB5"/>
    <w:rsid w:val="00884F5F"/>
    <w:rsid w:val="008852B9"/>
    <w:rsid w:val="00885574"/>
    <w:rsid w:val="00885A8B"/>
    <w:rsid w:val="0088676A"/>
    <w:rsid w:val="008873C8"/>
    <w:rsid w:val="008876CF"/>
    <w:rsid w:val="00887E9F"/>
    <w:rsid w:val="00887FB9"/>
    <w:rsid w:val="0089080E"/>
    <w:rsid w:val="00890863"/>
    <w:rsid w:val="00891221"/>
    <w:rsid w:val="00891664"/>
    <w:rsid w:val="00891768"/>
    <w:rsid w:val="00891E73"/>
    <w:rsid w:val="00892F52"/>
    <w:rsid w:val="00893A49"/>
    <w:rsid w:val="00893B82"/>
    <w:rsid w:val="00894199"/>
    <w:rsid w:val="00894765"/>
    <w:rsid w:val="008947A1"/>
    <w:rsid w:val="00894933"/>
    <w:rsid w:val="00894983"/>
    <w:rsid w:val="008953AC"/>
    <w:rsid w:val="00895C73"/>
    <w:rsid w:val="008967C3"/>
    <w:rsid w:val="00896CC3"/>
    <w:rsid w:val="00896E93"/>
    <w:rsid w:val="00897229"/>
    <w:rsid w:val="00897277"/>
    <w:rsid w:val="008973D7"/>
    <w:rsid w:val="008A05D3"/>
    <w:rsid w:val="008A0A56"/>
    <w:rsid w:val="008A0B16"/>
    <w:rsid w:val="008A0D85"/>
    <w:rsid w:val="008A0F8C"/>
    <w:rsid w:val="008A1766"/>
    <w:rsid w:val="008A1C0E"/>
    <w:rsid w:val="008A2F55"/>
    <w:rsid w:val="008A2FA7"/>
    <w:rsid w:val="008A3497"/>
    <w:rsid w:val="008A360E"/>
    <w:rsid w:val="008A38C4"/>
    <w:rsid w:val="008A401D"/>
    <w:rsid w:val="008A434C"/>
    <w:rsid w:val="008A4C70"/>
    <w:rsid w:val="008A4C94"/>
    <w:rsid w:val="008A5691"/>
    <w:rsid w:val="008A5A24"/>
    <w:rsid w:val="008A5AE4"/>
    <w:rsid w:val="008A6091"/>
    <w:rsid w:val="008A632E"/>
    <w:rsid w:val="008A63C6"/>
    <w:rsid w:val="008A6E5D"/>
    <w:rsid w:val="008A71EF"/>
    <w:rsid w:val="008A7378"/>
    <w:rsid w:val="008A77CB"/>
    <w:rsid w:val="008B0885"/>
    <w:rsid w:val="008B0C11"/>
    <w:rsid w:val="008B15C3"/>
    <w:rsid w:val="008B1BB8"/>
    <w:rsid w:val="008B235C"/>
    <w:rsid w:val="008B27A3"/>
    <w:rsid w:val="008B28DC"/>
    <w:rsid w:val="008B2FE4"/>
    <w:rsid w:val="008B3EED"/>
    <w:rsid w:val="008B50CD"/>
    <w:rsid w:val="008B564C"/>
    <w:rsid w:val="008B5B1C"/>
    <w:rsid w:val="008B5FBC"/>
    <w:rsid w:val="008B66F0"/>
    <w:rsid w:val="008B670E"/>
    <w:rsid w:val="008B698A"/>
    <w:rsid w:val="008B6A60"/>
    <w:rsid w:val="008B6FB6"/>
    <w:rsid w:val="008B757E"/>
    <w:rsid w:val="008B781C"/>
    <w:rsid w:val="008C08C1"/>
    <w:rsid w:val="008C08E7"/>
    <w:rsid w:val="008C0D1C"/>
    <w:rsid w:val="008C0DD7"/>
    <w:rsid w:val="008C14A2"/>
    <w:rsid w:val="008C15B9"/>
    <w:rsid w:val="008C1A96"/>
    <w:rsid w:val="008C213C"/>
    <w:rsid w:val="008C247B"/>
    <w:rsid w:val="008C2774"/>
    <w:rsid w:val="008C28D0"/>
    <w:rsid w:val="008C2DE6"/>
    <w:rsid w:val="008C3AC4"/>
    <w:rsid w:val="008C4E77"/>
    <w:rsid w:val="008C5141"/>
    <w:rsid w:val="008C54DE"/>
    <w:rsid w:val="008C5907"/>
    <w:rsid w:val="008C5D36"/>
    <w:rsid w:val="008C5E09"/>
    <w:rsid w:val="008C610D"/>
    <w:rsid w:val="008C6175"/>
    <w:rsid w:val="008C713C"/>
    <w:rsid w:val="008C7CB0"/>
    <w:rsid w:val="008D0496"/>
    <w:rsid w:val="008D0712"/>
    <w:rsid w:val="008D0B71"/>
    <w:rsid w:val="008D0C6A"/>
    <w:rsid w:val="008D13E0"/>
    <w:rsid w:val="008D1CAB"/>
    <w:rsid w:val="008D2130"/>
    <w:rsid w:val="008D2295"/>
    <w:rsid w:val="008D3032"/>
    <w:rsid w:val="008D380E"/>
    <w:rsid w:val="008D3CF7"/>
    <w:rsid w:val="008D422C"/>
    <w:rsid w:val="008D4326"/>
    <w:rsid w:val="008D449B"/>
    <w:rsid w:val="008D4D3A"/>
    <w:rsid w:val="008D4D79"/>
    <w:rsid w:val="008D5708"/>
    <w:rsid w:val="008D5CC5"/>
    <w:rsid w:val="008D6755"/>
    <w:rsid w:val="008D6F2F"/>
    <w:rsid w:val="008D71B6"/>
    <w:rsid w:val="008D73EC"/>
    <w:rsid w:val="008E0A16"/>
    <w:rsid w:val="008E13FA"/>
    <w:rsid w:val="008E2337"/>
    <w:rsid w:val="008E2503"/>
    <w:rsid w:val="008E2577"/>
    <w:rsid w:val="008E2876"/>
    <w:rsid w:val="008E2FE9"/>
    <w:rsid w:val="008E369B"/>
    <w:rsid w:val="008E4378"/>
    <w:rsid w:val="008E4BAB"/>
    <w:rsid w:val="008E6380"/>
    <w:rsid w:val="008E6834"/>
    <w:rsid w:val="008E707F"/>
    <w:rsid w:val="008E7473"/>
    <w:rsid w:val="008E7EF6"/>
    <w:rsid w:val="008E7F9A"/>
    <w:rsid w:val="008F07D5"/>
    <w:rsid w:val="008F0BC6"/>
    <w:rsid w:val="008F0C63"/>
    <w:rsid w:val="008F0E05"/>
    <w:rsid w:val="008F15AD"/>
    <w:rsid w:val="008F16E6"/>
    <w:rsid w:val="008F1A02"/>
    <w:rsid w:val="008F23A2"/>
    <w:rsid w:val="008F2854"/>
    <w:rsid w:val="008F2C28"/>
    <w:rsid w:val="008F349C"/>
    <w:rsid w:val="008F3E4D"/>
    <w:rsid w:val="008F3FFD"/>
    <w:rsid w:val="008F4311"/>
    <w:rsid w:val="008F4345"/>
    <w:rsid w:val="008F47AE"/>
    <w:rsid w:val="008F4825"/>
    <w:rsid w:val="008F4FA6"/>
    <w:rsid w:val="008F520D"/>
    <w:rsid w:val="008F656E"/>
    <w:rsid w:val="008F7BD5"/>
    <w:rsid w:val="008F7CCB"/>
    <w:rsid w:val="008F7E30"/>
    <w:rsid w:val="009002B0"/>
    <w:rsid w:val="0090046D"/>
    <w:rsid w:val="00900580"/>
    <w:rsid w:val="009006DE"/>
    <w:rsid w:val="009012A4"/>
    <w:rsid w:val="00901335"/>
    <w:rsid w:val="00901539"/>
    <w:rsid w:val="00901854"/>
    <w:rsid w:val="00901E50"/>
    <w:rsid w:val="009022B7"/>
    <w:rsid w:val="0090247B"/>
    <w:rsid w:val="0090258C"/>
    <w:rsid w:val="009025C1"/>
    <w:rsid w:val="009038ED"/>
    <w:rsid w:val="00903B0E"/>
    <w:rsid w:val="009040ED"/>
    <w:rsid w:val="00904463"/>
    <w:rsid w:val="009047D3"/>
    <w:rsid w:val="00904959"/>
    <w:rsid w:val="00905CB5"/>
    <w:rsid w:val="009062B0"/>
    <w:rsid w:val="009067B7"/>
    <w:rsid w:val="00906B49"/>
    <w:rsid w:val="00906BEF"/>
    <w:rsid w:val="009078CD"/>
    <w:rsid w:val="00907918"/>
    <w:rsid w:val="00910162"/>
    <w:rsid w:val="00910942"/>
    <w:rsid w:val="00910A97"/>
    <w:rsid w:val="0091214C"/>
    <w:rsid w:val="0091266E"/>
    <w:rsid w:val="00912A43"/>
    <w:rsid w:val="00912B13"/>
    <w:rsid w:val="0091315A"/>
    <w:rsid w:val="009131E4"/>
    <w:rsid w:val="0091325C"/>
    <w:rsid w:val="00913663"/>
    <w:rsid w:val="00913926"/>
    <w:rsid w:val="0091475C"/>
    <w:rsid w:val="009154BB"/>
    <w:rsid w:val="0091571A"/>
    <w:rsid w:val="00915B38"/>
    <w:rsid w:val="00915C58"/>
    <w:rsid w:val="00915CBA"/>
    <w:rsid w:val="0091698E"/>
    <w:rsid w:val="00917481"/>
    <w:rsid w:val="0091748F"/>
    <w:rsid w:val="009177EF"/>
    <w:rsid w:val="00917941"/>
    <w:rsid w:val="00917B0E"/>
    <w:rsid w:val="009202A4"/>
    <w:rsid w:val="00921695"/>
    <w:rsid w:val="009217C0"/>
    <w:rsid w:val="00921972"/>
    <w:rsid w:val="00921DF4"/>
    <w:rsid w:val="00922865"/>
    <w:rsid w:val="009228F6"/>
    <w:rsid w:val="00923EEB"/>
    <w:rsid w:val="00924849"/>
    <w:rsid w:val="00924952"/>
    <w:rsid w:val="009253DA"/>
    <w:rsid w:val="009254C9"/>
    <w:rsid w:val="00925542"/>
    <w:rsid w:val="00925671"/>
    <w:rsid w:val="00925C72"/>
    <w:rsid w:val="00926572"/>
    <w:rsid w:val="00927AF6"/>
    <w:rsid w:val="00927F7F"/>
    <w:rsid w:val="00930135"/>
    <w:rsid w:val="0093020E"/>
    <w:rsid w:val="00931463"/>
    <w:rsid w:val="0093239F"/>
    <w:rsid w:val="00932763"/>
    <w:rsid w:val="00932BCA"/>
    <w:rsid w:val="0093396B"/>
    <w:rsid w:val="00933B91"/>
    <w:rsid w:val="0093416E"/>
    <w:rsid w:val="009344BE"/>
    <w:rsid w:val="00934694"/>
    <w:rsid w:val="00936377"/>
    <w:rsid w:val="0093676A"/>
    <w:rsid w:val="00936F6A"/>
    <w:rsid w:val="00937027"/>
    <w:rsid w:val="00937EE9"/>
    <w:rsid w:val="009400A5"/>
    <w:rsid w:val="00940280"/>
    <w:rsid w:val="009406BB"/>
    <w:rsid w:val="00940952"/>
    <w:rsid w:val="00940D00"/>
    <w:rsid w:val="0094115F"/>
    <w:rsid w:val="0094117D"/>
    <w:rsid w:val="00941FA3"/>
    <w:rsid w:val="00942A41"/>
    <w:rsid w:val="00943293"/>
    <w:rsid w:val="0094413C"/>
    <w:rsid w:val="0094558D"/>
    <w:rsid w:val="00945853"/>
    <w:rsid w:val="00945CA6"/>
    <w:rsid w:val="009460B2"/>
    <w:rsid w:val="009461AE"/>
    <w:rsid w:val="009471A1"/>
    <w:rsid w:val="00947BD4"/>
    <w:rsid w:val="00947C70"/>
    <w:rsid w:val="00947DB8"/>
    <w:rsid w:val="0095033A"/>
    <w:rsid w:val="009509BE"/>
    <w:rsid w:val="00950B34"/>
    <w:rsid w:val="00950EAE"/>
    <w:rsid w:val="009510AA"/>
    <w:rsid w:val="009515EE"/>
    <w:rsid w:val="009519FB"/>
    <w:rsid w:val="00951DF9"/>
    <w:rsid w:val="009524B8"/>
    <w:rsid w:val="00953165"/>
    <w:rsid w:val="00953D88"/>
    <w:rsid w:val="00953E57"/>
    <w:rsid w:val="009540B0"/>
    <w:rsid w:val="009542DF"/>
    <w:rsid w:val="0095508E"/>
    <w:rsid w:val="00955D63"/>
    <w:rsid w:val="00955DAE"/>
    <w:rsid w:val="00956274"/>
    <w:rsid w:val="009562C0"/>
    <w:rsid w:val="00957310"/>
    <w:rsid w:val="0095771C"/>
    <w:rsid w:val="00957856"/>
    <w:rsid w:val="00957882"/>
    <w:rsid w:val="00957B52"/>
    <w:rsid w:val="00957DBF"/>
    <w:rsid w:val="00960B7A"/>
    <w:rsid w:val="00960C84"/>
    <w:rsid w:val="00961115"/>
    <w:rsid w:val="0096215F"/>
    <w:rsid w:val="00962288"/>
    <w:rsid w:val="00962A02"/>
    <w:rsid w:val="00962AED"/>
    <w:rsid w:val="00963E1E"/>
    <w:rsid w:val="00964559"/>
    <w:rsid w:val="00964C00"/>
    <w:rsid w:val="00964CAF"/>
    <w:rsid w:val="00964CB5"/>
    <w:rsid w:val="009659D3"/>
    <w:rsid w:val="00966032"/>
    <w:rsid w:val="009664D1"/>
    <w:rsid w:val="00966532"/>
    <w:rsid w:val="00966A14"/>
    <w:rsid w:val="00966E78"/>
    <w:rsid w:val="00967E04"/>
    <w:rsid w:val="00970068"/>
    <w:rsid w:val="0097042C"/>
    <w:rsid w:val="0097069B"/>
    <w:rsid w:val="009706CA"/>
    <w:rsid w:val="00971025"/>
    <w:rsid w:val="009718CA"/>
    <w:rsid w:val="00971AA3"/>
    <w:rsid w:val="009724F0"/>
    <w:rsid w:val="00972772"/>
    <w:rsid w:val="00973801"/>
    <w:rsid w:val="00973F00"/>
    <w:rsid w:val="009741B9"/>
    <w:rsid w:val="0097589B"/>
    <w:rsid w:val="00975EA5"/>
    <w:rsid w:val="009762F7"/>
    <w:rsid w:val="00976BE2"/>
    <w:rsid w:val="009772EB"/>
    <w:rsid w:val="009775EE"/>
    <w:rsid w:val="009778F9"/>
    <w:rsid w:val="00977C77"/>
    <w:rsid w:val="0098040B"/>
    <w:rsid w:val="00980A4F"/>
    <w:rsid w:val="00980C45"/>
    <w:rsid w:val="00980E99"/>
    <w:rsid w:val="009811EB"/>
    <w:rsid w:val="009815ED"/>
    <w:rsid w:val="009816B6"/>
    <w:rsid w:val="009817F4"/>
    <w:rsid w:val="009819EE"/>
    <w:rsid w:val="00982F12"/>
    <w:rsid w:val="00982F60"/>
    <w:rsid w:val="0098304E"/>
    <w:rsid w:val="00983143"/>
    <w:rsid w:val="00983EF5"/>
    <w:rsid w:val="00984B3F"/>
    <w:rsid w:val="00984C7B"/>
    <w:rsid w:val="00984D7D"/>
    <w:rsid w:val="00985441"/>
    <w:rsid w:val="00985947"/>
    <w:rsid w:val="00985CCA"/>
    <w:rsid w:val="009860F6"/>
    <w:rsid w:val="00986224"/>
    <w:rsid w:val="0098664D"/>
    <w:rsid w:val="00986C92"/>
    <w:rsid w:val="00987114"/>
    <w:rsid w:val="0099008C"/>
    <w:rsid w:val="00990583"/>
    <w:rsid w:val="00990B3E"/>
    <w:rsid w:val="00991495"/>
    <w:rsid w:val="00992076"/>
    <w:rsid w:val="00992506"/>
    <w:rsid w:val="00992C2A"/>
    <w:rsid w:val="00992C64"/>
    <w:rsid w:val="00992DD2"/>
    <w:rsid w:val="00992E48"/>
    <w:rsid w:val="0099363C"/>
    <w:rsid w:val="00993720"/>
    <w:rsid w:val="009938B9"/>
    <w:rsid w:val="00994330"/>
    <w:rsid w:val="0099449E"/>
    <w:rsid w:val="0099455B"/>
    <w:rsid w:val="00994CE5"/>
    <w:rsid w:val="00995A5B"/>
    <w:rsid w:val="00996A72"/>
    <w:rsid w:val="009A07FB"/>
    <w:rsid w:val="009A09C8"/>
    <w:rsid w:val="009A12CD"/>
    <w:rsid w:val="009A2344"/>
    <w:rsid w:val="009A24C8"/>
    <w:rsid w:val="009A2A2B"/>
    <w:rsid w:val="009A2DD3"/>
    <w:rsid w:val="009A399C"/>
    <w:rsid w:val="009A3A2B"/>
    <w:rsid w:val="009A3D06"/>
    <w:rsid w:val="009A43E7"/>
    <w:rsid w:val="009A4653"/>
    <w:rsid w:val="009A49DB"/>
    <w:rsid w:val="009A5422"/>
    <w:rsid w:val="009A63B2"/>
    <w:rsid w:val="009A6685"/>
    <w:rsid w:val="009A6BE0"/>
    <w:rsid w:val="009A719F"/>
    <w:rsid w:val="009A74CA"/>
    <w:rsid w:val="009A7845"/>
    <w:rsid w:val="009A78CE"/>
    <w:rsid w:val="009A7D1F"/>
    <w:rsid w:val="009B119E"/>
    <w:rsid w:val="009B1D0F"/>
    <w:rsid w:val="009B241D"/>
    <w:rsid w:val="009B313F"/>
    <w:rsid w:val="009B3159"/>
    <w:rsid w:val="009B31D8"/>
    <w:rsid w:val="009B38CB"/>
    <w:rsid w:val="009B429E"/>
    <w:rsid w:val="009B4639"/>
    <w:rsid w:val="009B4F92"/>
    <w:rsid w:val="009B5370"/>
    <w:rsid w:val="009B63BE"/>
    <w:rsid w:val="009B64E9"/>
    <w:rsid w:val="009B6C65"/>
    <w:rsid w:val="009B7454"/>
    <w:rsid w:val="009B754A"/>
    <w:rsid w:val="009B760C"/>
    <w:rsid w:val="009B772C"/>
    <w:rsid w:val="009B776F"/>
    <w:rsid w:val="009B7887"/>
    <w:rsid w:val="009B791C"/>
    <w:rsid w:val="009B7AF1"/>
    <w:rsid w:val="009B7C3B"/>
    <w:rsid w:val="009C08E8"/>
    <w:rsid w:val="009C10E0"/>
    <w:rsid w:val="009C12E1"/>
    <w:rsid w:val="009C2066"/>
    <w:rsid w:val="009C24A0"/>
    <w:rsid w:val="009C3785"/>
    <w:rsid w:val="009C392A"/>
    <w:rsid w:val="009C41C3"/>
    <w:rsid w:val="009C4635"/>
    <w:rsid w:val="009C4D7F"/>
    <w:rsid w:val="009C4FE6"/>
    <w:rsid w:val="009C5590"/>
    <w:rsid w:val="009C55DE"/>
    <w:rsid w:val="009C5D23"/>
    <w:rsid w:val="009C636D"/>
    <w:rsid w:val="009C6E36"/>
    <w:rsid w:val="009C7144"/>
    <w:rsid w:val="009C76AA"/>
    <w:rsid w:val="009C7949"/>
    <w:rsid w:val="009C7B47"/>
    <w:rsid w:val="009C7E13"/>
    <w:rsid w:val="009D00E7"/>
    <w:rsid w:val="009D0E65"/>
    <w:rsid w:val="009D0EF7"/>
    <w:rsid w:val="009D0FAE"/>
    <w:rsid w:val="009D115D"/>
    <w:rsid w:val="009D14CA"/>
    <w:rsid w:val="009D167F"/>
    <w:rsid w:val="009D2476"/>
    <w:rsid w:val="009D2850"/>
    <w:rsid w:val="009D2AC6"/>
    <w:rsid w:val="009D3A24"/>
    <w:rsid w:val="009D4215"/>
    <w:rsid w:val="009D49F9"/>
    <w:rsid w:val="009D4BB0"/>
    <w:rsid w:val="009D563A"/>
    <w:rsid w:val="009D65D0"/>
    <w:rsid w:val="009D6AF2"/>
    <w:rsid w:val="009D6B28"/>
    <w:rsid w:val="009D6D20"/>
    <w:rsid w:val="009D6D31"/>
    <w:rsid w:val="009D782A"/>
    <w:rsid w:val="009D7F42"/>
    <w:rsid w:val="009E12ED"/>
    <w:rsid w:val="009E13B5"/>
    <w:rsid w:val="009E149D"/>
    <w:rsid w:val="009E17F2"/>
    <w:rsid w:val="009E2729"/>
    <w:rsid w:val="009E3A28"/>
    <w:rsid w:val="009E3C42"/>
    <w:rsid w:val="009E3EBC"/>
    <w:rsid w:val="009E4664"/>
    <w:rsid w:val="009E4A75"/>
    <w:rsid w:val="009E4D25"/>
    <w:rsid w:val="009E55FB"/>
    <w:rsid w:val="009E5CE4"/>
    <w:rsid w:val="009E5DFD"/>
    <w:rsid w:val="009E623C"/>
    <w:rsid w:val="009E6822"/>
    <w:rsid w:val="009E6C7B"/>
    <w:rsid w:val="009E7268"/>
    <w:rsid w:val="009E7D9E"/>
    <w:rsid w:val="009F0028"/>
    <w:rsid w:val="009F049A"/>
    <w:rsid w:val="009F08EB"/>
    <w:rsid w:val="009F0950"/>
    <w:rsid w:val="009F1522"/>
    <w:rsid w:val="009F172A"/>
    <w:rsid w:val="009F1788"/>
    <w:rsid w:val="009F1C98"/>
    <w:rsid w:val="009F27DF"/>
    <w:rsid w:val="009F2A14"/>
    <w:rsid w:val="009F352F"/>
    <w:rsid w:val="009F36AD"/>
    <w:rsid w:val="009F52EB"/>
    <w:rsid w:val="009F5972"/>
    <w:rsid w:val="009F5C04"/>
    <w:rsid w:val="009F5E56"/>
    <w:rsid w:val="009F683C"/>
    <w:rsid w:val="009F6FEA"/>
    <w:rsid w:val="009F712A"/>
    <w:rsid w:val="009F71C0"/>
    <w:rsid w:val="00A001F1"/>
    <w:rsid w:val="00A00714"/>
    <w:rsid w:val="00A00F77"/>
    <w:rsid w:val="00A015FE"/>
    <w:rsid w:val="00A01CCE"/>
    <w:rsid w:val="00A01D05"/>
    <w:rsid w:val="00A03151"/>
    <w:rsid w:val="00A031A0"/>
    <w:rsid w:val="00A0337F"/>
    <w:rsid w:val="00A03556"/>
    <w:rsid w:val="00A03638"/>
    <w:rsid w:val="00A04182"/>
    <w:rsid w:val="00A0434D"/>
    <w:rsid w:val="00A04C3D"/>
    <w:rsid w:val="00A04E0F"/>
    <w:rsid w:val="00A06405"/>
    <w:rsid w:val="00A06A3A"/>
    <w:rsid w:val="00A06E27"/>
    <w:rsid w:val="00A07C05"/>
    <w:rsid w:val="00A1006B"/>
    <w:rsid w:val="00A10322"/>
    <w:rsid w:val="00A1098D"/>
    <w:rsid w:val="00A10A8B"/>
    <w:rsid w:val="00A11306"/>
    <w:rsid w:val="00A114B6"/>
    <w:rsid w:val="00A1159F"/>
    <w:rsid w:val="00A12DC8"/>
    <w:rsid w:val="00A130A1"/>
    <w:rsid w:val="00A1331D"/>
    <w:rsid w:val="00A139E9"/>
    <w:rsid w:val="00A14177"/>
    <w:rsid w:val="00A1419D"/>
    <w:rsid w:val="00A1482E"/>
    <w:rsid w:val="00A15D68"/>
    <w:rsid w:val="00A168AB"/>
    <w:rsid w:val="00A169FA"/>
    <w:rsid w:val="00A16EEB"/>
    <w:rsid w:val="00A17059"/>
    <w:rsid w:val="00A17394"/>
    <w:rsid w:val="00A20030"/>
    <w:rsid w:val="00A2010F"/>
    <w:rsid w:val="00A203FD"/>
    <w:rsid w:val="00A20AC9"/>
    <w:rsid w:val="00A20CC7"/>
    <w:rsid w:val="00A21077"/>
    <w:rsid w:val="00A213D1"/>
    <w:rsid w:val="00A21520"/>
    <w:rsid w:val="00A21AC2"/>
    <w:rsid w:val="00A2254D"/>
    <w:rsid w:val="00A22CCF"/>
    <w:rsid w:val="00A22F35"/>
    <w:rsid w:val="00A23B33"/>
    <w:rsid w:val="00A2414D"/>
    <w:rsid w:val="00A24165"/>
    <w:rsid w:val="00A24247"/>
    <w:rsid w:val="00A242C9"/>
    <w:rsid w:val="00A2453E"/>
    <w:rsid w:val="00A24A30"/>
    <w:rsid w:val="00A24DAA"/>
    <w:rsid w:val="00A254D7"/>
    <w:rsid w:val="00A258DB"/>
    <w:rsid w:val="00A25C52"/>
    <w:rsid w:val="00A25C71"/>
    <w:rsid w:val="00A261FC"/>
    <w:rsid w:val="00A26387"/>
    <w:rsid w:val="00A27198"/>
    <w:rsid w:val="00A273DB"/>
    <w:rsid w:val="00A300AC"/>
    <w:rsid w:val="00A302C2"/>
    <w:rsid w:val="00A3098A"/>
    <w:rsid w:val="00A30F44"/>
    <w:rsid w:val="00A31D6A"/>
    <w:rsid w:val="00A320D2"/>
    <w:rsid w:val="00A3232B"/>
    <w:rsid w:val="00A323E1"/>
    <w:rsid w:val="00A326D1"/>
    <w:rsid w:val="00A332AD"/>
    <w:rsid w:val="00A338FF"/>
    <w:rsid w:val="00A33AAD"/>
    <w:rsid w:val="00A33BA9"/>
    <w:rsid w:val="00A34147"/>
    <w:rsid w:val="00A347E4"/>
    <w:rsid w:val="00A347E8"/>
    <w:rsid w:val="00A34E68"/>
    <w:rsid w:val="00A36CE9"/>
    <w:rsid w:val="00A374AB"/>
    <w:rsid w:val="00A4021F"/>
    <w:rsid w:val="00A4050D"/>
    <w:rsid w:val="00A40C9C"/>
    <w:rsid w:val="00A40D67"/>
    <w:rsid w:val="00A40DCF"/>
    <w:rsid w:val="00A4161D"/>
    <w:rsid w:val="00A41C1F"/>
    <w:rsid w:val="00A4235E"/>
    <w:rsid w:val="00A431C0"/>
    <w:rsid w:val="00A4348D"/>
    <w:rsid w:val="00A44154"/>
    <w:rsid w:val="00A44D55"/>
    <w:rsid w:val="00A45341"/>
    <w:rsid w:val="00A45D7C"/>
    <w:rsid w:val="00A46BF1"/>
    <w:rsid w:val="00A47BD7"/>
    <w:rsid w:val="00A509EB"/>
    <w:rsid w:val="00A50F8B"/>
    <w:rsid w:val="00A51714"/>
    <w:rsid w:val="00A52118"/>
    <w:rsid w:val="00A5237D"/>
    <w:rsid w:val="00A52B79"/>
    <w:rsid w:val="00A533F1"/>
    <w:rsid w:val="00A538F5"/>
    <w:rsid w:val="00A53C27"/>
    <w:rsid w:val="00A54BF1"/>
    <w:rsid w:val="00A54E07"/>
    <w:rsid w:val="00A54EE9"/>
    <w:rsid w:val="00A55150"/>
    <w:rsid w:val="00A563B5"/>
    <w:rsid w:val="00A569C8"/>
    <w:rsid w:val="00A5778F"/>
    <w:rsid w:val="00A577D0"/>
    <w:rsid w:val="00A57F49"/>
    <w:rsid w:val="00A600D0"/>
    <w:rsid w:val="00A6016C"/>
    <w:rsid w:val="00A60351"/>
    <w:rsid w:val="00A6065C"/>
    <w:rsid w:val="00A60DC0"/>
    <w:rsid w:val="00A60E97"/>
    <w:rsid w:val="00A60EBF"/>
    <w:rsid w:val="00A6152E"/>
    <w:rsid w:val="00A618C8"/>
    <w:rsid w:val="00A61CE7"/>
    <w:rsid w:val="00A62091"/>
    <w:rsid w:val="00A6406D"/>
    <w:rsid w:val="00A64221"/>
    <w:rsid w:val="00A642EF"/>
    <w:rsid w:val="00A64641"/>
    <w:rsid w:val="00A64B1F"/>
    <w:rsid w:val="00A64C92"/>
    <w:rsid w:val="00A64C93"/>
    <w:rsid w:val="00A65429"/>
    <w:rsid w:val="00A66379"/>
    <w:rsid w:val="00A663D4"/>
    <w:rsid w:val="00A6663B"/>
    <w:rsid w:val="00A667DD"/>
    <w:rsid w:val="00A6702B"/>
    <w:rsid w:val="00A67337"/>
    <w:rsid w:val="00A676A1"/>
    <w:rsid w:val="00A6776A"/>
    <w:rsid w:val="00A70075"/>
    <w:rsid w:val="00A708A7"/>
    <w:rsid w:val="00A70E81"/>
    <w:rsid w:val="00A7167E"/>
    <w:rsid w:val="00A71959"/>
    <w:rsid w:val="00A72647"/>
    <w:rsid w:val="00A72BF4"/>
    <w:rsid w:val="00A72C09"/>
    <w:rsid w:val="00A72E49"/>
    <w:rsid w:val="00A72F06"/>
    <w:rsid w:val="00A72FA7"/>
    <w:rsid w:val="00A7393C"/>
    <w:rsid w:val="00A73E87"/>
    <w:rsid w:val="00A740FD"/>
    <w:rsid w:val="00A7448F"/>
    <w:rsid w:val="00A746E2"/>
    <w:rsid w:val="00A75119"/>
    <w:rsid w:val="00A7529B"/>
    <w:rsid w:val="00A75E53"/>
    <w:rsid w:val="00A763B7"/>
    <w:rsid w:val="00A76D13"/>
    <w:rsid w:val="00A772F8"/>
    <w:rsid w:val="00A80428"/>
    <w:rsid w:val="00A8153D"/>
    <w:rsid w:val="00A8180E"/>
    <w:rsid w:val="00A81E39"/>
    <w:rsid w:val="00A82E5D"/>
    <w:rsid w:val="00A841F4"/>
    <w:rsid w:val="00A84ED4"/>
    <w:rsid w:val="00A84EFD"/>
    <w:rsid w:val="00A8529C"/>
    <w:rsid w:val="00A86C71"/>
    <w:rsid w:val="00A90464"/>
    <w:rsid w:val="00A915EB"/>
    <w:rsid w:val="00A92F70"/>
    <w:rsid w:val="00A941A4"/>
    <w:rsid w:val="00A94324"/>
    <w:rsid w:val="00A94616"/>
    <w:rsid w:val="00A94628"/>
    <w:rsid w:val="00A947D5"/>
    <w:rsid w:val="00A95FD4"/>
    <w:rsid w:val="00A96A37"/>
    <w:rsid w:val="00A96A81"/>
    <w:rsid w:val="00A970B4"/>
    <w:rsid w:val="00A973C9"/>
    <w:rsid w:val="00A97701"/>
    <w:rsid w:val="00A97C0F"/>
    <w:rsid w:val="00AA044C"/>
    <w:rsid w:val="00AA1A57"/>
    <w:rsid w:val="00AA23EB"/>
    <w:rsid w:val="00AA2F00"/>
    <w:rsid w:val="00AA3433"/>
    <w:rsid w:val="00AA44B8"/>
    <w:rsid w:val="00AA5001"/>
    <w:rsid w:val="00AA519E"/>
    <w:rsid w:val="00AA55A2"/>
    <w:rsid w:val="00AA5A57"/>
    <w:rsid w:val="00AA642A"/>
    <w:rsid w:val="00AA6C8C"/>
    <w:rsid w:val="00AA71A9"/>
    <w:rsid w:val="00AA79F9"/>
    <w:rsid w:val="00AB1316"/>
    <w:rsid w:val="00AB1733"/>
    <w:rsid w:val="00AB1E8C"/>
    <w:rsid w:val="00AB2BAF"/>
    <w:rsid w:val="00AB2F9A"/>
    <w:rsid w:val="00AB3357"/>
    <w:rsid w:val="00AB3E30"/>
    <w:rsid w:val="00AB4554"/>
    <w:rsid w:val="00AB4791"/>
    <w:rsid w:val="00AB4A2B"/>
    <w:rsid w:val="00AB4A33"/>
    <w:rsid w:val="00AB5CC0"/>
    <w:rsid w:val="00AB5E43"/>
    <w:rsid w:val="00AB64DD"/>
    <w:rsid w:val="00AB66EB"/>
    <w:rsid w:val="00AB787E"/>
    <w:rsid w:val="00AB7F53"/>
    <w:rsid w:val="00AC03D6"/>
    <w:rsid w:val="00AC07C4"/>
    <w:rsid w:val="00AC1078"/>
    <w:rsid w:val="00AC1E06"/>
    <w:rsid w:val="00AC261D"/>
    <w:rsid w:val="00AC2B6D"/>
    <w:rsid w:val="00AC2CF2"/>
    <w:rsid w:val="00AC35BC"/>
    <w:rsid w:val="00AC4F79"/>
    <w:rsid w:val="00AC5242"/>
    <w:rsid w:val="00AC55EF"/>
    <w:rsid w:val="00AC59FF"/>
    <w:rsid w:val="00AC5AAB"/>
    <w:rsid w:val="00AC5CFE"/>
    <w:rsid w:val="00AC71AF"/>
    <w:rsid w:val="00AC73D8"/>
    <w:rsid w:val="00AC7DA6"/>
    <w:rsid w:val="00AC7DD0"/>
    <w:rsid w:val="00AC7E4D"/>
    <w:rsid w:val="00AD06E1"/>
    <w:rsid w:val="00AD08C8"/>
    <w:rsid w:val="00AD0904"/>
    <w:rsid w:val="00AD0AAF"/>
    <w:rsid w:val="00AD1082"/>
    <w:rsid w:val="00AD11EC"/>
    <w:rsid w:val="00AD1B28"/>
    <w:rsid w:val="00AD238D"/>
    <w:rsid w:val="00AD26E9"/>
    <w:rsid w:val="00AD304D"/>
    <w:rsid w:val="00AD350C"/>
    <w:rsid w:val="00AD387D"/>
    <w:rsid w:val="00AD4205"/>
    <w:rsid w:val="00AD4359"/>
    <w:rsid w:val="00AD43F8"/>
    <w:rsid w:val="00AD4635"/>
    <w:rsid w:val="00AD485D"/>
    <w:rsid w:val="00AD6297"/>
    <w:rsid w:val="00AD6C96"/>
    <w:rsid w:val="00AD702D"/>
    <w:rsid w:val="00AE0640"/>
    <w:rsid w:val="00AE0C94"/>
    <w:rsid w:val="00AE23AC"/>
    <w:rsid w:val="00AE3439"/>
    <w:rsid w:val="00AE3A72"/>
    <w:rsid w:val="00AE3D50"/>
    <w:rsid w:val="00AE3D9E"/>
    <w:rsid w:val="00AE495E"/>
    <w:rsid w:val="00AE4C2E"/>
    <w:rsid w:val="00AE547F"/>
    <w:rsid w:val="00AE5C2A"/>
    <w:rsid w:val="00AE6245"/>
    <w:rsid w:val="00AE691A"/>
    <w:rsid w:val="00AE72B3"/>
    <w:rsid w:val="00AE7729"/>
    <w:rsid w:val="00AF0776"/>
    <w:rsid w:val="00AF082B"/>
    <w:rsid w:val="00AF0AA9"/>
    <w:rsid w:val="00AF0F0B"/>
    <w:rsid w:val="00AF1130"/>
    <w:rsid w:val="00AF151E"/>
    <w:rsid w:val="00AF1584"/>
    <w:rsid w:val="00AF183B"/>
    <w:rsid w:val="00AF1CE3"/>
    <w:rsid w:val="00AF1CE8"/>
    <w:rsid w:val="00AF2649"/>
    <w:rsid w:val="00AF29D9"/>
    <w:rsid w:val="00AF2AFD"/>
    <w:rsid w:val="00AF45D0"/>
    <w:rsid w:val="00AF52CD"/>
    <w:rsid w:val="00AF5436"/>
    <w:rsid w:val="00AF6BE9"/>
    <w:rsid w:val="00AF6C64"/>
    <w:rsid w:val="00AF6EA8"/>
    <w:rsid w:val="00AF6F18"/>
    <w:rsid w:val="00AF701E"/>
    <w:rsid w:val="00AF725B"/>
    <w:rsid w:val="00AF760D"/>
    <w:rsid w:val="00AF7B7D"/>
    <w:rsid w:val="00AF7E13"/>
    <w:rsid w:val="00AF7E96"/>
    <w:rsid w:val="00B0061B"/>
    <w:rsid w:val="00B00BB9"/>
    <w:rsid w:val="00B00E83"/>
    <w:rsid w:val="00B01024"/>
    <w:rsid w:val="00B0113D"/>
    <w:rsid w:val="00B0141F"/>
    <w:rsid w:val="00B01B2E"/>
    <w:rsid w:val="00B0262A"/>
    <w:rsid w:val="00B02911"/>
    <w:rsid w:val="00B02979"/>
    <w:rsid w:val="00B04D75"/>
    <w:rsid w:val="00B0548A"/>
    <w:rsid w:val="00B05CF2"/>
    <w:rsid w:val="00B06327"/>
    <w:rsid w:val="00B06875"/>
    <w:rsid w:val="00B06C9D"/>
    <w:rsid w:val="00B07325"/>
    <w:rsid w:val="00B074C9"/>
    <w:rsid w:val="00B07D6D"/>
    <w:rsid w:val="00B104AE"/>
    <w:rsid w:val="00B11A67"/>
    <w:rsid w:val="00B11E39"/>
    <w:rsid w:val="00B1216F"/>
    <w:rsid w:val="00B124BC"/>
    <w:rsid w:val="00B12CB9"/>
    <w:rsid w:val="00B1327B"/>
    <w:rsid w:val="00B143D4"/>
    <w:rsid w:val="00B1462C"/>
    <w:rsid w:val="00B15768"/>
    <w:rsid w:val="00B15784"/>
    <w:rsid w:val="00B15848"/>
    <w:rsid w:val="00B1587E"/>
    <w:rsid w:val="00B16134"/>
    <w:rsid w:val="00B16533"/>
    <w:rsid w:val="00B1694F"/>
    <w:rsid w:val="00B16C66"/>
    <w:rsid w:val="00B16E6C"/>
    <w:rsid w:val="00B170FF"/>
    <w:rsid w:val="00B178E7"/>
    <w:rsid w:val="00B179B2"/>
    <w:rsid w:val="00B17C6B"/>
    <w:rsid w:val="00B21BC5"/>
    <w:rsid w:val="00B21CF6"/>
    <w:rsid w:val="00B21E39"/>
    <w:rsid w:val="00B22213"/>
    <w:rsid w:val="00B22CFC"/>
    <w:rsid w:val="00B23CEF"/>
    <w:rsid w:val="00B24B71"/>
    <w:rsid w:val="00B257C0"/>
    <w:rsid w:val="00B25E87"/>
    <w:rsid w:val="00B269B7"/>
    <w:rsid w:val="00B27688"/>
    <w:rsid w:val="00B301E4"/>
    <w:rsid w:val="00B306D9"/>
    <w:rsid w:val="00B30C70"/>
    <w:rsid w:val="00B31264"/>
    <w:rsid w:val="00B31A59"/>
    <w:rsid w:val="00B32169"/>
    <w:rsid w:val="00B33050"/>
    <w:rsid w:val="00B333E7"/>
    <w:rsid w:val="00B339B2"/>
    <w:rsid w:val="00B34DD6"/>
    <w:rsid w:val="00B34E13"/>
    <w:rsid w:val="00B34E3A"/>
    <w:rsid w:val="00B34EFC"/>
    <w:rsid w:val="00B35B30"/>
    <w:rsid w:val="00B35EED"/>
    <w:rsid w:val="00B366BF"/>
    <w:rsid w:val="00B36C2E"/>
    <w:rsid w:val="00B36E44"/>
    <w:rsid w:val="00B375D4"/>
    <w:rsid w:val="00B37765"/>
    <w:rsid w:val="00B40488"/>
    <w:rsid w:val="00B40555"/>
    <w:rsid w:val="00B41375"/>
    <w:rsid w:val="00B41A61"/>
    <w:rsid w:val="00B41C89"/>
    <w:rsid w:val="00B4219D"/>
    <w:rsid w:val="00B42543"/>
    <w:rsid w:val="00B42925"/>
    <w:rsid w:val="00B42E4E"/>
    <w:rsid w:val="00B42F81"/>
    <w:rsid w:val="00B43364"/>
    <w:rsid w:val="00B439BB"/>
    <w:rsid w:val="00B44019"/>
    <w:rsid w:val="00B449AA"/>
    <w:rsid w:val="00B44A8F"/>
    <w:rsid w:val="00B45DC4"/>
    <w:rsid w:val="00B46D0C"/>
    <w:rsid w:val="00B47304"/>
    <w:rsid w:val="00B50006"/>
    <w:rsid w:val="00B50650"/>
    <w:rsid w:val="00B51275"/>
    <w:rsid w:val="00B5199F"/>
    <w:rsid w:val="00B52C4D"/>
    <w:rsid w:val="00B52FC2"/>
    <w:rsid w:val="00B5332F"/>
    <w:rsid w:val="00B5387C"/>
    <w:rsid w:val="00B53C8B"/>
    <w:rsid w:val="00B53E99"/>
    <w:rsid w:val="00B53ECA"/>
    <w:rsid w:val="00B53F9E"/>
    <w:rsid w:val="00B5465E"/>
    <w:rsid w:val="00B548B4"/>
    <w:rsid w:val="00B54912"/>
    <w:rsid w:val="00B559CA"/>
    <w:rsid w:val="00B56A26"/>
    <w:rsid w:val="00B56D90"/>
    <w:rsid w:val="00B57CED"/>
    <w:rsid w:val="00B6027E"/>
    <w:rsid w:val="00B6074E"/>
    <w:rsid w:val="00B60E86"/>
    <w:rsid w:val="00B6134A"/>
    <w:rsid w:val="00B61E76"/>
    <w:rsid w:val="00B62148"/>
    <w:rsid w:val="00B6230F"/>
    <w:rsid w:val="00B627A0"/>
    <w:rsid w:val="00B62A1A"/>
    <w:rsid w:val="00B62A44"/>
    <w:rsid w:val="00B62EF8"/>
    <w:rsid w:val="00B63350"/>
    <w:rsid w:val="00B63745"/>
    <w:rsid w:val="00B64896"/>
    <w:rsid w:val="00B648EA"/>
    <w:rsid w:val="00B652AE"/>
    <w:rsid w:val="00B658EF"/>
    <w:rsid w:val="00B66946"/>
    <w:rsid w:val="00B66B10"/>
    <w:rsid w:val="00B66DD6"/>
    <w:rsid w:val="00B67D08"/>
    <w:rsid w:val="00B708E2"/>
    <w:rsid w:val="00B71673"/>
    <w:rsid w:val="00B71906"/>
    <w:rsid w:val="00B71CC3"/>
    <w:rsid w:val="00B72163"/>
    <w:rsid w:val="00B72C64"/>
    <w:rsid w:val="00B7360B"/>
    <w:rsid w:val="00B73B7F"/>
    <w:rsid w:val="00B741F1"/>
    <w:rsid w:val="00B74844"/>
    <w:rsid w:val="00B7488E"/>
    <w:rsid w:val="00B75303"/>
    <w:rsid w:val="00B75665"/>
    <w:rsid w:val="00B75F3F"/>
    <w:rsid w:val="00B7607B"/>
    <w:rsid w:val="00B760B3"/>
    <w:rsid w:val="00B76A1D"/>
    <w:rsid w:val="00B809E6"/>
    <w:rsid w:val="00B814A7"/>
    <w:rsid w:val="00B816A9"/>
    <w:rsid w:val="00B81817"/>
    <w:rsid w:val="00B81976"/>
    <w:rsid w:val="00B81F96"/>
    <w:rsid w:val="00B82462"/>
    <w:rsid w:val="00B827A6"/>
    <w:rsid w:val="00B82CE0"/>
    <w:rsid w:val="00B835F8"/>
    <w:rsid w:val="00B8368E"/>
    <w:rsid w:val="00B83BAC"/>
    <w:rsid w:val="00B83E43"/>
    <w:rsid w:val="00B83EA0"/>
    <w:rsid w:val="00B83F16"/>
    <w:rsid w:val="00B8458E"/>
    <w:rsid w:val="00B84CB3"/>
    <w:rsid w:val="00B852BC"/>
    <w:rsid w:val="00B85926"/>
    <w:rsid w:val="00B85D87"/>
    <w:rsid w:val="00B86A2A"/>
    <w:rsid w:val="00B86A2E"/>
    <w:rsid w:val="00B86C68"/>
    <w:rsid w:val="00B87093"/>
    <w:rsid w:val="00B8793A"/>
    <w:rsid w:val="00B87B98"/>
    <w:rsid w:val="00B903E4"/>
    <w:rsid w:val="00B90483"/>
    <w:rsid w:val="00B92E77"/>
    <w:rsid w:val="00B93350"/>
    <w:rsid w:val="00B93C24"/>
    <w:rsid w:val="00B94E45"/>
    <w:rsid w:val="00B94FD4"/>
    <w:rsid w:val="00B955C9"/>
    <w:rsid w:val="00B957CB"/>
    <w:rsid w:val="00B95D9C"/>
    <w:rsid w:val="00B97AE4"/>
    <w:rsid w:val="00BA0D54"/>
    <w:rsid w:val="00BA0DBE"/>
    <w:rsid w:val="00BA12AE"/>
    <w:rsid w:val="00BA19BE"/>
    <w:rsid w:val="00BA1D3C"/>
    <w:rsid w:val="00BA1D86"/>
    <w:rsid w:val="00BA2107"/>
    <w:rsid w:val="00BA234B"/>
    <w:rsid w:val="00BA3743"/>
    <w:rsid w:val="00BA3CB4"/>
    <w:rsid w:val="00BA3DB1"/>
    <w:rsid w:val="00BA3F47"/>
    <w:rsid w:val="00BA40E9"/>
    <w:rsid w:val="00BA5BF1"/>
    <w:rsid w:val="00BA647E"/>
    <w:rsid w:val="00BA6570"/>
    <w:rsid w:val="00BA6B0F"/>
    <w:rsid w:val="00BA6BB5"/>
    <w:rsid w:val="00BA7093"/>
    <w:rsid w:val="00BA73E5"/>
    <w:rsid w:val="00BA73EB"/>
    <w:rsid w:val="00BA7620"/>
    <w:rsid w:val="00BA780D"/>
    <w:rsid w:val="00BA7C98"/>
    <w:rsid w:val="00BB07F4"/>
    <w:rsid w:val="00BB0AAF"/>
    <w:rsid w:val="00BB0EB2"/>
    <w:rsid w:val="00BB10F6"/>
    <w:rsid w:val="00BB127A"/>
    <w:rsid w:val="00BB1BCE"/>
    <w:rsid w:val="00BB21A9"/>
    <w:rsid w:val="00BB23C0"/>
    <w:rsid w:val="00BB256E"/>
    <w:rsid w:val="00BB3357"/>
    <w:rsid w:val="00BB35F9"/>
    <w:rsid w:val="00BB3B9A"/>
    <w:rsid w:val="00BB3E38"/>
    <w:rsid w:val="00BB478C"/>
    <w:rsid w:val="00BB4804"/>
    <w:rsid w:val="00BB49E1"/>
    <w:rsid w:val="00BB52B2"/>
    <w:rsid w:val="00BB5464"/>
    <w:rsid w:val="00BB596B"/>
    <w:rsid w:val="00BB6589"/>
    <w:rsid w:val="00BB6A85"/>
    <w:rsid w:val="00BB6D99"/>
    <w:rsid w:val="00BB6E9A"/>
    <w:rsid w:val="00BB76EA"/>
    <w:rsid w:val="00BB7CF1"/>
    <w:rsid w:val="00BB7F7B"/>
    <w:rsid w:val="00BC0506"/>
    <w:rsid w:val="00BC057C"/>
    <w:rsid w:val="00BC1276"/>
    <w:rsid w:val="00BC13E5"/>
    <w:rsid w:val="00BC16C2"/>
    <w:rsid w:val="00BC1AE9"/>
    <w:rsid w:val="00BC2DD2"/>
    <w:rsid w:val="00BC2DEE"/>
    <w:rsid w:val="00BC3854"/>
    <w:rsid w:val="00BC3B63"/>
    <w:rsid w:val="00BC3C7C"/>
    <w:rsid w:val="00BC4EE3"/>
    <w:rsid w:val="00BC5FC5"/>
    <w:rsid w:val="00BC64AB"/>
    <w:rsid w:val="00BC70C4"/>
    <w:rsid w:val="00BC71A6"/>
    <w:rsid w:val="00BC784F"/>
    <w:rsid w:val="00BC796C"/>
    <w:rsid w:val="00BC7B3A"/>
    <w:rsid w:val="00BD0F95"/>
    <w:rsid w:val="00BD108F"/>
    <w:rsid w:val="00BD146D"/>
    <w:rsid w:val="00BD2719"/>
    <w:rsid w:val="00BD2762"/>
    <w:rsid w:val="00BD2A27"/>
    <w:rsid w:val="00BD34AB"/>
    <w:rsid w:val="00BD3E31"/>
    <w:rsid w:val="00BD41DC"/>
    <w:rsid w:val="00BD449E"/>
    <w:rsid w:val="00BD5087"/>
    <w:rsid w:val="00BD60A2"/>
    <w:rsid w:val="00BD6B4E"/>
    <w:rsid w:val="00BD6EB1"/>
    <w:rsid w:val="00BD7D5D"/>
    <w:rsid w:val="00BD7ECA"/>
    <w:rsid w:val="00BE06B7"/>
    <w:rsid w:val="00BE0CBD"/>
    <w:rsid w:val="00BE128F"/>
    <w:rsid w:val="00BE1558"/>
    <w:rsid w:val="00BE1B33"/>
    <w:rsid w:val="00BE1DA7"/>
    <w:rsid w:val="00BE2444"/>
    <w:rsid w:val="00BE26F0"/>
    <w:rsid w:val="00BE2E19"/>
    <w:rsid w:val="00BE2F07"/>
    <w:rsid w:val="00BE2FC2"/>
    <w:rsid w:val="00BE331C"/>
    <w:rsid w:val="00BE33CF"/>
    <w:rsid w:val="00BE38CB"/>
    <w:rsid w:val="00BE3A60"/>
    <w:rsid w:val="00BE4B20"/>
    <w:rsid w:val="00BE4E81"/>
    <w:rsid w:val="00BE5264"/>
    <w:rsid w:val="00BE55AF"/>
    <w:rsid w:val="00BE67FF"/>
    <w:rsid w:val="00BE7376"/>
    <w:rsid w:val="00BE7637"/>
    <w:rsid w:val="00BE7FB8"/>
    <w:rsid w:val="00BF038F"/>
    <w:rsid w:val="00BF061D"/>
    <w:rsid w:val="00BF14DB"/>
    <w:rsid w:val="00BF16AC"/>
    <w:rsid w:val="00BF1CF3"/>
    <w:rsid w:val="00BF1D07"/>
    <w:rsid w:val="00BF2267"/>
    <w:rsid w:val="00BF365B"/>
    <w:rsid w:val="00BF3FDA"/>
    <w:rsid w:val="00BF3FF4"/>
    <w:rsid w:val="00BF5991"/>
    <w:rsid w:val="00BF5D9A"/>
    <w:rsid w:val="00BF6037"/>
    <w:rsid w:val="00BF6518"/>
    <w:rsid w:val="00BF6577"/>
    <w:rsid w:val="00BF65F8"/>
    <w:rsid w:val="00BF66F6"/>
    <w:rsid w:val="00BF6CC0"/>
    <w:rsid w:val="00BF7647"/>
    <w:rsid w:val="00BF77E5"/>
    <w:rsid w:val="00BF7ACC"/>
    <w:rsid w:val="00C006D2"/>
    <w:rsid w:val="00C0095C"/>
    <w:rsid w:val="00C00996"/>
    <w:rsid w:val="00C00D42"/>
    <w:rsid w:val="00C0125B"/>
    <w:rsid w:val="00C0175D"/>
    <w:rsid w:val="00C01772"/>
    <w:rsid w:val="00C01BB8"/>
    <w:rsid w:val="00C025AE"/>
    <w:rsid w:val="00C0359C"/>
    <w:rsid w:val="00C03D31"/>
    <w:rsid w:val="00C0431F"/>
    <w:rsid w:val="00C045CC"/>
    <w:rsid w:val="00C05125"/>
    <w:rsid w:val="00C05889"/>
    <w:rsid w:val="00C0636E"/>
    <w:rsid w:val="00C06B2A"/>
    <w:rsid w:val="00C06DFA"/>
    <w:rsid w:val="00C073F5"/>
    <w:rsid w:val="00C10ACA"/>
    <w:rsid w:val="00C10CFD"/>
    <w:rsid w:val="00C113DA"/>
    <w:rsid w:val="00C11C54"/>
    <w:rsid w:val="00C12F72"/>
    <w:rsid w:val="00C13010"/>
    <w:rsid w:val="00C1454E"/>
    <w:rsid w:val="00C156B7"/>
    <w:rsid w:val="00C15E8C"/>
    <w:rsid w:val="00C15F59"/>
    <w:rsid w:val="00C16847"/>
    <w:rsid w:val="00C16EF2"/>
    <w:rsid w:val="00C171B6"/>
    <w:rsid w:val="00C17512"/>
    <w:rsid w:val="00C20EA9"/>
    <w:rsid w:val="00C20EED"/>
    <w:rsid w:val="00C21002"/>
    <w:rsid w:val="00C210DE"/>
    <w:rsid w:val="00C211C0"/>
    <w:rsid w:val="00C21566"/>
    <w:rsid w:val="00C215FD"/>
    <w:rsid w:val="00C21F06"/>
    <w:rsid w:val="00C22548"/>
    <w:rsid w:val="00C226A9"/>
    <w:rsid w:val="00C230CB"/>
    <w:rsid w:val="00C2471D"/>
    <w:rsid w:val="00C253E5"/>
    <w:rsid w:val="00C2610B"/>
    <w:rsid w:val="00C26312"/>
    <w:rsid w:val="00C264E8"/>
    <w:rsid w:val="00C2731A"/>
    <w:rsid w:val="00C27637"/>
    <w:rsid w:val="00C2796E"/>
    <w:rsid w:val="00C27A45"/>
    <w:rsid w:val="00C27D97"/>
    <w:rsid w:val="00C3006C"/>
    <w:rsid w:val="00C305AB"/>
    <w:rsid w:val="00C3094C"/>
    <w:rsid w:val="00C3162E"/>
    <w:rsid w:val="00C31D61"/>
    <w:rsid w:val="00C326B1"/>
    <w:rsid w:val="00C32B5E"/>
    <w:rsid w:val="00C32DFA"/>
    <w:rsid w:val="00C32EC0"/>
    <w:rsid w:val="00C3325F"/>
    <w:rsid w:val="00C33286"/>
    <w:rsid w:val="00C3359C"/>
    <w:rsid w:val="00C337CB"/>
    <w:rsid w:val="00C33909"/>
    <w:rsid w:val="00C339BC"/>
    <w:rsid w:val="00C33CAA"/>
    <w:rsid w:val="00C34216"/>
    <w:rsid w:val="00C34261"/>
    <w:rsid w:val="00C352A9"/>
    <w:rsid w:val="00C35733"/>
    <w:rsid w:val="00C357AF"/>
    <w:rsid w:val="00C35AA8"/>
    <w:rsid w:val="00C35BAC"/>
    <w:rsid w:val="00C36026"/>
    <w:rsid w:val="00C36FA3"/>
    <w:rsid w:val="00C37073"/>
    <w:rsid w:val="00C3725A"/>
    <w:rsid w:val="00C40060"/>
    <w:rsid w:val="00C4046E"/>
    <w:rsid w:val="00C40A02"/>
    <w:rsid w:val="00C40C68"/>
    <w:rsid w:val="00C40D02"/>
    <w:rsid w:val="00C417AC"/>
    <w:rsid w:val="00C417C2"/>
    <w:rsid w:val="00C41AC1"/>
    <w:rsid w:val="00C41B33"/>
    <w:rsid w:val="00C42485"/>
    <w:rsid w:val="00C424F0"/>
    <w:rsid w:val="00C42C6F"/>
    <w:rsid w:val="00C42EB7"/>
    <w:rsid w:val="00C42F79"/>
    <w:rsid w:val="00C43386"/>
    <w:rsid w:val="00C4351C"/>
    <w:rsid w:val="00C43AAC"/>
    <w:rsid w:val="00C44424"/>
    <w:rsid w:val="00C44A3E"/>
    <w:rsid w:val="00C4635B"/>
    <w:rsid w:val="00C466EA"/>
    <w:rsid w:val="00C46C05"/>
    <w:rsid w:val="00C47A61"/>
    <w:rsid w:val="00C47B15"/>
    <w:rsid w:val="00C47DE0"/>
    <w:rsid w:val="00C5032A"/>
    <w:rsid w:val="00C50E8A"/>
    <w:rsid w:val="00C51213"/>
    <w:rsid w:val="00C51E25"/>
    <w:rsid w:val="00C5279E"/>
    <w:rsid w:val="00C52B51"/>
    <w:rsid w:val="00C52FB4"/>
    <w:rsid w:val="00C54784"/>
    <w:rsid w:val="00C5478A"/>
    <w:rsid w:val="00C54934"/>
    <w:rsid w:val="00C54DE9"/>
    <w:rsid w:val="00C550A8"/>
    <w:rsid w:val="00C551F9"/>
    <w:rsid w:val="00C56396"/>
    <w:rsid w:val="00C56769"/>
    <w:rsid w:val="00C5773B"/>
    <w:rsid w:val="00C606C7"/>
    <w:rsid w:val="00C6089D"/>
    <w:rsid w:val="00C609AA"/>
    <w:rsid w:val="00C61187"/>
    <w:rsid w:val="00C61B5C"/>
    <w:rsid w:val="00C6264D"/>
    <w:rsid w:val="00C6283F"/>
    <w:rsid w:val="00C63010"/>
    <w:rsid w:val="00C63329"/>
    <w:rsid w:val="00C633D2"/>
    <w:rsid w:val="00C634F4"/>
    <w:rsid w:val="00C63F38"/>
    <w:rsid w:val="00C64B99"/>
    <w:rsid w:val="00C6525A"/>
    <w:rsid w:val="00C65276"/>
    <w:rsid w:val="00C652E3"/>
    <w:rsid w:val="00C656DD"/>
    <w:rsid w:val="00C65771"/>
    <w:rsid w:val="00C65979"/>
    <w:rsid w:val="00C6597C"/>
    <w:rsid w:val="00C65E9E"/>
    <w:rsid w:val="00C6729C"/>
    <w:rsid w:val="00C67541"/>
    <w:rsid w:val="00C67687"/>
    <w:rsid w:val="00C67725"/>
    <w:rsid w:val="00C6796C"/>
    <w:rsid w:val="00C70910"/>
    <w:rsid w:val="00C712A9"/>
    <w:rsid w:val="00C71473"/>
    <w:rsid w:val="00C718A1"/>
    <w:rsid w:val="00C718FB"/>
    <w:rsid w:val="00C71FA6"/>
    <w:rsid w:val="00C72B80"/>
    <w:rsid w:val="00C72D19"/>
    <w:rsid w:val="00C73B8B"/>
    <w:rsid w:val="00C73D0A"/>
    <w:rsid w:val="00C73E78"/>
    <w:rsid w:val="00C740B9"/>
    <w:rsid w:val="00C74C81"/>
    <w:rsid w:val="00C74D57"/>
    <w:rsid w:val="00C74E02"/>
    <w:rsid w:val="00C75888"/>
    <w:rsid w:val="00C76014"/>
    <w:rsid w:val="00C76160"/>
    <w:rsid w:val="00C76AA5"/>
    <w:rsid w:val="00C77307"/>
    <w:rsid w:val="00C77868"/>
    <w:rsid w:val="00C803EF"/>
    <w:rsid w:val="00C807BD"/>
    <w:rsid w:val="00C80B7A"/>
    <w:rsid w:val="00C8143A"/>
    <w:rsid w:val="00C816B9"/>
    <w:rsid w:val="00C81E30"/>
    <w:rsid w:val="00C8254E"/>
    <w:rsid w:val="00C82A9F"/>
    <w:rsid w:val="00C82C63"/>
    <w:rsid w:val="00C82D78"/>
    <w:rsid w:val="00C83714"/>
    <w:rsid w:val="00C83892"/>
    <w:rsid w:val="00C83C77"/>
    <w:rsid w:val="00C8402D"/>
    <w:rsid w:val="00C84330"/>
    <w:rsid w:val="00C846B5"/>
    <w:rsid w:val="00C84D14"/>
    <w:rsid w:val="00C84DA4"/>
    <w:rsid w:val="00C8507A"/>
    <w:rsid w:val="00C85FCB"/>
    <w:rsid w:val="00C86F80"/>
    <w:rsid w:val="00C9017A"/>
    <w:rsid w:val="00C90272"/>
    <w:rsid w:val="00C90822"/>
    <w:rsid w:val="00C91086"/>
    <w:rsid w:val="00C9135A"/>
    <w:rsid w:val="00C918BC"/>
    <w:rsid w:val="00C92EA2"/>
    <w:rsid w:val="00C9388B"/>
    <w:rsid w:val="00C93F27"/>
    <w:rsid w:val="00C93FBD"/>
    <w:rsid w:val="00C94196"/>
    <w:rsid w:val="00C945B2"/>
    <w:rsid w:val="00C9461F"/>
    <w:rsid w:val="00C948E1"/>
    <w:rsid w:val="00C94D5A"/>
    <w:rsid w:val="00C952B4"/>
    <w:rsid w:val="00C95E21"/>
    <w:rsid w:val="00C966E9"/>
    <w:rsid w:val="00C96F22"/>
    <w:rsid w:val="00C971DE"/>
    <w:rsid w:val="00C9758E"/>
    <w:rsid w:val="00C9778F"/>
    <w:rsid w:val="00CA0780"/>
    <w:rsid w:val="00CA087E"/>
    <w:rsid w:val="00CA0B90"/>
    <w:rsid w:val="00CA1A99"/>
    <w:rsid w:val="00CA22AB"/>
    <w:rsid w:val="00CA27A3"/>
    <w:rsid w:val="00CA3512"/>
    <w:rsid w:val="00CA4873"/>
    <w:rsid w:val="00CA49BF"/>
    <w:rsid w:val="00CA4BBF"/>
    <w:rsid w:val="00CA56F2"/>
    <w:rsid w:val="00CA57F7"/>
    <w:rsid w:val="00CA591D"/>
    <w:rsid w:val="00CA596F"/>
    <w:rsid w:val="00CA5AA3"/>
    <w:rsid w:val="00CA5F1F"/>
    <w:rsid w:val="00CA706C"/>
    <w:rsid w:val="00CA7342"/>
    <w:rsid w:val="00CA78C4"/>
    <w:rsid w:val="00CB1693"/>
    <w:rsid w:val="00CB18AA"/>
    <w:rsid w:val="00CB2117"/>
    <w:rsid w:val="00CB283B"/>
    <w:rsid w:val="00CB2B55"/>
    <w:rsid w:val="00CB2E79"/>
    <w:rsid w:val="00CB2E9E"/>
    <w:rsid w:val="00CB32B3"/>
    <w:rsid w:val="00CB3D86"/>
    <w:rsid w:val="00CB440E"/>
    <w:rsid w:val="00CB46CD"/>
    <w:rsid w:val="00CB52FF"/>
    <w:rsid w:val="00CB5582"/>
    <w:rsid w:val="00CB62DC"/>
    <w:rsid w:val="00CB66F5"/>
    <w:rsid w:val="00CC0203"/>
    <w:rsid w:val="00CC0710"/>
    <w:rsid w:val="00CC0D1F"/>
    <w:rsid w:val="00CC1092"/>
    <w:rsid w:val="00CC13C0"/>
    <w:rsid w:val="00CC21C6"/>
    <w:rsid w:val="00CC22EE"/>
    <w:rsid w:val="00CC29C5"/>
    <w:rsid w:val="00CC2DC3"/>
    <w:rsid w:val="00CC35FF"/>
    <w:rsid w:val="00CC3C61"/>
    <w:rsid w:val="00CC45E6"/>
    <w:rsid w:val="00CC4692"/>
    <w:rsid w:val="00CC49D0"/>
    <w:rsid w:val="00CC4E99"/>
    <w:rsid w:val="00CC56DD"/>
    <w:rsid w:val="00CC6839"/>
    <w:rsid w:val="00CC71FB"/>
    <w:rsid w:val="00CC755F"/>
    <w:rsid w:val="00CD0E94"/>
    <w:rsid w:val="00CD0F0F"/>
    <w:rsid w:val="00CD1C04"/>
    <w:rsid w:val="00CD1EAE"/>
    <w:rsid w:val="00CD21A7"/>
    <w:rsid w:val="00CD26AF"/>
    <w:rsid w:val="00CD2B6E"/>
    <w:rsid w:val="00CD2B84"/>
    <w:rsid w:val="00CD36C7"/>
    <w:rsid w:val="00CD3E34"/>
    <w:rsid w:val="00CD449F"/>
    <w:rsid w:val="00CD45D8"/>
    <w:rsid w:val="00CD514D"/>
    <w:rsid w:val="00CD52D6"/>
    <w:rsid w:val="00CD574B"/>
    <w:rsid w:val="00CD64CE"/>
    <w:rsid w:val="00CD6604"/>
    <w:rsid w:val="00CD6ABB"/>
    <w:rsid w:val="00CD6B4F"/>
    <w:rsid w:val="00CD6E24"/>
    <w:rsid w:val="00CD77C3"/>
    <w:rsid w:val="00CD78CC"/>
    <w:rsid w:val="00CD7AE0"/>
    <w:rsid w:val="00CD7C89"/>
    <w:rsid w:val="00CE04C1"/>
    <w:rsid w:val="00CE0AB0"/>
    <w:rsid w:val="00CE1D4B"/>
    <w:rsid w:val="00CE1D82"/>
    <w:rsid w:val="00CE20D6"/>
    <w:rsid w:val="00CE2607"/>
    <w:rsid w:val="00CE29AC"/>
    <w:rsid w:val="00CE2D22"/>
    <w:rsid w:val="00CE2E0F"/>
    <w:rsid w:val="00CE407E"/>
    <w:rsid w:val="00CE437F"/>
    <w:rsid w:val="00CE4407"/>
    <w:rsid w:val="00CE46F8"/>
    <w:rsid w:val="00CE6598"/>
    <w:rsid w:val="00CE6DF7"/>
    <w:rsid w:val="00CE6ECF"/>
    <w:rsid w:val="00CE72B8"/>
    <w:rsid w:val="00CE7383"/>
    <w:rsid w:val="00CE77D5"/>
    <w:rsid w:val="00CF045A"/>
    <w:rsid w:val="00CF0B94"/>
    <w:rsid w:val="00CF0BA5"/>
    <w:rsid w:val="00CF176B"/>
    <w:rsid w:val="00CF22E5"/>
    <w:rsid w:val="00CF257C"/>
    <w:rsid w:val="00CF27D8"/>
    <w:rsid w:val="00CF2EC3"/>
    <w:rsid w:val="00CF2F3A"/>
    <w:rsid w:val="00CF34B4"/>
    <w:rsid w:val="00CF3B6D"/>
    <w:rsid w:val="00CF3C9C"/>
    <w:rsid w:val="00CF3EAB"/>
    <w:rsid w:val="00CF4154"/>
    <w:rsid w:val="00CF5716"/>
    <w:rsid w:val="00CF5824"/>
    <w:rsid w:val="00CF592D"/>
    <w:rsid w:val="00CF5DF8"/>
    <w:rsid w:val="00CF5E69"/>
    <w:rsid w:val="00CF6076"/>
    <w:rsid w:val="00CF6C04"/>
    <w:rsid w:val="00CF7955"/>
    <w:rsid w:val="00CF7A79"/>
    <w:rsid w:val="00D00032"/>
    <w:rsid w:val="00D0022B"/>
    <w:rsid w:val="00D002ED"/>
    <w:rsid w:val="00D01B4D"/>
    <w:rsid w:val="00D01D56"/>
    <w:rsid w:val="00D01F10"/>
    <w:rsid w:val="00D035CA"/>
    <w:rsid w:val="00D03C7C"/>
    <w:rsid w:val="00D03D38"/>
    <w:rsid w:val="00D03F40"/>
    <w:rsid w:val="00D03F41"/>
    <w:rsid w:val="00D052F5"/>
    <w:rsid w:val="00D05FDA"/>
    <w:rsid w:val="00D064DC"/>
    <w:rsid w:val="00D079B1"/>
    <w:rsid w:val="00D101BA"/>
    <w:rsid w:val="00D103F3"/>
    <w:rsid w:val="00D108E6"/>
    <w:rsid w:val="00D109C2"/>
    <w:rsid w:val="00D119B1"/>
    <w:rsid w:val="00D1219E"/>
    <w:rsid w:val="00D12471"/>
    <w:rsid w:val="00D126DF"/>
    <w:rsid w:val="00D12B88"/>
    <w:rsid w:val="00D12E8A"/>
    <w:rsid w:val="00D13617"/>
    <w:rsid w:val="00D13E30"/>
    <w:rsid w:val="00D1425A"/>
    <w:rsid w:val="00D14EAE"/>
    <w:rsid w:val="00D15E42"/>
    <w:rsid w:val="00D15E4A"/>
    <w:rsid w:val="00D164D5"/>
    <w:rsid w:val="00D17454"/>
    <w:rsid w:val="00D178BC"/>
    <w:rsid w:val="00D17CAA"/>
    <w:rsid w:val="00D20225"/>
    <w:rsid w:val="00D205E2"/>
    <w:rsid w:val="00D212C1"/>
    <w:rsid w:val="00D21599"/>
    <w:rsid w:val="00D215D8"/>
    <w:rsid w:val="00D219D9"/>
    <w:rsid w:val="00D21A6D"/>
    <w:rsid w:val="00D21AC1"/>
    <w:rsid w:val="00D220C8"/>
    <w:rsid w:val="00D22542"/>
    <w:rsid w:val="00D22A52"/>
    <w:rsid w:val="00D22E0D"/>
    <w:rsid w:val="00D235D7"/>
    <w:rsid w:val="00D23C43"/>
    <w:rsid w:val="00D240C6"/>
    <w:rsid w:val="00D2558A"/>
    <w:rsid w:val="00D2648F"/>
    <w:rsid w:val="00D2679E"/>
    <w:rsid w:val="00D26A13"/>
    <w:rsid w:val="00D26A57"/>
    <w:rsid w:val="00D27569"/>
    <w:rsid w:val="00D301F1"/>
    <w:rsid w:val="00D30338"/>
    <w:rsid w:val="00D30768"/>
    <w:rsid w:val="00D30C36"/>
    <w:rsid w:val="00D31518"/>
    <w:rsid w:val="00D31DC0"/>
    <w:rsid w:val="00D31DCA"/>
    <w:rsid w:val="00D3217E"/>
    <w:rsid w:val="00D32C9E"/>
    <w:rsid w:val="00D32D1B"/>
    <w:rsid w:val="00D32D51"/>
    <w:rsid w:val="00D33319"/>
    <w:rsid w:val="00D34B4B"/>
    <w:rsid w:val="00D34D6D"/>
    <w:rsid w:val="00D35E61"/>
    <w:rsid w:val="00D36204"/>
    <w:rsid w:val="00D36B3D"/>
    <w:rsid w:val="00D36D89"/>
    <w:rsid w:val="00D36EFF"/>
    <w:rsid w:val="00D37596"/>
    <w:rsid w:val="00D378A8"/>
    <w:rsid w:val="00D37A2B"/>
    <w:rsid w:val="00D37DEE"/>
    <w:rsid w:val="00D37E23"/>
    <w:rsid w:val="00D37EF9"/>
    <w:rsid w:val="00D403EC"/>
    <w:rsid w:val="00D4158D"/>
    <w:rsid w:val="00D416B7"/>
    <w:rsid w:val="00D41F2F"/>
    <w:rsid w:val="00D42BDB"/>
    <w:rsid w:val="00D42F27"/>
    <w:rsid w:val="00D43B85"/>
    <w:rsid w:val="00D43EF9"/>
    <w:rsid w:val="00D44292"/>
    <w:rsid w:val="00D45562"/>
    <w:rsid w:val="00D456FA"/>
    <w:rsid w:val="00D46408"/>
    <w:rsid w:val="00D46608"/>
    <w:rsid w:val="00D466BB"/>
    <w:rsid w:val="00D46B5D"/>
    <w:rsid w:val="00D46E0B"/>
    <w:rsid w:val="00D470FD"/>
    <w:rsid w:val="00D479DC"/>
    <w:rsid w:val="00D47FD1"/>
    <w:rsid w:val="00D525B9"/>
    <w:rsid w:val="00D52DC1"/>
    <w:rsid w:val="00D53F1C"/>
    <w:rsid w:val="00D543EC"/>
    <w:rsid w:val="00D54EA6"/>
    <w:rsid w:val="00D553C7"/>
    <w:rsid w:val="00D574D1"/>
    <w:rsid w:val="00D577CB"/>
    <w:rsid w:val="00D5780B"/>
    <w:rsid w:val="00D60383"/>
    <w:rsid w:val="00D610BA"/>
    <w:rsid w:val="00D620C3"/>
    <w:rsid w:val="00D632E5"/>
    <w:rsid w:val="00D6331C"/>
    <w:rsid w:val="00D643DA"/>
    <w:rsid w:val="00D64A74"/>
    <w:rsid w:val="00D64C9B"/>
    <w:rsid w:val="00D653E9"/>
    <w:rsid w:val="00D6566B"/>
    <w:rsid w:val="00D65FD7"/>
    <w:rsid w:val="00D664D8"/>
    <w:rsid w:val="00D66920"/>
    <w:rsid w:val="00D66CE6"/>
    <w:rsid w:val="00D67647"/>
    <w:rsid w:val="00D70AC0"/>
    <w:rsid w:val="00D723C3"/>
    <w:rsid w:val="00D72974"/>
    <w:rsid w:val="00D729F6"/>
    <w:rsid w:val="00D73D25"/>
    <w:rsid w:val="00D73F60"/>
    <w:rsid w:val="00D7482B"/>
    <w:rsid w:val="00D74DEC"/>
    <w:rsid w:val="00D75032"/>
    <w:rsid w:val="00D75378"/>
    <w:rsid w:val="00D7538B"/>
    <w:rsid w:val="00D75B41"/>
    <w:rsid w:val="00D7618F"/>
    <w:rsid w:val="00D76659"/>
    <w:rsid w:val="00D766F2"/>
    <w:rsid w:val="00D77424"/>
    <w:rsid w:val="00D800A6"/>
    <w:rsid w:val="00D80332"/>
    <w:rsid w:val="00D80E77"/>
    <w:rsid w:val="00D810B7"/>
    <w:rsid w:val="00D81BE6"/>
    <w:rsid w:val="00D81F9F"/>
    <w:rsid w:val="00D82548"/>
    <w:rsid w:val="00D831CC"/>
    <w:rsid w:val="00D847C7"/>
    <w:rsid w:val="00D8555D"/>
    <w:rsid w:val="00D85F30"/>
    <w:rsid w:val="00D875AA"/>
    <w:rsid w:val="00D875C0"/>
    <w:rsid w:val="00D87F16"/>
    <w:rsid w:val="00D9011D"/>
    <w:rsid w:val="00D9038A"/>
    <w:rsid w:val="00D9073B"/>
    <w:rsid w:val="00D90D3B"/>
    <w:rsid w:val="00D9137D"/>
    <w:rsid w:val="00D91E85"/>
    <w:rsid w:val="00D9235B"/>
    <w:rsid w:val="00D9289E"/>
    <w:rsid w:val="00D9333D"/>
    <w:rsid w:val="00D93513"/>
    <w:rsid w:val="00D9397C"/>
    <w:rsid w:val="00D93C91"/>
    <w:rsid w:val="00D94517"/>
    <w:rsid w:val="00D9521B"/>
    <w:rsid w:val="00D95A9B"/>
    <w:rsid w:val="00D95EAD"/>
    <w:rsid w:val="00D961FD"/>
    <w:rsid w:val="00D966C8"/>
    <w:rsid w:val="00D967D5"/>
    <w:rsid w:val="00D97034"/>
    <w:rsid w:val="00D9737C"/>
    <w:rsid w:val="00D97A32"/>
    <w:rsid w:val="00D97FE5"/>
    <w:rsid w:val="00DA01E2"/>
    <w:rsid w:val="00DA053E"/>
    <w:rsid w:val="00DA1122"/>
    <w:rsid w:val="00DA134C"/>
    <w:rsid w:val="00DA18EE"/>
    <w:rsid w:val="00DA1ADB"/>
    <w:rsid w:val="00DA1CF2"/>
    <w:rsid w:val="00DA2358"/>
    <w:rsid w:val="00DA2D24"/>
    <w:rsid w:val="00DA384B"/>
    <w:rsid w:val="00DA3907"/>
    <w:rsid w:val="00DA3914"/>
    <w:rsid w:val="00DA3ABF"/>
    <w:rsid w:val="00DA3E80"/>
    <w:rsid w:val="00DA4105"/>
    <w:rsid w:val="00DA432C"/>
    <w:rsid w:val="00DA459E"/>
    <w:rsid w:val="00DA4CEE"/>
    <w:rsid w:val="00DA522D"/>
    <w:rsid w:val="00DA530B"/>
    <w:rsid w:val="00DA5AB3"/>
    <w:rsid w:val="00DA5C50"/>
    <w:rsid w:val="00DA65B0"/>
    <w:rsid w:val="00DA6728"/>
    <w:rsid w:val="00DA72AD"/>
    <w:rsid w:val="00DA7F06"/>
    <w:rsid w:val="00DB0382"/>
    <w:rsid w:val="00DB1913"/>
    <w:rsid w:val="00DB2271"/>
    <w:rsid w:val="00DB27ED"/>
    <w:rsid w:val="00DB2E7C"/>
    <w:rsid w:val="00DB382E"/>
    <w:rsid w:val="00DB43A2"/>
    <w:rsid w:val="00DB4FBF"/>
    <w:rsid w:val="00DB53A9"/>
    <w:rsid w:val="00DB576E"/>
    <w:rsid w:val="00DB6583"/>
    <w:rsid w:val="00DB6DA9"/>
    <w:rsid w:val="00DB7A9F"/>
    <w:rsid w:val="00DB7C44"/>
    <w:rsid w:val="00DC0790"/>
    <w:rsid w:val="00DC0E1A"/>
    <w:rsid w:val="00DC0FA5"/>
    <w:rsid w:val="00DC133E"/>
    <w:rsid w:val="00DC21E1"/>
    <w:rsid w:val="00DC261D"/>
    <w:rsid w:val="00DC2AA1"/>
    <w:rsid w:val="00DC3847"/>
    <w:rsid w:val="00DC3BB6"/>
    <w:rsid w:val="00DC4058"/>
    <w:rsid w:val="00DC4FB1"/>
    <w:rsid w:val="00DC509A"/>
    <w:rsid w:val="00DC56CE"/>
    <w:rsid w:val="00DC6205"/>
    <w:rsid w:val="00DC64FC"/>
    <w:rsid w:val="00DC6774"/>
    <w:rsid w:val="00DC6A39"/>
    <w:rsid w:val="00DC6A51"/>
    <w:rsid w:val="00DC75B2"/>
    <w:rsid w:val="00DC75D1"/>
    <w:rsid w:val="00DD106B"/>
    <w:rsid w:val="00DD1622"/>
    <w:rsid w:val="00DD1A00"/>
    <w:rsid w:val="00DD1A75"/>
    <w:rsid w:val="00DD1B31"/>
    <w:rsid w:val="00DD256D"/>
    <w:rsid w:val="00DD25D5"/>
    <w:rsid w:val="00DD3324"/>
    <w:rsid w:val="00DD37C7"/>
    <w:rsid w:val="00DD3D15"/>
    <w:rsid w:val="00DD41B4"/>
    <w:rsid w:val="00DD4791"/>
    <w:rsid w:val="00DD4EFE"/>
    <w:rsid w:val="00DD5046"/>
    <w:rsid w:val="00DD639E"/>
    <w:rsid w:val="00DE0313"/>
    <w:rsid w:val="00DE045E"/>
    <w:rsid w:val="00DE0FAF"/>
    <w:rsid w:val="00DE15EC"/>
    <w:rsid w:val="00DE1EAD"/>
    <w:rsid w:val="00DE20B5"/>
    <w:rsid w:val="00DE26CE"/>
    <w:rsid w:val="00DE2A77"/>
    <w:rsid w:val="00DE2DAD"/>
    <w:rsid w:val="00DE2F12"/>
    <w:rsid w:val="00DE3162"/>
    <w:rsid w:val="00DE3A85"/>
    <w:rsid w:val="00DE48E7"/>
    <w:rsid w:val="00DE554B"/>
    <w:rsid w:val="00DE5BE3"/>
    <w:rsid w:val="00DE5F34"/>
    <w:rsid w:val="00DE5F69"/>
    <w:rsid w:val="00DE644A"/>
    <w:rsid w:val="00DE66D7"/>
    <w:rsid w:val="00DE700E"/>
    <w:rsid w:val="00DE70FA"/>
    <w:rsid w:val="00DF0E51"/>
    <w:rsid w:val="00DF1088"/>
    <w:rsid w:val="00DF1140"/>
    <w:rsid w:val="00DF2FEA"/>
    <w:rsid w:val="00DF30AB"/>
    <w:rsid w:val="00DF31BE"/>
    <w:rsid w:val="00DF3429"/>
    <w:rsid w:val="00DF3ABD"/>
    <w:rsid w:val="00DF3B80"/>
    <w:rsid w:val="00DF3E1C"/>
    <w:rsid w:val="00DF40BC"/>
    <w:rsid w:val="00DF46C5"/>
    <w:rsid w:val="00DF477F"/>
    <w:rsid w:val="00DF47AB"/>
    <w:rsid w:val="00DF48E3"/>
    <w:rsid w:val="00DF56AD"/>
    <w:rsid w:val="00DF608D"/>
    <w:rsid w:val="00DF68DE"/>
    <w:rsid w:val="00DF7778"/>
    <w:rsid w:val="00DF77A6"/>
    <w:rsid w:val="00DF7802"/>
    <w:rsid w:val="00DF79AD"/>
    <w:rsid w:val="00DF7EA6"/>
    <w:rsid w:val="00DF7ED9"/>
    <w:rsid w:val="00E00097"/>
    <w:rsid w:val="00E012D6"/>
    <w:rsid w:val="00E01453"/>
    <w:rsid w:val="00E01875"/>
    <w:rsid w:val="00E019A2"/>
    <w:rsid w:val="00E019AD"/>
    <w:rsid w:val="00E02152"/>
    <w:rsid w:val="00E02440"/>
    <w:rsid w:val="00E04AE5"/>
    <w:rsid w:val="00E05046"/>
    <w:rsid w:val="00E0535F"/>
    <w:rsid w:val="00E05D7E"/>
    <w:rsid w:val="00E06728"/>
    <w:rsid w:val="00E07D2D"/>
    <w:rsid w:val="00E10388"/>
    <w:rsid w:val="00E1059D"/>
    <w:rsid w:val="00E11031"/>
    <w:rsid w:val="00E1131C"/>
    <w:rsid w:val="00E1149E"/>
    <w:rsid w:val="00E114E8"/>
    <w:rsid w:val="00E11609"/>
    <w:rsid w:val="00E11F45"/>
    <w:rsid w:val="00E12493"/>
    <w:rsid w:val="00E12889"/>
    <w:rsid w:val="00E14295"/>
    <w:rsid w:val="00E147E4"/>
    <w:rsid w:val="00E14AE7"/>
    <w:rsid w:val="00E14D98"/>
    <w:rsid w:val="00E15B10"/>
    <w:rsid w:val="00E167F6"/>
    <w:rsid w:val="00E16966"/>
    <w:rsid w:val="00E17D63"/>
    <w:rsid w:val="00E207FE"/>
    <w:rsid w:val="00E20FB2"/>
    <w:rsid w:val="00E214D1"/>
    <w:rsid w:val="00E2177E"/>
    <w:rsid w:val="00E21DE8"/>
    <w:rsid w:val="00E21E5E"/>
    <w:rsid w:val="00E23EA7"/>
    <w:rsid w:val="00E24106"/>
    <w:rsid w:val="00E2482F"/>
    <w:rsid w:val="00E252D1"/>
    <w:rsid w:val="00E253A9"/>
    <w:rsid w:val="00E2544B"/>
    <w:rsid w:val="00E26066"/>
    <w:rsid w:val="00E26F41"/>
    <w:rsid w:val="00E2731D"/>
    <w:rsid w:val="00E2755F"/>
    <w:rsid w:val="00E31496"/>
    <w:rsid w:val="00E31788"/>
    <w:rsid w:val="00E318F9"/>
    <w:rsid w:val="00E3278E"/>
    <w:rsid w:val="00E32F24"/>
    <w:rsid w:val="00E330AB"/>
    <w:rsid w:val="00E33626"/>
    <w:rsid w:val="00E339EC"/>
    <w:rsid w:val="00E33BD4"/>
    <w:rsid w:val="00E33C0B"/>
    <w:rsid w:val="00E341A2"/>
    <w:rsid w:val="00E34435"/>
    <w:rsid w:val="00E34548"/>
    <w:rsid w:val="00E35BF0"/>
    <w:rsid w:val="00E362A9"/>
    <w:rsid w:val="00E36AC9"/>
    <w:rsid w:val="00E36B21"/>
    <w:rsid w:val="00E40312"/>
    <w:rsid w:val="00E4111E"/>
    <w:rsid w:val="00E414F3"/>
    <w:rsid w:val="00E41B0E"/>
    <w:rsid w:val="00E423C2"/>
    <w:rsid w:val="00E4326F"/>
    <w:rsid w:val="00E43A17"/>
    <w:rsid w:val="00E43D34"/>
    <w:rsid w:val="00E44CF7"/>
    <w:rsid w:val="00E44DCC"/>
    <w:rsid w:val="00E45877"/>
    <w:rsid w:val="00E45D19"/>
    <w:rsid w:val="00E45D87"/>
    <w:rsid w:val="00E45DD2"/>
    <w:rsid w:val="00E45FCC"/>
    <w:rsid w:val="00E4611B"/>
    <w:rsid w:val="00E465F2"/>
    <w:rsid w:val="00E46782"/>
    <w:rsid w:val="00E46B75"/>
    <w:rsid w:val="00E47467"/>
    <w:rsid w:val="00E5009C"/>
    <w:rsid w:val="00E50260"/>
    <w:rsid w:val="00E5106D"/>
    <w:rsid w:val="00E510B3"/>
    <w:rsid w:val="00E511AB"/>
    <w:rsid w:val="00E513A0"/>
    <w:rsid w:val="00E518C1"/>
    <w:rsid w:val="00E51A8B"/>
    <w:rsid w:val="00E51C16"/>
    <w:rsid w:val="00E537AB"/>
    <w:rsid w:val="00E55D40"/>
    <w:rsid w:val="00E5645C"/>
    <w:rsid w:val="00E5667C"/>
    <w:rsid w:val="00E56745"/>
    <w:rsid w:val="00E574F0"/>
    <w:rsid w:val="00E57B48"/>
    <w:rsid w:val="00E57CC5"/>
    <w:rsid w:val="00E60B34"/>
    <w:rsid w:val="00E60E5B"/>
    <w:rsid w:val="00E61731"/>
    <w:rsid w:val="00E618DD"/>
    <w:rsid w:val="00E62612"/>
    <w:rsid w:val="00E62FE0"/>
    <w:rsid w:val="00E6319E"/>
    <w:rsid w:val="00E63563"/>
    <w:rsid w:val="00E6392F"/>
    <w:rsid w:val="00E63CCE"/>
    <w:rsid w:val="00E64565"/>
    <w:rsid w:val="00E64A56"/>
    <w:rsid w:val="00E651CA"/>
    <w:rsid w:val="00E65278"/>
    <w:rsid w:val="00E6548B"/>
    <w:rsid w:val="00E65800"/>
    <w:rsid w:val="00E65979"/>
    <w:rsid w:val="00E676FA"/>
    <w:rsid w:val="00E67A02"/>
    <w:rsid w:val="00E7025B"/>
    <w:rsid w:val="00E709AD"/>
    <w:rsid w:val="00E70F0A"/>
    <w:rsid w:val="00E71705"/>
    <w:rsid w:val="00E71A85"/>
    <w:rsid w:val="00E71CF2"/>
    <w:rsid w:val="00E71EAA"/>
    <w:rsid w:val="00E71FC0"/>
    <w:rsid w:val="00E724BD"/>
    <w:rsid w:val="00E72A56"/>
    <w:rsid w:val="00E730C6"/>
    <w:rsid w:val="00E739B4"/>
    <w:rsid w:val="00E740F4"/>
    <w:rsid w:val="00E746EC"/>
    <w:rsid w:val="00E749E2"/>
    <w:rsid w:val="00E7535C"/>
    <w:rsid w:val="00E75DB7"/>
    <w:rsid w:val="00E768F2"/>
    <w:rsid w:val="00E779B0"/>
    <w:rsid w:val="00E80F74"/>
    <w:rsid w:val="00E81046"/>
    <w:rsid w:val="00E82628"/>
    <w:rsid w:val="00E82D21"/>
    <w:rsid w:val="00E83366"/>
    <w:rsid w:val="00E8431A"/>
    <w:rsid w:val="00E84DC9"/>
    <w:rsid w:val="00E85116"/>
    <w:rsid w:val="00E8526F"/>
    <w:rsid w:val="00E857EB"/>
    <w:rsid w:val="00E85C6D"/>
    <w:rsid w:val="00E85EEB"/>
    <w:rsid w:val="00E86FC1"/>
    <w:rsid w:val="00E87038"/>
    <w:rsid w:val="00E87B44"/>
    <w:rsid w:val="00E90098"/>
    <w:rsid w:val="00E9019B"/>
    <w:rsid w:val="00E902B9"/>
    <w:rsid w:val="00E904F5"/>
    <w:rsid w:val="00E905E7"/>
    <w:rsid w:val="00E90672"/>
    <w:rsid w:val="00E90A7D"/>
    <w:rsid w:val="00E90C6C"/>
    <w:rsid w:val="00E91165"/>
    <w:rsid w:val="00E91439"/>
    <w:rsid w:val="00E91BFF"/>
    <w:rsid w:val="00E9262F"/>
    <w:rsid w:val="00E9297D"/>
    <w:rsid w:val="00E93710"/>
    <w:rsid w:val="00E9377B"/>
    <w:rsid w:val="00E93ABA"/>
    <w:rsid w:val="00E94AC3"/>
    <w:rsid w:val="00E9520C"/>
    <w:rsid w:val="00E95312"/>
    <w:rsid w:val="00E95756"/>
    <w:rsid w:val="00E9597B"/>
    <w:rsid w:val="00E95C31"/>
    <w:rsid w:val="00E95E82"/>
    <w:rsid w:val="00E9636F"/>
    <w:rsid w:val="00E96F00"/>
    <w:rsid w:val="00E97306"/>
    <w:rsid w:val="00E97341"/>
    <w:rsid w:val="00E97588"/>
    <w:rsid w:val="00EA01AE"/>
    <w:rsid w:val="00EA0469"/>
    <w:rsid w:val="00EA0732"/>
    <w:rsid w:val="00EA0988"/>
    <w:rsid w:val="00EA0CAF"/>
    <w:rsid w:val="00EA0E73"/>
    <w:rsid w:val="00EA100D"/>
    <w:rsid w:val="00EA1749"/>
    <w:rsid w:val="00EA2537"/>
    <w:rsid w:val="00EA297A"/>
    <w:rsid w:val="00EA2E08"/>
    <w:rsid w:val="00EA30B6"/>
    <w:rsid w:val="00EA3233"/>
    <w:rsid w:val="00EA377D"/>
    <w:rsid w:val="00EA3852"/>
    <w:rsid w:val="00EA3A5C"/>
    <w:rsid w:val="00EA3BFB"/>
    <w:rsid w:val="00EA3CCC"/>
    <w:rsid w:val="00EA3EDF"/>
    <w:rsid w:val="00EA5160"/>
    <w:rsid w:val="00EA52AD"/>
    <w:rsid w:val="00EA541D"/>
    <w:rsid w:val="00EA5B7F"/>
    <w:rsid w:val="00EA602E"/>
    <w:rsid w:val="00EA60D4"/>
    <w:rsid w:val="00EA6254"/>
    <w:rsid w:val="00EA7624"/>
    <w:rsid w:val="00EA763E"/>
    <w:rsid w:val="00EA77E2"/>
    <w:rsid w:val="00EB006D"/>
    <w:rsid w:val="00EB03CE"/>
    <w:rsid w:val="00EB0604"/>
    <w:rsid w:val="00EB0923"/>
    <w:rsid w:val="00EB1510"/>
    <w:rsid w:val="00EB1A09"/>
    <w:rsid w:val="00EB2170"/>
    <w:rsid w:val="00EB2488"/>
    <w:rsid w:val="00EB25E1"/>
    <w:rsid w:val="00EB319B"/>
    <w:rsid w:val="00EB34E5"/>
    <w:rsid w:val="00EB384B"/>
    <w:rsid w:val="00EB3DC1"/>
    <w:rsid w:val="00EB4629"/>
    <w:rsid w:val="00EB4A9B"/>
    <w:rsid w:val="00EB4C6D"/>
    <w:rsid w:val="00EB5239"/>
    <w:rsid w:val="00EB5342"/>
    <w:rsid w:val="00EB55FD"/>
    <w:rsid w:val="00EB6AB6"/>
    <w:rsid w:val="00EB74B8"/>
    <w:rsid w:val="00EB7B1B"/>
    <w:rsid w:val="00EB7F9B"/>
    <w:rsid w:val="00EC0757"/>
    <w:rsid w:val="00EC12B9"/>
    <w:rsid w:val="00EC16FD"/>
    <w:rsid w:val="00EC1F9C"/>
    <w:rsid w:val="00EC26C5"/>
    <w:rsid w:val="00EC2C07"/>
    <w:rsid w:val="00EC2E13"/>
    <w:rsid w:val="00EC2E2D"/>
    <w:rsid w:val="00EC34DB"/>
    <w:rsid w:val="00EC37FF"/>
    <w:rsid w:val="00EC3E27"/>
    <w:rsid w:val="00EC4262"/>
    <w:rsid w:val="00EC4A51"/>
    <w:rsid w:val="00EC4AED"/>
    <w:rsid w:val="00EC5017"/>
    <w:rsid w:val="00EC5306"/>
    <w:rsid w:val="00EC5A93"/>
    <w:rsid w:val="00EC5AD8"/>
    <w:rsid w:val="00EC664E"/>
    <w:rsid w:val="00EC6ACB"/>
    <w:rsid w:val="00EC6D30"/>
    <w:rsid w:val="00EC7395"/>
    <w:rsid w:val="00EC77DA"/>
    <w:rsid w:val="00EC7AE5"/>
    <w:rsid w:val="00ED0DFF"/>
    <w:rsid w:val="00ED0EF1"/>
    <w:rsid w:val="00ED1A99"/>
    <w:rsid w:val="00ED1E44"/>
    <w:rsid w:val="00ED1E70"/>
    <w:rsid w:val="00ED2566"/>
    <w:rsid w:val="00ED2799"/>
    <w:rsid w:val="00ED31FC"/>
    <w:rsid w:val="00ED3C20"/>
    <w:rsid w:val="00ED468D"/>
    <w:rsid w:val="00ED5512"/>
    <w:rsid w:val="00ED693F"/>
    <w:rsid w:val="00ED6BAB"/>
    <w:rsid w:val="00ED6F02"/>
    <w:rsid w:val="00ED7075"/>
    <w:rsid w:val="00ED7119"/>
    <w:rsid w:val="00ED7A7E"/>
    <w:rsid w:val="00ED7D38"/>
    <w:rsid w:val="00ED7DE7"/>
    <w:rsid w:val="00ED7F57"/>
    <w:rsid w:val="00EE0B80"/>
    <w:rsid w:val="00EE0F43"/>
    <w:rsid w:val="00EE1000"/>
    <w:rsid w:val="00EE1433"/>
    <w:rsid w:val="00EE2298"/>
    <w:rsid w:val="00EE2D53"/>
    <w:rsid w:val="00EE39F8"/>
    <w:rsid w:val="00EE3DE1"/>
    <w:rsid w:val="00EE4539"/>
    <w:rsid w:val="00EE5053"/>
    <w:rsid w:val="00EE54F9"/>
    <w:rsid w:val="00EE67D1"/>
    <w:rsid w:val="00EE6B31"/>
    <w:rsid w:val="00EE7A3D"/>
    <w:rsid w:val="00EE7F6F"/>
    <w:rsid w:val="00EF075A"/>
    <w:rsid w:val="00EF14C3"/>
    <w:rsid w:val="00EF1E47"/>
    <w:rsid w:val="00EF1F1F"/>
    <w:rsid w:val="00EF2525"/>
    <w:rsid w:val="00EF2778"/>
    <w:rsid w:val="00EF2DBB"/>
    <w:rsid w:val="00EF334E"/>
    <w:rsid w:val="00EF3D86"/>
    <w:rsid w:val="00EF3D8B"/>
    <w:rsid w:val="00EF401B"/>
    <w:rsid w:val="00EF4846"/>
    <w:rsid w:val="00EF4A28"/>
    <w:rsid w:val="00EF4CBE"/>
    <w:rsid w:val="00EF5472"/>
    <w:rsid w:val="00EF5BC9"/>
    <w:rsid w:val="00EF5D83"/>
    <w:rsid w:val="00EF620B"/>
    <w:rsid w:val="00EF62C7"/>
    <w:rsid w:val="00EF64CB"/>
    <w:rsid w:val="00EF653E"/>
    <w:rsid w:val="00F00A02"/>
    <w:rsid w:val="00F01489"/>
    <w:rsid w:val="00F01874"/>
    <w:rsid w:val="00F01914"/>
    <w:rsid w:val="00F01E40"/>
    <w:rsid w:val="00F02CED"/>
    <w:rsid w:val="00F02D6B"/>
    <w:rsid w:val="00F02D7F"/>
    <w:rsid w:val="00F02E35"/>
    <w:rsid w:val="00F02EBF"/>
    <w:rsid w:val="00F02F1B"/>
    <w:rsid w:val="00F03551"/>
    <w:rsid w:val="00F03C29"/>
    <w:rsid w:val="00F04216"/>
    <w:rsid w:val="00F0440E"/>
    <w:rsid w:val="00F04AFF"/>
    <w:rsid w:val="00F05471"/>
    <w:rsid w:val="00F060D8"/>
    <w:rsid w:val="00F060E5"/>
    <w:rsid w:val="00F067D0"/>
    <w:rsid w:val="00F07C0E"/>
    <w:rsid w:val="00F07CB1"/>
    <w:rsid w:val="00F10786"/>
    <w:rsid w:val="00F107A6"/>
    <w:rsid w:val="00F10A32"/>
    <w:rsid w:val="00F1111B"/>
    <w:rsid w:val="00F1163B"/>
    <w:rsid w:val="00F126DB"/>
    <w:rsid w:val="00F12BBA"/>
    <w:rsid w:val="00F12CB0"/>
    <w:rsid w:val="00F13283"/>
    <w:rsid w:val="00F13B5E"/>
    <w:rsid w:val="00F143F8"/>
    <w:rsid w:val="00F146B5"/>
    <w:rsid w:val="00F152E5"/>
    <w:rsid w:val="00F1555C"/>
    <w:rsid w:val="00F1561F"/>
    <w:rsid w:val="00F156BC"/>
    <w:rsid w:val="00F16360"/>
    <w:rsid w:val="00F166B8"/>
    <w:rsid w:val="00F169DA"/>
    <w:rsid w:val="00F16F02"/>
    <w:rsid w:val="00F1714D"/>
    <w:rsid w:val="00F174AF"/>
    <w:rsid w:val="00F176ED"/>
    <w:rsid w:val="00F17A4E"/>
    <w:rsid w:val="00F20888"/>
    <w:rsid w:val="00F20BB0"/>
    <w:rsid w:val="00F20D8F"/>
    <w:rsid w:val="00F20EFE"/>
    <w:rsid w:val="00F215A1"/>
    <w:rsid w:val="00F22475"/>
    <w:rsid w:val="00F2248F"/>
    <w:rsid w:val="00F22552"/>
    <w:rsid w:val="00F2297C"/>
    <w:rsid w:val="00F23E96"/>
    <w:rsid w:val="00F2440E"/>
    <w:rsid w:val="00F24882"/>
    <w:rsid w:val="00F24E0C"/>
    <w:rsid w:val="00F24E9A"/>
    <w:rsid w:val="00F263BE"/>
    <w:rsid w:val="00F26584"/>
    <w:rsid w:val="00F26665"/>
    <w:rsid w:val="00F26702"/>
    <w:rsid w:val="00F2698A"/>
    <w:rsid w:val="00F27413"/>
    <w:rsid w:val="00F2790C"/>
    <w:rsid w:val="00F300A2"/>
    <w:rsid w:val="00F3075E"/>
    <w:rsid w:val="00F30B7F"/>
    <w:rsid w:val="00F3111C"/>
    <w:rsid w:val="00F31830"/>
    <w:rsid w:val="00F32906"/>
    <w:rsid w:val="00F32BA8"/>
    <w:rsid w:val="00F32EC4"/>
    <w:rsid w:val="00F3372B"/>
    <w:rsid w:val="00F3403E"/>
    <w:rsid w:val="00F341ED"/>
    <w:rsid w:val="00F34DC7"/>
    <w:rsid w:val="00F350CA"/>
    <w:rsid w:val="00F35F63"/>
    <w:rsid w:val="00F3624F"/>
    <w:rsid w:val="00F36B8B"/>
    <w:rsid w:val="00F373C4"/>
    <w:rsid w:val="00F373D9"/>
    <w:rsid w:val="00F37453"/>
    <w:rsid w:val="00F377B7"/>
    <w:rsid w:val="00F37B76"/>
    <w:rsid w:val="00F37CE3"/>
    <w:rsid w:val="00F37E69"/>
    <w:rsid w:val="00F4036B"/>
    <w:rsid w:val="00F40E14"/>
    <w:rsid w:val="00F41208"/>
    <w:rsid w:val="00F41849"/>
    <w:rsid w:val="00F4285E"/>
    <w:rsid w:val="00F42CE0"/>
    <w:rsid w:val="00F42E67"/>
    <w:rsid w:val="00F43937"/>
    <w:rsid w:val="00F43A7A"/>
    <w:rsid w:val="00F43CD5"/>
    <w:rsid w:val="00F447BD"/>
    <w:rsid w:val="00F4563A"/>
    <w:rsid w:val="00F45DCA"/>
    <w:rsid w:val="00F46152"/>
    <w:rsid w:val="00F461E3"/>
    <w:rsid w:val="00F46D80"/>
    <w:rsid w:val="00F47310"/>
    <w:rsid w:val="00F47988"/>
    <w:rsid w:val="00F479A9"/>
    <w:rsid w:val="00F504C2"/>
    <w:rsid w:val="00F509FD"/>
    <w:rsid w:val="00F5112C"/>
    <w:rsid w:val="00F51FCE"/>
    <w:rsid w:val="00F520FB"/>
    <w:rsid w:val="00F52576"/>
    <w:rsid w:val="00F52AEA"/>
    <w:rsid w:val="00F52F21"/>
    <w:rsid w:val="00F5338F"/>
    <w:rsid w:val="00F539C0"/>
    <w:rsid w:val="00F53AE4"/>
    <w:rsid w:val="00F54393"/>
    <w:rsid w:val="00F54985"/>
    <w:rsid w:val="00F55242"/>
    <w:rsid w:val="00F553A5"/>
    <w:rsid w:val="00F55A67"/>
    <w:rsid w:val="00F55E8A"/>
    <w:rsid w:val="00F56DB8"/>
    <w:rsid w:val="00F5735B"/>
    <w:rsid w:val="00F5782C"/>
    <w:rsid w:val="00F57BAE"/>
    <w:rsid w:val="00F60065"/>
    <w:rsid w:val="00F60211"/>
    <w:rsid w:val="00F6026D"/>
    <w:rsid w:val="00F6034B"/>
    <w:rsid w:val="00F610CE"/>
    <w:rsid w:val="00F61922"/>
    <w:rsid w:val="00F62887"/>
    <w:rsid w:val="00F62F3F"/>
    <w:rsid w:val="00F6328A"/>
    <w:rsid w:val="00F6343F"/>
    <w:rsid w:val="00F63A88"/>
    <w:rsid w:val="00F63B43"/>
    <w:rsid w:val="00F63E52"/>
    <w:rsid w:val="00F657A4"/>
    <w:rsid w:val="00F659CA"/>
    <w:rsid w:val="00F65E34"/>
    <w:rsid w:val="00F6700D"/>
    <w:rsid w:val="00F67D82"/>
    <w:rsid w:val="00F67F70"/>
    <w:rsid w:val="00F70241"/>
    <w:rsid w:val="00F70B79"/>
    <w:rsid w:val="00F71515"/>
    <w:rsid w:val="00F71BA8"/>
    <w:rsid w:val="00F71DF3"/>
    <w:rsid w:val="00F71FF2"/>
    <w:rsid w:val="00F7210E"/>
    <w:rsid w:val="00F72740"/>
    <w:rsid w:val="00F73363"/>
    <w:rsid w:val="00F740F7"/>
    <w:rsid w:val="00F7531B"/>
    <w:rsid w:val="00F76088"/>
    <w:rsid w:val="00F7612F"/>
    <w:rsid w:val="00F76171"/>
    <w:rsid w:val="00F77E61"/>
    <w:rsid w:val="00F77F91"/>
    <w:rsid w:val="00F77FAF"/>
    <w:rsid w:val="00F826F1"/>
    <w:rsid w:val="00F8382E"/>
    <w:rsid w:val="00F83EF0"/>
    <w:rsid w:val="00F84896"/>
    <w:rsid w:val="00F85281"/>
    <w:rsid w:val="00F86115"/>
    <w:rsid w:val="00F86342"/>
    <w:rsid w:val="00F86CC4"/>
    <w:rsid w:val="00F86D2D"/>
    <w:rsid w:val="00F86DEE"/>
    <w:rsid w:val="00F87078"/>
    <w:rsid w:val="00F87453"/>
    <w:rsid w:val="00F8753F"/>
    <w:rsid w:val="00F902E6"/>
    <w:rsid w:val="00F90988"/>
    <w:rsid w:val="00F90A8D"/>
    <w:rsid w:val="00F90DAB"/>
    <w:rsid w:val="00F90EFC"/>
    <w:rsid w:val="00F91273"/>
    <w:rsid w:val="00F913B0"/>
    <w:rsid w:val="00F9239F"/>
    <w:rsid w:val="00F92691"/>
    <w:rsid w:val="00F93231"/>
    <w:rsid w:val="00F943C1"/>
    <w:rsid w:val="00F94529"/>
    <w:rsid w:val="00F94BD0"/>
    <w:rsid w:val="00F9546D"/>
    <w:rsid w:val="00F95598"/>
    <w:rsid w:val="00F95822"/>
    <w:rsid w:val="00F95C38"/>
    <w:rsid w:val="00F95C45"/>
    <w:rsid w:val="00F961B8"/>
    <w:rsid w:val="00F96767"/>
    <w:rsid w:val="00F973A6"/>
    <w:rsid w:val="00F977EE"/>
    <w:rsid w:val="00F978CE"/>
    <w:rsid w:val="00F97F20"/>
    <w:rsid w:val="00FA108C"/>
    <w:rsid w:val="00FA159F"/>
    <w:rsid w:val="00FA18BD"/>
    <w:rsid w:val="00FA1B25"/>
    <w:rsid w:val="00FA2224"/>
    <w:rsid w:val="00FA27F7"/>
    <w:rsid w:val="00FA282A"/>
    <w:rsid w:val="00FA2E24"/>
    <w:rsid w:val="00FA2E5C"/>
    <w:rsid w:val="00FA3202"/>
    <w:rsid w:val="00FA32C8"/>
    <w:rsid w:val="00FA3871"/>
    <w:rsid w:val="00FA3ABA"/>
    <w:rsid w:val="00FA4CFA"/>
    <w:rsid w:val="00FA50D0"/>
    <w:rsid w:val="00FA5162"/>
    <w:rsid w:val="00FA534E"/>
    <w:rsid w:val="00FA5C1A"/>
    <w:rsid w:val="00FA6987"/>
    <w:rsid w:val="00FA69FC"/>
    <w:rsid w:val="00FA6A9E"/>
    <w:rsid w:val="00FA6F0D"/>
    <w:rsid w:val="00FA7217"/>
    <w:rsid w:val="00FA744B"/>
    <w:rsid w:val="00FA760E"/>
    <w:rsid w:val="00FB093C"/>
    <w:rsid w:val="00FB124B"/>
    <w:rsid w:val="00FB189B"/>
    <w:rsid w:val="00FB1C02"/>
    <w:rsid w:val="00FB1C73"/>
    <w:rsid w:val="00FB1DCB"/>
    <w:rsid w:val="00FB218A"/>
    <w:rsid w:val="00FB238F"/>
    <w:rsid w:val="00FB2BF5"/>
    <w:rsid w:val="00FB2D58"/>
    <w:rsid w:val="00FB2F15"/>
    <w:rsid w:val="00FB31F1"/>
    <w:rsid w:val="00FB329B"/>
    <w:rsid w:val="00FB4402"/>
    <w:rsid w:val="00FB46C2"/>
    <w:rsid w:val="00FB47A7"/>
    <w:rsid w:val="00FB4AC8"/>
    <w:rsid w:val="00FB4FE7"/>
    <w:rsid w:val="00FB5C86"/>
    <w:rsid w:val="00FB5E7D"/>
    <w:rsid w:val="00FB6530"/>
    <w:rsid w:val="00FB6D60"/>
    <w:rsid w:val="00FB7679"/>
    <w:rsid w:val="00FB7F12"/>
    <w:rsid w:val="00FB7FDA"/>
    <w:rsid w:val="00FC0251"/>
    <w:rsid w:val="00FC0794"/>
    <w:rsid w:val="00FC0910"/>
    <w:rsid w:val="00FC0C1E"/>
    <w:rsid w:val="00FC15DB"/>
    <w:rsid w:val="00FC19CD"/>
    <w:rsid w:val="00FC1B31"/>
    <w:rsid w:val="00FC1EB4"/>
    <w:rsid w:val="00FC2262"/>
    <w:rsid w:val="00FC28C9"/>
    <w:rsid w:val="00FC3281"/>
    <w:rsid w:val="00FC3912"/>
    <w:rsid w:val="00FC5034"/>
    <w:rsid w:val="00FC5082"/>
    <w:rsid w:val="00FC50E9"/>
    <w:rsid w:val="00FC5952"/>
    <w:rsid w:val="00FC5BD4"/>
    <w:rsid w:val="00FC5C5E"/>
    <w:rsid w:val="00FC635C"/>
    <w:rsid w:val="00FC671A"/>
    <w:rsid w:val="00FC681A"/>
    <w:rsid w:val="00FC6F54"/>
    <w:rsid w:val="00FC7252"/>
    <w:rsid w:val="00FC72A9"/>
    <w:rsid w:val="00FC734E"/>
    <w:rsid w:val="00FC768C"/>
    <w:rsid w:val="00FC7DD1"/>
    <w:rsid w:val="00FD048D"/>
    <w:rsid w:val="00FD180C"/>
    <w:rsid w:val="00FD1F10"/>
    <w:rsid w:val="00FD2308"/>
    <w:rsid w:val="00FD28D8"/>
    <w:rsid w:val="00FD31EA"/>
    <w:rsid w:val="00FD3998"/>
    <w:rsid w:val="00FD3CE9"/>
    <w:rsid w:val="00FD3E56"/>
    <w:rsid w:val="00FD4891"/>
    <w:rsid w:val="00FD4A14"/>
    <w:rsid w:val="00FD5198"/>
    <w:rsid w:val="00FD57C6"/>
    <w:rsid w:val="00FD595A"/>
    <w:rsid w:val="00FD6147"/>
    <w:rsid w:val="00FD6CF7"/>
    <w:rsid w:val="00FD7573"/>
    <w:rsid w:val="00FD77EB"/>
    <w:rsid w:val="00FD7B55"/>
    <w:rsid w:val="00FD7C47"/>
    <w:rsid w:val="00FD7D9C"/>
    <w:rsid w:val="00FE0421"/>
    <w:rsid w:val="00FE0ED3"/>
    <w:rsid w:val="00FE13F8"/>
    <w:rsid w:val="00FE14AD"/>
    <w:rsid w:val="00FE1AAD"/>
    <w:rsid w:val="00FE1AF8"/>
    <w:rsid w:val="00FE214E"/>
    <w:rsid w:val="00FE2484"/>
    <w:rsid w:val="00FE253B"/>
    <w:rsid w:val="00FE2890"/>
    <w:rsid w:val="00FE2B00"/>
    <w:rsid w:val="00FE31D5"/>
    <w:rsid w:val="00FE548E"/>
    <w:rsid w:val="00FE5701"/>
    <w:rsid w:val="00FE5836"/>
    <w:rsid w:val="00FE6D7E"/>
    <w:rsid w:val="00FE7204"/>
    <w:rsid w:val="00FE738B"/>
    <w:rsid w:val="00FE7FC0"/>
    <w:rsid w:val="00FF0441"/>
    <w:rsid w:val="00FF044C"/>
    <w:rsid w:val="00FF05BD"/>
    <w:rsid w:val="00FF0CDD"/>
    <w:rsid w:val="00FF1062"/>
    <w:rsid w:val="00FF1172"/>
    <w:rsid w:val="00FF176F"/>
    <w:rsid w:val="00FF1EA6"/>
    <w:rsid w:val="00FF2013"/>
    <w:rsid w:val="00FF237F"/>
    <w:rsid w:val="00FF26C6"/>
    <w:rsid w:val="00FF28A5"/>
    <w:rsid w:val="00FF3E08"/>
    <w:rsid w:val="00FF41AD"/>
    <w:rsid w:val="00FF424A"/>
    <w:rsid w:val="00FF4516"/>
    <w:rsid w:val="00FF6269"/>
    <w:rsid w:val="00FF6680"/>
    <w:rsid w:val="00FF683B"/>
    <w:rsid w:val="00FF6A5D"/>
    <w:rsid w:val="00FF7A4B"/>
    <w:rsid w:val="00FF7B6F"/>
    <w:rsid w:val="00FF7D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C066A"/>
  <w15:docId w15:val="{E0E7C91C-5318-45B1-BB25-637C88B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C9C"/>
    <w:pPr>
      <w:spacing w:before="120" w:after="120" w:line="276" w:lineRule="auto"/>
    </w:pPr>
    <w:rPr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635B66"/>
    <w:pPr>
      <w:keepNext/>
      <w:keepLines/>
      <w:numPr>
        <w:numId w:val="1"/>
      </w:numPr>
      <w:spacing w:before="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aliases w:val="Sub-heading,Sub-heading Char Char Char,Sub-heading Char Char1,Überschrift 2 Char Char Char,Überschrift 2 Char Char1,Überschrift 2 Char1 Char,Überschrift 2 Char2"/>
    <w:basedOn w:val="Normal"/>
    <w:next w:val="Normal"/>
    <w:link w:val="Heading2Char"/>
    <w:unhideWhenUsed/>
    <w:qFormat/>
    <w:rsid w:val="00EC2C07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aliases w:val="1.2.3,1.2.3.,H3,Level 1 - 1,Minor,Paragraph,h3"/>
    <w:basedOn w:val="Normal"/>
    <w:next w:val="Normal"/>
    <w:link w:val="Heading3Char"/>
    <w:unhideWhenUsed/>
    <w:qFormat/>
    <w:rsid w:val="00EC2C07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rsid w:val="00EC2C07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rsid w:val="00EC2C07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nhideWhenUsed/>
    <w:qFormat/>
    <w:rsid w:val="00EC2C07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aliases w:val="Side Caption"/>
    <w:basedOn w:val="Normal"/>
    <w:next w:val="Normal"/>
    <w:link w:val="Heading7Char"/>
    <w:unhideWhenUsed/>
    <w:qFormat/>
    <w:rsid w:val="00EC2C07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EC2C07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aliases w:val="App1,Appendix2,FH,Figure Heading,Legal Level 1.1.1.1."/>
    <w:basedOn w:val="Normal"/>
    <w:next w:val="Normal"/>
    <w:link w:val="Heading9Char"/>
    <w:unhideWhenUsed/>
    <w:qFormat/>
    <w:rsid w:val="00EC2C07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5800"/>
    <w:rPr>
      <w:rFonts w:ascii="Tahoma" w:hAnsi="Tahoma" w:cs="Tahoma"/>
      <w:sz w:val="16"/>
      <w:szCs w:val="16"/>
    </w:rPr>
  </w:style>
  <w:style w:type="paragraph" w:customStyle="1" w:styleId="TableRow">
    <w:name w:val="Table Row"/>
    <w:rsid w:val="00E65800"/>
    <w:pPr>
      <w:keepNext/>
      <w:spacing w:before="40" w:after="40"/>
    </w:pPr>
    <w:rPr>
      <w:rFonts w:ascii="Times New Roman" w:hAnsi="Times New Roman"/>
      <w:lang w:val="en-NZ" w:eastAsia="en-AU"/>
    </w:rPr>
  </w:style>
  <w:style w:type="paragraph" w:customStyle="1" w:styleId="FoodstuffsCoverAMSLine1">
    <w:name w:val="Foodstuffs Cover AMS Line 1"/>
    <w:next w:val="FoodstuffsCoverLine2"/>
    <w:rsid w:val="00E65800"/>
    <w:pPr>
      <w:spacing w:before="120" w:after="120"/>
      <w:jc w:val="center"/>
    </w:pPr>
    <w:rPr>
      <w:rFonts w:ascii="Book Antiqua" w:hAnsi="Book Antiqua"/>
      <w:smallCaps/>
      <w:sz w:val="36"/>
      <w:szCs w:val="36"/>
      <w:lang w:val="en-NZ" w:eastAsia="en-AU"/>
    </w:rPr>
  </w:style>
  <w:style w:type="paragraph" w:customStyle="1" w:styleId="FoodstuffsCoverLine2">
    <w:name w:val="Foodstuffs Cover Line 2"/>
    <w:basedOn w:val="FoodstuffsCoverAMSLine1"/>
    <w:next w:val="Normal"/>
    <w:rsid w:val="00E65800"/>
    <w:pPr>
      <w:spacing w:before="240" w:after="240"/>
    </w:pPr>
    <w:rPr>
      <w:rFonts w:ascii="Arial Unicode MS" w:eastAsia="Arial Unicode MS" w:hAnsi="Arial Unicode MS"/>
      <w:smallCaps w:val="0"/>
      <w:sz w:val="56"/>
      <w:szCs w:val="56"/>
    </w:rPr>
  </w:style>
  <w:style w:type="character" w:styleId="PlaceholderText">
    <w:name w:val="Placeholder Text"/>
    <w:uiPriority w:val="99"/>
    <w:semiHidden/>
    <w:rsid w:val="00E65800"/>
    <w:rPr>
      <w:color w:val="808080"/>
    </w:rPr>
  </w:style>
  <w:style w:type="paragraph" w:customStyle="1" w:styleId="BodyTextFoodstuffs">
    <w:name w:val="Body Text Foodstuffs"/>
    <w:basedOn w:val="BodyText"/>
    <w:rsid w:val="00E65800"/>
    <w:pPr>
      <w:spacing w:line="240" w:lineRule="auto"/>
    </w:pPr>
    <w:rPr>
      <w:rFonts w:ascii="Arial" w:hAnsi="Arial"/>
      <w:szCs w:val="24"/>
      <w:lang w:val="en-NZ"/>
    </w:rPr>
  </w:style>
  <w:style w:type="paragraph" w:customStyle="1" w:styleId="TableHeading">
    <w:name w:val="Table Heading"/>
    <w:next w:val="TableRow"/>
    <w:rsid w:val="00E65800"/>
    <w:pPr>
      <w:keepNext/>
      <w:spacing w:before="40" w:after="40"/>
      <w:jc w:val="center"/>
    </w:pPr>
    <w:rPr>
      <w:rFonts w:ascii="Arial" w:hAnsi="Arial"/>
      <w:b/>
      <w:sz w:val="16"/>
      <w:lang w:val="en-NZ" w:eastAsia="en-AU"/>
    </w:rPr>
  </w:style>
  <w:style w:type="paragraph" w:styleId="BodyText">
    <w:name w:val="Body Text"/>
    <w:basedOn w:val="Normal"/>
    <w:link w:val="BodyTextChar"/>
    <w:uiPriority w:val="99"/>
    <w:unhideWhenUsed/>
    <w:rsid w:val="00E65800"/>
  </w:style>
  <w:style w:type="character" w:customStyle="1" w:styleId="BodyTextChar">
    <w:name w:val="Body Text Char"/>
    <w:basedOn w:val="DefaultParagraphFont"/>
    <w:link w:val="BodyText"/>
    <w:uiPriority w:val="99"/>
    <w:rsid w:val="00E65800"/>
  </w:style>
  <w:style w:type="character" w:styleId="Hyperlink">
    <w:name w:val="Hyperlink"/>
    <w:uiPriority w:val="99"/>
    <w:rsid w:val="00E65800"/>
    <w:rPr>
      <w:color w:val="0000FF"/>
      <w:u w:val="single"/>
    </w:rPr>
  </w:style>
  <w:style w:type="paragraph" w:styleId="ListParagraph">
    <w:name w:val="List Paragraph"/>
    <w:aliases w:val="Heading2,Use Case List Paragraph,List Paragraph1,Body Bullet,Bulleted Text,Bullet for no #'s,B1,bu1,bu1 + Before:  0 pt,After:  6 pt,Ref,Figure_name,List Paragraph11,b1,Table Number Paragraph,Colorful List - Accent 11,List Paragraph 1,lp1"/>
    <w:basedOn w:val="Normal"/>
    <w:link w:val="ListParagraphChar"/>
    <w:uiPriority w:val="34"/>
    <w:qFormat/>
    <w:rsid w:val="00E65800"/>
    <w:pPr>
      <w:spacing w:after="0" w:line="240" w:lineRule="auto"/>
      <w:ind w:left="720"/>
    </w:pPr>
    <w:rPr>
      <w:lang w:val="en-NZ" w:eastAsia="en-NZ"/>
    </w:rPr>
  </w:style>
  <w:style w:type="paragraph" w:styleId="BlockText">
    <w:name w:val="Block Text"/>
    <w:basedOn w:val="Normal"/>
    <w:rsid w:val="00E65800"/>
    <w:pPr>
      <w:spacing w:after="0" w:line="240" w:lineRule="auto"/>
      <w:jc w:val="both"/>
    </w:pPr>
    <w:rPr>
      <w:rFonts w:ascii="Arial" w:hAnsi="Arial"/>
      <w:szCs w:val="20"/>
    </w:rPr>
  </w:style>
  <w:style w:type="paragraph" w:styleId="Header">
    <w:name w:val="header"/>
    <w:basedOn w:val="Normal"/>
    <w:link w:val="HeaderChar"/>
    <w:uiPriority w:val="99"/>
    <w:unhideWhenUsed/>
    <w:rsid w:val="0060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27A"/>
  </w:style>
  <w:style w:type="paragraph" w:styleId="Footer">
    <w:name w:val="footer"/>
    <w:basedOn w:val="Normal"/>
    <w:link w:val="FooterChar"/>
    <w:uiPriority w:val="99"/>
    <w:unhideWhenUsed/>
    <w:rsid w:val="0060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27A"/>
  </w:style>
  <w:style w:type="table" w:styleId="TableGrid">
    <w:name w:val="Table Grid"/>
    <w:basedOn w:val="TableNormal"/>
    <w:uiPriority w:val="59"/>
    <w:rsid w:val="00195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E95E8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95E8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rsid w:val="00635B66"/>
    <w:rPr>
      <w:rFonts w:ascii="Cambria" w:hAnsi="Cambria"/>
      <w:b/>
      <w:bCs/>
      <w:color w:val="365F91"/>
      <w:sz w:val="28"/>
      <w:szCs w:val="28"/>
      <w:lang w:val="en-AU" w:eastAsia="en-AU"/>
    </w:rPr>
  </w:style>
  <w:style w:type="character" w:customStyle="1" w:styleId="Heading2Char">
    <w:name w:val="Heading 2 Char"/>
    <w:aliases w:val="Sub-heading Char,Sub-heading Char Char Char Char,Sub-heading Char Char1 Char,Überschrift 2 Char Char Char Char,Überschrift 2 Char Char1 Char,Überschrift 2 Char1 Char Char,Überschrift 2 Char2 Char"/>
    <w:link w:val="Heading2"/>
    <w:rsid w:val="00EC2C07"/>
    <w:rPr>
      <w:rFonts w:ascii="Cambria" w:hAnsi="Cambria"/>
      <w:b/>
      <w:bCs/>
      <w:color w:val="4F81BD"/>
      <w:sz w:val="26"/>
      <w:szCs w:val="26"/>
      <w:lang w:val="en-AU" w:eastAsia="en-AU"/>
    </w:rPr>
  </w:style>
  <w:style w:type="character" w:customStyle="1" w:styleId="Heading3Char">
    <w:name w:val="Heading 3 Char"/>
    <w:aliases w:val="1.2.3 Char,1.2.3. Char,H3 Char,Level 1 - 1 Char,Minor Char,Paragraph Char,h3 Char"/>
    <w:link w:val="Heading3"/>
    <w:rsid w:val="00EC2C07"/>
    <w:rPr>
      <w:rFonts w:ascii="Cambria" w:hAnsi="Cambria"/>
      <w:b/>
      <w:bCs/>
      <w:color w:val="4F81BD"/>
      <w:sz w:val="22"/>
      <w:szCs w:val="22"/>
      <w:lang w:val="en-AU" w:eastAsia="en-AU"/>
    </w:rPr>
  </w:style>
  <w:style w:type="character" w:customStyle="1" w:styleId="Heading4Char">
    <w:name w:val="Heading 4 Char"/>
    <w:link w:val="Heading4"/>
    <w:rsid w:val="00EC2C07"/>
    <w:rPr>
      <w:rFonts w:ascii="Cambria" w:hAnsi="Cambria"/>
      <w:b/>
      <w:bCs/>
      <w:i/>
      <w:iCs/>
      <w:color w:val="4F81BD"/>
      <w:sz w:val="22"/>
      <w:szCs w:val="22"/>
      <w:lang w:val="en-AU" w:eastAsia="en-AU"/>
    </w:rPr>
  </w:style>
  <w:style w:type="character" w:customStyle="1" w:styleId="Heading5Char">
    <w:name w:val="Heading 5 Char"/>
    <w:link w:val="Heading5"/>
    <w:rsid w:val="00EC2C07"/>
    <w:rPr>
      <w:rFonts w:ascii="Cambria" w:hAnsi="Cambria"/>
      <w:color w:val="243F60"/>
      <w:sz w:val="22"/>
      <w:szCs w:val="22"/>
      <w:lang w:val="en-AU" w:eastAsia="en-AU"/>
    </w:rPr>
  </w:style>
  <w:style w:type="character" w:customStyle="1" w:styleId="Heading6Char">
    <w:name w:val="Heading 6 Char"/>
    <w:link w:val="Heading6"/>
    <w:rsid w:val="00EC2C07"/>
    <w:rPr>
      <w:rFonts w:ascii="Cambria" w:hAnsi="Cambria"/>
      <w:i/>
      <w:iCs/>
      <w:color w:val="243F60"/>
      <w:sz w:val="22"/>
      <w:szCs w:val="22"/>
      <w:lang w:val="en-AU" w:eastAsia="en-AU"/>
    </w:rPr>
  </w:style>
  <w:style w:type="character" w:customStyle="1" w:styleId="Heading7Char">
    <w:name w:val="Heading 7 Char"/>
    <w:aliases w:val="Side Caption Char"/>
    <w:link w:val="Heading7"/>
    <w:rsid w:val="00EC2C07"/>
    <w:rPr>
      <w:rFonts w:ascii="Cambria" w:hAnsi="Cambria"/>
      <w:i/>
      <w:iCs/>
      <w:color w:val="404040"/>
      <w:sz w:val="22"/>
      <w:szCs w:val="22"/>
      <w:lang w:val="en-AU" w:eastAsia="en-AU"/>
    </w:rPr>
  </w:style>
  <w:style w:type="character" w:customStyle="1" w:styleId="Heading8Char">
    <w:name w:val="Heading 8 Char"/>
    <w:link w:val="Heading8"/>
    <w:rsid w:val="00EC2C07"/>
    <w:rPr>
      <w:rFonts w:ascii="Cambria" w:hAnsi="Cambria"/>
      <w:color w:val="404040"/>
      <w:lang w:val="en-AU" w:eastAsia="en-AU"/>
    </w:rPr>
  </w:style>
  <w:style w:type="character" w:customStyle="1" w:styleId="Heading9Char">
    <w:name w:val="Heading 9 Char"/>
    <w:aliases w:val="App1 Char,Appendix2 Char,FH Char,Figure Heading Char,Legal Level 1.1.1.1. Char"/>
    <w:link w:val="Heading9"/>
    <w:rsid w:val="00EC2C07"/>
    <w:rPr>
      <w:rFonts w:ascii="Cambria" w:hAnsi="Cambria"/>
      <w:i/>
      <w:iCs/>
      <w:color w:val="404040"/>
      <w:lang w:val="en-AU" w:eastAsia="en-AU"/>
    </w:rPr>
  </w:style>
  <w:style w:type="paragraph" w:styleId="NoSpacing">
    <w:name w:val="No Spacing"/>
    <w:link w:val="NoSpacingChar"/>
    <w:uiPriority w:val="1"/>
    <w:qFormat/>
    <w:rsid w:val="00EC2C07"/>
    <w:rPr>
      <w:sz w:val="22"/>
      <w:szCs w:val="22"/>
      <w:lang w:val="en-AU" w:eastAsia="en-AU"/>
    </w:rPr>
  </w:style>
  <w:style w:type="paragraph" w:customStyle="1" w:styleId="Bodytext0">
    <w:name w:val="Bodytext"/>
    <w:basedOn w:val="Normal"/>
    <w:rsid w:val="00B24B71"/>
    <w:pPr>
      <w:widowControl w:val="0"/>
      <w:spacing w:before="26" w:after="240" w:line="240" w:lineRule="atLeast"/>
      <w:ind w:left="1080" w:right="115"/>
      <w:jc w:val="both"/>
    </w:pPr>
    <w:rPr>
      <w:rFonts w:ascii="Arial" w:hAnsi="Arial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A3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37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3A37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76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A376D"/>
    <w:rPr>
      <w:b/>
      <w:bCs/>
      <w:sz w:val="20"/>
      <w:szCs w:val="20"/>
    </w:rPr>
  </w:style>
  <w:style w:type="table" w:styleId="MediumGrid3-Accent1">
    <w:name w:val="Medium Grid 3 Accent 1"/>
    <w:basedOn w:val="TableNormal"/>
    <w:uiPriority w:val="69"/>
    <w:rsid w:val="009A784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599"/>
    <w:pPr>
      <w:numPr>
        <w:numId w:val="0"/>
      </w:numPr>
      <w:spacing w:before="480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215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59FF"/>
    <w:pPr>
      <w:tabs>
        <w:tab w:val="left" w:pos="880"/>
        <w:tab w:val="right" w:leader="dot" w:pos="963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599"/>
    <w:pPr>
      <w:spacing w:after="100"/>
      <w:ind w:left="440"/>
    </w:pPr>
  </w:style>
  <w:style w:type="paragraph" w:customStyle="1" w:styleId="TableColumnHeader">
    <w:name w:val="TableColumnHeader"/>
    <w:rsid w:val="00B1216F"/>
    <w:pPr>
      <w:spacing w:before="40" w:after="40"/>
    </w:pPr>
    <w:rPr>
      <w:rFonts w:ascii="Arial" w:hAnsi="Arial"/>
      <w:b/>
      <w:i/>
      <w:sz w:val="16"/>
    </w:rPr>
  </w:style>
  <w:style w:type="paragraph" w:customStyle="1" w:styleId="TableText">
    <w:name w:val="TableText"/>
    <w:aliases w:val="TT"/>
    <w:link w:val="TableTextChar"/>
    <w:rsid w:val="00B1216F"/>
    <w:pPr>
      <w:tabs>
        <w:tab w:val="left" w:pos="864"/>
        <w:tab w:val="left" w:pos="10800"/>
      </w:tabs>
      <w:spacing w:before="30" w:after="30"/>
    </w:pPr>
    <w:rPr>
      <w:rFonts w:ascii="Arial" w:hAnsi="Arial"/>
      <w:sz w:val="16"/>
    </w:rPr>
  </w:style>
  <w:style w:type="character" w:customStyle="1" w:styleId="TableTextChar">
    <w:name w:val="TableText Char"/>
    <w:aliases w:val="TT Char"/>
    <w:link w:val="TableText"/>
    <w:rsid w:val="00B1216F"/>
    <w:rPr>
      <w:rFonts w:ascii="Arial" w:eastAsia="Times New Roman" w:hAnsi="Arial" w:cs="Times New Roman"/>
      <w:sz w:val="16"/>
      <w:szCs w:val="20"/>
      <w:lang w:val="en-US" w:eastAsia="en-US"/>
    </w:rPr>
  </w:style>
  <w:style w:type="paragraph" w:customStyle="1" w:styleId="Tabletext0">
    <w:name w:val="Table text"/>
    <w:basedOn w:val="Normal"/>
    <w:rsid w:val="00424082"/>
    <w:pPr>
      <w:spacing w:before="0" w:after="0" w:line="240" w:lineRule="auto"/>
    </w:pPr>
    <w:rPr>
      <w:rFonts w:ascii="Arial" w:hAnsi="Arial"/>
      <w:color w:val="000000"/>
      <w:sz w:val="20"/>
      <w:szCs w:val="20"/>
      <w:lang w:val="en-US" w:eastAsia="en-US"/>
    </w:rPr>
  </w:style>
  <w:style w:type="character" w:customStyle="1" w:styleId="ListParagraphChar">
    <w:name w:val="List Paragraph Char"/>
    <w:aliases w:val="Heading2 Char,Use Case List Paragraph Char,List Paragraph1 Char,Body Bullet Char,Bulleted Text Char,Bullet for no #'s Char,B1 Char,bu1 Char,bu1 + Before:  0 pt Char,After:  6 pt Char,Ref Char,Figure_name Char,List Paragraph11 Char"/>
    <w:link w:val="ListParagraph"/>
    <w:uiPriority w:val="34"/>
    <w:rsid w:val="00424082"/>
    <w:rPr>
      <w:rFonts w:ascii="Calibri" w:hAnsi="Calibri" w:cs="Times New Roman"/>
      <w:lang w:val="en-NZ" w:eastAsia="en-NZ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19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19B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nhideWhenUsed/>
    <w:rsid w:val="00980C45"/>
    <w:pPr>
      <w:numPr>
        <w:numId w:val="2"/>
      </w:numPr>
      <w:contextualSpacing/>
    </w:pPr>
  </w:style>
  <w:style w:type="paragraph" w:styleId="Revision">
    <w:name w:val="Revision"/>
    <w:hidden/>
    <w:uiPriority w:val="99"/>
    <w:semiHidden/>
    <w:rsid w:val="002216E7"/>
    <w:rPr>
      <w:sz w:val="22"/>
      <w:szCs w:val="22"/>
      <w:lang w:val="en-AU" w:eastAsia="en-AU"/>
    </w:rPr>
  </w:style>
  <w:style w:type="paragraph" w:customStyle="1" w:styleId="Requirementsnumbering1">
    <w:name w:val="Requirements numbering1"/>
    <w:basedOn w:val="Normal"/>
    <w:uiPriority w:val="99"/>
    <w:rsid w:val="00B73B7F"/>
    <w:pPr>
      <w:numPr>
        <w:numId w:val="3"/>
      </w:numPr>
      <w:spacing w:before="0" w:after="0" w:line="240" w:lineRule="auto"/>
      <w:outlineLvl w:val="0"/>
    </w:pPr>
    <w:rPr>
      <w:rFonts w:ascii="Helvetica" w:hAnsi="Helvetica"/>
      <w:sz w:val="18"/>
      <w:szCs w:val="20"/>
      <w:lang w:val="en-GB" w:eastAsia="en-US"/>
    </w:rPr>
  </w:style>
  <w:style w:type="paragraph" w:customStyle="1" w:styleId="Indent1">
    <w:name w:val="Indent1"/>
    <w:basedOn w:val="Normal"/>
    <w:link w:val="Indent1Char"/>
    <w:rsid w:val="00044554"/>
    <w:pPr>
      <w:spacing w:before="60" w:after="60" w:line="240" w:lineRule="auto"/>
      <w:ind w:left="720"/>
    </w:pPr>
    <w:rPr>
      <w:rFonts w:ascii="Verdana" w:hAnsi="Verdana"/>
      <w:sz w:val="20"/>
      <w:szCs w:val="20"/>
      <w:lang w:val="en-GB" w:eastAsia="en-GB"/>
    </w:rPr>
  </w:style>
  <w:style w:type="character" w:customStyle="1" w:styleId="Indent1Char">
    <w:name w:val="Indent1 Char"/>
    <w:basedOn w:val="DefaultParagraphFont"/>
    <w:link w:val="Indent1"/>
    <w:rsid w:val="00044554"/>
    <w:rPr>
      <w:rFonts w:ascii="Verdana" w:hAnsi="Verdana"/>
      <w:lang w:val="en-GB" w:eastAsia="en-GB"/>
    </w:rPr>
  </w:style>
  <w:style w:type="paragraph" w:customStyle="1" w:styleId="Body1">
    <w:name w:val="Body1"/>
    <w:basedOn w:val="Normal"/>
    <w:rsid w:val="0071577E"/>
    <w:pPr>
      <w:spacing w:before="0" w:line="240" w:lineRule="auto"/>
      <w:ind w:left="709"/>
    </w:pPr>
    <w:rPr>
      <w:rFonts w:ascii="Verdana" w:hAnsi="Verdana" w:cs="Arial"/>
      <w:sz w:val="20"/>
      <w:szCs w:val="20"/>
      <w:lang w:val="en-GB" w:eastAsia="en-GB"/>
    </w:rPr>
  </w:style>
  <w:style w:type="paragraph" w:customStyle="1" w:styleId="TableText1">
    <w:name w:val="Table Text"/>
    <w:basedOn w:val="BodyText"/>
    <w:rsid w:val="007F7FF1"/>
    <w:pPr>
      <w:overflowPunct w:val="0"/>
      <w:autoSpaceDE w:val="0"/>
      <w:autoSpaceDN w:val="0"/>
      <w:adjustRightInd w:val="0"/>
      <w:spacing w:before="0" w:after="0" w:line="240" w:lineRule="auto"/>
      <w:ind w:left="28" w:right="28"/>
      <w:textAlignment w:val="baseline"/>
    </w:pPr>
    <w:rPr>
      <w:rFonts w:ascii="Arial" w:hAnsi="Arial"/>
      <w:sz w:val="20"/>
      <w:szCs w:val="20"/>
      <w:lang w:val="en-US" w:eastAsia="en-US"/>
    </w:rPr>
  </w:style>
  <w:style w:type="paragraph" w:customStyle="1" w:styleId="FormatvorlageFrutiger4516ptUnterstrichenLinks0cm">
    <w:name w:val="Formatvorlage Frutiger 45 16 pt Unterstrichen Links:  0 cm"/>
    <w:basedOn w:val="Normal"/>
    <w:uiPriority w:val="99"/>
    <w:rsid w:val="00407C4D"/>
    <w:pPr>
      <w:widowControl w:val="0"/>
      <w:spacing w:before="0" w:after="180" w:line="240" w:lineRule="auto"/>
    </w:pPr>
    <w:rPr>
      <w:rFonts w:ascii="Frutiger LT Std 45 Light" w:hAnsi="Frutiger LT Std 45 Light"/>
      <w:sz w:val="32"/>
      <w:szCs w:val="24"/>
      <w:u w:val="single"/>
      <w:lang w:val="en-US" w:eastAsia="de-DE"/>
    </w:rPr>
  </w:style>
  <w:style w:type="paragraph" w:styleId="NormalWeb">
    <w:name w:val="Normal (Web)"/>
    <w:basedOn w:val="Normal"/>
    <w:uiPriority w:val="99"/>
    <w:semiHidden/>
    <w:unhideWhenUsed/>
    <w:rsid w:val="00DA384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Default">
    <w:name w:val="Default"/>
    <w:rsid w:val="00F311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Style1">
    <w:name w:val="Style1"/>
    <w:uiPriority w:val="99"/>
    <w:rsid w:val="00F3111C"/>
    <w:pPr>
      <w:numPr>
        <w:numId w:val="4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4E60CE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257AB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50EAE"/>
    <w:pPr>
      <w:spacing w:before="0" w:after="0" w:line="240" w:lineRule="auto"/>
    </w:pPr>
    <w:rPr>
      <w:rFonts w:eastAsiaTheme="minorHAnsi" w:cs="Calibri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50EAE"/>
    <w:rPr>
      <w:rFonts w:eastAsiaTheme="minorHAnsi" w:cs="Calibri"/>
      <w:sz w:val="22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2C6B40"/>
    <w:rPr>
      <w:rFonts w:ascii="Times New Roman" w:hAnsi="Times New Roman"/>
      <w:lang w:val="en-GB" w:eastAsia="en-GB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8">
    <w:name w:val="toc 8"/>
    <w:basedOn w:val="Normal"/>
    <w:next w:val="Normal"/>
    <w:autoRedefine/>
    <w:uiPriority w:val="39"/>
    <w:semiHidden/>
    <w:unhideWhenUsed/>
    <w:rsid w:val="00EB384B"/>
    <w:pPr>
      <w:spacing w:after="100"/>
      <w:ind w:left="1540"/>
    </w:pPr>
  </w:style>
  <w:style w:type="paragraph" w:customStyle="1" w:styleId="body10">
    <w:name w:val="body1"/>
    <w:basedOn w:val="Normal"/>
    <w:rsid w:val="004470F1"/>
    <w:pPr>
      <w:spacing w:before="113" w:after="113" w:line="240" w:lineRule="auto"/>
    </w:pPr>
    <w:rPr>
      <w:rFonts w:ascii="Verdana" w:hAnsi="Verdana" w:cs="Arial"/>
      <w:sz w:val="20"/>
      <w:szCs w:val="20"/>
      <w:lang w:val="en-US" w:eastAsia="en-US"/>
    </w:rPr>
  </w:style>
  <w:style w:type="character" w:customStyle="1" w:styleId="mc-highlightsearch11">
    <w:name w:val="mc-highlightsearch11"/>
    <w:basedOn w:val="DefaultParagraphFont"/>
    <w:rsid w:val="004470F1"/>
    <w:rPr>
      <w:color w:val="000000"/>
      <w:shd w:val="clear" w:color="auto" w:fill="FFFF66"/>
    </w:rPr>
  </w:style>
  <w:style w:type="character" w:customStyle="1" w:styleId="mc-highlightsearch21">
    <w:name w:val="mc-highlightsearch21"/>
    <w:basedOn w:val="DefaultParagraphFont"/>
    <w:rsid w:val="004470F1"/>
    <w:rPr>
      <w:color w:val="000000"/>
      <w:shd w:val="clear" w:color="auto" w:fill="A0FFFF"/>
    </w:rPr>
  </w:style>
  <w:style w:type="character" w:customStyle="1" w:styleId="NoSpacingChar">
    <w:name w:val="No Spacing Char"/>
    <w:basedOn w:val="DefaultParagraphFont"/>
    <w:link w:val="NoSpacing"/>
    <w:uiPriority w:val="1"/>
    <w:rsid w:val="00D064DC"/>
    <w:rPr>
      <w:sz w:val="22"/>
      <w:szCs w:val="22"/>
      <w:lang w:val="en-AU" w:eastAsia="en-AU"/>
    </w:rPr>
  </w:style>
  <w:style w:type="paragraph" w:customStyle="1" w:styleId="BodyBull2">
    <w:name w:val="BodyBull2"/>
    <w:basedOn w:val="Normal"/>
    <w:rsid w:val="007E7EA6"/>
    <w:pPr>
      <w:numPr>
        <w:numId w:val="6"/>
      </w:numPr>
      <w:spacing w:before="60" w:after="60" w:line="240" w:lineRule="atLeast"/>
      <w:ind w:right="115"/>
      <w:jc w:val="both"/>
    </w:pPr>
    <w:rPr>
      <w:rFonts w:ascii="Arial" w:hAnsi="Arial"/>
      <w:iCs/>
      <w:sz w:val="20"/>
      <w:szCs w:val="20"/>
      <w:lang w:val="en-US" w:eastAsia="en-US"/>
    </w:rPr>
  </w:style>
  <w:style w:type="paragraph" w:customStyle="1" w:styleId="DecimalAligned">
    <w:name w:val="Decimal Aligned"/>
    <w:basedOn w:val="Normal"/>
    <w:uiPriority w:val="40"/>
    <w:qFormat/>
    <w:rsid w:val="001F4B22"/>
    <w:pPr>
      <w:tabs>
        <w:tab w:val="decimal" w:pos="360"/>
      </w:tabs>
      <w:spacing w:before="0" w:after="200"/>
    </w:pPr>
    <w:rPr>
      <w:rFonts w:eastAsia="Calibri" w:cs="Arial"/>
      <w:lang w:val="en-US" w:eastAsia="ja-JP"/>
    </w:rPr>
  </w:style>
  <w:style w:type="paragraph" w:customStyle="1" w:styleId="Normal2">
    <w:name w:val="Normal2"/>
    <w:basedOn w:val="Normal"/>
    <w:rsid w:val="0042663A"/>
    <w:pPr>
      <w:overflowPunct w:val="0"/>
      <w:autoSpaceDE w:val="0"/>
      <w:autoSpaceDN w:val="0"/>
      <w:adjustRightInd w:val="0"/>
      <w:spacing w:before="0" w:line="240" w:lineRule="auto"/>
      <w:ind w:left="720"/>
      <w:textAlignment w:val="baseline"/>
    </w:pPr>
    <w:rPr>
      <w:rFonts w:ascii="Arial" w:hAnsi="Arial"/>
      <w:sz w:val="20"/>
      <w:szCs w:val="20"/>
      <w:lang w:val="en-US" w:eastAsia="en-US"/>
    </w:rPr>
  </w:style>
  <w:style w:type="paragraph" w:customStyle="1" w:styleId="msonormal0">
    <w:name w:val="msonormal"/>
    <w:basedOn w:val="Normal"/>
    <w:rsid w:val="00226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font0">
    <w:name w:val="font0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000000"/>
      <w:lang w:val="en-US" w:eastAsia="en-US"/>
    </w:rPr>
  </w:style>
  <w:style w:type="paragraph" w:customStyle="1" w:styleId="font5">
    <w:name w:val="font5"/>
    <w:basedOn w:val="Normal"/>
    <w:rsid w:val="002265B9"/>
    <w:pPr>
      <w:spacing w:before="100" w:beforeAutospacing="1" w:after="100" w:afterAutospacing="1" w:line="240" w:lineRule="auto"/>
    </w:pPr>
    <w:rPr>
      <w:rFonts w:cs="Calibri"/>
      <w:b/>
      <w:bCs/>
      <w:color w:val="000000"/>
      <w:lang w:val="en-US" w:eastAsia="en-US"/>
    </w:rPr>
  </w:style>
  <w:style w:type="paragraph" w:customStyle="1" w:styleId="font6">
    <w:name w:val="font6"/>
    <w:basedOn w:val="Normal"/>
    <w:rsid w:val="002265B9"/>
    <w:pPr>
      <w:spacing w:before="100" w:beforeAutospacing="1" w:after="100" w:afterAutospacing="1" w:line="240" w:lineRule="auto"/>
    </w:pPr>
    <w:rPr>
      <w:rFonts w:cs="Calibri"/>
      <w:lang w:val="en-US" w:eastAsia="en-US"/>
    </w:rPr>
  </w:style>
  <w:style w:type="paragraph" w:customStyle="1" w:styleId="font7">
    <w:name w:val="font7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2F75B5"/>
      <w:lang w:val="en-US" w:eastAsia="en-US"/>
    </w:rPr>
  </w:style>
  <w:style w:type="paragraph" w:customStyle="1" w:styleId="font8">
    <w:name w:val="font8"/>
    <w:basedOn w:val="Normal"/>
    <w:rsid w:val="002265B9"/>
    <w:pPr>
      <w:spacing w:before="100" w:beforeAutospacing="1" w:after="100" w:afterAutospacing="1" w:line="240" w:lineRule="auto"/>
    </w:pPr>
    <w:rPr>
      <w:rFonts w:cs="Calibri"/>
      <w:b/>
      <w:bCs/>
      <w:color w:val="2F75B5"/>
      <w:u w:val="single"/>
      <w:lang w:val="en-US" w:eastAsia="en-US"/>
    </w:rPr>
  </w:style>
  <w:style w:type="paragraph" w:customStyle="1" w:styleId="font9">
    <w:name w:val="font9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000000"/>
      <w:u w:val="single"/>
      <w:lang w:val="en-US" w:eastAsia="en-US"/>
    </w:rPr>
  </w:style>
  <w:style w:type="paragraph" w:customStyle="1" w:styleId="font10">
    <w:name w:val="font10"/>
    <w:basedOn w:val="Normal"/>
    <w:rsid w:val="002265B9"/>
    <w:pPr>
      <w:spacing w:before="100" w:beforeAutospacing="1" w:after="100" w:afterAutospacing="1" w:line="240" w:lineRule="auto"/>
    </w:pPr>
    <w:rPr>
      <w:rFonts w:cs="Calibri"/>
      <w:b/>
      <w:bCs/>
      <w:color w:val="5B9BD5"/>
      <w:u w:val="single"/>
      <w:lang w:val="en-US" w:eastAsia="en-US"/>
    </w:rPr>
  </w:style>
  <w:style w:type="paragraph" w:customStyle="1" w:styleId="font11">
    <w:name w:val="font11"/>
    <w:basedOn w:val="Normal"/>
    <w:rsid w:val="002265B9"/>
    <w:pPr>
      <w:spacing w:before="100" w:beforeAutospacing="1" w:after="100" w:afterAutospacing="1" w:line="240" w:lineRule="auto"/>
    </w:pPr>
    <w:rPr>
      <w:rFonts w:cs="Calibri"/>
      <w:b/>
      <w:bCs/>
      <w:color w:val="5B9BD5"/>
      <w:lang w:val="en-US" w:eastAsia="en-US"/>
    </w:rPr>
  </w:style>
  <w:style w:type="paragraph" w:customStyle="1" w:styleId="font12">
    <w:name w:val="font12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5B9BD5"/>
      <w:lang w:val="en-US" w:eastAsia="en-US"/>
    </w:rPr>
  </w:style>
  <w:style w:type="paragraph" w:customStyle="1" w:styleId="font13">
    <w:name w:val="font13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5B9BD5"/>
      <w:u w:val="single"/>
      <w:lang w:val="en-US" w:eastAsia="en-US"/>
    </w:rPr>
  </w:style>
  <w:style w:type="paragraph" w:customStyle="1" w:styleId="xl74">
    <w:name w:val="xl74"/>
    <w:basedOn w:val="Normal"/>
    <w:rsid w:val="002265B9"/>
    <w:pP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customStyle="1" w:styleId="xl75">
    <w:name w:val="xl75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77">
    <w:name w:val="xl77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1">
    <w:name w:val="xl81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customStyle="1" w:styleId="xl82">
    <w:name w:val="xl82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3">
    <w:name w:val="xl83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4">
    <w:name w:val="xl84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customStyle="1" w:styleId="xl85">
    <w:name w:val="xl85"/>
    <w:basedOn w:val="Normal"/>
    <w:rsid w:val="00226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6">
    <w:name w:val="xl86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7">
    <w:name w:val="xl87"/>
    <w:basedOn w:val="Normal"/>
    <w:rsid w:val="00226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8">
    <w:name w:val="xl88"/>
    <w:basedOn w:val="Normal"/>
    <w:rsid w:val="002265B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9">
    <w:name w:val="xl89"/>
    <w:basedOn w:val="Normal"/>
    <w:rsid w:val="002265B9"/>
    <w:pP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90">
    <w:name w:val="xl90"/>
    <w:basedOn w:val="Normal"/>
    <w:rsid w:val="002265B9"/>
    <w:pP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91">
    <w:name w:val="xl91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5B9BD5"/>
      <w:sz w:val="24"/>
      <w:szCs w:val="24"/>
      <w:lang w:val="en-US" w:eastAsia="en-US"/>
    </w:rPr>
  </w:style>
  <w:style w:type="paragraph" w:customStyle="1" w:styleId="xl92">
    <w:name w:val="xl92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color w:val="5B9BD5"/>
      <w:sz w:val="24"/>
      <w:szCs w:val="24"/>
      <w:lang w:val="en-US" w:eastAsia="en-US"/>
    </w:rPr>
  </w:style>
  <w:style w:type="paragraph" w:customStyle="1" w:styleId="xl93">
    <w:name w:val="xl93"/>
    <w:basedOn w:val="Normal"/>
    <w:rsid w:val="002265B9"/>
    <w:pPr>
      <w:spacing w:before="100" w:beforeAutospacing="1" w:after="100" w:afterAutospacing="1" w:line="240" w:lineRule="auto"/>
    </w:pPr>
    <w:rPr>
      <w:rFonts w:ascii="Times New Roman" w:hAnsi="Times New Roman"/>
      <w:b/>
      <w:bCs/>
      <w:color w:val="5B9BD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7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0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0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31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5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836">
          <w:marLeft w:val="288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0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18" w:color="auto"/>
        <w:bottom w:val="none" w:sz="0" w:space="0" w:color="auto"/>
        <w:right w:val="none" w:sz="0" w:space="12" w:color="auto"/>
      </w:divBdr>
    </w:div>
    <w:div w:id="427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8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58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108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43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56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4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7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46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3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355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32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32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34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2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83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189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62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8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08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2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75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8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2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1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1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4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9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0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438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6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1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2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66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00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406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1977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8580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8990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49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80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9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649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90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0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1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7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9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5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6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549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8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709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6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4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1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8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6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5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18" w:color="auto"/>
        <w:bottom w:val="none" w:sz="0" w:space="0" w:color="auto"/>
        <w:right w:val="none" w:sz="0" w:space="12" w:color="auto"/>
      </w:divBdr>
    </w:div>
    <w:div w:id="19421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2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2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7868\Desktop\Maud%20Review\One%20Data%20Shared%20Catalog%20BRD%20V0.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444E534BAED4BB9F233CADB191C78" ma:contentTypeVersion="0" ma:contentTypeDescription="Create a new document." ma:contentTypeScope="" ma:versionID="3252b00d7e33eeedb668e1c33c7f8a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733DC-6D17-4E12-A8DC-C4F23345E2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3C1DAC-6B25-40FE-A83A-188C1ED8DA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23461D-D5DD-4FD1-9863-8D13F24366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5BA9EA-7ACD-483F-9EFA-8F5F1C533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One Data Shared Catalog BRD V0.3</Template>
  <TotalTime>3353</TotalTime>
  <Pages>18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Reverse KT document-OVC Real Time 
COX MDM QA Automation</vt:lpstr>
    </vt:vector>
  </TitlesOfParts>
  <Company>Cognizant</Company>
  <LinksUpToDate>false</LinksUpToDate>
  <CharactersWithSpaces>10349</CharactersWithSpaces>
  <SharedDoc>false</SharedDoc>
  <HLinks>
    <vt:vector size="354" baseType="variant">
      <vt:variant>
        <vt:i4>4653088</vt:i4>
      </vt:variant>
      <vt:variant>
        <vt:i4>345</vt:i4>
      </vt:variant>
      <vt:variant>
        <vt:i4>0</vt:i4>
      </vt:variant>
      <vt:variant>
        <vt:i4>5</vt:i4>
      </vt:variant>
      <vt:variant>
        <vt:lpwstr>http://en.wikipedia.org/w/index.php?title=Booking_agents&amp;action=edit&amp;redlink=1</vt:lpwstr>
      </vt:variant>
      <vt:variant>
        <vt:lpwstr/>
      </vt:variant>
      <vt:variant>
        <vt:i4>1769542</vt:i4>
      </vt:variant>
      <vt:variant>
        <vt:i4>342</vt:i4>
      </vt:variant>
      <vt:variant>
        <vt:i4>0</vt:i4>
      </vt:variant>
      <vt:variant>
        <vt:i4>5</vt:i4>
      </vt:variant>
      <vt:variant>
        <vt:lpwstr>http://en.wikipedia.org/wiki/Vendors</vt:lpwstr>
      </vt:variant>
      <vt:variant>
        <vt:lpwstr/>
      </vt:variant>
      <vt:variant>
        <vt:i4>6094916</vt:i4>
      </vt:variant>
      <vt:variant>
        <vt:i4>339</vt:i4>
      </vt:variant>
      <vt:variant>
        <vt:i4>0</vt:i4>
      </vt:variant>
      <vt:variant>
        <vt:i4>5</vt:i4>
      </vt:variant>
      <vt:variant>
        <vt:lpwstr>http://www.gs1nz.org/gdsn.php</vt:lpwstr>
      </vt:variant>
      <vt:variant>
        <vt:lpwstr/>
      </vt:variant>
      <vt:variant>
        <vt:i4>1245239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_Toc363552255</vt:lpwstr>
      </vt:variant>
      <vt:variant>
        <vt:i4>1245239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_Toc363552254</vt:lpwstr>
      </vt:variant>
      <vt:variant>
        <vt:i4>1245239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_Toc363552253</vt:lpwstr>
      </vt:variant>
      <vt:variant>
        <vt:i4>1245239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_Toc363552252</vt:lpwstr>
      </vt:variant>
      <vt:variant>
        <vt:i4>1245239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_Toc363552251</vt:lpwstr>
      </vt:variant>
      <vt:variant>
        <vt:i4>1245239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_Toc363552250</vt:lpwstr>
      </vt:variant>
      <vt:variant>
        <vt:i4>1179703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_Toc363552249</vt:lpwstr>
      </vt:variant>
      <vt:variant>
        <vt:i4>1179703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_Toc363552248</vt:lpwstr>
      </vt:variant>
      <vt:variant>
        <vt:i4>1179703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_Toc363552247</vt:lpwstr>
      </vt:variant>
      <vt:variant>
        <vt:i4>1179703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_Toc363552246</vt:lpwstr>
      </vt:variant>
      <vt:variant>
        <vt:i4>1179703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_Toc363552245</vt:lpwstr>
      </vt:variant>
      <vt:variant>
        <vt:i4>1179703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_Toc363552244</vt:lpwstr>
      </vt:variant>
      <vt:variant>
        <vt:i4>1179703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_Toc363552243</vt:lpwstr>
      </vt:variant>
      <vt:variant>
        <vt:i4>1179703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_Toc363552242</vt:lpwstr>
      </vt:variant>
      <vt:variant>
        <vt:i4>1179703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_Toc363552241</vt:lpwstr>
      </vt:variant>
      <vt:variant>
        <vt:i4>1179703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_Toc363552240</vt:lpwstr>
      </vt:variant>
      <vt:variant>
        <vt:i4>1376311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_Toc363552239</vt:lpwstr>
      </vt:variant>
      <vt:variant>
        <vt:i4>1376311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_Toc363552238</vt:lpwstr>
      </vt:variant>
      <vt:variant>
        <vt:i4>1376311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_Toc363552237</vt:lpwstr>
      </vt:variant>
      <vt:variant>
        <vt:i4>1376311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_Toc363552236</vt:lpwstr>
      </vt:variant>
      <vt:variant>
        <vt:i4>1376311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_Toc363552235</vt:lpwstr>
      </vt:variant>
      <vt:variant>
        <vt:i4>1376311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_Toc363552234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_Toc363552233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_Toc363552232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_Toc363552231</vt:lpwstr>
      </vt:variant>
      <vt:variant>
        <vt:i4>1376311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_Toc363552230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_Toc363552229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_Toc363552228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_Toc363552227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_Toc363552226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_Toc363552225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_Toc363552224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_Toc363552223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_Toc363552222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_Toc363552221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_Toc363552220</vt:lpwstr>
      </vt:variant>
      <vt:variant>
        <vt:i4>1507383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_Toc363552219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_Toc363552218</vt:lpwstr>
      </vt:variant>
      <vt:variant>
        <vt:i4>1507383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_Toc363552217</vt:lpwstr>
      </vt:variant>
      <vt:variant>
        <vt:i4>1507383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_Toc363552216</vt:lpwstr>
      </vt:variant>
      <vt:variant>
        <vt:i4>1507383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_Toc363552215</vt:lpwstr>
      </vt:variant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_Toc363552214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_Toc363552213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_Toc363552212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_Toc363552211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_Toc363552210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_Toc363552209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_Toc363552208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_Toc363552207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_Toc363552206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_Toc363552205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_Toc363552204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_Toc363552203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_Toc363552202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_Toc363552201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_Toc363552200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Reverse KT document-OVC Real Time 
COX MDM QA Automation</dc:title>
  <dc:creator>Cognizant</dc:creator>
  <cp:lastModifiedBy>Manna, Aniruddha (Cognizant)</cp:lastModifiedBy>
  <cp:revision>352</cp:revision>
  <cp:lastPrinted>2013-08-29T04:09:00Z</cp:lastPrinted>
  <dcterms:created xsi:type="dcterms:W3CDTF">2019-11-12T07:01:00Z</dcterms:created>
  <dcterms:modified xsi:type="dcterms:W3CDTF">2020-02-24T13:24:00Z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0x010100F6D444E534BAED4BB9F233CADB191C78</vt:lpwstr>
  </property>
  <property fmtid="{D5CDD505-2E9C-101B-9397-08002B2CF9AE}" pid="3" name="_dlc_DocIdItemGuid">
    <vt:lpwstr>9a31e9fd-cb6f-4f86-8fba-132f965d472a</vt:lpwstr>
  </property>
</Properties>
</file>