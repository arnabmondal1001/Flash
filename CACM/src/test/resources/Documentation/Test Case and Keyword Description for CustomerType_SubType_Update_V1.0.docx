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0831051"/>
        <w:docPartObj>
          <w:docPartGallery w:val="Cover Pages"/>
          <w:docPartUnique/>
        </w:docPartObj>
      </w:sdtPr>
      <w:sdtEndPr>
        <w:rPr>
          <w:noProof/>
          <w:lang w:val="en-US" w:eastAsia="en-US"/>
        </w:rPr>
      </w:sdtEndPr>
      <w:sdtContent>
        <w:p w14:paraId="563EC282" w14:textId="77777777" w:rsidR="00D064DC" w:rsidRDefault="00D064DC" w:rsidP="00D064DC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DB65036" wp14:editId="66300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909EC44" id="Group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0B8D270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D6DEB08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4CDE4B4D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06FBA80F" w14:textId="77777777" w:rsidR="00DE2F12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</w:p>
        <w:p w14:paraId="7F6B0E2E" w14:textId="5CA6D07C" w:rsidR="00D064DC" w:rsidRDefault="00DE2F12">
          <w:pPr>
            <w:spacing w:before="0" w:after="0" w:line="240" w:lineRule="auto"/>
            <w:rPr>
              <w:noProof/>
              <w:lang w:val="en-US" w:eastAsia="en-US"/>
            </w:rPr>
          </w:pPr>
          <w:r>
            <w:rPr>
              <w:noProof/>
              <w:lang w:val="en-US" w:eastAsia="en-US"/>
            </w:rPr>
            <w:t xml:space="preserve">                                                                                                                                                 </w:t>
          </w:r>
          <w:r w:rsidR="003D0FC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CF42C" wp14:editId="39D03405">
                    <wp:simplePos x="0" y="0"/>
                    <wp:positionH relativeFrom="page">
                      <wp:posOffset>-1219200</wp:posOffset>
                    </wp:positionH>
                    <wp:positionV relativeFrom="page">
                      <wp:posOffset>9058275</wp:posOffset>
                    </wp:positionV>
                    <wp:extent cx="5800725" cy="3263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0072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E26782" w14:textId="508E0C19" w:rsidR="00D66492" w:rsidRDefault="00D66492" w:rsidP="00DE2F12">
                                <w:pPr>
                                  <w:pStyle w:val="Footer"/>
                                  <w:jc w:val="both"/>
                                </w:pP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>© 201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  <w:r w:rsidRPr="00293BBC">
                                  <w:rPr>
                                    <w:sz w:val="18"/>
                                    <w:szCs w:val="18"/>
                                  </w:rPr>
                                  <w:t xml:space="preserve"> Cognizant 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C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96pt;margin-top:713.25pt;width:456.7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" filled="f" stroked="f" strokeweight=".5pt">
                    <v:textbox inset="126pt,0,54pt,0">
                      <w:txbxContent>
                        <w:p w14:paraId="30E26782" w14:textId="508E0C19" w:rsidR="00D66492" w:rsidRDefault="00D66492" w:rsidP="00DE2F12">
                          <w:pPr>
                            <w:pStyle w:val="Footer"/>
                            <w:jc w:val="both"/>
                          </w:pPr>
                          <w:r w:rsidRPr="00293BBC">
                            <w:rPr>
                              <w:sz w:val="18"/>
                              <w:szCs w:val="18"/>
                            </w:rPr>
                            <w:t>© 201</w:t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293BBC">
                            <w:rPr>
                              <w:sz w:val="18"/>
                              <w:szCs w:val="18"/>
                            </w:rPr>
                            <w:t xml:space="preserve"> Cognizant 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87D36" wp14:editId="5A98287A">
                    <wp:simplePos x="0" y="0"/>
                    <wp:positionH relativeFrom="page">
                      <wp:posOffset>228601</wp:posOffset>
                    </wp:positionH>
                    <wp:positionV relativeFrom="page">
                      <wp:posOffset>3019425</wp:posOffset>
                    </wp:positionV>
                    <wp:extent cx="71628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628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6348" w14:textId="6E1746D4" w:rsidR="00D66492" w:rsidRPr="00D178BC" w:rsidRDefault="00D66492" w:rsidP="00D064DC">
                                <w:pPr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3A13E0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Test Case and Keyword Description for </w:t>
                                </w:r>
                                <w:r w:rsidR="00665759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Customer Type and SubType </w:t>
                                </w:r>
                                <w:r w:rsidR="00665759" w:rsidRPr="00665759">
                                  <w:rPr>
                                    <w:rFonts w:asciiTheme="minorHAnsi" w:hAnsiTheme="minorHAnsi"/>
                                    <w:color w:val="0070C0"/>
                                    <w:sz w:val="40"/>
                                    <w:szCs w:val="40"/>
                                  </w:rPr>
                                  <w:t>Update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687D36" id="Text Box 154" o:spid="_x0000_s1027" type="#_x0000_t202" style="position:absolute;margin-left:18pt;margin-top:237.75pt;width:564pt;height:286.5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" filled="f" stroked="f" strokeweight=".5pt">
                    <v:textbox inset="126pt,0,54pt,0">
                      <w:txbxContent>
                        <w:p w14:paraId="22C16348" w14:textId="6E1746D4" w:rsidR="00D66492" w:rsidRPr="00D178BC" w:rsidRDefault="00D66492" w:rsidP="00D064DC">
                          <w:pPr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 w:rsidRPr="003A13E0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Test Case and Keyword Description for </w:t>
                          </w:r>
                          <w:r w:rsidR="00665759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 xml:space="preserve">Customer Type and SubType </w:t>
                          </w:r>
                          <w:r w:rsidR="00665759" w:rsidRPr="00665759">
                            <w:rPr>
                              <w:rFonts w:asciiTheme="minorHAnsi" w:hAnsiTheme="minorHAnsi"/>
                              <w:color w:val="0070C0"/>
                              <w:sz w:val="40"/>
                              <w:szCs w:val="40"/>
                            </w:rPr>
                            <w:t>Update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4DC">
            <w:rPr>
              <w:noProof/>
              <w:lang w:val="en-US" w:eastAsia="en-US"/>
            </w:rPr>
            <w:br w:type="page"/>
          </w:r>
        </w:p>
      </w:sdtContent>
    </w:sdt>
    <w:tbl>
      <w:tblPr>
        <w:tblW w:w="9874" w:type="dxa"/>
        <w:tblLayout w:type="fixed"/>
        <w:tblLook w:val="01E0" w:firstRow="1" w:lastRow="1" w:firstColumn="1" w:lastColumn="1" w:noHBand="0" w:noVBand="0"/>
      </w:tblPr>
      <w:tblGrid>
        <w:gridCol w:w="2438"/>
        <w:gridCol w:w="4492"/>
        <w:gridCol w:w="1260"/>
        <w:gridCol w:w="1642"/>
        <w:gridCol w:w="42"/>
      </w:tblGrid>
      <w:tr w:rsidR="00F7612F" w:rsidRPr="00310B1D" w14:paraId="2443AE36" w14:textId="77777777" w:rsidTr="003371DA">
        <w:trPr>
          <w:trHeight w:val="1220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490BE688" w14:textId="3306C942" w:rsidR="00F7612F" w:rsidRPr="00310B1D" w:rsidRDefault="00155244" w:rsidP="00CC35FF">
            <w:pPr>
              <w:pStyle w:val="FoodstuffsCoverLine2"/>
              <w:jc w:val="both"/>
              <w:rPr>
                <w:rFonts w:asciiTheme="minorHAnsi" w:hAnsiTheme="minorHAnsi" w:cstheme="minorHAnsi"/>
                <w:sz w:val="36"/>
                <w:szCs w:val="40"/>
                <w:lang w:val="en-US"/>
              </w:rPr>
            </w:pPr>
            <w:r w:rsidRPr="00BC796C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lastRenderedPageBreak/>
              <w:t xml:space="preserve"> </w:t>
            </w:r>
            <w:r w:rsidR="003A13E0" w:rsidRPr="003A13E0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t xml:space="preserve">Test Case and Keyword Description for </w:t>
            </w:r>
            <w:r w:rsidR="00A46A92">
              <w:rPr>
                <w:rFonts w:asciiTheme="minorHAnsi" w:hAnsiTheme="minorHAnsi" w:cstheme="minorHAnsi"/>
                <w:sz w:val="36"/>
                <w:szCs w:val="40"/>
                <w:lang w:val="en-US"/>
              </w:rPr>
              <w:t>CACM IDD Account Search</w:t>
            </w:r>
          </w:p>
          <w:p w14:paraId="6897D7EE" w14:textId="0B4C3E11" w:rsidR="003024D8" w:rsidRPr="00310B1D" w:rsidRDefault="003024D8" w:rsidP="00C718A1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7612F" w:rsidRPr="00310B1D" w14:paraId="4FB7C992" w14:textId="77777777" w:rsidTr="003371DA">
        <w:trPr>
          <w:trHeight w:val="725"/>
        </w:trPr>
        <w:tc>
          <w:tcPr>
            <w:tcW w:w="9874" w:type="dxa"/>
            <w:gridSpan w:val="5"/>
            <w:tcBorders>
              <w:top w:val="single" w:sz="4" w:space="0" w:color="000080"/>
              <w:bottom w:val="single" w:sz="4" w:space="0" w:color="000080"/>
            </w:tcBorders>
          </w:tcPr>
          <w:p w14:paraId="537F24E8" w14:textId="1D32E0E2" w:rsidR="00F7612F" w:rsidRPr="00310B1D" w:rsidRDefault="00F7612F" w:rsidP="004B2C0F">
            <w:pPr>
              <w:pStyle w:val="FoodstuffsCoverAMSLine1"/>
              <w:jc w:val="both"/>
              <w:rPr>
                <w:rFonts w:asciiTheme="minorHAnsi" w:hAnsiTheme="minorHAnsi" w:cstheme="minorHAnsi"/>
                <w:sz w:val="32"/>
              </w:rPr>
            </w:pPr>
          </w:p>
        </w:tc>
      </w:tr>
      <w:tr w:rsidR="00837EC3" w:rsidRPr="00310B1D" w14:paraId="06546D6C" w14:textId="77777777" w:rsidTr="007213A9">
        <w:trPr>
          <w:gridAfter w:val="1"/>
          <w:wAfter w:w="42" w:type="dxa"/>
          <w:trHeight w:val="240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58BCD874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Author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C8C1FD" w14:textId="77777777" w:rsidR="00837EC3" w:rsidRPr="006B6761" w:rsidRDefault="009E3EBC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6B6761">
              <w:rPr>
                <w:rFonts w:asciiTheme="minorHAnsi" w:hAnsiTheme="minorHAnsi" w:cstheme="minorHAnsi"/>
                <w:szCs w:val="22"/>
              </w:rPr>
              <w:t>Cognizant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33C6FDAC" w14:textId="77777777" w:rsidR="00837EC3" w:rsidRPr="00293BBC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93BBC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FE8580" w14:textId="3ABBD8A4" w:rsidR="00837EC3" w:rsidRPr="006B6761" w:rsidRDefault="00F126D2" w:rsidP="009040ED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</w:tr>
      <w:tr w:rsidR="00837EC3" w:rsidRPr="00310B1D" w14:paraId="296C44C7" w14:textId="77777777" w:rsidTr="007213A9">
        <w:trPr>
          <w:gridAfter w:val="1"/>
          <w:wAfter w:w="42" w:type="dxa"/>
          <w:trHeight w:val="575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6FF68DB1" w14:textId="3B715085" w:rsidR="00837EC3" w:rsidRPr="00027B52" w:rsidRDefault="002C4175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Role</w:t>
            </w:r>
          </w:p>
        </w:tc>
        <w:tc>
          <w:tcPr>
            <w:tcW w:w="44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0A6A7C0" w14:textId="7D253550" w:rsidR="00837EC3" w:rsidRPr="00FB7F12" w:rsidRDefault="002C4175" w:rsidP="002C4175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Automation Consultant</w:t>
            </w:r>
          </w:p>
        </w:tc>
        <w:tc>
          <w:tcPr>
            <w:tcW w:w="12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  <w:hideMark/>
          </w:tcPr>
          <w:p w14:paraId="747E52AE" w14:textId="77777777" w:rsidR="00837EC3" w:rsidRPr="00293BBC" w:rsidRDefault="00837EC3" w:rsidP="00FB7F1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293BBC">
              <w:rPr>
                <w:rFonts w:asciiTheme="minorHAnsi" w:hAnsiTheme="minorHAnsi" w:cstheme="minorHAnsi"/>
                <w:szCs w:val="22"/>
              </w:rPr>
              <w:t>Date</w:t>
            </w:r>
          </w:p>
        </w:tc>
        <w:tc>
          <w:tcPr>
            <w:tcW w:w="1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D36C690" w14:textId="374D807F" w:rsidR="00837EC3" w:rsidRPr="00FB7F12" w:rsidRDefault="00902E27" w:rsidP="00BB438C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7</w:t>
            </w:r>
            <w:r w:rsidR="003322B5"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 w:rsidR="002719B6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BB438C">
              <w:rPr>
                <w:rFonts w:asciiTheme="minorHAnsi" w:hAnsiTheme="minorHAnsi" w:cstheme="minorHAnsi"/>
                <w:szCs w:val="22"/>
              </w:rPr>
              <w:t>Feb 2020</w:t>
            </w:r>
          </w:p>
        </w:tc>
      </w:tr>
      <w:tr w:rsidR="00DC6774" w:rsidRPr="00310B1D" w14:paraId="106CC11A" w14:textId="77777777" w:rsidTr="003574D3">
        <w:trPr>
          <w:gridAfter w:val="1"/>
          <w:wAfter w:w="42" w:type="dxa"/>
          <w:trHeight w:val="266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9973E31" w14:textId="77777777" w:rsidR="00DC6774" w:rsidRPr="00027B52" w:rsidRDefault="00DC6774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>Project Manager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9A49B" w14:textId="1D38BAF6" w:rsidR="00DC6774" w:rsidRPr="006B6761" w:rsidRDefault="00DC6774" w:rsidP="007213A9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37EC3" w:rsidRPr="00310B1D" w14:paraId="354087DD" w14:textId="77777777" w:rsidTr="003371DA">
        <w:trPr>
          <w:gridAfter w:val="1"/>
          <w:wAfter w:w="42" w:type="dxa"/>
          <w:trHeight w:val="69"/>
        </w:trPr>
        <w:tc>
          <w:tcPr>
            <w:tcW w:w="2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002060"/>
          </w:tcPr>
          <w:p w14:paraId="3738C069" w14:textId="77777777" w:rsidR="00837EC3" w:rsidRPr="00027B52" w:rsidRDefault="00837EC3" w:rsidP="007213A9">
            <w:pPr>
              <w:pStyle w:val="TableHeading"/>
              <w:spacing w:before="0" w:after="0" w:line="276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27B52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r w:rsidR="00D73D25" w:rsidRPr="00027B52">
              <w:rPr>
                <w:rFonts w:asciiTheme="minorHAnsi" w:hAnsiTheme="minorHAnsi" w:cstheme="minorHAnsi"/>
                <w:sz w:val="24"/>
                <w:szCs w:val="24"/>
              </w:rPr>
              <w:t>Work stream</w:t>
            </w:r>
          </w:p>
        </w:tc>
        <w:tc>
          <w:tcPr>
            <w:tcW w:w="7394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73A5E4E" w14:textId="4A42BB44" w:rsidR="00837EC3" w:rsidRPr="006B6761" w:rsidRDefault="003A13E0" w:rsidP="00A46A92">
            <w:pPr>
              <w:pStyle w:val="BodyTextFoodstuffs"/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3A13E0">
              <w:rPr>
                <w:rFonts w:asciiTheme="minorHAnsi" w:hAnsiTheme="minorHAnsi" w:cstheme="minorHAnsi"/>
                <w:szCs w:val="22"/>
                <w:lang w:val="en-US"/>
              </w:rPr>
              <w:t xml:space="preserve">Test Case and Keyword Description for </w:t>
            </w:r>
            <w:r w:rsidR="00902E27">
              <w:rPr>
                <w:rFonts w:asciiTheme="minorHAnsi" w:hAnsiTheme="minorHAnsi" w:cstheme="minorHAnsi"/>
                <w:szCs w:val="22"/>
                <w:lang w:val="en-US"/>
              </w:rPr>
              <w:t xml:space="preserve">Customer Type </w:t>
            </w:r>
            <w:r w:rsidR="00902E27" w:rsidRPr="00902E27">
              <w:rPr>
                <w:rFonts w:asciiTheme="minorHAnsi" w:hAnsiTheme="minorHAnsi" w:cstheme="minorHAnsi"/>
                <w:szCs w:val="22"/>
                <w:lang w:val="en-US"/>
              </w:rPr>
              <w:t>S</w:t>
            </w:r>
            <w:r w:rsidR="00902E27">
              <w:rPr>
                <w:rFonts w:asciiTheme="minorHAnsi" w:hAnsiTheme="minorHAnsi" w:cstheme="minorHAnsi"/>
                <w:szCs w:val="22"/>
                <w:lang w:val="en-US"/>
              </w:rPr>
              <w:t xml:space="preserve">ubType </w:t>
            </w:r>
            <w:r w:rsidR="00902E27" w:rsidRPr="00902E27">
              <w:rPr>
                <w:rFonts w:asciiTheme="minorHAnsi" w:hAnsiTheme="minorHAnsi" w:cstheme="minorHAnsi"/>
                <w:szCs w:val="22"/>
                <w:lang w:val="en-US"/>
              </w:rPr>
              <w:t>Update</w:t>
            </w:r>
          </w:p>
        </w:tc>
      </w:tr>
    </w:tbl>
    <w:p w14:paraId="07A9059A" w14:textId="77777777" w:rsidR="00027B52" w:rsidRPr="00310B1D" w:rsidRDefault="00027B52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631"/>
      </w:tblGrid>
      <w:tr w:rsidR="006116DA" w:rsidRPr="00310B1D" w14:paraId="4CCA4764" w14:textId="77777777" w:rsidTr="007213A9">
        <w:trPr>
          <w:trHeight w:val="292"/>
          <w:tblHeader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7A489007" w14:textId="77777777" w:rsidR="006116DA" w:rsidRPr="007213A9" w:rsidRDefault="006116DA" w:rsidP="007213A9">
            <w:pPr>
              <w:pStyle w:val="TableHeading"/>
              <w:spacing w:before="0"/>
              <w:ind w:left="3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213A9">
              <w:rPr>
                <w:rFonts w:asciiTheme="minorHAnsi" w:hAnsiTheme="minorHAnsi" w:cstheme="minorHAnsi"/>
                <w:sz w:val="24"/>
                <w:szCs w:val="24"/>
              </w:rPr>
              <w:t>STAKEHOLDERS/DISTRIBUTION LIST</w:t>
            </w:r>
          </w:p>
        </w:tc>
      </w:tr>
      <w:tr w:rsidR="006116DA" w:rsidRPr="00310B1D" w14:paraId="049ACD54" w14:textId="77777777" w:rsidTr="007213A9">
        <w:trPr>
          <w:trHeight w:val="332"/>
        </w:trPr>
        <w:tc>
          <w:tcPr>
            <w:tcW w:w="3145" w:type="dxa"/>
            <w:shd w:val="clear" w:color="auto" w:fill="auto"/>
            <w:vAlign w:val="center"/>
          </w:tcPr>
          <w:p w14:paraId="0721A212" w14:textId="77777777" w:rsidR="006116DA" w:rsidRPr="00027B52" w:rsidRDefault="006116DA" w:rsidP="007213A9">
            <w:pPr>
              <w:pStyle w:val="BodyTextFoodstuffs"/>
              <w:spacing w:before="0" w:after="0" w:line="360" w:lineRule="auto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Name</w:t>
            </w:r>
          </w:p>
        </w:tc>
        <w:tc>
          <w:tcPr>
            <w:tcW w:w="6631" w:type="dxa"/>
            <w:shd w:val="clear" w:color="auto" w:fill="auto"/>
            <w:vAlign w:val="center"/>
          </w:tcPr>
          <w:p w14:paraId="30533EBE" w14:textId="77777777" w:rsidR="006116DA" w:rsidRPr="00027B52" w:rsidRDefault="006116DA" w:rsidP="007213A9">
            <w:pPr>
              <w:pStyle w:val="BlockText"/>
              <w:spacing w:line="360" w:lineRule="auto"/>
              <w:jc w:val="left"/>
              <w:rPr>
                <w:rFonts w:asciiTheme="minorHAnsi" w:hAnsiTheme="minorHAnsi" w:cstheme="minorHAnsi"/>
                <w:b/>
                <w:szCs w:val="22"/>
              </w:rPr>
            </w:pPr>
            <w:r w:rsidRPr="00027B52">
              <w:rPr>
                <w:rFonts w:asciiTheme="minorHAnsi" w:hAnsiTheme="minorHAnsi" w:cstheme="minorHAnsi"/>
                <w:b/>
                <w:szCs w:val="22"/>
              </w:rPr>
              <w:t>Designation</w:t>
            </w:r>
          </w:p>
        </w:tc>
      </w:tr>
      <w:tr w:rsidR="00FB7F12" w:rsidRPr="00310B1D" w14:paraId="04DEE0B2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1C3BBE0" w14:textId="4EAA4EE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0D0B483C" w14:textId="698511D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2B7B2E0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755EB74C" w14:textId="76A1FCA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4DAAC603" w14:textId="5FC95A2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8836F5F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FA22461" w14:textId="3F66CC3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A5A628B" w14:textId="407045F8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E74EEC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65547989" w14:textId="3DAF32D5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74C75781" w14:textId="4AE7E7AA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1881B445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06F9B033" w14:textId="468A6883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3E94ED3" w14:textId="0642AA4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518D0D18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42ED76B6" w14:textId="735490F9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2AEFEE13" w14:textId="46D84ED1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15DDC7D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2B3C226B" w14:textId="5E0E1BA4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3D012E66" w14:textId="0E4A93A0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  <w:tr w:rsidR="00FB7F12" w:rsidRPr="00310B1D" w14:paraId="7D89298B" w14:textId="77777777" w:rsidTr="007213A9">
        <w:trPr>
          <w:trHeight w:val="292"/>
        </w:trPr>
        <w:tc>
          <w:tcPr>
            <w:tcW w:w="3145" w:type="dxa"/>
            <w:shd w:val="clear" w:color="auto" w:fill="auto"/>
            <w:vAlign w:val="center"/>
          </w:tcPr>
          <w:p w14:paraId="38E094A8" w14:textId="72D94D82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6631" w:type="dxa"/>
            <w:shd w:val="clear" w:color="auto" w:fill="auto"/>
            <w:vAlign w:val="center"/>
          </w:tcPr>
          <w:p w14:paraId="1AB3C494" w14:textId="5E475D76" w:rsidR="00FB7F12" w:rsidRPr="006B6761" w:rsidRDefault="00FB7F12" w:rsidP="00FB7F12">
            <w:pPr>
              <w:pStyle w:val="BodyTextFoodstuffs"/>
              <w:spacing w:before="0" w:after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</w:tr>
    </w:tbl>
    <w:p w14:paraId="120BBA27" w14:textId="77777777" w:rsidR="006116DA" w:rsidRPr="00310B1D" w:rsidRDefault="006116DA" w:rsidP="00CC35FF">
      <w:pPr>
        <w:spacing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4067"/>
        <w:gridCol w:w="1943"/>
        <w:gridCol w:w="1841"/>
      </w:tblGrid>
      <w:tr w:rsidR="00E55D40" w:rsidRPr="00310B1D" w14:paraId="4A58DCA2" w14:textId="77777777" w:rsidTr="006545B4">
        <w:trPr>
          <w:trHeight w:val="292"/>
          <w:tblHeader/>
        </w:trPr>
        <w:tc>
          <w:tcPr>
            <w:tcW w:w="9776" w:type="dxa"/>
            <w:gridSpan w:val="4"/>
            <w:tcBorders>
              <w:top w:val="nil"/>
            </w:tcBorders>
            <w:shd w:val="clear" w:color="auto" w:fill="002060"/>
            <w:vAlign w:val="center"/>
          </w:tcPr>
          <w:p w14:paraId="66F118FF" w14:textId="77777777" w:rsidR="00E55D40" w:rsidRPr="00276745" w:rsidRDefault="00276745" w:rsidP="00C211C0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SIGN-OFF</w:t>
            </w:r>
          </w:p>
        </w:tc>
      </w:tr>
      <w:tr w:rsidR="00555148" w:rsidRPr="00310B1D" w14:paraId="352773C9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E14FF34" w14:textId="77777777" w:rsidR="00555148" w:rsidRPr="00014436" w:rsidRDefault="00555148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</w:rPr>
              <w:t>Name</w:t>
            </w:r>
          </w:p>
        </w:tc>
        <w:tc>
          <w:tcPr>
            <w:tcW w:w="4067" w:type="dxa"/>
            <w:shd w:val="clear" w:color="auto" w:fill="auto"/>
            <w:vAlign w:val="center"/>
          </w:tcPr>
          <w:p w14:paraId="168F4B41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246BC88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1841" w:type="dxa"/>
            <w:vAlign w:val="center"/>
          </w:tcPr>
          <w:p w14:paraId="3EBB5E8F" w14:textId="77777777" w:rsidR="00555148" w:rsidRPr="00014436" w:rsidRDefault="00555148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Date</w:t>
            </w:r>
          </w:p>
        </w:tc>
      </w:tr>
      <w:tr w:rsidR="00192DB6" w:rsidRPr="00310B1D" w14:paraId="10BDD988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4591A5B5" w14:textId="39BE134E" w:rsidR="00192DB6" w:rsidRPr="00014436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F8EF9BA" w14:textId="42F9FB8B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2B0F40C5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3348423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192DB6" w:rsidRPr="00310B1D" w14:paraId="61860F6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5E4EED54" w14:textId="23F1CB12" w:rsidR="00192DB6" w:rsidRPr="006B6761" w:rsidRDefault="00192DB6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14F3A5D5" w14:textId="7EBFECF1" w:rsidR="00192DB6" w:rsidRPr="006B6761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622D8896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07DDC2C7" w14:textId="77777777" w:rsidR="00192DB6" w:rsidRPr="00014436" w:rsidRDefault="00192DB6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  <w:tr w:rsidR="00FE13F8" w:rsidRPr="00310B1D" w14:paraId="5825BB7D" w14:textId="77777777" w:rsidTr="006545B4">
        <w:trPr>
          <w:cantSplit/>
          <w:trHeight w:val="292"/>
        </w:trPr>
        <w:tc>
          <w:tcPr>
            <w:tcW w:w="1925" w:type="dxa"/>
            <w:shd w:val="clear" w:color="auto" w:fill="auto"/>
            <w:vAlign w:val="center"/>
          </w:tcPr>
          <w:p w14:paraId="2B159018" w14:textId="6A94CFB5" w:rsidR="00FE13F8" w:rsidRPr="006B6761" w:rsidRDefault="00FE13F8" w:rsidP="00192DB6">
            <w:pPr>
              <w:pStyle w:val="BodyTextFoodstuffs"/>
              <w:spacing w:before="0" w:after="0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4067" w:type="dxa"/>
            <w:shd w:val="clear" w:color="auto" w:fill="auto"/>
            <w:vAlign w:val="center"/>
          </w:tcPr>
          <w:p w14:paraId="7545B4EB" w14:textId="0E082C36" w:rsidR="00FE13F8" w:rsidRPr="006B6761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color w:val="000000"/>
                <w:szCs w:val="22"/>
              </w:rPr>
            </w:pPr>
          </w:p>
        </w:tc>
        <w:tc>
          <w:tcPr>
            <w:tcW w:w="1943" w:type="dxa"/>
            <w:shd w:val="clear" w:color="auto" w:fill="auto"/>
            <w:vAlign w:val="center"/>
          </w:tcPr>
          <w:p w14:paraId="0E3A9129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1841" w:type="dxa"/>
            <w:vAlign w:val="center"/>
          </w:tcPr>
          <w:p w14:paraId="77DF9A0C" w14:textId="77777777" w:rsidR="00FE13F8" w:rsidRPr="00014436" w:rsidRDefault="00FE13F8" w:rsidP="00192DB6">
            <w:pPr>
              <w:pStyle w:val="BlockText"/>
              <w:spacing w:before="0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719B932B" w14:textId="0E85983D" w:rsidR="00326AFF" w:rsidRDefault="00326AFF" w:rsidP="00CC35FF">
      <w:pPr>
        <w:jc w:val="both"/>
        <w:rPr>
          <w:rFonts w:asciiTheme="minorHAnsi" w:hAnsiTheme="minorHAnsi" w:cstheme="minorHAnsi"/>
          <w:sz w:val="20"/>
        </w:rPr>
      </w:pPr>
    </w:p>
    <w:p w14:paraId="0E3FF8F5" w14:textId="1086FEBB" w:rsidR="00F60211" w:rsidRPr="00310B1D" w:rsidRDefault="00F60211" w:rsidP="00CC35FF">
      <w:pPr>
        <w:jc w:val="both"/>
        <w:rPr>
          <w:rFonts w:asciiTheme="minorHAnsi" w:hAnsiTheme="minorHAnsi" w:cstheme="minorHAnsi"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1853"/>
        <w:gridCol w:w="1978"/>
        <w:gridCol w:w="1607"/>
        <w:gridCol w:w="6447"/>
      </w:tblGrid>
      <w:tr w:rsidR="005C1E7E" w:rsidRPr="00310B1D" w14:paraId="43AD7F87" w14:textId="77777777" w:rsidTr="00276745">
        <w:trPr>
          <w:trHeight w:val="292"/>
          <w:tblHeader/>
        </w:trPr>
        <w:tc>
          <w:tcPr>
            <w:tcW w:w="5000" w:type="pct"/>
            <w:gridSpan w:val="5"/>
            <w:shd w:val="clear" w:color="auto" w:fill="002060"/>
            <w:vAlign w:val="center"/>
          </w:tcPr>
          <w:p w14:paraId="473E7F7B" w14:textId="77777777" w:rsidR="005C1E7E" w:rsidRPr="00310B1D" w:rsidRDefault="00276745" w:rsidP="00276745">
            <w:pPr>
              <w:pStyle w:val="TableHeading"/>
              <w:spacing w:before="0"/>
              <w:jc w:val="both"/>
              <w:rPr>
                <w:rFonts w:asciiTheme="minorHAnsi" w:hAnsiTheme="minorHAnsi" w:cstheme="minorHAnsi"/>
                <w:sz w:val="18"/>
              </w:rPr>
            </w:pPr>
            <w:r w:rsidRPr="00276745">
              <w:rPr>
                <w:rFonts w:asciiTheme="minorHAnsi" w:hAnsiTheme="minorHAnsi" w:cstheme="minorHAnsi"/>
                <w:sz w:val="24"/>
                <w:szCs w:val="24"/>
              </w:rPr>
              <w:t>VERSION CONTROL</w:t>
            </w:r>
          </w:p>
        </w:tc>
      </w:tr>
      <w:tr w:rsidR="00A70075" w:rsidRPr="00310B1D" w14:paraId="32679150" w14:textId="77777777" w:rsidTr="0045378A">
        <w:trPr>
          <w:cantSplit/>
          <w:trHeight w:val="292"/>
        </w:trPr>
        <w:tc>
          <w:tcPr>
            <w:tcW w:w="511" w:type="pct"/>
            <w:shd w:val="clear" w:color="auto" w:fill="auto"/>
            <w:vAlign w:val="center"/>
          </w:tcPr>
          <w:p w14:paraId="720242D2" w14:textId="77777777" w:rsidR="00A70075" w:rsidRPr="00014436" w:rsidRDefault="00014436" w:rsidP="00CC35FF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#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CA57E4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C9AAB5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Editor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4ACA09E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</w:rPr>
              <w:t>Reviewer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7D9AB03A" w14:textId="77777777" w:rsidR="00A70075" w:rsidRPr="00014436" w:rsidRDefault="00A70075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</w:pPr>
            <w:r w:rsidRPr="00014436">
              <w:rPr>
                <w:rFonts w:asciiTheme="minorHAnsi" w:hAnsiTheme="minorHAnsi" w:cstheme="minorHAnsi"/>
                <w:b/>
                <w:sz w:val="24"/>
                <w:szCs w:val="24"/>
                <w:lang w:val="en-NZ"/>
              </w:rPr>
              <w:t>Comments</w:t>
            </w:r>
          </w:p>
        </w:tc>
      </w:tr>
      <w:tr w:rsidR="00A70075" w:rsidRPr="00310B1D" w14:paraId="04E14D00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4A3E87CC" w14:textId="0E2F3F81" w:rsidR="00A70075" w:rsidRPr="006B6761" w:rsidRDefault="00F126D2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V1.0</w:t>
            </w:r>
          </w:p>
        </w:tc>
        <w:tc>
          <w:tcPr>
            <w:tcW w:w="700" w:type="pct"/>
            <w:shd w:val="clear" w:color="auto" w:fill="auto"/>
            <w:vAlign w:val="center"/>
          </w:tcPr>
          <w:p w14:paraId="5BEC7FDD" w14:textId="62B8F4FF" w:rsidR="00A70075" w:rsidRPr="006B6761" w:rsidRDefault="006172D7" w:rsidP="00BB438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7</w:t>
            </w:r>
            <w:r w:rsidR="00E9597B" w:rsidRPr="003322B5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  <w:r w:rsidR="00E9597B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BB438C">
              <w:rPr>
                <w:rFonts w:asciiTheme="minorHAnsi" w:hAnsiTheme="minorHAnsi" w:cstheme="minorHAnsi"/>
                <w:szCs w:val="22"/>
              </w:rPr>
              <w:t>Feb 2020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AF22A90" w14:textId="6D14BCB0" w:rsidR="00A70075" w:rsidRPr="006B6761" w:rsidRDefault="006172D7" w:rsidP="009E3EBC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Arnab Mondal</w:t>
            </w:r>
          </w:p>
        </w:tc>
        <w:tc>
          <w:tcPr>
            <w:tcW w:w="607" w:type="pct"/>
            <w:shd w:val="clear" w:color="auto" w:fill="auto"/>
            <w:vAlign w:val="center"/>
          </w:tcPr>
          <w:p w14:paraId="575791A8" w14:textId="77777777" w:rsidR="00A70075" w:rsidRPr="006B6761" w:rsidRDefault="00E63CCE" w:rsidP="00CC35FF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Cognizant internal team</w:t>
            </w:r>
          </w:p>
        </w:tc>
        <w:tc>
          <w:tcPr>
            <w:tcW w:w="2435" w:type="pct"/>
            <w:shd w:val="clear" w:color="auto" w:fill="auto"/>
            <w:vAlign w:val="center"/>
          </w:tcPr>
          <w:p w14:paraId="557BAE79" w14:textId="77777777" w:rsidR="00A70075" w:rsidRPr="006B6761" w:rsidRDefault="008357CB" w:rsidP="00E63CCE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 w:rsidRPr="006B6761">
              <w:rPr>
                <w:rFonts w:asciiTheme="minorHAnsi" w:hAnsiTheme="minorHAnsi" w:cstheme="minorHAnsi"/>
                <w:szCs w:val="22"/>
                <w:lang w:val="en-NZ"/>
              </w:rPr>
              <w:t>Document c</w:t>
            </w:r>
            <w:r w:rsidR="00583BD6" w:rsidRPr="006B6761">
              <w:rPr>
                <w:rFonts w:asciiTheme="minorHAnsi" w:hAnsiTheme="minorHAnsi" w:cstheme="minorHAnsi"/>
                <w:szCs w:val="22"/>
                <w:lang w:val="en-NZ"/>
              </w:rPr>
              <w:t>reated</w:t>
            </w:r>
            <w:r w:rsidR="00DB27ED" w:rsidRPr="006B6761">
              <w:rPr>
                <w:rFonts w:asciiTheme="minorHAnsi" w:hAnsiTheme="minorHAnsi" w:cstheme="minorHAnsi"/>
                <w:szCs w:val="22"/>
                <w:lang w:val="en-NZ"/>
              </w:rPr>
              <w:t xml:space="preserve"> </w:t>
            </w:r>
          </w:p>
        </w:tc>
      </w:tr>
      <w:tr w:rsidR="00E36B21" w:rsidRPr="00310B1D" w14:paraId="01F58721" w14:textId="77777777" w:rsidTr="0045378A">
        <w:trPr>
          <w:cantSplit/>
          <w:trHeight w:val="575"/>
        </w:trPr>
        <w:tc>
          <w:tcPr>
            <w:tcW w:w="511" w:type="pct"/>
            <w:shd w:val="clear" w:color="auto" w:fill="auto"/>
            <w:vAlign w:val="center"/>
          </w:tcPr>
          <w:p w14:paraId="5253A1D6" w14:textId="421FF719" w:rsidR="00E36B21" w:rsidRPr="006B6761" w:rsidRDefault="00E36B21" w:rsidP="00E36B21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00" w:type="pct"/>
            <w:shd w:val="clear" w:color="auto" w:fill="auto"/>
            <w:vAlign w:val="center"/>
          </w:tcPr>
          <w:p w14:paraId="6D74685B" w14:textId="09B3646A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14:paraId="25D44E31" w14:textId="4DDBF0D8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5CC86D43" w14:textId="66CFD2E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2435" w:type="pct"/>
            <w:shd w:val="clear" w:color="auto" w:fill="auto"/>
            <w:vAlign w:val="center"/>
          </w:tcPr>
          <w:p w14:paraId="10149DC7" w14:textId="003AB21E" w:rsidR="00E36B21" w:rsidRPr="006B6761" w:rsidRDefault="00E36B21" w:rsidP="00E36B21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</w:tr>
    </w:tbl>
    <w:p w14:paraId="44470ED7" w14:textId="3363CAB3" w:rsidR="00E905E7" w:rsidRDefault="00E905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641264" w14:textId="45A8E861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BE7A41B" w14:textId="25753828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CF81FBD" w14:textId="0303E395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473E7B4F" w14:textId="39358FB3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6D69C92" w14:textId="406635FE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C32359B" w14:textId="77777777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102B075" w14:textId="77777777" w:rsidR="00C305AB" w:rsidRDefault="00C305AB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W w:w="526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4401"/>
        <w:gridCol w:w="8191"/>
      </w:tblGrid>
      <w:tr w:rsidR="00CE4407" w:rsidRPr="00310B1D" w14:paraId="78DE1337" w14:textId="3B2C2C15" w:rsidTr="0062227B">
        <w:trPr>
          <w:cantSplit/>
          <w:trHeight w:val="467"/>
        </w:trPr>
        <w:tc>
          <w:tcPr>
            <w:tcW w:w="2063" w:type="pct"/>
            <w:gridSpan w:val="2"/>
            <w:shd w:val="clear" w:color="auto" w:fill="002060"/>
            <w:vAlign w:val="center"/>
          </w:tcPr>
          <w:p w14:paraId="6EE596FB" w14:textId="55FE090C" w:rsidR="00CE4407" w:rsidRPr="00791D79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TEST CASE LINK</w:t>
            </w:r>
          </w:p>
        </w:tc>
        <w:tc>
          <w:tcPr>
            <w:tcW w:w="2937" w:type="pct"/>
            <w:shd w:val="clear" w:color="auto" w:fill="002060"/>
          </w:tcPr>
          <w:p w14:paraId="28A3E85D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4407" w:rsidRPr="00310B1D" w14:paraId="695300F4" w14:textId="3315FD3F" w:rsidTr="0062227B">
        <w:trPr>
          <w:cantSplit/>
          <w:trHeight w:val="710"/>
        </w:trPr>
        <w:tc>
          <w:tcPr>
            <w:tcW w:w="485" w:type="pct"/>
            <w:shd w:val="clear" w:color="auto" w:fill="auto"/>
            <w:vAlign w:val="center"/>
          </w:tcPr>
          <w:p w14:paraId="75AFD10C" w14:textId="506026D5" w:rsidR="00CE4407" w:rsidRPr="006B6761" w:rsidRDefault="00CE4407" w:rsidP="005C4B1A">
            <w:pPr>
              <w:pStyle w:val="BodyTextFoodstuffs"/>
              <w:spacing w:before="0" w:after="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Sr No 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04A0475B" w14:textId="77777777" w:rsidR="00CE4407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</w:t>
            </w:r>
          </w:p>
          <w:p w14:paraId="37BFD103" w14:textId="114BA6A2" w:rsidR="00CE4407" w:rsidRPr="006B6761" w:rsidRDefault="00CE4407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                          Test Case Name</w:t>
            </w:r>
          </w:p>
          <w:p w14:paraId="538D2861" w14:textId="05AD856A" w:rsidR="00CE4407" w:rsidRPr="006B6761" w:rsidRDefault="00CE4407" w:rsidP="005C4B1A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  <w:lang w:val="en-NZ"/>
              </w:rPr>
            </w:pPr>
          </w:p>
        </w:tc>
        <w:tc>
          <w:tcPr>
            <w:tcW w:w="2937" w:type="pct"/>
          </w:tcPr>
          <w:p w14:paraId="40D9C44A" w14:textId="77777777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</w:p>
          <w:p w14:paraId="6DA11BF9" w14:textId="12E6F1DF" w:rsidR="00CE4407" w:rsidRDefault="00CE4407" w:rsidP="00CE4407">
            <w:pPr>
              <w:pStyle w:val="BlockText"/>
              <w:spacing w:before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Test Case Description</w:t>
            </w:r>
          </w:p>
        </w:tc>
      </w:tr>
      <w:tr w:rsidR="00CE4407" w:rsidRPr="00310B1D" w14:paraId="461FBB71" w14:textId="58BB013D" w:rsidTr="0062227B">
        <w:trPr>
          <w:cantSplit/>
          <w:trHeight w:val="323"/>
        </w:trPr>
        <w:tc>
          <w:tcPr>
            <w:tcW w:w="485" w:type="pct"/>
            <w:shd w:val="clear" w:color="auto" w:fill="auto"/>
            <w:vAlign w:val="center"/>
          </w:tcPr>
          <w:p w14:paraId="6EE9F219" w14:textId="3630C19C" w:rsidR="00CE4407" w:rsidRDefault="00CE4407" w:rsidP="00C305AB">
            <w:pPr>
              <w:pStyle w:val="BodyTextFoodstuffs"/>
              <w:spacing w:before="0"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1FF99D99" w14:textId="5C7EB908" w:rsidR="00CE4407" w:rsidRPr="006B6761" w:rsidRDefault="006970DF" w:rsidP="00791D79">
            <w:pPr>
              <w:pStyle w:val="BlockText"/>
              <w:spacing w:before="0" w:line="276" w:lineRule="auto"/>
              <w:rPr>
                <w:rFonts w:asciiTheme="minorHAnsi" w:hAnsiTheme="minorHAnsi" w:cstheme="minorHAnsi"/>
                <w:szCs w:val="22"/>
              </w:rPr>
            </w:pPr>
            <w:hyperlink w:anchor="TypeSubtype" w:history="1">
              <w:r w:rsidR="0062227B" w:rsidRPr="006970DF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CACM_IDD_Existing_Customer_Ty</w:t>
              </w:r>
              <w:r w:rsidR="0062227B" w:rsidRPr="006970DF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p</w:t>
              </w:r>
              <w:r w:rsidR="0062227B" w:rsidRPr="006970DF">
                <w:rPr>
                  <w:rStyle w:val="Hyperlink"/>
                  <w:rFonts w:asciiTheme="minorHAnsi" w:hAnsiTheme="minorHAnsi" w:cstheme="minorHAnsi"/>
                  <w:b/>
                  <w:bCs/>
                  <w:sz w:val="18"/>
                </w:rPr>
                <w:t>e_SubType_Update</w:t>
              </w:r>
            </w:hyperlink>
          </w:p>
        </w:tc>
        <w:tc>
          <w:tcPr>
            <w:tcW w:w="2937" w:type="pct"/>
          </w:tcPr>
          <w:p w14:paraId="192B5CA6" w14:textId="1B36FA65" w:rsidR="00CE4407" w:rsidRDefault="00FF1EA6" w:rsidP="00BB438C">
            <w:pPr>
              <w:pStyle w:val="BlockText"/>
              <w:spacing w:before="0" w:line="276" w:lineRule="auto"/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</w:pP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 w:rsidR="00BB438C">
              <w:rPr>
                <w:rFonts w:asciiTheme="minorHAnsi" w:hAnsiTheme="minorHAnsi" w:cstheme="minorHAnsi"/>
                <w:sz w:val="18"/>
              </w:rPr>
              <w:t xml:space="preserve">search an account ID and validate with database. </w:t>
            </w:r>
            <w:bookmarkStart w:id="0" w:name="_GoBack"/>
            <w:r w:rsidR="00BB438C">
              <w:rPr>
                <w:rFonts w:asciiTheme="minorHAnsi" w:hAnsiTheme="minorHAnsi" w:cstheme="minorHAnsi"/>
                <w:sz w:val="18"/>
              </w:rPr>
              <w:t xml:space="preserve">Only </w:t>
            </w:r>
            <w:r w:rsidR="00E069E7">
              <w:rPr>
                <w:rFonts w:asciiTheme="minorHAnsi" w:hAnsiTheme="minorHAnsi" w:cstheme="minorHAnsi"/>
                <w:sz w:val="18"/>
              </w:rPr>
              <w:t>account</w:t>
            </w:r>
            <w:r w:rsidR="00BB438C">
              <w:rPr>
                <w:rFonts w:asciiTheme="minorHAnsi" w:hAnsiTheme="minorHAnsi" w:cstheme="minorHAnsi"/>
                <w:sz w:val="18"/>
              </w:rPr>
              <w:t xml:space="preserve"> ID is provided in search.</w:t>
            </w:r>
            <w:bookmarkEnd w:id="0"/>
          </w:p>
        </w:tc>
      </w:tr>
    </w:tbl>
    <w:p w14:paraId="7029DF97" w14:textId="77777777" w:rsidR="00791D79" w:rsidRDefault="00791D79" w:rsidP="00791D79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00BD44C" w14:textId="66F6E63C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28EB7B11" w14:textId="758EA770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CBA6D4B" w14:textId="450D5B09" w:rsidR="007A60E7" w:rsidRPr="00AA1A57" w:rsidRDefault="007A60E7" w:rsidP="00CC35FF">
      <w:pPr>
        <w:jc w:val="both"/>
        <w:rPr>
          <w:rFonts w:asciiTheme="minorHAnsi" w:hAnsiTheme="minorHAnsi" w:cstheme="minorHAnsi"/>
        </w:rPr>
      </w:pPr>
    </w:p>
    <w:p w14:paraId="2C6A4BC7" w14:textId="2891C10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7AA6FB5D" w14:textId="1CDE4906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6A41BF6" w14:textId="3B42C0C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AEA6B50" w14:textId="0F7269A9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34C4127" w14:textId="2C107B9E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0F632ADA" w14:textId="77777777" w:rsidR="007A60E7" w:rsidRDefault="007A60E7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13353F44" w14:textId="56B10E07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6174110F" w14:textId="72B5E293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46C21C36" w14:textId="77777777" w:rsidR="004D2DB8" w:rsidRDefault="004D2DB8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5CC813DA" w14:textId="77777777" w:rsidR="00F25E4E" w:rsidRDefault="00F25E4E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p w14:paraId="3AB4AF12" w14:textId="6D8FF81F" w:rsidR="00405D91" w:rsidRDefault="00405D91" w:rsidP="00CC35FF">
      <w:pPr>
        <w:jc w:val="both"/>
        <w:rPr>
          <w:rFonts w:asciiTheme="minorHAnsi" w:hAnsiTheme="minorHAnsi" w:cstheme="minorHAnsi"/>
          <w:sz w:val="18"/>
          <w:szCs w:val="20"/>
        </w:rPr>
      </w:pPr>
    </w:p>
    <w:tbl>
      <w:tblPr>
        <w:tblStyle w:val="TableGrid"/>
        <w:tblW w:w="13641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76"/>
        <w:gridCol w:w="1620"/>
        <w:gridCol w:w="2430"/>
        <w:gridCol w:w="2160"/>
        <w:gridCol w:w="2790"/>
      </w:tblGrid>
      <w:tr w:rsidR="002253A9" w:rsidRPr="002265B9" w14:paraId="60557537" w14:textId="77777777" w:rsidTr="00EA63A1">
        <w:trPr>
          <w:trHeight w:val="600"/>
        </w:trPr>
        <w:tc>
          <w:tcPr>
            <w:tcW w:w="625" w:type="dxa"/>
            <w:hideMark/>
          </w:tcPr>
          <w:p w14:paraId="55E367BC" w14:textId="77777777" w:rsidR="002265B9" w:rsidRPr="002265B9" w:rsidRDefault="002265B9" w:rsidP="002265B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  <w:lang w:val="en-US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Sr No</w:t>
            </w:r>
          </w:p>
        </w:tc>
        <w:tc>
          <w:tcPr>
            <w:tcW w:w="1440" w:type="dxa"/>
            <w:hideMark/>
          </w:tcPr>
          <w:p w14:paraId="100F69A5" w14:textId="144D30F1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 Case name</w:t>
            </w:r>
          </w:p>
        </w:tc>
        <w:tc>
          <w:tcPr>
            <w:tcW w:w="2576" w:type="dxa"/>
            <w:noWrap/>
            <w:hideMark/>
          </w:tcPr>
          <w:p w14:paraId="3A54AA52" w14:textId="690F8AEB" w:rsidR="002265B9" w:rsidRPr="002265B9" w:rsidRDefault="002253A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Test</w:t>
            </w:r>
            <w:r w:rsidR="002265B9"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Case Description</w:t>
            </w:r>
          </w:p>
        </w:tc>
        <w:tc>
          <w:tcPr>
            <w:tcW w:w="1620" w:type="dxa"/>
            <w:hideMark/>
          </w:tcPr>
          <w:p w14:paraId="52117096" w14:textId="77777777" w:rsidR="002253A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 xml:space="preserve">Keyword </w:t>
            </w:r>
          </w:p>
          <w:p w14:paraId="5D16DB49" w14:textId="6EE7EA39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Name</w:t>
            </w:r>
          </w:p>
        </w:tc>
        <w:tc>
          <w:tcPr>
            <w:tcW w:w="2430" w:type="dxa"/>
            <w:noWrap/>
            <w:hideMark/>
          </w:tcPr>
          <w:p w14:paraId="50E77502" w14:textId="7750816B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Description</w:t>
            </w:r>
          </w:p>
        </w:tc>
        <w:tc>
          <w:tcPr>
            <w:tcW w:w="2160" w:type="dxa"/>
            <w:noWrap/>
            <w:hideMark/>
          </w:tcPr>
          <w:p w14:paraId="5A80A05F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Keyword Input Data</w:t>
            </w:r>
          </w:p>
        </w:tc>
        <w:tc>
          <w:tcPr>
            <w:tcW w:w="2790" w:type="dxa"/>
            <w:noWrap/>
            <w:hideMark/>
          </w:tcPr>
          <w:p w14:paraId="139543C4" w14:textId="77777777" w:rsidR="002265B9" w:rsidRPr="002265B9" w:rsidRDefault="002265B9" w:rsidP="002253A9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  <w:t>Remarks</w:t>
            </w:r>
          </w:p>
        </w:tc>
      </w:tr>
      <w:tr w:rsidR="00C95127" w:rsidRPr="002265B9" w14:paraId="0C4D47B9" w14:textId="77777777" w:rsidTr="00EA63A1">
        <w:trPr>
          <w:trHeight w:val="2025"/>
        </w:trPr>
        <w:tc>
          <w:tcPr>
            <w:tcW w:w="625" w:type="dxa"/>
            <w:noWrap/>
            <w:hideMark/>
          </w:tcPr>
          <w:p w14:paraId="497EB5F7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1440" w:type="dxa"/>
            <w:hideMark/>
          </w:tcPr>
          <w:p w14:paraId="1D17AFA8" w14:textId="560F59C0" w:rsidR="00C95127" w:rsidRPr="002265B9" w:rsidRDefault="00AA06D6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  <w:bookmarkStart w:id="1" w:name="TypeSubtype"/>
            <w:r w:rsidRPr="00AA06D6">
              <w:rPr>
                <w:rStyle w:val="Hyperlink"/>
                <w:rFonts w:asciiTheme="minorHAnsi" w:hAnsiTheme="minorHAnsi" w:cstheme="minorHAnsi"/>
                <w:b/>
                <w:bCs/>
                <w:sz w:val="18"/>
              </w:rPr>
              <w:t>CACM_IDD_Existing_Customer_Type_SubType_Update</w:t>
            </w:r>
            <w:bookmarkEnd w:id="1"/>
          </w:p>
        </w:tc>
        <w:tc>
          <w:tcPr>
            <w:tcW w:w="2576" w:type="dxa"/>
            <w:hideMark/>
          </w:tcPr>
          <w:p w14:paraId="30BA7B3A" w14:textId="1EC7FED0" w:rsidR="00C95127" w:rsidRPr="002265B9" w:rsidRDefault="00C95127" w:rsidP="002E21C1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</w:rPr>
              <w:t xml:space="preserve">This Automation script will </w:t>
            </w:r>
            <w:r>
              <w:rPr>
                <w:rFonts w:asciiTheme="minorHAnsi" w:hAnsiTheme="minorHAnsi" w:cstheme="minorHAnsi"/>
                <w:sz w:val="18"/>
              </w:rPr>
              <w:t xml:space="preserve">search an </w:t>
            </w:r>
            <w:r w:rsidR="006970DF">
              <w:rPr>
                <w:rFonts w:asciiTheme="minorHAnsi" w:hAnsiTheme="minorHAnsi" w:cstheme="minorHAnsi"/>
                <w:sz w:val="18"/>
              </w:rPr>
              <w:t xml:space="preserve">Customer </w:t>
            </w:r>
            <w:r>
              <w:rPr>
                <w:rFonts w:asciiTheme="minorHAnsi" w:hAnsiTheme="minorHAnsi" w:cstheme="minorHAnsi"/>
                <w:sz w:val="18"/>
              </w:rPr>
              <w:t xml:space="preserve">ID and </w:t>
            </w:r>
            <w:r w:rsidR="006970DF">
              <w:rPr>
                <w:rFonts w:asciiTheme="minorHAnsi" w:hAnsiTheme="minorHAnsi" w:cstheme="minorHAnsi"/>
                <w:sz w:val="18"/>
              </w:rPr>
              <w:t>then updates the Customer type and subtype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  <w:r w:rsidR="002E21C1">
              <w:rPr>
                <w:rFonts w:asciiTheme="minorHAnsi" w:hAnsiTheme="minorHAnsi" w:cstheme="minorHAnsi"/>
                <w:sz w:val="18"/>
              </w:rPr>
              <w:t xml:space="preserve">Finally the script validates the updated UI value with database </w:t>
            </w:r>
          </w:p>
        </w:tc>
        <w:tc>
          <w:tcPr>
            <w:tcW w:w="1620" w:type="dxa"/>
            <w:hideMark/>
          </w:tcPr>
          <w:p w14:paraId="7D162693" w14:textId="5D8DFC72" w:rsidR="00C95127" w:rsidRPr="00C95127" w:rsidRDefault="006970DF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6970DF">
              <w:rPr>
                <w:rFonts w:asciiTheme="minorHAnsi" w:hAnsiTheme="minorHAnsi" w:cstheme="minorHAnsi"/>
                <w:sz w:val="18"/>
              </w:rPr>
              <w:t>loginToRecordOpen</w:t>
            </w:r>
          </w:p>
        </w:tc>
        <w:tc>
          <w:tcPr>
            <w:tcW w:w="2430" w:type="dxa"/>
            <w:hideMark/>
          </w:tcPr>
          <w:p w14:paraId="5F11B528" w14:textId="77777777" w:rsidR="00A6228C" w:rsidRDefault="00C95127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Keyword will</w:t>
            </w:r>
            <w:r w:rsidR="00A6228C">
              <w:rPr>
                <w:rFonts w:asciiTheme="minorHAnsi" w:hAnsiTheme="minorHAnsi" w:cstheme="minorHAnsi"/>
                <w:sz w:val="18"/>
                <w:szCs w:val="20"/>
              </w:rPr>
              <w:t xml:space="preserve"> do the below operation :</w:t>
            </w:r>
          </w:p>
          <w:p w14:paraId="3821DC3F" w14:textId="77777777" w:rsidR="00A6228C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1)</w:t>
            </w:r>
            <w:r w:rsidR="00C95127">
              <w:rPr>
                <w:rFonts w:asciiTheme="minorHAnsi" w:hAnsiTheme="minorHAnsi" w:cstheme="minorHAnsi"/>
                <w:sz w:val="18"/>
                <w:szCs w:val="20"/>
              </w:rPr>
              <w:t xml:space="preserve"> open </w:t>
            </w:r>
            <w:r w:rsidR="00C95127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CACM IDD applications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site with valid credentials</w:t>
            </w:r>
          </w:p>
          <w:p w14:paraId="32E23EC6" w14:textId="77777777" w:rsidR="00A6228C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2)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click on Queries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3FAF95C7" w14:textId="77777777" w:rsidR="00A6228C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3)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click on it in saved Queries</w:t>
            </w:r>
          </w:p>
          <w:p w14:paraId="20E70143" w14:textId="77777777" w:rsidR="00C0563D" w:rsidRDefault="00A6228C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4) Searches customer with valid  CA ID</w:t>
            </w:r>
          </w:p>
          <w:p w14:paraId="740BC6BB" w14:textId="77777777" w:rsidR="00C0563D" w:rsidRDefault="00C0563D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5) Clicks Run search button </w:t>
            </w:r>
          </w:p>
          <w:p w14:paraId="500510B5" w14:textId="462D0D85" w:rsidR="00C0563D" w:rsidRDefault="00C0563D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6) Open</w:t>
            </w:r>
            <w:r w:rsidR="005E1982">
              <w:rPr>
                <w:rFonts w:asciiTheme="minorHAnsi" w:hAnsiTheme="minorHAnsi" w:cstheme="minorHAnsi"/>
                <w:sz w:val="18"/>
                <w:szCs w:val="20"/>
              </w:rPr>
              <w:t xml:space="preserve"> first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record from search result.</w:t>
            </w:r>
            <w:r w:rsidR="00A6228C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  <w:p w14:paraId="44309624" w14:textId="428A55A9" w:rsidR="00C95127" w:rsidRDefault="00C95127" w:rsidP="00C0563D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key word will </w:t>
            </w: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Generates reports where ever applicable.</w:t>
            </w:r>
          </w:p>
          <w:p w14:paraId="55D2D2AE" w14:textId="7370C0F9" w:rsidR="00C95127" w:rsidRPr="002265B9" w:rsidRDefault="00C95127" w:rsidP="00A63F8C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60" w:type="dxa"/>
            <w:hideMark/>
          </w:tcPr>
          <w:p w14:paraId="66DA74D5" w14:textId="77777777" w:rsidR="00C95127" w:rsidRPr="00C95127" w:rsidRDefault="00C95127" w:rsidP="00C95127">
            <w:pPr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</w:pPr>
            <w:r w:rsidRPr="00C95127">
              <w:rPr>
                <w:rFonts w:asciiTheme="minorHAnsi" w:hAnsiTheme="minorHAnsi" w:cstheme="minorHAnsi"/>
                <w:b/>
                <w:bCs/>
                <w:sz w:val="18"/>
                <w:szCs w:val="20"/>
                <w:u w:val="single"/>
              </w:rPr>
              <w:t>GlobalSettings.properties</w:t>
            </w:r>
          </w:p>
          <w:p w14:paraId="0CAA8B92" w14:textId="26A5178D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UserID</w:t>
            </w:r>
          </w:p>
          <w:p w14:paraId="0EB3DF00" w14:textId="4A507BCF" w:rsidR="00C95127" w:rsidRPr="00C95127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Password</w:t>
            </w:r>
          </w:p>
          <w:p w14:paraId="1C76E511" w14:textId="673234E9" w:rsidR="00C0563D" w:rsidRDefault="00C95127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ApplicationUrl(QA1,QA2,Pre-pord)</w:t>
            </w:r>
          </w:p>
          <w:p w14:paraId="0C24B4ED" w14:textId="77777777" w:rsidR="00EA463D" w:rsidRDefault="00EA463D" w:rsidP="00EA463D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5985A52A" w14:textId="03421A80" w:rsidR="005E3B26" w:rsidRPr="00932779" w:rsidRDefault="00932779" w:rsidP="00932779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="005E3B26"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datasheet: General Data Tab</w:t>
            </w:r>
          </w:p>
          <w:p w14:paraId="2F927AAA" w14:textId="77777777" w:rsidR="00C0563D" w:rsidRDefault="00C0563D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Menuitem</w:t>
            </w:r>
          </w:p>
          <w:p w14:paraId="7A3F3FAA" w14:textId="77777777" w:rsidR="00CF206D" w:rsidRDefault="00C0563D" w:rsidP="00C95127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95127">
              <w:rPr>
                <w:rFonts w:asciiTheme="minorHAnsi" w:hAnsiTheme="minorHAnsi" w:cstheme="minorHAnsi"/>
                <w:sz w:val="18"/>
                <w:szCs w:val="20"/>
              </w:rPr>
              <w:t>savedQueries</w:t>
            </w:r>
          </w:p>
          <w:p w14:paraId="13E95207" w14:textId="735489DB" w:rsidR="00C95127" w:rsidRPr="00C95127" w:rsidRDefault="00CF206D" w:rsidP="00CF206D">
            <w:pPr>
              <w:pStyle w:val="ListParagraph"/>
              <w:numPr>
                <w:ilvl w:val="0"/>
                <w:numId w:val="19"/>
              </w:num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CF206D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  <w:r w:rsidR="00C95127" w:rsidRPr="00C95127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  <w:noWrap/>
            <w:hideMark/>
          </w:tcPr>
          <w:p w14:paraId="78A1DA21" w14:textId="77777777" w:rsidR="00A63F8C" w:rsidRDefault="00C95127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="00A63F8C"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CACMQA1IDDUr</w:t>
            </w:r>
            <w:r w:rsidR="00A63F8C" w:rsidRPr="00A63F8C">
              <w:rPr>
                <w:rFonts w:asciiTheme="minorHAnsi" w:hAnsiTheme="minorHAnsi" w:cstheme="minorHAnsi"/>
                <w:sz w:val="18"/>
                <w:szCs w:val="20"/>
              </w:rPr>
              <w:t>l=http://qcmmdm4901:9900/e360/com.informatica.tools.mdm.web.auth/login</w:t>
            </w:r>
          </w:p>
          <w:p w14:paraId="743A283C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  <w:p w14:paraId="76267690" w14:textId="77777777" w:rsidR="00A63F8C" w:rsidRPr="00A63F8C" w:rsidRDefault="00A63F8C" w:rsidP="00A63F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CACMQA2IDDUrl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=http://qcmmdm4902:9900/e360/com.informatica.tools.mdm.web.auth/login</w:t>
            </w:r>
          </w:p>
          <w:p w14:paraId="78FC90D6" w14:textId="3C9F5A63" w:rsidR="00C95127" w:rsidRPr="002265B9" w:rsidRDefault="00A63F8C" w:rsidP="00A63F8C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A63F8C">
              <w:rPr>
                <w:rFonts w:asciiTheme="minorHAnsi" w:hAnsiTheme="minorHAnsi" w:cstheme="minorHAnsi"/>
                <w:b/>
                <w:sz w:val="18"/>
                <w:szCs w:val="20"/>
              </w:rPr>
              <w:t>CACMPreProdIDDUr</w:t>
            </w:r>
            <w:r w:rsidRPr="00A63F8C">
              <w:rPr>
                <w:rFonts w:asciiTheme="minorHAnsi" w:hAnsiTheme="minorHAnsi" w:cstheme="minorHAnsi"/>
                <w:sz w:val="18"/>
                <w:szCs w:val="20"/>
              </w:rPr>
              <w:t>l=https://ppcmmdm10.autotrader.com/bdd</w:t>
            </w:r>
          </w:p>
        </w:tc>
      </w:tr>
      <w:tr w:rsidR="00C95127" w:rsidRPr="002265B9" w14:paraId="4C890D61" w14:textId="77777777" w:rsidTr="002F4496">
        <w:trPr>
          <w:trHeight w:val="1574"/>
        </w:trPr>
        <w:tc>
          <w:tcPr>
            <w:tcW w:w="625" w:type="dxa"/>
            <w:noWrap/>
          </w:tcPr>
          <w:p w14:paraId="0BC53FEE" w14:textId="7CF630B8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9323806" w14:textId="15C68C04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  <w:noWrap/>
          </w:tcPr>
          <w:p w14:paraId="069BF841" w14:textId="6118F6F2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288F8053" w14:textId="739C2450" w:rsidR="00C95127" w:rsidRPr="00C95127" w:rsidRDefault="00C3313D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3313D">
              <w:rPr>
                <w:rFonts w:asciiTheme="minorHAnsi" w:hAnsiTheme="minorHAnsi" w:cstheme="minorHAnsi"/>
                <w:sz w:val="18"/>
              </w:rPr>
              <w:t>custTypeUpdate</w:t>
            </w:r>
          </w:p>
        </w:tc>
        <w:tc>
          <w:tcPr>
            <w:tcW w:w="2430" w:type="dxa"/>
          </w:tcPr>
          <w:p w14:paraId="243AB829" w14:textId="00195AAC" w:rsidR="00C95127" w:rsidRPr="002265B9" w:rsidRDefault="00145880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updates cust type taking data from Update tab.</w:t>
            </w:r>
          </w:p>
        </w:tc>
        <w:tc>
          <w:tcPr>
            <w:tcW w:w="2160" w:type="dxa"/>
          </w:tcPr>
          <w:p w14:paraId="01AEF7D0" w14:textId="69E2266B" w:rsidR="00145880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datasheet: </w:t>
            </w: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Update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Tab</w:t>
            </w:r>
          </w:p>
          <w:p w14:paraId="23E8C6D1" w14:textId="3F382A95" w:rsidR="00145880" w:rsidRPr="00145880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145880">
              <w:rPr>
                <w:rFonts w:asciiTheme="minorHAnsi" w:hAnsiTheme="minorHAnsi" w:cstheme="minorHAnsi"/>
                <w:sz w:val="18"/>
                <w:szCs w:val="20"/>
              </w:rPr>
              <w:t>CUST_TYPE</w:t>
            </w:r>
          </w:p>
          <w:p w14:paraId="0B4D37A8" w14:textId="77777777" w:rsidR="00145880" w:rsidRPr="00932779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  <w:p w14:paraId="7BB7C5B9" w14:textId="25466BA4" w:rsidR="00C95127" w:rsidRPr="002265B9" w:rsidRDefault="00C95127" w:rsidP="00A97508">
            <w:pPr>
              <w:pStyle w:val="ListParagraph"/>
              <w:spacing w:before="0"/>
              <w:ind w:left="36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54293953" w14:textId="49A15282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5556AB38" w14:textId="77777777" w:rsidTr="002F4496">
        <w:trPr>
          <w:trHeight w:val="1304"/>
        </w:trPr>
        <w:tc>
          <w:tcPr>
            <w:tcW w:w="625" w:type="dxa"/>
            <w:noWrap/>
          </w:tcPr>
          <w:p w14:paraId="40D30F1D" w14:textId="5A74264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7BF7B34F" w14:textId="03367005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576" w:type="dxa"/>
          </w:tcPr>
          <w:p w14:paraId="68A6CD7D" w14:textId="2267CD29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622634E9" w14:textId="198F9B37" w:rsidR="00C95127" w:rsidRPr="00C95127" w:rsidRDefault="00C9128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1284">
              <w:rPr>
                <w:rFonts w:asciiTheme="minorHAnsi" w:hAnsiTheme="minorHAnsi" w:cstheme="minorHAnsi"/>
                <w:sz w:val="18"/>
              </w:rPr>
              <w:t>custSubTypeUpdate</w:t>
            </w:r>
          </w:p>
        </w:tc>
        <w:tc>
          <w:tcPr>
            <w:tcW w:w="2430" w:type="dxa"/>
          </w:tcPr>
          <w:p w14:paraId="6EC8BC30" w14:textId="7EC264AD" w:rsidR="00C95127" w:rsidRPr="002265B9" w:rsidRDefault="00145880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updates cust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Sub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type taking data from Update tab.</w:t>
            </w:r>
          </w:p>
        </w:tc>
        <w:tc>
          <w:tcPr>
            <w:tcW w:w="2160" w:type="dxa"/>
          </w:tcPr>
          <w:p w14:paraId="17589E6C" w14:textId="77777777" w:rsidR="00145880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datasheet: </w:t>
            </w: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Update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 Tab</w:t>
            </w:r>
          </w:p>
          <w:p w14:paraId="3DC25AD8" w14:textId="0E58C8A4" w:rsidR="00145880" w:rsidRPr="00145880" w:rsidRDefault="00145880" w:rsidP="00145880">
            <w:pPr>
              <w:spacing w:before="0"/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145880">
              <w:rPr>
                <w:rFonts w:asciiTheme="minorHAnsi" w:hAnsiTheme="minorHAnsi" w:cstheme="minorHAnsi"/>
                <w:sz w:val="18"/>
                <w:szCs w:val="20"/>
              </w:rPr>
              <w:t>CUST_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SUB</w:t>
            </w:r>
            <w:r w:rsidRPr="00145880">
              <w:rPr>
                <w:rFonts w:asciiTheme="minorHAnsi" w:hAnsiTheme="minorHAnsi" w:cstheme="minorHAnsi"/>
                <w:sz w:val="18"/>
                <w:szCs w:val="20"/>
              </w:rPr>
              <w:t>TYPE</w:t>
            </w:r>
          </w:p>
          <w:p w14:paraId="25E86CB5" w14:textId="0BB7F6B0" w:rsidR="00C95127" w:rsidRPr="00C95127" w:rsidRDefault="00C95127" w:rsidP="00A97508">
            <w:pPr>
              <w:pStyle w:val="ListParagrap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609F2B8D" w14:textId="7BB093F4" w:rsidR="00C95127" w:rsidRPr="002265B9" w:rsidRDefault="00C95127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06F53E02" w14:textId="77777777" w:rsidTr="002F4496">
        <w:trPr>
          <w:trHeight w:val="1250"/>
        </w:trPr>
        <w:tc>
          <w:tcPr>
            <w:tcW w:w="625" w:type="dxa"/>
            <w:noWrap/>
            <w:hideMark/>
          </w:tcPr>
          <w:p w14:paraId="78F36BD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D7E0C66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7AE7C7F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5BEAED00" w14:textId="0B516915" w:rsidR="00C95127" w:rsidRPr="00C95127" w:rsidRDefault="00C9128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1284">
              <w:rPr>
                <w:rFonts w:asciiTheme="minorHAnsi" w:hAnsiTheme="minorHAnsi" w:cstheme="minorHAnsi"/>
                <w:sz w:val="18"/>
              </w:rPr>
              <w:t>apply</w:t>
            </w:r>
          </w:p>
        </w:tc>
        <w:tc>
          <w:tcPr>
            <w:tcW w:w="2430" w:type="dxa"/>
          </w:tcPr>
          <w:p w14:paraId="5E93032C" w14:textId="7A7132D0" w:rsidR="00E777D5" w:rsidRPr="002265B9" w:rsidRDefault="008F4138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</w:t>
            </w:r>
            <w:r w:rsidRPr="008F4138">
              <w:rPr>
                <w:rFonts w:asciiTheme="minorHAnsi" w:hAnsiTheme="minorHAnsi" w:cstheme="minorHAnsi"/>
                <w:sz w:val="18"/>
                <w:szCs w:val="20"/>
              </w:rPr>
              <w:t>Apply the changes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when UI updates are done </w:t>
            </w:r>
          </w:p>
        </w:tc>
        <w:tc>
          <w:tcPr>
            <w:tcW w:w="2160" w:type="dxa"/>
          </w:tcPr>
          <w:p w14:paraId="48ED9796" w14:textId="54E18567" w:rsidR="00C95127" w:rsidRPr="00471F97" w:rsidRDefault="00C95127" w:rsidP="00471F9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</w:tcPr>
          <w:p w14:paraId="5DDD1ED8" w14:textId="05F2F65A" w:rsidR="00E777D5" w:rsidRPr="00E777D5" w:rsidRDefault="00E777D5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7BBC3096" w14:textId="77777777" w:rsidTr="00A97508">
        <w:trPr>
          <w:trHeight w:val="1800"/>
        </w:trPr>
        <w:tc>
          <w:tcPr>
            <w:tcW w:w="625" w:type="dxa"/>
            <w:noWrap/>
          </w:tcPr>
          <w:p w14:paraId="095877AB" w14:textId="3F52839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440" w:type="dxa"/>
          </w:tcPr>
          <w:p w14:paraId="21F3A3A7" w14:textId="69E989A6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2576" w:type="dxa"/>
          </w:tcPr>
          <w:p w14:paraId="1ADA10EA" w14:textId="326F10F0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620" w:type="dxa"/>
          </w:tcPr>
          <w:p w14:paraId="3AC7B348" w14:textId="6399B710" w:rsidR="00C95127" w:rsidRPr="00C95127" w:rsidRDefault="00C9128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1284">
              <w:rPr>
                <w:rFonts w:asciiTheme="minorHAnsi" w:hAnsiTheme="minorHAnsi" w:cstheme="minorHAnsi"/>
                <w:sz w:val="18"/>
              </w:rPr>
              <w:t>save_type</w:t>
            </w:r>
          </w:p>
        </w:tc>
        <w:tc>
          <w:tcPr>
            <w:tcW w:w="2430" w:type="dxa"/>
          </w:tcPr>
          <w:p w14:paraId="1A359592" w14:textId="5198505D" w:rsidR="00C95127" w:rsidRPr="002265B9" w:rsidRDefault="00DB0B9F" w:rsidP="00C95127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Save the changes when apply button is hit.</w:t>
            </w:r>
          </w:p>
        </w:tc>
        <w:tc>
          <w:tcPr>
            <w:tcW w:w="2160" w:type="dxa"/>
          </w:tcPr>
          <w:p w14:paraId="14B7AF4C" w14:textId="2CEC213A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65CCC55B" w14:textId="0569D14B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  <w:r w:rsidR="00DB0B9F">
              <w:rPr>
                <w:rFonts w:asciiTheme="minorHAnsi" w:hAnsiTheme="minorHAnsi" w:cstheme="minorHAnsi"/>
                <w:sz w:val="18"/>
                <w:szCs w:val="20"/>
              </w:rPr>
              <w:t>The save button will not be displayed unless there is change in UI</w:t>
            </w:r>
          </w:p>
        </w:tc>
      </w:tr>
      <w:tr w:rsidR="00C95127" w:rsidRPr="002265B9" w14:paraId="5BC49B6B" w14:textId="77777777" w:rsidTr="00A97508">
        <w:trPr>
          <w:trHeight w:val="3600"/>
        </w:trPr>
        <w:tc>
          <w:tcPr>
            <w:tcW w:w="625" w:type="dxa"/>
            <w:noWrap/>
            <w:hideMark/>
          </w:tcPr>
          <w:p w14:paraId="7DA0E658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20B1C7EA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F4F1EE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7961FF13" w14:textId="179099B1" w:rsidR="00C95127" w:rsidRPr="00C95127" w:rsidRDefault="00C9128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1284">
              <w:rPr>
                <w:rFonts w:asciiTheme="minorHAnsi" w:hAnsiTheme="minorHAnsi" w:cstheme="minorHAnsi"/>
                <w:sz w:val="18"/>
              </w:rPr>
              <w:t>verifyTypeSubtype</w:t>
            </w:r>
          </w:p>
        </w:tc>
        <w:tc>
          <w:tcPr>
            <w:tcW w:w="2430" w:type="dxa"/>
          </w:tcPr>
          <w:p w14:paraId="3F8376B6" w14:textId="55144526" w:rsidR="00C95127" w:rsidRPr="002265B9" w:rsidRDefault="002F4496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This keyword will verify updated UI data from database and generates pass fail report based on matching</w:t>
            </w:r>
          </w:p>
        </w:tc>
        <w:tc>
          <w:tcPr>
            <w:tcW w:w="2160" w:type="dxa"/>
          </w:tcPr>
          <w:p w14:paraId="04ABE543" w14:textId="77777777" w:rsidR="00334435" w:rsidRPr="00932779" w:rsidRDefault="00334435" w:rsidP="00334435">
            <w:pPr>
              <w:spacing w:before="0"/>
              <w:jc w:val="both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0"/>
              </w:rPr>
              <w:t>General</w:t>
            </w:r>
            <w:r w:rsidRPr="00932779">
              <w:rPr>
                <w:rFonts w:asciiTheme="minorHAnsi" w:hAnsiTheme="minorHAnsi" w:cstheme="minorHAnsi"/>
                <w:b/>
                <w:sz w:val="18"/>
                <w:szCs w:val="20"/>
              </w:rPr>
              <w:t>datasheet: General Data Tab</w:t>
            </w:r>
          </w:p>
          <w:p w14:paraId="2EFF5E9E" w14:textId="77777777" w:rsidR="00334435" w:rsidRDefault="00334435" w:rsidP="00334435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334435">
              <w:rPr>
                <w:rFonts w:asciiTheme="minorHAnsi" w:hAnsiTheme="minorHAnsi" w:cstheme="minorHAnsi"/>
                <w:sz w:val="18"/>
                <w:szCs w:val="20"/>
              </w:rPr>
              <w:t>CA_ID</w:t>
            </w:r>
          </w:p>
          <w:p w14:paraId="316DF2DE" w14:textId="59790999" w:rsidR="00C95127" w:rsidRPr="00334435" w:rsidRDefault="00334435" w:rsidP="00334435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334435">
              <w:rPr>
                <w:rFonts w:asciiTheme="minorHAnsi" w:hAnsiTheme="minorHAnsi" w:cstheme="minorHAnsi"/>
                <w:sz w:val="18"/>
                <w:szCs w:val="20"/>
              </w:rPr>
              <w:t>Environment</w:t>
            </w:r>
            <w:r w:rsidRPr="00334435">
              <w:rPr>
                <w:rFonts w:asciiTheme="minorHAnsi" w:hAnsiTheme="minorHAnsi" w:cstheme="minorHAnsi"/>
                <w:sz w:val="18"/>
                <w:szCs w:val="20"/>
              </w:rPr>
              <w:br/>
            </w:r>
          </w:p>
        </w:tc>
        <w:tc>
          <w:tcPr>
            <w:tcW w:w="2790" w:type="dxa"/>
          </w:tcPr>
          <w:p w14:paraId="620B04D0" w14:textId="2FFB0175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4D988E6A" w14:textId="77777777" w:rsidTr="00A97508">
        <w:trPr>
          <w:trHeight w:val="1988"/>
        </w:trPr>
        <w:tc>
          <w:tcPr>
            <w:tcW w:w="625" w:type="dxa"/>
            <w:noWrap/>
            <w:hideMark/>
          </w:tcPr>
          <w:p w14:paraId="208B3B61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1871B41C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D174EAB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</w:tcPr>
          <w:p w14:paraId="6231CE4F" w14:textId="40D782CB" w:rsidR="00C95127" w:rsidRPr="00C95127" w:rsidRDefault="00C91284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1284">
              <w:rPr>
                <w:rFonts w:asciiTheme="minorHAnsi" w:hAnsiTheme="minorHAnsi" w:cstheme="minorHAnsi"/>
                <w:sz w:val="18"/>
              </w:rPr>
              <w:t>verifyUserInfo</w:t>
            </w:r>
          </w:p>
        </w:tc>
        <w:tc>
          <w:tcPr>
            <w:tcW w:w="2430" w:type="dxa"/>
          </w:tcPr>
          <w:p w14:paraId="2BC4A4E3" w14:textId="7C9C87F4" w:rsidR="00C95127" w:rsidRPr="002265B9" w:rsidRDefault="002F4496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keyword takes various information from database like updated by, CA_ID,DL_REASON </w:t>
            </w:r>
            <w:r w:rsidR="00E069E7">
              <w:rPr>
                <w:rFonts w:asciiTheme="minorHAnsi" w:hAnsiTheme="minorHAnsi" w:cstheme="minorHAnsi"/>
                <w:sz w:val="18"/>
                <w:szCs w:val="20"/>
              </w:rPr>
              <w:t>etc.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and then prints on the report</w:t>
            </w:r>
          </w:p>
        </w:tc>
        <w:tc>
          <w:tcPr>
            <w:tcW w:w="2160" w:type="dxa"/>
          </w:tcPr>
          <w:p w14:paraId="31F6596E" w14:textId="71A41D08" w:rsidR="00C95127" w:rsidRPr="00C95127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hideMark/>
          </w:tcPr>
          <w:p w14:paraId="52D196F1" w14:textId="3389785D" w:rsidR="00C95127" w:rsidRPr="002265B9" w:rsidRDefault="00C95127" w:rsidP="00C95127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  <w:tr w:rsidR="00C95127" w:rsidRPr="002265B9" w14:paraId="05007DD8" w14:textId="77777777" w:rsidTr="00EA63A1">
        <w:trPr>
          <w:trHeight w:val="1200"/>
        </w:trPr>
        <w:tc>
          <w:tcPr>
            <w:tcW w:w="625" w:type="dxa"/>
            <w:noWrap/>
            <w:hideMark/>
          </w:tcPr>
          <w:p w14:paraId="2E5E27F4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440" w:type="dxa"/>
            <w:hideMark/>
          </w:tcPr>
          <w:p w14:paraId="6D2F80B9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2576" w:type="dxa"/>
            <w:noWrap/>
            <w:hideMark/>
          </w:tcPr>
          <w:p w14:paraId="526A252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  <w:tc>
          <w:tcPr>
            <w:tcW w:w="1620" w:type="dxa"/>
            <w:hideMark/>
          </w:tcPr>
          <w:p w14:paraId="4D2125CF" w14:textId="43B293C1" w:rsidR="00C95127" w:rsidRPr="00C95127" w:rsidRDefault="00C95127" w:rsidP="00C95127">
            <w:pPr>
              <w:jc w:val="both"/>
              <w:rPr>
                <w:rFonts w:asciiTheme="minorHAnsi" w:hAnsiTheme="minorHAnsi" w:cstheme="minorHAnsi"/>
                <w:sz w:val="18"/>
              </w:rPr>
            </w:pPr>
            <w:r w:rsidRPr="00C95127">
              <w:rPr>
                <w:rFonts w:asciiTheme="minorHAnsi" w:hAnsiTheme="minorHAnsi" w:cstheme="minorHAnsi"/>
                <w:sz w:val="18"/>
              </w:rPr>
              <w:t>logoutIDD</w:t>
            </w:r>
          </w:p>
        </w:tc>
        <w:tc>
          <w:tcPr>
            <w:tcW w:w="2430" w:type="dxa"/>
            <w:hideMark/>
          </w:tcPr>
          <w:p w14:paraId="0BB456B6" w14:textId="063B4420" w:rsidR="00C95127" w:rsidRPr="002265B9" w:rsidRDefault="00A63F8C" w:rsidP="00A63F8C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This </w:t>
            </w:r>
            <w:r w:rsidR="00C95127" w:rsidRPr="002265B9">
              <w:rPr>
                <w:rFonts w:asciiTheme="minorHAnsi" w:hAnsiTheme="minorHAnsi" w:cstheme="minorHAnsi"/>
                <w:sz w:val="18"/>
                <w:szCs w:val="20"/>
              </w:rPr>
              <w:t xml:space="preserve">Keyword 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>uses to log out from IDD application</w:t>
            </w:r>
          </w:p>
        </w:tc>
        <w:tc>
          <w:tcPr>
            <w:tcW w:w="2160" w:type="dxa"/>
            <w:hideMark/>
          </w:tcPr>
          <w:p w14:paraId="206F35CC" w14:textId="3F1A42F1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790" w:type="dxa"/>
            <w:noWrap/>
            <w:hideMark/>
          </w:tcPr>
          <w:p w14:paraId="656F96FE" w14:textId="77777777" w:rsidR="00C95127" w:rsidRPr="002265B9" w:rsidRDefault="00C95127" w:rsidP="00C95127">
            <w:pPr>
              <w:jc w:val="both"/>
              <w:rPr>
                <w:rFonts w:asciiTheme="minorHAnsi" w:hAnsiTheme="minorHAnsi" w:cstheme="minorHAnsi"/>
                <w:sz w:val="18"/>
                <w:szCs w:val="20"/>
              </w:rPr>
            </w:pPr>
            <w:r w:rsidRPr="002265B9">
              <w:rPr>
                <w:rFonts w:asciiTheme="minorHAnsi" w:hAnsiTheme="minorHAnsi" w:cstheme="minorHAnsi"/>
                <w:sz w:val="18"/>
                <w:szCs w:val="20"/>
              </w:rPr>
              <w:t> </w:t>
            </w:r>
          </w:p>
        </w:tc>
      </w:tr>
    </w:tbl>
    <w:p w14:paraId="71DEB6F3" w14:textId="77777777" w:rsidR="006B7D02" w:rsidRDefault="006B7D02" w:rsidP="00941F4E">
      <w:pPr>
        <w:jc w:val="both"/>
        <w:rPr>
          <w:rFonts w:asciiTheme="minorHAnsi" w:hAnsiTheme="minorHAnsi" w:cstheme="minorHAnsi"/>
          <w:sz w:val="18"/>
          <w:szCs w:val="20"/>
        </w:rPr>
      </w:pPr>
    </w:p>
    <w:sectPr w:rsidR="006B7D02" w:rsidSect="002253A9">
      <w:headerReference w:type="default" r:id="rId13"/>
      <w:footerReference w:type="default" r:id="rId14"/>
      <w:pgSz w:w="15840" w:h="12240" w:orient="landscape" w:code="1"/>
      <w:pgMar w:top="1440" w:right="1440" w:bottom="1152" w:left="1152" w:header="562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122DE" w14:textId="77777777" w:rsidR="00D854D7" w:rsidRDefault="00D854D7" w:rsidP="0060327A">
      <w:pPr>
        <w:spacing w:after="0" w:line="240" w:lineRule="auto"/>
      </w:pPr>
      <w:r>
        <w:separator/>
      </w:r>
    </w:p>
  </w:endnote>
  <w:endnote w:type="continuationSeparator" w:id="0">
    <w:p w14:paraId="08A98579" w14:textId="77777777" w:rsidR="00D854D7" w:rsidRDefault="00D854D7" w:rsidP="0060327A">
      <w:pPr>
        <w:spacing w:after="0" w:line="240" w:lineRule="auto"/>
      </w:pPr>
      <w:r>
        <w:continuationSeparator/>
      </w:r>
    </w:p>
  </w:endnote>
  <w:endnote w:type="continuationNotice" w:id="1">
    <w:p w14:paraId="3A02646D" w14:textId="77777777" w:rsidR="00D854D7" w:rsidRDefault="00D854D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LT Std 45 Light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E3B7A" w14:textId="68E906A4" w:rsidR="00D66492" w:rsidRDefault="00A84276">
    <w:pPr>
      <w:pStyle w:val="Footer"/>
      <w:jc w:val="right"/>
    </w:pPr>
    <w:r>
      <w:rPr>
        <w:sz w:val="18"/>
        <w:szCs w:val="18"/>
      </w:rPr>
      <w:t>© 2020</w:t>
    </w:r>
    <w:r w:rsidR="00D66492" w:rsidRPr="00293BBC">
      <w:rPr>
        <w:sz w:val="18"/>
        <w:szCs w:val="18"/>
      </w:rPr>
      <w:t xml:space="preserve"> Cognizant </w:t>
    </w:r>
    <w:r w:rsidR="00D66492">
      <w:rPr>
        <w:sz w:val="18"/>
        <w:szCs w:val="18"/>
      </w:rPr>
      <w:tab/>
    </w:r>
    <w:r w:rsidR="00D66492">
      <w:rPr>
        <w:sz w:val="18"/>
        <w:szCs w:val="18"/>
      </w:rPr>
      <w:tab/>
    </w:r>
    <w:r w:rsidR="00D66492" w:rsidRPr="00EC0757">
      <w:rPr>
        <w:sz w:val="18"/>
        <w:szCs w:val="18"/>
      </w:rPr>
      <w:fldChar w:fldCharType="begin"/>
    </w:r>
    <w:r w:rsidR="00D66492" w:rsidRPr="00EC0757">
      <w:rPr>
        <w:sz w:val="18"/>
        <w:szCs w:val="18"/>
      </w:rPr>
      <w:instrText xml:space="preserve"> PAGE   \* MERGEFORMAT </w:instrText>
    </w:r>
    <w:r w:rsidR="00D66492" w:rsidRPr="00EC0757">
      <w:rPr>
        <w:sz w:val="18"/>
        <w:szCs w:val="18"/>
      </w:rPr>
      <w:fldChar w:fldCharType="separate"/>
    </w:r>
    <w:r w:rsidR="00E069E7">
      <w:rPr>
        <w:noProof/>
        <w:sz w:val="18"/>
        <w:szCs w:val="18"/>
      </w:rPr>
      <w:t>6</w:t>
    </w:r>
    <w:r w:rsidR="00D66492" w:rsidRPr="00EC0757">
      <w:rPr>
        <w:sz w:val="18"/>
        <w:szCs w:val="18"/>
      </w:rPr>
      <w:fldChar w:fldCharType="end"/>
    </w:r>
  </w:p>
  <w:p w14:paraId="7C7C980D" w14:textId="77777777" w:rsidR="00D66492" w:rsidRPr="00C633D2" w:rsidRDefault="00D66492" w:rsidP="00C633D2">
    <w:pPr>
      <w:pStyle w:val="Footer"/>
      <w:pBdr>
        <w:top w:val="single" w:sz="4" w:space="1" w:color="BFBFBF"/>
      </w:pBdr>
      <w:tabs>
        <w:tab w:val="clear" w:pos="4680"/>
        <w:tab w:val="clear" w:pos="9360"/>
        <w:tab w:val="center" w:pos="6521"/>
        <w:tab w:val="right" w:pos="12900"/>
      </w:tabs>
      <w:rPr>
        <w:rFonts w:ascii="Cambria" w:hAnsi="Cambria"/>
        <w:sz w:val="16"/>
        <w:szCs w:val="16"/>
        <w:lang w:val="en-NZ"/>
      </w:rPr>
    </w:pPr>
    <w:r w:rsidRPr="00C633D2">
      <w:rPr>
        <w:rFonts w:ascii="Cambria" w:hAnsi="Cambria"/>
        <w:sz w:val="16"/>
        <w:szCs w:val="16"/>
      </w:rPr>
      <w:tab/>
    </w:r>
  </w:p>
  <w:p w14:paraId="7D733129" w14:textId="77777777" w:rsidR="00D66492" w:rsidRDefault="00D66492"/>
  <w:p w14:paraId="706E4D46" w14:textId="77777777" w:rsidR="00D66492" w:rsidRDefault="00D664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EA124" w14:textId="77777777" w:rsidR="00D854D7" w:rsidRDefault="00D854D7" w:rsidP="0060327A">
      <w:pPr>
        <w:spacing w:after="0" w:line="240" w:lineRule="auto"/>
      </w:pPr>
      <w:r>
        <w:separator/>
      </w:r>
    </w:p>
  </w:footnote>
  <w:footnote w:type="continuationSeparator" w:id="0">
    <w:p w14:paraId="59736517" w14:textId="77777777" w:rsidR="00D854D7" w:rsidRDefault="00D854D7" w:rsidP="0060327A">
      <w:pPr>
        <w:spacing w:after="0" w:line="240" w:lineRule="auto"/>
      </w:pPr>
      <w:r>
        <w:continuationSeparator/>
      </w:r>
    </w:p>
  </w:footnote>
  <w:footnote w:type="continuationNotice" w:id="1">
    <w:p w14:paraId="24A10B42" w14:textId="77777777" w:rsidR="00D854D7" w:rsidRDefault="00D854D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FBDF" w14:textId="2C9A7711" w:rsidR="00D66492" w:rsidRPr="00C633D2" w:rsidRDefault="00D66492" w:rsidP="002E223F">
    <w:pPr>
      <w:pStyle w:val="Header"/>
      <w:pBdr>
        <w:bottom w:val="single" w:sz="4" w:space="0" w:color="BFBFBF"/>
      </w:pBdr>
      <w:tabs>
        <w:tab w:val="clear" w:pos="4680"/>
        <w:tab w:val="clear" w:pos="9360"/>
        <w:tab w:val="center" w:pos="6521"/>
        <w:tab w:val="right" w:pos="12900"/>
      </w:tabs>
      <w:ind w:right="-702"/>
      <w:rPr>
        <w:rFonts w:ascii="Cambria" w:hAnsi="Cambria"/>
        <w:b/>
        <w:szCs w:val="24"/>
      </w:rPr>
    </w:pPr>
    <w:r>
      <w:rPr>
        <w:rFonts w:ascii="Cambria" w:hAnsi="Cambria"/>
      </w:rPr>
      <w:t xml:space="preserve"> </w:t>
    </w:r>
    <w:r w:rsidR="0075760F" w:rsidRPr="0075760F">
      <w:rPr>
        <w:rFonts w:ascii="Cambria" w:hAnsi="Cambria"/>
      </w:rPr>
      <w:t>Test Case and Keyword Description for CustomerType_SubType_Update_V1.0</w:t>
    </w:r>
    <w:r w:rsidRPr="00C633D2">
      <w:rPr>
        <w:rFonts w:ascii="Cambria" w:hAnsi="Cambria"/>
        <w:sz w:val="20"/>
      </w:rPr>
      <w:tab/>
    </w:r>
  </w:p>
  <w:p w14:paraId="066779D4" w14:textId="77777777" w:rsidR="00D66492" w:rsidRDefault="00D66492"/>
  <w:p w14:paraId="01254E2B" w14:textId="77777777" w:rsidR="00D66492" w:rsidRDefault="00D664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A8A8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41DFA"/>
    <w:multiLevelType w:val="hybridMultilevel"/>
    <w:tmpl w:val="404ADB1A"/>
    <w:lvl w:ilvl="0" w:tplc="896427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A0719B"/>
    <w:multiLevelType w:val="hybridMultilevel"/>
    <w:tmpl w:val="F222B54A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2C31F5"/>
    <w:multiLevelType w:val="hybridMultilevel"/>
    <w:tmpl w:val="A0D0C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55132"/>
    <w:multiLevelType w:val="hybridMultilevel"/>
    <w:tmpl w:val="680A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31D1E"/>
    <w:multiLevelType w:val="multilevel"/>
    <w:tmpl w:val="42087FA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4212D0"/>
    <w:multiLevelType w:val="hybridMultilevel"/>
    <w:tmpl w:val="BCE4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D5579"/>
    <w:multiLevelType w:val="multilevel"/>
    <w:tmpl w:val="E892C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0A09A3"/>
    <w:multiLevelType w:val="hybridMultilevel"/>
    <w:tmpl w:val="E1506C86"/>
    <w:lvl w:ilvl="0" w:tplc="9AB6A9C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D2B354C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F0D63"/>
    <w:multiLevelType w:val="hybridMultilevel"/>
    <w:tmpl w:val="787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9585F"/>
    <w:multiLevelType w:val="multilevel"/>
    <w:tmpl w:val="1806139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9A6580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F78A2"/>
    <w:multiLevelType w:val="hybridMultilevel"/>
    <w:tmpl w:val="87C62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3354"/>
    <w:multiLevelType w:val="hybridMultilevel"/>
    <w:tmpl w:val="A402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 w15:restartNumberingAfterBreak="0">
    <w:nsid w:val="30957A2D"/>
    <w:multiLevelType w:val="hybridMultilevel"/>
    <w:tmpl w:val="DFE0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37DC4"/>
    <w:multiLevelType w:val="hybridMultilevel"/>
    <w:tmpl w:val="A650C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F7975"/>
    <w:multiLevelType w:val="hybridMultilevel"/>
    <w:tmpl w:val="B0D4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A059B"/>
    <w:multiLevelType w:val="hybridMultilevel"/>
    <w:tmpl w:val="7DA4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B49BB"/>
    <w:multiLevelType w:val="hybridMultilevel"/>
    <w:tmpl w:val="85AA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72DC2"/>
    <w:multiLevelType w:val="hybridMultilevel"/>
    <w:tmpl w:val="5262E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D4F02"/>
    <w:multiLevelType w:val="hybridMultilevel"/>
    <w:tmpl w:val="A3A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864FF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B6514"/>
    <w:multiLevelType w:val="hybridMultilevel"/>
    <w:tmpl w:val="07F4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413DE"/>
    <w:multiLevelType w:val="hybridMultilevel"/>
    <w:tmpl w:val="DCD6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93C9B"/>
    <w:multiLevelType w:val="hybridMultilevel"/>
    <w:tmpl w:val="437EC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22171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F75F5"/>
    <w:multiLevelType w:val="hybridMultilevel"/>
    <w:tmpl w:val="046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816F2"/>
    <w:multiLevelType w:val="hybridMultilevel"/>
    <w:tmpl w:val="0B5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A297E"/>
    <w:multiLevelType w:val="hybridMultilevel"/>
    <w:tmpl w:val="1B0A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A763E"/>
    <w:multiLevelType w:val="hybridMultilevel"/>
    <w:tmpl w:val="044EA7F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2" w15:restartNumberingAfterBreak="0">
    <w:nsid w:val="77FB2828"/>
    <w:multiLevelType w:val="hybridMultilevel"/>
    <w:tmpl w:val="E7903A46"/>
    <w:lvl w:ilvl="0" w:tplc="D6C83D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"/>
  </w:num>
  <w:num w:numId="15">
    <w:abstractNumId w:val="22"/>
  </w:num>
  <w:num w:numId="16">
    <w:abstractNumId w:val="7"/>
  </w:num>
  <w:num w:numId="17">
    <w:abstractNumId w:val="32"/>
  </w:num>
  <w:num w:numId="18">
    <w:abstractNumId w:val="17"/>
  </w:num>
  <w:num w:numId="19">
    <w:abstractNumId w:val="4"/>
  </w:num>
  <w:num w:numId="20">
    <w:abstractNumId w:val="3"/>
  </w:num>
  <w:num w:numId="21">
    <w:abstractNumId w:val="6"/>
  </w:num>
  <w:num w:numId="22">
    <w:abstractNumId w:val="29"/>
  </w:num>
  <w:num w:numId="23">
    <w:abstractNumId w:val="28"/>
  </w:num>
  <w:num w:numId="24">
    <w:abstractNumId w:val="14"/>
  </w:num>
  <w:num w:numId="25">
    <w:abstractNumId w:val="9"/>
  </w:num>
  <w:num w:numId="26">
    <w:abstractNumId w:val="20"/>
  </w:num>
  <w:num w:numId="27">
    <w:abstractNumId w:val="23"/>
  </w:num>
  <w:num w:numId="28">
    <w:abstractNumId w:val="24"/>
  </w:num>
  <w:num w:numId="29">
    <w:abstractNumId w:val="27"/>
  </w:num>
  <w:num w:numId="30">
    <w:abstractNumId w:val="31"/>
  </w:num>
  <w:num w:numId="31">
    <w:abstractNumId w:val="12"/>
  </w:num>
  <w:num w:numId="32">
    <w:abstractNumId w:val="10"/>
  </w:num>
  <w:num w:numId="33">
    <w:abstractNumId w:val="16"/>
  </w:num>
  <w:num w:numId="34">
    <w:abstractNumId w:val="25"/>
  </w:num>
  <w:num w:numId="35">
    <w:abstractNumId w:val="18"/>
  </w:num>
  <w:num w:numId="36">
    <w:abstractNumId w:val="19"/>
  </w:num>
  <w:num w:numId="37">
    <w:abstractNumId w:val="30"/>
  </w:num>
  <w:num w:numId="38">
    <w:abstractNumId w:val="13"/>
  </w:num>
  <w:num w:numId="39">
    <w:abstractNumId w:val="21"/>
  </w:num>
  <w:num w:numId="4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CC"/>
    <w:rsid w:val="00000467"/>
    <w:rsid w:val="00000474"/>
    <w:rsid w:val="000007F1"/>
    <w:rsid w:val="000008EF"/>
    <w:rsid w:val="00001294"/>
    <w:rsid w:val="0000218B"/>
    <w:rsid w:val="00003AF7"/>
    <w:rsid w:val="00004637"/>
    <w:rsid w:val="00004A55"/>
    <w:rsid w:val="00005F7C"/>
    <w:rsid w:val="000060C0"/>
    <w:rsid w:val="0000620C"/>
    <w:rsid w:val="000068AC"/>
    <w:rsid w:val="00007201"/>
    <w:rsid w:val="0000743E"/>
    <w:rsid w:val="00007A3B"/>
    <w:rsid w:val="000101D6"/>
    <w:rsid w:val="00010D45"/>
    <w:rsid w:val="00010D9E"/>
    <w:rsid w:val="00010D9F"/>
    <w:rsid w:val="00011729"/>
    <w:rsid w:val="00011D54"/>
    <w:rsid w:val="00011D82"/>
    <w:rsid w:val="00011E93"/>
    <w:rsid w:val="0001216F"/>
    <w:rsid w:val="000124A1"/>
    <w:rsid w:val="000127DB"/>
    <w:rsid w:val="00013138"/>
    <w:rsid w:val="0001344A"/>
    <w:rsid w:val="00014142"/>
    <w:rsid w:val="00014358"/>
    <w:rsid w:val="0001435A"/>
    <w:rsid w:val="00014436"/>
    <w:rsid w:val="000149D4"/>
    <w:rsid w:val="00015794"/>
    <w:rsid w:val="00015AB3"/>
    <w:rsid w:val="00015B77"/>
    <w:rsid w:val="00015F0B"/>
    <w:rsid w:val="00017A4C"/>
    <w:rsid w:val="00017B76"/>
    <w:rsid w:val="00017EE5"/>
    <w:rsid w:val="00017F31"/>
    <w:rsid w:val="0002056C"/>
    <w:rsid w:val="0002080C"/>
    <w:rsid w:val="00020E97"/>
    <w:rsid w:val="0002102C"/>
    <w:rsid w:val="00021138"/>
    <w:rsid w:val="000212E5"/>
    <w:rsid w:val="0002144F"/>
    <w:rsid w:val="000214C1"/>
    <w:rsid w:val="0002179F"/>
    <w:rsid w:val="000218B9"/>
    <w:rsid w:val="00021CE2"/>
    <w:rsid w:val="00022771"/>
    <w:rsid w:val="0002295C"/>
    <w:rsid w:val="00022E17"/>
    <w:rsid w:val="00023332"/>
    <w:rsid w:val="00023EA2"/>
    <w:rsid w:val="000254D4"/>
    <w:rsid w:val="00025856"/>
    <w:rsid w:val="00025BB8"/>
    <w:rsid w:val="00026D1B"/>
    <w:rsid w:val="000275C1"/>
    <w:rsid w:val="00027B52"/>
    <w:rsid w:val="00030192"/>
    <w:rsid w:val="00030318"/>
    <w:rsid w:val="00030443"/>
    <w:rsid w:val="00030DFD"/>
    <w:rsid w:val="00031526"/>
    <w:rsid w:val="000318DD"/>
    <w:rsid w:val="00032519"/>
    <w:rsid w:val="0003276A"/>
    <w:rsid w:val="00032D1C"/>
    <w:rsid w:val="00033107"/>
    <w:rsid w:val="00033244"/>
    <w:rsid w:val="000334BB"/>
    <w:rsid w:val="000336D3"/>
    <w:rsid w:val="00033DDE"/>
    <w:rsid w:val="0003463C"/>
    <w:rsid w:val="0003498D"/>
    <w:rsid w:val="00034E03"/>
    <w:rsid w:val="000353A9"/>
    <w:rsid w:val="000357F1"/>
    <w:rsid w:val="000357F3"/>
    <w:rsid w:val="00036142"/>
    <w:rsid w:val="00036B42"/>
    <w:rsid w:val="0003788A"/>
    <w:rsid w:val="0003789C"/>
    <w:rsid w:val="00037D1F"/>
    <w:rsid w:val="00040786"/>
    <w:rsid w:val="00040B38"/>
    <w:rsid w:val="00040DBB"/>
    <w:rsid w:val="000418F5"/>
    <w:rsid w:val="000428F5"/>
    <w:rsid w:val="000434E8"/>
    <w:rsid w:val="000435E0"/>
    <w:rsid w:val="00043EE8"/>
    <w:rsid w:val="000441DB"/>
    <w:rsid w:val="00044554"/>
    <w:rsid w:val="000445DC"/>
    <w:rsid w:val="00044B9B"/>
    <w:rsid w:val="000455D6"/>
    <w:rsid w:val="00046093"/>
    <w:rsid w:val="000461FC"/>
    <w:rsid w:val="00046230"/>
    <w:rsid w:val="000465DB"/>
    <w:rsid w:val="00047506"/>
    <w:rsid w:val="000477D0"/>
    <w:rsid w:val="00047BE2"/>
    <w:rsid w:val="00047D44"/>
    <w:rsid w:val="000503A1"/>
    <w:rsid w:val="0005083E"/>
    <w:rsid w:val="00050C10"/>
    <w:rsid w:val="00050EAD"/>
    <w:rsid w:val="00051207"/>
    <w:rsid w:val="00051495"/>
    <w:rsid w:val="0005172C"/>
    <w:rsid w:val="00051B2A"/>
    <w:rsid w:val="00051CC0"/>
    <w:rsid w:val="0005239D"/>
    <w:rsid w:val="000527C6"/>
    <w:rsid w:val="000535DC"/>
    <w:rsid w:val="00053709"/>
    <w:rsid w:val="00053BB1"/>
    <w:rsid w:val="00053BB4"/>
    <w:rsid w:val="00054D0E"/>
    <w:rsid w:val="00054F41"/>
    <w:rsid w:val="00054FAC"/>
    <w:rsid w:val="000550D4"/>
    <w:rsid w:val="00055BD8"/>
    <w:rsid w:val="00055F7D"/>
    <w:rsid w:val="00055F95"/>
    <w:rsid w:val="00056266"/>
    <w:rsid w:val="00056313"/>
    <w:rsid w:val="000564A3"/>
    <w:rsid w:val="00056F9D"/>
    <w:rsid w:val="00057174"/>
    <w:rsid w:val="0005752B"/>
    <w:rsid w:val="00057FAD"/>
    <w:rsid w:val="00060250"/>
    <w:rsid w:val="00060B63"/>
    <w:rsid w:val="00061322"/>
    <w:rsid w:val="0006144C"/>
    <w:rsid w:val="00061794"/>
    <w:rsid w:val="000617BA"/>
    <w:rsid w:val="00061973"/>
    <w:rsid w:val="00061EFD"/>
    <w:rsid w:val="00062BA5"/>
    <w:rsid w:val="00062E3A"/>
    <w:rsid w:val="00063E7A"/>
    <w:rsid w:val="00063F8F"/>
    <w:rsid w:val="0006483C"/>
    <w:rsid w:val="00064CEB"/>
    <w:rsid w:val="00065262"/>
    <w:rsid w:val="0006530A"/>
    <w:rsid w:val="000656C7"/>
    <w:rsid w:val="00065766"/>
    <w:rsid w:val="00065F65"/>
    <w:rsid w:val="00065FCF"/>
    <w:rsid w:val="0006625A"/>
    <w:rsid w:val="0006656B"/>
    <w:rsid w:val="00066C24"/>
    <w:rsid w:val="00066EDA"/>
    <w:rsid w:val="000673B1"/>
    <w:rsid w:val="000675D6"/>
    <w:rsid w:val="00067634"/>
    <w:rsid w:val="00067AF0"/>
    <w:rsid w:val="00067C21"/>
    <w:rsid w:val="000701FD"/>
    <w:rsid w:val="00070223"/>
    <w:rsid w:val="00070A23"/>
    <w:rsid w:val="00070BEC"/>
    <w:rsid w:val="00070C68"/>
    <w:rsid w:val="00071868"/>
    <w:rsid w:val="00071A25"/>
    <w:rsid w:val="00071F4E"/>
    <w:rsid w:val="00072145"/>
    <w:rsid w:val="00072DBD"/>
    <w:rsid w:val="00073158"/>
    <w:rsid w:val="000733D5"/>
    <w:rsid w:val="000734E5"/>
    <w:rsid w:val="0007473F"/>
    <w:rsid w:val="00074C1E"/>
    <w:rsid w:val="000760F4"/>
    <w:rsid w:val="00076400"/>
    <w:rsid w:val="00076642"/>
    <w:rsid w:val="00076754"/>
    <w:rsid w:val="00076994"/>
    <w:rsid w:val="00076DC2"/>
    <w:rsid w:val="000776AF"/>
    <w:rsid w:val="000801A6"/>
    <w:rsid w:val="00081419"/>
    <w:rsid w:val="00081757"/>
    <w:rsid w:val="00081918"/>
    <w:rsid w:val="00081A6C"/>
    <w:rsid w:val="00081B22"/>
    <w:rsid w:val="00081CC8"/>
    <w:rsid w:val="00082135"/>
    <w:rsid w:val="00082AF5"/>
    <w:rsid w:val="00082B29"/>
    <w:rsid w:val="00083326"/>
    <w:rsid w:val="00083354"/>
    <w:rsid w:val="000833AC"/>
    <w:rsid w:val="00083F13"/>
    <w:rsid w:val="0008409F"/>
    <w:rsid w:val="0008427D"/>
    <w:rsid w:val="00084303"/>
    <w:rsid w:val="0008452E"/>
    <w:rsid w:val="00084D85"/>
    <w:rsid w:val="00084E1F"/>
    <w:rsid w:val="00085448"/>
    <w:rsid w:val="000866FE"/>
    <w:rsid w:val="0008678D"/>
    <w:rsid w:val="00086A02"/>
    <w:rsid w:val="00086CFC"/>
    <w:rsid w:val="00086E10"/>
    <w:rsid w:val="00086E49"/>
    <w:rsid w:val="00087447"/>
    <w:rsid w:val="0009057C"/>
    <w:rsid w:val="00090643"/>
    <w:rsid w:val="0009092D"/>
    <w:rsid w:val="00090BA0"/>
    <w:rsid w:val="000912C0"/>
    <w:rsid w:val="0009172A"/>
    <w:rsid w:val="00091A64"/>
    <w:rsid w:val="00092736"/>
    <w:rsid w:val="0009274F"/>
    <w:rsid w:val="000934AD"/>
    <w:rsid w:val="00094A9B"/>
    <w:rsid w:val="00094A9E"/>
    <w:rsid w:val="000952D4"/>
    <w:rsid w:val="000957D8"/>
    <w:rsid w:val="00095FEF"/>
    <w:rsid w:val="000960FC"/>
    <w:rsid w:val="00096A33"/>
    <w:rsid w:val="000A05F0"/>
    <w:rsid w:val="000A1C79"/>
    <w:rsid w:val="000A1E25"/>
    <w:rsid w:val="000A2405"/>
    <w:rsid w:val="000A2AC2"/>
    <w:rsid w:val="000A2DAC"/>
    <w:rsid w:val="000A31E9"/>
    <w:rsid w:val="000A35C2"/>
    <w:rsid w:val="000A37A0"/>
    <w:rsid w:val="000A3A01"/>
    <w:rsid w:val="000A3A0F"/>
    <w:rsid w:val="000A49BB"/>
    <w:rsid w:val="000A4FF9"/>
    <w:rsid w:val="000A57F9"/>
    <w:rsid w:val="000A5A72"/>
    <w:rsid w:val="000A70E0"/>
    <w:rsid w:val="000A776D"/>
    <w:rsid w:val="000A77D4"/>
    <w:rsid w:val="000A78AB"/>
    <w:rsid w:val="000A7BC3"/>
    <w:rsid w:val="000B03F5"/>
    <w:rsid w:val="000B0537"/>
    <w:rsid w:val="000B0CF9"/>
    <w:rsid w:val="000B0D65"/>
    <w:rsid w:val="000B216B"/>
    <w:rsid w:val="000B274F"/>
    <w:rsid w:val="000B3522"/>
    <w:rsid w:val="000B3FAE"/>
    <w:rsid w:val="000B588F"/>
    <w:rsid w:val="000B6134"/>
    <w:rsid w:val="000B68D6"/>
    <w:rsid w:val="000B70DF"/>
    <w:rsid w:val="000B71F6"/>
    <w:rsid w:val="000B75F8"/>
    <w:rsid w:val="000B78ED"/>
    <w:rsid w:val="000B7DF0"/>
    <w:rsid w:val="000C0101"/>
    <w:rsid w:val="000C0218"/>
    <w:rsid w:val="000C0357"/>
    <w:rsid w:val="000C0D3E"/>
    <w:rsid w:val="000C1209"/>
    <w:rsid w:val="000C12C1"/>
    <w:rsid w:val="000C131F"/>
    <w:rsid w:val="000C19C6"/>
    <w:rsid w:val="000C2538"/>
    <w:rsid w:val="000C2B68"/>
    <w:rsid w:val="000C2F68"/>
    <w:rsid w:val="000C3069"/>
    <w:rsid w:val="000C4B54"/>
    <w:rsid w:val="000C526F"/>
    <w:rsid w:val="000C5DA4"/>
    <w:rsid w:val="000C63E5"/>
    <w:rsid w:val="000C78AF"/>
    <w:rsid w:val="000D0B1F"/>
    <w:rsid w:val="000D1016"/>
    <w:rsid w:val="000D1395"/>
    <w:rsid w:val="000D13C4"/>
    <w:rsid w:val="000D148A"/>
    <w:rsid w:val="000D149A"/>
    <w:rsid w:val="000D14F1"/>
    <w:rsid w:val="000D197E"/>
    <w:rsid w:val="000D23AA"/>
    <w:rsid w:val="000D26F7"/>
    <w:rsid w:val="000D2B20"/>
    <w:rsid w:val="000D3539"/>
    <w:rsid w:val="000D3821"/>
    <w:rsid w:val="000D3CF5"/>
    <w:rsid w:val="000D408E"/>
    <w:rsid w:val="000D5683"/>
    <w:rsid w:val="000D6158"/>
    <w:rsid w:val="000D6AF4"/>
    <w:rsid w:val="000D7329"/>
    <w:rsid w:val="000D7C7D"/>
    <w:rsid w:val="000E0110"/>
    <w:rsid w:val="000E089B"/>
    <w:rsid w:val="000E14E5"/>
    <w:rsid w:val="000E1BEC"/>
    <w:rsid w:val="000E1C06"/>
    <w:rsid w:val="000E1C93"/>
    <w:rsid w:val="000E1D74"/>
    <w:rsid w:val="000E2A78"/>
    <w:rsid w:val="000E30A5"/>
    <w:rsid w:val="000E35B2"/>
    <w:rsid w:val="000E370E"/>
    <w:rsid w:val="000E3B05"/>
    <w:rsid w:val="000E50F8"/>
    <w:rsid w:val="000E5EA9"/>
    <w:rsid w:val="000E6A58"/>
    <w:rsid w:val="000E6CD6"/>
    <w:rsid w:val="000E7655"/>
    <w:rsid w:val="000E76B0"/>
    <w:rsid w:val="000E795D"/>
    <w:rsid w:val="000E7BDC"/>
    <w:rsid w:val="000F0264"/>
    <w:rsid w:val="000F02CE"/>
    <w:rsid w:val="000F0835"/>
    <w:rsid w:val="000F0A64"/>
    <w:rsid w:val="000F0D48"/>
    <w:rsid w:val="000F1060"/>
    <w:rsid w:val="000F1087"/>
    <w:rsid w:val="000F1204"/>
    <w:rsid w:val="000F1942"/>
    <w:rsid w:val="000F1CEA"/>
    <w:rsid w:val="000F2CB1"/>
    <w:rsid w:val="000F31EB"/>
    <w:rsid w:val="000F3A64"/>
    <w:rsid w:val="000F4CDC"/>
    <w:rsid w:val="000F4D75"/>
    <w:rsid w:val="000F4FA7"/>
    <w:rsid w:val="000F50BF"/>
    <w:rsid w:val="000F54EC"/>
    <w:rsid w:val="000F6A0B"/>
    <w:rsid w:val="000F746F"/>
    <w:rsid w:val="000F793F"/>
    <w:rsid w:val="000F7941"/>
    <w:rsid w:val="000F7DE1"/>
    <w:rsid w:val="001007AC"/>
    <w:rsid w:val="00100BE5"/>
    <w:rsid w:val="001012DC"/>
    <w:rsid w:val="0010158A"/>
    <w:rsid w:val="00102A04"/>
    <w:rsid w:val="0010367E"/>
    <w:rsid w:val="00103B93"/>
    <w:rsid w:val="00103DE6"/>
    <w:rsid w:val="001050CC"/>
    <w:rsid w:val="0010574B"/>
    <w:rsid w:val="00105A9B"/>
    <w:rsid w:val="00106579"/>
    <w:rsid w:val="001065B0"/>
    <w:rsid w:val="00107EC0"/>
    <w:rsid w:val="00110595"/>
    <w:rsid w:val="00110692"/>
    <w:rsid w:val="001112C9"/>
    <w:rsid w:val="0011130B"/>
    <w:rsid w:val="00111827"/>
    <w:rsid w:val="00111D5F"/>
    <w:rsid w:val="00112B85"/>
    <w:rsid w:val="00113471"/>
    <w:rsid w:val="00113AA7"/>
    <w:rsid w:val="00113E67"/>
    <w:rsid w:val="00114112"/>
    <w:rsid w:val="00114FFE"/>
    <w:rsid w:val="001151F0"/>
    <w:rsid w:val="00115464"/>
    <w:rsid w:val="00115DF6"/>
    <w:rsid w:val="001174D6"/>
    <w:rsid w:val="00117684"/>
    <w:rsid w:val="001178DE"/>
    <w:rsid w:val="00117BCC"/>
    <w:rsid w:val="001200A6"/>
    <w:rsid w:val="001200BD"/>
    <w:rsid w:val="0012076F"/>
    <w:rsid w:val="00120BF8"/>
    <w:rsid w:val="00120C12"/>
    <w:rsid w:val="001211C7"/>
    <w:rsid w:val="00121658"/>
    <w:rsid w:val="001226C9"/>
    <w:rsid w:val="00122743"/>
    <w:rsid w:val="00122EE9"/>
    <w:rsid w:val="00122FAD"/>
    <w:rsid w:val="00123364"/>
    <w:rsid w:val="0012379D"/>
    <w:rsid w:val="00123CC9"/>
    <w:rsid w:val="001255A0"/>
    <w:rsid w:val="0012587E"/>
    <w:rsid w:val="00125DAF"/>
    <w:rsid w:val="001260C7"/>
    <w:rsid w:val="001264B9"/>
    <w:rsid w:val="00126835"/>
    <w:rsid w:val="00127169"/>
    <w:rsid w:val="001272C7"/>
    <w:rsid w:val="00127B2D"/>
    <w:rsid w:val="00130101"/>
    <w:rsid w:val="00130AA3"/>
    <w:rsid w:val="00130B16"/>
    <w:rsid w:val="00130B35"/>
    <w:rsid w:val="00131DBC"/>
    <w:rsid w:val="00132F0A"/>
    <w:rsid w:val="00133776"/>
    <w:rsid w:val="001342FC"/>
    <w:rsid w:val="00134365"/>
    <w:rsid w:val="0013500D"/>
    <w:rsid w:val="001354DF"/>
    <w:rsid w:val="0013636F"/>
    <w:rsid w:val="00136ECA"/>
    <w:rsid w:val="00136F89"/>
    <w:rsid w:val="0013727F"/>
    <w:rsid w:val="00141D90"/>
    <w:rsid w:val="001420DD"/>
    <w:rsid w:val="00142403"/>
    <w:rsid w:val="0014280B"/>
    <w:rsid w:val="00142BCF"/>
    <w:rsid w:val="00142C04"/>
    <w:rsid w:val="001440D2"/>
    <w:rsid w:val="00144991"/>
    <w:rsid w:val="00144C46"/>
    <w:rsid w:val="00145880"/>
    <w:rsid w:val="00145A50"/>
    <w:rsid w:val="00145E9A"/>
    <w:rsid w:val="00145EAC"/>
    <w:rsid w:val="00146376"/>
    <w:rsid w:val="001465A2"/>
    <w:rsid w:val="001466BA"/>
    <w:rsid w:val="00146CDB"/>
    <w:rsid w:val="001506C9"/>
    <w:rsid w:val="00150B90"/>
    <w:rsid w:val="00150F88"/>
    <w:rsid w:val="00151338"/>
    <w:rsid w:val="001520B4"/>
    <w:rsid w:val="001522C9"/>
    <w:rsid w:val="00152368"/>
    <w:rsid w:val="001523A1"/>
    <w:rsid w:val="001525DA"/>
    <w:rsid w:val="001526FD"/>
    <w:rsid w:val="0015291F"/>
    <w:rsid w:val="0015292D"/>
    <w:rsid w:val="001533B9"/>
    <w:rsid w:val="00153733"/>
    <w:rsid w:val="0015474C"/>
    <w:rsid w:val="00154D3A"/>
    <w:rsid w:val="00155244"/>
    <w:rsid w:val="00155279"/>
    <w:rsid w:val="001558F3"/>
    <w:rsid w:val="00155978"/>
    <w:rsid w:val="00155FD1"/>
    <w:rsid w:val="00156623"/>
    <w:rsid w:val="001569C7"/>
    <w:rsid w:val="00156A92"/>
    <w:rsid w:val="00156B8E"/>
    <w:rsid w:val="00157B60"/>
    <w:rsid w:val="00157BF7"/>
    <w:rsid w:val="00157D58"/>
    <w:rsid w:val="001605B5"/>
    <w:rsid w:val="001611E4"/>
    <w:rsid w:val="00161214"/>
    <w:rsid w:val="001629F9"/>
    <w:rsid w:val="00163B91"/>
    <w:rsid w:val="00163BA2"/>
    <w:rsid w:val="00164617"/>
    <w:rsid w:val="001646AB"/>
    <w:rsid w:val="0016491D"/>
    <w:rsid w:val="00165FEE"/>
    <w:rsid w:val="00166685"/>
    <w:rsid w:val="00166C33"/>
    <w:rsid w:val="00166F11"/>
    <w:rsid w:val="00167CF9"/>
    <w:rsid w:val="00170046"/>
    <w:rsid w:val="001706B8"/>
    <w:rsid w:val="00171AA8"/>
    <w:rsid w:val="00171E00"/>
    <w:rsid w:val="0017271F"/>
    <w:rsid w:val="001748FA"/>
    <w:rsid w:val="00174FA5"/>
    <w:rsid w:val="00175382"/>
    <w:rsid w:val="00175569"/>
    <w:rsid w:val="00175D86"/>
    <w:rsid w:val="00175DEA"/>
    <w:rsid w:val="0017645F"/>
    <w:rsid w:val="00177140"/>
    <w:rsid w:val="001776B7"/>
    <w:rsid w:val="001779C7"/>
    <w:rsid w:val="001804EC"/>
    <w:rsid w:val="00180927"/>
    <w:rsid w:val="00180979"/>
    <w:rsid w:val="00181307"/>
    <w:rsid w:val="00181D24"/>
    <w:rsid w:val="00181F4E"/>
    <w:rsid w:val="00182111"/>
    <w:rsid w:val="001824F5"/>
    <w:rsid w:val="00182583"/>
    <w:rsid w:val="00182A14"/>
    <w:rsid w:val="00182E20"/>
    <w:rsid w:val="00182F11"/>
    <w:rsid w:val="00183E1A"/>
    <w:rsid w:val="0018475E"/>
    <w:rsid w:val="00184F6D"/>
    <w:rsid w:val="0018545E"/>
    <w:rsid w:val="00186F37"/>
    <w:rsid w:val="0018730F"/>
    <w:rsid w:val="00187EDB"/>
    <w:rsid w:val="001904FE"/>
    <w:rsid w:val="001907BD"/>
    <w:rsid w:val="00190D64"/>
    <w:rsid w:val="00192794"/>
    <w:rsid w:val="00192DB6"/>
    <w:rsid w:val="00192E7A"/>
    <w:rsid w:val="001939C4"/>
    <w:rsid w:val="0019424B"/>
    <w:rsid w:val="00194CAE"/>
    <w:rsid w:val="00195252"/>
    <w:rsid w:val="00195587"/>
    <w:rsid w:val="00195A82"/>
    <w:rsid w:val="00195C0B"/>
    <w:rsid w:val="00195CB7"/>
    <w:rsid w:val="0019694C"/>
    <w:rsid w:val="00196BEB"/>
    <w:rsid w:val="0019767F"/>
    <w:rsid w:val="00197FE9"/>
    <w:rsid w:val="001A03BC"/>
    <w:rsid w:val="001A03D9"/>
    <w:rsid w:val="001A05DA"/>
    <w:rsid w:val="001A0851"/>
    <w:rsid w:val="001A096F"/>
    <w:rsid w:val="001A0BBB"/>
    <w:rsid w:val="001A0E4C"/>
    <w:rsid w:val="001A12C7"/>
    <w:rsid w:val="001A1BEE"/>
    <w:rsid w:val="001A22B2"/>
    <w:rsid w:val="001A2493"/>
    <w:rsid w:val="001A24DD"/>
    <w:rsid w:val="001A2725"/>
    <w:rsid w:val="001A3525"/>
    <w:rsid w:val="001A3618"/>
    <w:rsid w:val="001A49B3"/>
    <w:rsid w:val="001A53EE"/>
    <w:rsid w:val="001A54F8"/>
    <w:rsid w:val="001A5D47"/>
    <w:rsid w:val="001A634A"/>
    <w:rsid w:val="001A64A7"/>
    <w:rsid w:val="001A6ACF"/>
    <w:rsid w:val="001B044D"/>
    <w:rsid w:val="001B1307"/>
    <w:rsid w:val="001B1897"/>
    <w:rsid w:val="001B2DA3"/>
    <w:rsid w:val="001B2FEF"/>
    <w:rsid w:val="001B530A"/>
    <w:rsid w:val="001B54C0"/>
    <w:rsid w:val="001B63A0"/>
    <w:rsid w:val="001B7145"/>
    <w:rsid w:val="001C01CB"/>
    <w:rsid w:val="001C07D7"/>
    <w:rsid w:val="001C08B0"/>
    <w:rsid w:val="001C0960"/>
    <w:rsid w:val="001C0AE1"/>
    <w:rsid w:val="001C0DA8"/>
    <w:rsid w:val="001C1AAB"/>
    <w:rsid w:val="001C1B92"/>
    <w:rsid w:val="001C1D18"/>
    <w:rsid w:val="001C2E2C"/>
    <w:rsid w:val="001C41AC"/>
    <w:rsid w:val="001C54F3"/>
    <w:rsid w:val="001C55FD"/>
    <w:rsid w:val="001C5766"/>
    <w:rsid w:val="001C5D56"/>
    <w:rsid w:val="001C677C"/>
    <w:rsid w:val="001C6C33"/>
    <w:rsid w:val="001D0310"/>
    <w:rsid w:val="001D0324"/>
    <w:rsid w:val="001D044C"/>
    <w:rsid w:val="001D0C63"/>
    <w:rsid w:val="001D1122"/>
    <w:rsid w:val="001D1989"/>
    <w:rsid w:val="001D1C31"/>
    <w:rsid w:val="001D1CBB"/>
    <w:rsid w:val="001D1E26"/>
    <w:rsid w:val="001D240B"/>
    <w:rsid w:val="001D2D68"/>
    <w:rsid w:val="001D2FA0"/>
    <w:rsid w:val="001D33FB"/>
    <w:rsid w:val="001D3924"/>
    <w:rsid w:val="001D461C"/>
    <w:rsid w:val="001D5D4C"/>
    <w:rsid w:val="001D6364"/>
    <w:rsid w:val="001D6D4E"/>
    <w:rsid w:val="001D6EDE"/>
    <w:rsid w:val="001D715F"/>
    <w:rsid w:val="001D745A"/>
    <w:rsid w:val="001E0A28"/>
    <w:rsid w:val="001E0B0E"/>
    <w:rsid w:val="001E1A5F"/>
    <w:rsid w:val="001E2427"/>
    <w:rsid w:val="001E26BE"/>
    <w:rsid w:val="001E2B09"/>
    <w:rsid w:val="001E30EE"/>
    <w:rsid w:val="001E3D33"/>
    <w:rsid w:val="001E4496"/>
    <w:rsid w:val="001E49F1"/>
    <w:rsid w:val="001E505D"/>
    <w:rsid w:val="001E5F80"/>
    <w:rsid w:val="001E6061"/>
    <w:rsid w:val="001E67AB"/>
    <w:rsid w:val="001E6854"/>
    <w:rsid w:val="001E6A7A"/>
    <w:rsid w:val="001E7696"/>
    <w:rsid w:val="001F1628"/>
    <w:rsid w:val="001F1842"/>
    <w:rsid w:val="001F199E"/>
    <w:rsid w:val="001F1B83"/>
    <w:rsid w:val="001F22A1"/>
    <w:rsid w:val="001F237A"/>
    <w:rsid w:val="001F2D2F"/>
    <w:rsid w:val="001F3B6A"/>
    <w:rsid w:val="001F4002"/>
    <w:rsid w:val="001F4072"/>
    <w:rsid w:val="001F416C"/>
    <w:rsid w:val="001F45E5"/>
    <w:rsid w:val="001F46AC"/>
    <w:rsid w:val="001F473F"/>
    <w:rsid w:val="001F4B22"/>
    <w:rsid w:val="001F515E"/>
    <w:rsid w:val="001F5983"/>
    <w:rsid w:val="001F59C8"/>
    <w:rsid w:val="001F5E84"/>
    <w:rsid w:val="001F66EA"/>
    <w:rsid w:val="001F6762"/>
    <w:rsid w:val="001F6828"/>
    <w:rsid w:val="001F7220"/>
    <w:rsid w:val="001F749B"/>
    <w:rsid w:val="001F75C2"/>
    <w:rsid w:val="001F7DC4"/>
    <w:rsid w:val="0020016D"/>
    <w:rsid w:val="002006FD"/>
    <w:rsid w:val="00200D12"/>
    <w:rsid w:val="0020107B"/>
    <w:rsid w:val="002013C2"/>
    <w:rsid w:val="002025F0"/>
    <w:rsid w:val="00202C94"/>
    <w:rsid w:val="00203115"/>
    <w:rsid w:val="00203534"/>
    <w:rsid w:val="002044C4"/>
    <w:rsid w:val="00204B81"/>
    <w:rsid w:val="00204C8E"/>
    <w:rsid w:val="0020538F"/>
    <w:rsid w:val="00205850"/>
    <w:rsid w:val="00205B9E"/>
    <w:rsid w:val="00205CD4"/>
    <w:rsid w:val="00205E13"/>
    <w:rsid w:val="00205E6D"/>
    <w:rsid w:val="00205FED"/>
    <w:rsid w:val="00206824"/>
    <w:rsid w:val="00206949"/>
    <w:rsid w:val="0020696E"/>
    <w:rsid w:val="00206CA0"/>
    <w:rsid w:val="00207725"/>
    <w:rsid w:val="002078D1"/>
    <w:rsid w:val="00207DEB"/>
    <w:rsid w:val="00210B70"/>
    <w:rsid w:val="00211A3C"/>
    <w:rsid w:val="00211F61"/>
    <w:rsid w:val="0021392D"/>
    <w:rsid w:val="00213E00"/>
    <w:rsid w:val="002143CC"/>
    <w:rsid w:val="002147A8"/>
    <w:rsid w:val="002149A1"/>
    <w:rsid w:val="00214CC8"/>
    <w:rsid w:val="002155D6"/>
    <w:rsid w:val="00215A7B"/>
    <w:rsid w:val="00215DF3"/>
    <w:rsid w:val="00216276"/>
    <w:rsid w:val="002162A5"/>
    <w:rsid w:val="002163B6"/>
    <w:rsid w:val="00216663"/>
    <w:rsid w:val="00216B45"/>
    <w:rsid w:val="00216DEF"/>
    <w:rsid w:val="002171AC"/>
    <w:rsid w:val="002177C2"/>
    <w:rsid w:val="00217857"/>
    <w:rsid w:val="0021799D"/>
    <w:rsid w:val="00220248"/>
    <w:rsid w:val="00220539"/>
    <w:rsid w:val="0022069E"/>
    <w:rsid w:val="00220C6D"/>
    <w:rsid w:val="00220E32"/>
    <w:rsid w:val="002216E7"/>
    <w:rsid w:val="00221CAE"/>
    <w:rsid w:val="002223EF"/>
    <w:rsid w:val="00223029"/>
    <w:rsid w:val="002235D1"/>
    <w:rsid w:val="00223B81"/>
    <w:rsid w:val="00224CF8"/>
    <w:rsid w:val="002253A9"/>
    <w:rsid w:val="00225C0E"/>
    <w:rsid w:val="00225F26"/>
    <w:rsid w:val="002265B9"/>
    <w:rsid w:val="00226E85"/>
    <w:rsid w:val="002271AF"/>
    <w:rsid w:val="00227437"/>
    <w:rsid w:val="00227C70"/>
    <w:rsid w:val="00227FB0"/>
    <w:rsid w:val="00230969"/>
    <w:rsid w:val="00230AE5"/>
    <w:rsid w:val="002322D1"/>
    <w:rsid w:val="00232721"/>
    <w:rsid w:val="00232849"/>
    <w:rsid w:val="00232BAB"/>
    <w:rsid w:val="00232E00"/>
    <w:rsid w:val="00233497"/>
    <w:rsid w:val="002338FE"/>
    <w:rsid w:val="00233D18"/>
    <w:rsid w:val="00234470"/>
    <w:rsid w:val="00234D0E"/>
    <w:rsid w:val="0023509F"/>
    <w:rsid w:val="00236AA3"/>
    <w:rsid w:val="002373C8"/>
    <w:rsid w:val="0023777C"/>
    <w:rsid w:val="00237EE2"/>
    <w:rsid w:val="00240784"/>
    <w:rsid w:val="00240DBE"/>
    <w:rsid w:val="002411BA"/>
    <w:rsid w:val="00241EE1"/>
    <w:rsid w:val="002434F1"/>
    <w:rsid w:val="00243789"/>
    <w:rsid w:val="00243F18"/>
    <w:rsid w:val="002445CE"/>
    <w:rsid w:val="00244A0F"/>
    <w:rsid w:val="00244E9E"/>
    <w:rsid w:val="00245529"/>
    <w:rsid w:val="00245A6E"/>
    <w:rsid w:val="00246363"/>
    <w:rsid w:val="00246B19"/>
    <w:rsid w:val="0024755E"/>
    <w:rsid w:val="00247E02"/>
    <w:rsid w:val="00247FAA"/>
    <w:rsid w:val="00250B70"/>
    <w:rsid w:val="00250F71"/>
    <w:rsid w:val="002516D4"/>
    <w:rsid w:val="00251CB1"/>
    <w:rsid w:val="002526AD"/>
    <w:rsid w:val="002544F8"/>
    <w:rsid w:val="00254894"/>
    <w:rsid w:val="00254A53"/>
    <w:rsid w:val="00254AB5"/>
    <w:rsid w:val="00255A24"/>
    <w:rsid w:val="00255F6B"/>
    <w:rsid w:val="00257187"/>
    <w:rsid w:val="002571C4"/>
    <w:rsid w:val="00257695"/>
    <w:rsid w:val="00257849"/>
    <w:rsid w:val="00257AB1"/>
    <w:rsid w:val="00257F04"/>
    <w:rsid w:val="00260007"/>
    <w:rsid w:val="00260691"/>
    <w:rsid w:val="002611F5"/>
    <w:rsid w:val="00261C21"/>
    <w:rsid w:val="00262223"/>
    <w:rsid w:val="00262CF3"/>
    <w:rsid w:val="00262FEB"/>
    <w:rsid w:val="0026373A"/>
    <w:rsid w:val="002638CB"/>
    <w:rsid w:val="00263EC3"/>
    <w:rsid w:val="002648A6"/>
    <w:rsid w:val="00264A7F"/>
    <w:rsid w:val="00264F1B"/>
    <w:rsid w:val="00265199"/>
    <w:rsid w:val="00265229"/>
    <w:rsid w:val="00265767"/>
    <w:rsid w:val="002667D3"/>
    <w:rsid w:val="002669C2"/>
    <w:rsid w:val="00266C51"/>
    <w:rsid w:val="002671F1"/>
    <w:rsid w:val="00267410"/>
    <w:rsid w:val="00267730"/>
    <w:rsid w:val="002704C4"/>
    <w:rsid w:val="0027103A"/>
    <w:rsid w:val="002716BE"/>
    <w:rsid w:val="002717FF"/>
    <w:rsid w:val="002719B6"/>
    <w:rsid w:val="00272714"/>
    <w:rsid w:val="002728F3"/>
    <w:rsid w:val="002729AF"/>
    <w:rsid w:val="00272B37"/>
    <w:rsid w:val="00272D98"/>
    <w:rsid w:val="00272DBC"/>
    <w:rsid w:val="00273302"/>
    <w:rsid w:val="0027372B"/>
    <w:rsid w:val="00274016"/>
    <w:rsid w:val="002743D1"/>
    <w:rsid w:val="00274BBC"/>
    <w:rsid w:val="0027643B"/>
    <w:rsid w:val="00276745"/>
    <w:rsid w:val="00276B3F"/>
    <w:rsid w:val="00276CD2"/>
    <w:rsid w:val="00277053"/>
    <w:rsid w:val="002776A4"/>
    <w:rsid w:val="0027789E"/>
    <w:rsid w:val="00277B86"/>
    <w:rsid w:val="00280017"/>
    <w:rsid w:val="00280393"/>
    <w:rsid w:val="00281AF1"/>
    <w:rsid w:val="00281EC8"/>
    <w:rsid w:val="002835B5"/>
    <w:rsid w:val="00283967"/>
    <w:rsid w:val="00283D1A"/>
    <w:rsid w:val="002842F0"/>
    <w:rsid w:val="002843FE"/>
    <w:rsid w:val="0028451F"/>
    <w:rsid w:val="00285945"/>
    <w:rsid w:val="00286232"/>
    <w:rsid w:val="002867A4"/>
    <w:rsid w:val="0028683B"/>
    <w:rsid w:val="00286CBD"/>
    <w:rsid w:val="00287998"/>
    <w:rsid w:val="00287F33"/>
    <w:rsid w:val="00287FA1"/>
    <w:rsid w:val="002914A7"/>
    <w:rsid w:val="00291527"/>
    <w:rsid w:val="002919DE"/>
    <w:rsid w:val="00291E1E"/>
    <w:rsid w:val="00292495"/>
    <w:rsid w:val="00292A4A"/>
    <w:rsid w:val="00292B59"/>
    <w:rsid w:val="00293BBC"/>
    <w:rsid w:val="00293EFC"/>
    <w:rsid w:val="00293F59"/>
    <w:rsid w:val="00294607"/>
    <w:rsid w:val="002947A5"/>
    <w:rsid w:val="002947AA"/>
    <w:rsid w:val="00294EA2"/>
    <w:rsid w:val="00295595"/>
    <w:rsid w:val="0029569D"/>
    <w:rsid w:val="002956AB"/>
    <w:rsid w:val="00295F91"/>
    <w:rsid w:val="002964DD"/>
    <w:rsid w:val="00296824"/>
    <w:rsid w:val="002968D0"/>
    <w:rsid w:val="00296962"/>
    <w:rsid w:val="00296B77"/>
    <w:rsid w:val="00296F49"/>
    <w:rsid w:val="002A04AD"/>
    <w:rsid w:val="002A0522"/>
    <w:rsid w:val="002A06EC"/>
    <w:rsid w:val="002A0825"/>
    <w:rsid w:val="002A0D07"/>
    <w:rsid w:val="002A0D3B"/>
    <w:rsid w:val="002A2629"/>
    <w:rsid w:val="002A3160"/>
    <w:rsid w:val="002A3954"/>
    <w:rsid w:val="002A3AD4"/>
    <w:rsid w:val="002A3CA4"/>
    <w:rsid w:val="002A3CAF"/>
    <w:rsid w:val="002A3E51"/>
    <w:rsid w:val="002A49D7"/>
    <w:rsid w:val="002A4EAB"/>
    <w:rsid w:val="002A537E"/>
    <w:rsid w:val="002A58B3"/>
    <w:rsid w:val="002A5C0B"/>
    <w:rsid w:val="002A62B1"/>
    <w:rsid w:val="002A6781"/>
    <w:rsid w:val="002A6BCA"/>
    <w:rsid w:val="002A7115"/>
    <w:rsid w:val="002A7267"/>
    <w:rsid w:val="002A7872"/>
    <w:rsid w:val="002A7B78"/>
    <w:rsid w:val="002A7F8D"/>
    <w:rsid w:val="002B05F7"/>
    <w:rsid w:val="002B0CCB"/>
    <w:rsid w:val="002B157D"/>
    <w:rsid w:val="002B1A6C"/>
    <w:rsid w:val="002B1D65"/>
    <w:rsid w:val="002B26F4"/>
    <w:rsid w:val="002B3601"/>
    <w:rsid w:val="002B39ED"/>
    <w:rsid w:val="002B3EA1"/>
    <w:rsid w:val="002B4109"/>
    <w:rsid w:val="002B4355"/>
    <w:rsid w:val="002B6402"/>
    <w:rsid w:val="002B6ED4"/>
    <w:rsid w:val="002B7EED"/>
    <w:rsid w:val="002C010C"/>
    <w:rsid w:val="002C01D3"/>
    <w:rsid w:val="002C06DD"/>
    <w:rsid w:val="002C08B0"/>
    <w:rsid w:val="002C166B"/>
    <w:rsid w:val="002C1782"/>
    <w:rsid w:val="002C17F5"/>
    <w:rsid w:val="002C1AE7"/>
    <w:rsid w:val="002C1DEF"/>
    <w:rsid w:val="002C2051"/>
    <w:rsid w:val="002C2662"/>
    <w:rsid w:val="002C27AF"/>
    <w:rsid w:val="002C287B"/>
    <w:rsid w:val="002C2DDA"/>
    <w:rsid w:val="002C3166"/>
    <w:rsid w:val="002C3683"/>
    <w:rsid w:val="002C3891"/>
    <w:rsid w:val="002C3F24"/>
    <w:rsid w:val="002C4175"/>
    <w:rsid w:val="002C47C9"/>
    <w:rsid w:val="002C597E"/>
    <w:rsid w:val="002C5BC9"/>
    <w:rsid w:val="002C646F"/>
    <w:rsid w:val="002C6869"/>
    <w:rsid w:val="002C6B40"/>
    <w:rsid w:val="002C738C"/>
    <w:rsid w:val="002C760A"/>
    <w:rsid w:val="002C7874"/>
    <w:rsid w:val="002D073E"/>
    <w:rsid w:val="002D0807"/>
    <w:rsid w:val="002D110D"/>
    <w:rsid w:val="002D1279"/>
    <w:rsid w:val="002D140A"/>
    <w:rsid w:val="002D2111"/>
    <w:rsid w:val="002D295E"/>
    <w:rsid w:val="002D38FF"/>
    <w:rsid w:val="002D3DFA"/>
    <w:rsid w:val="002D4230"/>
    <w:rsid w:val="002D4A61"/>
    <w:rsid w:val="002D501D"/>
    <w:rsid w:val="002D5458"/>
    <w:rsid w:val="002D572B"/>
    <w:rsid w:val="002D5737"/>
    <w:rsid w:val="002D5A7E"/>
    <w:rsid w:val="002D5D04"/>
    <w:rsid w:val="002D66F0"/>
    <w:rsid w:val="002D6957"/>
    <w:rsid w:val="002D6B8D"/>
    <w:rsid w:val="002D6D94"/>
    <w:rsid w:val="002D7291"/>
    <w:rsid w:val="002D737F"/>
    <w:rsid w:val="002D788F"/>
    <w:rsid w:val="002E0CE4"/>
    <w:rsid w:val="002E1066"/>
    <w:rsid w:val="002E17C4"/>
    <w:rsid w:val="002E1A31"/>
    <w:rsid w:val="002E1CA5"/>
    <w:rsid w:val="002E1E3A"/>
    <w:rsid w:val="002E21C1"/>
    <w:rsid w:val="002E223F"/>
    <w:rsid w:val="002E2745"/>
    <w:rsid w:val="002E278B"/>
    <w:rsid w:val="002E28CA"/>
    <w:rsid w:val="002E29B6"/>
    <w:rsid w:val="002E2C89"/>
    <w:rsid w:val="002E37EB"/>
    <w:rsid w:val="002E3859"/>
    <w:rsid w:val="002E3B66"/>
    <w:rsid w:val="002E4685"/>
    <w:rsid w:val="002E469B"/>
    <w:rsid w:val="002E48A4"/>
    <w:rsid w:val="002E4DE8"/>
    <w:rsid w:val="002E5EFB"/>
    <w:rsid w:val="002E77EC"/>
    <w:rsid w:val="002F0224"/>
    <w:rsid w:val="002F14A6"/>
    <w:rsid w:val="002F1880"/>
    <w:rsid w:val="002F2033"/>
    <w:rsid w:val="002F2233"/>
    <w:rsid w:val="002F27EC"/>
    <w:rsid w:val="002F2900"/>
    <w:rsid w:val="002F2AC5"/>
    <w:rsid w:val="002F306F"/>
    <w:rsid w:val="002F33B1"/>
    <w:rsid w:val="002F3823"/>
    <w:rsid w:val="002F4496"/>
    <w:rsid w:val="002F4925"/>
    <w:rsid w:val="002F5AB3"/>
    <w:rsid w:val="002F6083"/>
    <w:rsid w:val="002F61AF"/>
    <w:rsid w:val="002F6B91"/>
    <w:rsid w:val="002F6E60"/>
    <w:rsid w:val="002F7019"/>
    <w:rsid w:val="003008C3"/>
    <w:rsid w:val="00300B3C"/>
    <w:rsid w:val="0030128F"/>
    <w:rsid w:val="00301767"/>
    <w:rsid w:val="00301CA6"/>
    <w:rsid w:val="003024D8"/>
    <w:rsid w:val="00303434"/>
    <w:rsid w:val="003036F1"/>
    <w:rsid w:val="00303D60"/>
    <w:rsid w:val="00304288"/>
    <w:rsid w:val="00304336"/>
    <w:rsid w:val="00304681"/>
    <w:rsid w:val="00304F3A"/>
    <w:rsid w:val="00305039"/>
    <w:rsid w:val="0030525C"/>
    <w:rsid w:val="00305388"/>
    <w:rsid w:val="00305C56"/>
    <w:rsid w:val="003063EF"/>
    <w:rsid w:val="00306950"/>
    <w:rsid w:val="00306B47"/>
    <w:rsid w:val="0030790D"/>
    <w:rsid w:val="003079BC"/>
    <w:rsid w:val="00307E41"/>
    <w:rsid w:val="00310071"/>
    <w:rsid w:val="00310B0F"/>
    <w:rsid w:val="00310B1D"/>
    <w:rsid w:val="00310CE8"/>
    <w:rsid w:val="003115D1"/>
    <w:rsid w:val="00311BDB"/>
    <w:rsid w:val="00311D5B"/>
    <w:rsid w:val="00311E12"/>
    <w:rsid w:val="00312865"/>
    <w:rsid w:val="00312C24"/>
    <w:rsid w:val="00313708"/>
    <w:rsid w:val="003148DD"/>
    <w:rsid w:val="0031523A"/>
    <w:rsid w:val="003153AE"/>
    <w:rsid w:val="00315537"/>
    <w:rsid w:val="0031588F"/>
    <w:rsid w:val="003164F2"/>
    <w:rsid w:val="00316A87"/>
    <w:rsid w:val="00316B58"/>
    <w:rsid w:val="00316C40"/>
    <w:rsid w:val="003172B5"/>
    <w:rsid w:val="003200EC"/>
    <w:rsid w:val="003205CD"/>
    <w:rsid w:val="0032183E"/>
    <w:rsid w:val="0032196E"/>
    <w:rsid w:val="00321E10"/>
    <w:rsid w:val="00322155"/>
    <w:rsid w:val="003222E8"/>
    <w:rsid w:val="00323D3C"/>
    <w:rsid w:val="0032404A"/>
    <w:rsid w:val="003241F2"/>
    <w:rsid w:val="003243A8"/>
    <w:rsid w:val="0032525D"/>
    <w:rsid w:val="0032542F"/>
    <w:rsid w:val="00325590"/>
    <w:rsid w:val="00325762"/>
    <w:rsid w:val="00325A04"/>
    <w:rsid w:val="00325B94"/>
    <w:rsid w:val="003261F4"/>
    <w:rsid w:val="003269FB"/>
    <w:rsid w:val="00326A61"/>
    <w:rsid w:val="00326AFF"/>
    <w:rsid w:val="00326B74"/>
    <w:rsid w:val="00326F45"/>
    <w:rsid w:val="0032716A"/>
    <w:rsid w:val="00327300"/>
    <w:rsid w:val="00330569"/>
    <w:rsid w:val="00330D7D"/>
    <w:rsid w:val="003313A6"/>
    <w:rsid w:val="00331B09"/>
    <w:rsid w:val="00331EE9"/>
    <w:rsid w:val="00331F7B"/>
    <w:rsid w:val="003322B5"/>
    <w:rsid w:val="00332472"/>
    <w:rsid w:val="003325EC"/>
    <w:rsid w:val="003334AD"/>
    <w:rsid w:val="00333B81"/>
    <w:rsid w:val="00334435"/>
    <w:rsid w:val="0033460F"/>
    <w:rsid w:val="00334680"/>
    <w:rsid w:val="003349BD"/>
    <w:rsid w:val="00334F3E"/>
    <w:rsid w:val="00335358"/>
    <w:rsid w:val="003353C1"/>
    <w:rsid w:val="00335F7E"/>
    <w:rsid w:val="00336408"/>
    <w:rsid w:val="00336DB6"/>
    <w:rsid w:val="003371DA"/>
    <w:rsid w:val="0034001C"/>
    <w:rsid w:val="003401A3"/>
    <w:rsid w:val="0034107B"/>
    <w:rsid w:val="00341739"/>
    <w:rsid w:val="00342BCE"/>
    <w:rsid w:val="0034375E"/>
    <w:rsid w:val="00343975"/>
    <w:rsid w:val="00343F22"/>
    <w:rsid w:val="0034425E"/>
    <w:rsid w:val="003443E8"/>
    <w:rsid w:val="00344544"/>
    <w:rsid w:val="003446D0"/>
    <w:rsid w:val="00344762"/>
    <w:rsid w:val="003448E4"/>
    <w:rsid w:val="00345293"/>
    <w:rsid w:val="0034532D"/>
    <w:rsid w:val="00345397"/>
    <w:rsid w:val="003459CF"/>
    <w:rsid w:val="00345B85"/>
    <w:rsid w:val="00347BBA"/>
    <w:rsid w:val="00347D20"/>
    <w:rsid w:val="00350011"/>
    <w:rsid w:val="003510D8"/>
    <w:rsid w:val="00351127"/>
    <w:rsid w:val="0035153C"/>
    <w:rsid w:val="00351673"/>
    <w:rsid w:val="0035195C"/>
    <w:rsid w:val="00351D22"/>
    <w:rsid w:val="003525E0"/>
    <w:rsid w:val="0035263E"/>
    <w:rsid w:val="00352B5A"/>
    <w:rsid w:val="003536DC"/>
    <w:rsid w:val="00353A7D"/>
    <w:rsid w:val="00353ADA"/>
    <w:rsid w:val="00353E5E"/>
    <w:rsid w:val="00354839"/>
    <w:rsid w:val="0035496D"/>
    <w:rsid w:val="00354AB5"/>
    <w:rsid w:val="00354D8E"/>
    <w:rsid w:val="00354EF6"/>
    <w:rsid w:val="00354F43"/>
    <w:rsid w:val="003554D7"/>
    <w:rsid w:val="00355E6D"/>
    <w:rsid w:val="003562D2"/>
    <w:rsid w:val="003563EA"/>
    <w:rsid w:val="00356A2C"/>
    <w:rsid w:val="003574D3"/>
    <w:rsid w:val="003578DC"/>
    <w:rsid w:val="00357F81"/>
    <w:rsid w:val="00360DC7"/>
    <w:rsid w:val="0036112C"/>
    <w:rsid w:val="003615F4"/>
    <w:rsid w:val="00361D62"/>
    <w:rsid w:val="00361EB5"/>
    <w:rsid w:val="0036200B"/>
    <w:rsid w:val="00362F76"/>
    <w:rsid w:val="00363223"/>
    <w:rsid w:val="00363812"/>
    <w:rsid w:val="00363E07"/>
    <w:rsid w:val="00364021"/>
    <w:rsid w:val="00364E65"/>
    <w:rsid w:val="00365886"/>
    <w:rsid w:val="00365958"/>
    <w:rsid w:val="00365A6E"/>
    <w:rsid w:val="003663DE"/>
    <w:rsid w:val="003669C6"/>
    <w:rsid w:val="00366A6B"/>
    <w:rsid w:val="00366BDF"/>
    <w:rsid w:val="00367238"/>
    <w:rsid w:val="00367983"/>
    <w:rsid w:val="00367D37"/>
    <w:rsid w:val="0037111C"/>
    <w:rsid w:val="0037112F"/>
    <w:rsid w:val="00372A36"/>
    <w:rsid w:val="00373017"/>
    <w:rsid w:val="003742D3"/>
    <w:rsid w:val="00375027"/>
    <w:rsid w:val="0037533D"/>
    <w:rsid w:val="0037550E"/>
    <w:rsid w:val="0037665E"/>
    <w:rsid w:val="003768CF"/>
    <w:rsid w:val="00376F7E"/>
    <w:rsid w:val="003778C1"/>
    <w:rsid w:val="00377F9F"/>
    <w:rsid w:val="003809AC"/>
    <w:rsid w:val="00380F64"/>
    <w:rsid w:val="00382631"/>
    <w:rsid w:val="00382719"/>
    <w:rsid w:val="00382913"/>
    <w:rsid w:val="00382929"/>
    <w:rsid w:val="003834C3"/>
    <w:rsid w:val="00384264"/>
    <w:rsid w:val="00385126"/>
    <w:rsid w:val="00385A83"/>
    <w:rsid w:val="00386003"/>
    <w:rsid w:val="003862EA"/>
    <w:rsid w:val="00386481"/>
    <w:rsid w:val="0038665E"/>
    <w:rsid w:val="00386C79"/>
    <w:rsid w:val="00386DF4"/>
    <w:rsid w:val="00387423"/>
    <w:rsid w:val="00387DBF"/>
    <w:rsid w:val="00387FAA"/>
    <w:rsid w:val="00390091"/>
    <w:rsid w:val="0039026E"/>
    <w:rsid w:val="00390727"/>
    <w:rsid w:val="00390854"/>
    <w:rsid w:val="00390B73"/>
    <w:rsid w:val="00391327"/>
    <w:rsid w:val="00393259"/>
    <w:rsid w:val="003948C8"/>
    <w:rsid w:val="00395514"/>
    <w:rsid w:val="0039556A"/>
    <w:rsid w:val="0039566F"/>
    <w:rsid w:val="00395A25"/>
    <w:rsid w:val="00395CC5"/>
    <w:rsid w:val="00396F34"/>
    <w:rsid w:val="003971B8"/>
    <w:rsid w:val="003977EB"/>
    <w:rsid w:val="0039785B"/>
    <w:rsid w:val="00397C98"/>
    <w:rsid w:val="003A0309"/>
    <w:rsid w:val="003A0521"/>
    <w:rsid w:val="003A059D"/>
    <w:rsid w:val="003A071F"/>
    <w:rsid w:val="003A13E0"/>
    <w:rsid w:val="003A1671"/>
    <w:rsid w:val="003A22C4"/>
    <w:rsid w:val="003A250E"/>
    <w:rsid w:val="003A33BE"/>
    <w:rsid w:val="003A376D"/>
    <w:rsid w:val="003A5C5F"/>
    <w:rsid w:val="003A6FD0"/>
    <w:rsid w:val="003A7084"/>
    <w:rsid w:val="003A7FA3"/>
    <w:rsid w:val="003B0554"/>
    <w:rsid w:val="003B07B1"/>
    <w:rsid w:val="003B0E88"/>
    <w:rsid w:val="003B10AE"/>
    <w:rsid w:val="003B11D4"/>
    <w:rsid w:val="003B132B"/>
    <w:rsid w:val="003B1B09"/>
    <w:rsid w:val="003B3100"/>
    <w:rsid w:val="003B34E0"/>
    <w:rsid w:val="003B3A86"/>
    <w:rsid w:val="003B4158"/>
    <w:rsid w:val="003B44D3"/>
    <w:rsid w:val="003B51C8"/>
    <w:rsid w:val="003B5B80"/>
    <w:rsid w:val="003B6992"/>
    <w:rsid w:val="003C025E"/>
    <w:rsid w:val="003C096A"/>
    <w:rsid w:val="003C0C18"/>
    <w:rsid w:val="003C1426"/>
    <w:rsid w:val="003C19FD"/>
    <w:rsid w:val="003C1CE7"/>
    <w:rsid w:val="003C1D1C"/>
    <w:rsid w:val="003C20B5"/>
    <w:rsid w:val="003C25C1"/>
    <w:rsid w:val="003C3198"/>
    <w:rsid w:val="003C3C53"/>
    <w:rsid w:val="003C3DA9"/>
    <w:rsid w:val="003C4A96"/>
    <w:rsid w:val="003C4AC2"/>
    <w:rsid w:val="003C50FE"/>
    <w:rsid w:val="003C5177"/>
    <w:rsid w:val="003C6610"/>
    <w:rsid w:val="003C682D"/>
    <w:rsid w:val="003C7108"/>
    <w:rsid w:val="003C7B19"/>
    <w:rsid w:val="003C7DAD"/>
    <w:rsid w:val="003D036B"/>
    <w:rsid w:val="003D0DDB"/>
    <w:rsid w:val="003D0FC9"/>
    <w:rsid w:val="003D141D"/>
    <w:rsid w:val="003D236F"/>
    <w:rsid w:val="003D24F1"/>
    <w:rsid w:val="003D2785"/>
    <w:rsid w:val="003D3037"/>
    <w:rsid w:val="003D321F"/>
    <w:rsid w:val="003D32F3"/>
    <w:rsid w:val="003D33F9"/>
    <w:rsid w:val="003D3756"/>
    <w:rsid w:val="003D4153"/>
    <w:rsid w:val="003D517D"/>
    <w:rsid w:val="003D558C"/>
    <w:rsid w:val="003D5A10"/>
    <w:rsid w:val="003D5A16"/>
    <w:rsid w:val="003D736C"/>
    <w:rsid w:val="003D7E89"/>
    <w:rsid w:val="003E253A"/>
    <w:rsid w:val="003E26AF"/>
    <w:rsid w:val="003E2767"/>
    <w:rsid w:val="003E395F"/>
    <w:rsid w:val="003E3F40"/>
    <w:rsid w:val="003E4700"/>
    <w:rsid w:val="003E533A"/>
    <w:rsid w:val="003E60BB"/>
    <w:rsid w:val="003E77D0"/>
    <w:rsid w:val="003E7F41"/>
    <w:rsid w:val="003E7FCF"/>
    <w:rsid w:val="003F0ED5"/>
    <w:rsid w:val="003F11FC"/>
    <w:rsid w:val="003F146D"/>
    <w:rsid w:val="003F1DEE"/>
    <w:rsid w:val="003F2480"/>
    <w:rsid w:val="003F3017"/>
    <w:rsid w:val="003F3165"/>
    <w:rsid w:val="003F3716"/>
    <w:rsid w:val="003F3C98"/>
    <w:rsid w:val="003F44DD"/>
    <w:rsid w:val="003F5862"/>
    <w:rsid w:val="003F618C"/>
    <w:rsid w:val="003F633C"/>
    <w:rsid w:val="003F65B4"/>
    <w:rsid w:val="003F6607"/>
    <w:rsid w:val="003F6B26"/>
    <w:rsid w:val="003F7C88"/>
    <w:rsid w:val="0040000C"/>
    <w:rsid w:val="004004BD"/>
    <w:rsid w:val="00400C60"/>
    <w:rsid w:val="00400F5F"/>
    <w:rsid w:val="00401164"/>
    <w:rsid w:val="0040162F"/>
    <w:rsid w:val="004019AC"/>
    <w:rsid w:val="00401CD9"/>
    <w:rsid w:val="0040208C"/>
    <w:rsid w:val="00403462"/>
    <w:rsid w:val="00404808"/>
    <w:rsid w:val="004057FC"/>
    <w:rsid w:val="00405D91"/>
    <w:rsid w:val="004061F1"/>
    <w:rsid w:val="0040643E"/>
    <w:rsid w:val="00406614"/>
    <w:rsid w:val="00406714"/>
    <w:rsid w:val="00406751"/>
    <w:rsid w:val="00407083"/>
    <w:rsid w:val="00407B5C"/>
    <w:rsid w:val="00407C16"/>
    <w:rsid w:val="00407C4D"/>
    <w:rsid w:val="004105DF"/>
    <w:rsid w:val="00410BB6"/>
    <w:rsid w:val="00410C79"/>
    <w:rsid w:val="00410CFC"/>
    <w:rsid w:val="00410FAD"/>
    <w:rsid w:val="0041170C"/>
    <w:rsid w:val="00411A41"/>
    <w:rsid w:val="00411BC0"/>
    <w:rsid w:val="00412A98"/>
    <w:rsid w:val="00412ACB"/>
    <w:rsid w:val="00412BA1"/>
    <w:rsid w:val="00412C90"/>
    <w:rsid w:val="00413CDB"/>
    <w:rsid w:val="004148D0"/>
    <w:rsid w:val="004152DF"/>
    <w:rsid w:val="00415EBC"/>
    <w:rsid w:val="00415FDC"/>
    <w:rsid w:val="00416453"/>
    <w:rsid w:val="0041653C"/>
    <w:rsid w:val="00416555"/>
    <w:rsid w:val="00416EC8"/>
    <w:rsid w:val="00416F75"/>
    <w:rsid w:val="00417391"/>
    <w:rsid w:val="00417C0F"/>
    <w:rsid w:val="004200D2"/>
    <w:rsid w:val="00420D46"/>
    <w:rsid w:val="00421DE3"/>
    <w:rsid w:val="00422B26"/>
    <w:rsid w:val="00422D67"/>
    <w:rsid w:val="00422F73"/>
    <w:rsid w:val="0042392F"/>
    <w:rsid w:val="00423A6E"/>
    <w:rsid w:val="00423D4D"/>
    <w:rsid w:val="00424082"/>
    <w:rsid w:val="00425A3E"/>
    <w:rsid w:val="0042661F"/>
    <w:rsid w:val="0042663A"/>
    <w:rsid w:val="00426FFF"/>
    <w:rsid w:val="00430B9D"/>
    <w:rsid w:val="00430D0A"/>
    <w:rsid w:val="00431199"/>
    <w:rsid w:val="004313B0"/>
    <w:rsid w:val="00432065"/>
    <w:rsid w:val="0043338C"/>
    <w:rsid w:val="00433D0B"/>
    <w:rsid w:val="00433FA5"/>
    <w:rsid w:val="0043401D"/>
    <w:rsid w:val="004341F5"/>
    <w:rsid w:val="004346FD"/>
    <w:rsid w:val="00434A4B"/>
    <w:rsid w:val="00435D4B"/>
    <w:rsid w:val="004361CE"/>
    <w:rsid w:val="00436B78"/>
    <w:rsid w:val="004371C7"/>
    <w:rsid w:val="0043783F"/>
    <w:rsid w:val="00437A08"/>
    <w:rsid w:val="00437E54"/>
    <w:rsid w:val="00440018"/>
    <w:rsid w:val="00440C6C"/>
    <w:rsid w:val="00440CE0"/>
    <w:rsid w:val="004413EC"/>
    <w:rsid w:val="00441844"/>
    <w:rsid w:val="00441AB6"/>
    <w:rsid w:val="00442E90"/>
    <w:rsid w:val="0044364E"/>
    <w:rsid w:val="00443F61"/>
    <w:rsid w:val="0044412D"/>
    <w:rsid w:val="00444905"/>
    <w:rsid w:val="0044500D"/>
    <w:rsid w:val="0044534B"/>
    <w:rsid w:val="004463A7"/>
    <w:rsid w:val="004469D9"/>
    <w:rsid w:val="00446B70"/>
    <w:rsid w:val="00446C74"/>
    <w:rsid w:val="00446E9E"/>
    <w:rsid w:val="00447030"/>
    <w:rsid w:val="004470F1"/>
    <w:rsid w:val="00447415"/>
    <w:rsid w:val="004474E0"/>
    <w:rsid w:val="00447AC1"/>
    <w:rsid w:val="00450311"/>
    <w:rsid w:val="00450B58"/>
    <w:rsid w:val="0045164B"/>
    <w:rsid w:val="004522A0"/>
    <w:rsid w:val="0045267A"/>
    <w:rsid w:val="00452894"/>
    <w:rsid w:val="00452898"/>
    <w:rsid w:val="00452DD6"/>
    <w:rsid w:val="00453101"/>
    <w:rsid w:val="00453460"/>
    <w:rsid w:val="0045378A"/>
    <w:rsid w:val="004542B6"/>
    <w:rsid w:val="00454C8D"/>
    <w:rsid w:val="00454D95"/>
    <w:rsid w:val="00455817"/>
    <w:rsid w:val="00456065"/>
    <w:rsid w:val="00456B8D"/>
    <w:rsid w:val="00456D8D"/>
    <w:rsid w:val="004570E7"/>
    <w:rsid w:val="00457651"/>
    <w:rsid w:val="00457CE4"/>
    <w:rsid w:val="00457FEE"/>
    <w:rsid w:val="0046007E"/>
    <w:rsid w:val="00460235"/>
    <w:rsid w:val="0046025C"/>
    <w:rsid w:val="00461018"/>
    <w:rsid w:val="00461958"/>
    <w:rsid w:val="00462D24"/>
    <w:rsid w:val="00462DAD"/>
    <w:rsid w:val="00463191"/>
    <w:rsid w:val="004636F5"/>
    <w:rsid w:val="0046374F"/>
    <w:rsid w:val="00463DCC"/>
    <w:rsid w:val="00464D95"/>
    <w:rsid w:val="00465477"/>
    <w:rsid w:val="004659B2"/>
    <w:rsid w:val="004659F2"/>
    <w:rsid w:val="0046607A"/>
    <w:rsid w:val="004666D4"/>
    <w:rsid w:val="004669D5"/>
    <w:rsid w:val="00467062"/>
    <w:rsid w:val="00467258"/>
    <w:rsid w:val="00467289"/>
    <w:rsid w:val="00467738"/>
    <w:rsid w:val="0047061D"/>
    <w:rsid w:val="00470F1B"/>
    <w:rsid w:val="004710E7"/>
    <w:rsid w:val="004713BE"/>
    <w:rsid w:val="00471919"/>
    <w:rsid w:val="00471AA9"/>
    <w:rsid w:val="00471F97"/>
    <w:rsid w:val="00472675"/>
    <w:rsid w:val="004727A4"/>
    <w:rsid w:val="004728C5"/>
    <w:rsid w:val="00472AC3"/>
    <w:rsid w:val="00473566"/>
    <w:rsid w:val="00473B3F"/>
    <w:rsid w:val="00474439"/>
    <w:rsid w:val="00474D68"/>
    <w:rsid w:val="00475790"/>
    <w:rsid w:val="00475DB7"/>
    <w:rsid w:val="00476AF5"/>
    <w:rsid w:val="00476D4B"/>
    <w:rsid w:val="0047713E"/>
    <w:rsid w:val="00477BF2"/>
    <w:rsid w:val="004803D6"/>
    <w:rsid w:val="0048081B"/>
    <w:rsid w:val="00480D7F"/>
    <w:rsid w:val="00481371"/>
    <w:rsid w:val="004814B6"/>
    <w:rsid w:val="004815E0"/>
    <w:rsid w:val="0048189C"/>
    <w:rsid w:val="00481BD5"/>
    <w:rsid w:val="004820D2"/>
    <w:rsid w:val="00482383"/>
    <w:rsid w:val="00482990"/>
    <w:rsid w:val="00482CE2"/>
    <w:rsid w:val="004831CC"/>
    <w:rsid w:val="00483823"/>
    <w:rsid w:val="00484010"/>
    <w:rsid w:val="004841E7"/>
    <w:rsid w:val="00484870"/>
    <w:rsid w:val="00484DAF"/>
    <w:rsid w:val="004860DD"/>
    <w:rsid w:val="0048640B"/>
    <w:rsid w:val="00486FC1"/>
    <w:rsid w:val="00487144"/>
    <w:rsid w:val="004876CE"/>
    <w:rsid w:val="00487AE6"/>
    <w:rsid w:val="004906C4"/>
    <w:rsid w:val="004911DB"/>
    <w:rsid w:val="00491A89"/>
    <w:rsid w:val="00491B69"/>
    <w:rsid w:val="00491C35"/>
    <w:rsid w:val="0049205D"/>
    <w:rsid w:val="0049211F"/>
    <w:rsid w:val="00492328"/>
    <w:rsid w:val="00492736"/>
    <w:rsid w:val="00492A53"/>
    <w:rsid w:val="00492D2A"/>
    <w:rsid w:val="00494382"/>
    <w:rsid w:val="00494B54"/>
    <w:rsid w:val="0049504A"/>
    <w:rsid w:val="0049612A"/>
    <w:rsid w:val="004961C5"/>
    <w:rsid w:val="00496458"/>
    <w:rsid w:val="00497510"/>
    <w:rsid w:val="004975E9"/>
    <w:rsid w:val="00497C22"/>
    <w:rsid w:val="00497ED5"/>
    <w:rsid w:val="004A170A"/>
    <w:rsid w:val="004A2384"/>
    <w:rsid w:val="004A2585"/>
    <w:rsid w:val="004A3351"/>
    <w:rsid w:val="004A44F1"/>
    <w:rsid w:val="004A468E"/>
    <w:rsid w:val="004A4D9A"/>
    <w:rsid w:val="004A4FFC"/>
    <w:rsid w:val="004A502D"/>
    <w:rsid w:val="004A5372"/>
    <w:rsid w:val="004A5C02"/>
    <w:rsid w:val="004A5FA6"/>
    <w:rsid w:val="004A6078"/>
    <w:rsid w:val="004A684C"/>
    <w:rsid w:val="004A690D"/>
    <w:rsid w:val="004A6AC8"/>
    <w:rsid w:val="004A6D0E"/>
    <w:rsid w:val="004A744F"/>
    <w:rsid w:val="004A78CB"/>
    <w:rsid w:val="004A79D1"/>
    <w:rsid w:val="004A7EA5"/>
    <w:rsid w:val="004B0343"/>
    <w:rsid w:val="004B0A62"/>
    <w:rsid w:val="004B0D39"/>
    <w:rsid w:val="004B2694"/>
    <w:rsid w:val="004B29A0"/>
    <w:rsid w:val="004B2B27"/>
    <w:rsid w:val="004B2C0F"/>
    <w:rsid w:val="004B2F22"/>
    <w:rsid w:val="004B2F98"/>
    <w:rsid w:val="004B34E3"/>
    <w:rsid w:val="004B38A9"/>
    <w:rsid w:val="004B3E3E"/>
    <w:rsid w:val="004B3E43"/>
    <w:rsid w:val="004B44A9"/>
    <w:rsid w:val="004B4A17"/>
    <w:rsid w:val="004B4E3A"/>
    <w:rsid w:val="004B50B4"/>
    <w:rsid w:val="004B5158"/>
    <w:rsid w:val="004B5409"/>
    <w:rsid w:val="004B5AF9"/>
    <w:rsid w:val="004B5B9A"/>
    <w:rsid w:val="004B5C65"/>
    <w:rsid w:val="004B665C"/>
    <w:rsid w:val="004B6B6D"/>
    <w:rsid w:val="004B70C1"/>
    <w:rsid w:val="004C0F56"/>
    <w:rsid w:val="004C1032"/>
    <w:rsid w:val="004C1B85"/>
    <w:rsid w:val="004C20BA"/>
    <w:rsid w:val="004C224A"/>
    <w:rsid w:val="004C29E9"/>
    <w:rsid w:val="004C2A50"/>
    <w:rsid w:val="004C3F28"/>
    <w:rsid w:val="004C54EA"/>
    <w:rsid w:val="004C6379"/>
    <w:rsid w:val="004C6390"/>
    <w:rsid w:val="004D0AEF"/>
    <w:rsid w:val="004D0FD3"/>
    <w:rsid w:val="004D11B4"/>
    <w:rsid w:val="004D12BA"/>
    <w:rsid w:val="004D1593"/>
    <w:rsid w:val="004D19A5"/>
    <w:rsid w:val="004D1FB3"/>
    <w:rsid w:val="004D2118"/>
    <w:rsid w:val="004D2459"/>
    <w:rsid w:val="004D2C35"/>
    <w:rsid w:val="004D2D87"/>
    <w:rsid w:val="004D2DB8"/>
    <w:rsid w:val="004D451E"/>
    <w:rsid w:val="004D5567"/>
    <w:rsid w:val="004D5D0D"/>
    <w:rsid w:val="004D62EF"/>
    <w:rsid w:val="004D6718"/>
    <w:rsid w:val="004D691A"/>
    <w:rsid w:val="004D7AFB"/>
    <w:rsid w:val="004D7B2E"/>
    <w:rsid w:val="004D7E5C"/>
    <w:rsid w:val="004E004C"/>
    <w:rsid w:val="004E00DB"/>
    <w:rsid w:val="004E07AD"/>
    <w:rsid w:val="004E3B9D"/>
    <w:rsid w:val="004E4375"/>
    <w:rsid w:val="004E5AC4"/>
    <w:rsid w:val="004E60CE"/>
    <w:rsid w:val="004E6749"/>
    <w:rsid w:val="004E69E2"/>
    <w:rsid w:val="004E6C4B"/>
    <w:rsid w:val="004E6EF5"/>
    <w:rsid w:val="004E77FD"/>
    <w:rsid w:val="004E7919"/>
    <w:rsid w:val="004F01FE"/>
    <w:rsid w:val="004F07DF"/>
    <w:rsid w:val="004F0AA4"/>
    <w:rsid w:val="004F169A"/>
    <w:rsid w:val="004F1BC6"/>
    <w:rsid w:val="004F1D85"/>
    <w:rsid w:val="004F226C"/>
    <w:rsid w:val="004F234C"/>
    <w:rsid w:val="004F2E10"/>
    <w:rsid w:val="004F3245"/>
    <w:rsid w:val="004F33D3"/>
    <w:rsid w:val="004F37A1"/>
    <w:rsid w:val="004F3DCC"/>
    <w:rsid w:val="004F422B"/>
    <w:rsid w:val="004F4252"/>
    <w:rsid w:val="004F4300"/>
    <w:rsid w:val="004F59A8"/>
    <w:rsid w:val="004F59D2"/>
    <w:rsid w:val="004F5E56"/>
    <w:rsid w:val="004F6FB8"/>
    <w:rsid w:val="004F7009"/>
    <w:rsid w:val="004F7098"/>
    <w:rsid w:val="004F72B3"/>
    <w:rsid w:val="004F72B4"/>
    <w:rsid w:val="004F7306"/>
    <w:rsid w:val="004F7B2D"/>
    <w:rsid w:val="004F7B49"/>
    <w:rsid w:val="004F7D46"/>
    <w:rsid w:val="00500584"/>
    <w:rsid w:val="005015EC"/>
    <w:rsid w:val="005021FE"/>
    <w:rsid w:val="005023A0"/>
    <w:rsid w:val="00502702"/>
    <w:rsid w:val="00502714"/>
    <w:rsid w:val="00502B80"/>
    <w:rsid w:val="00502F43"/>
    <w:rsid w:val="00503092"/>
    <w:rsid w:val="005031FC"/>
    <w:rsid w:val="00503763"/>
    <w:rsid w:val="00503857"/>
    <w:rsid w:val="0050397E"/>
    <w:rsid w:val="00504763"/>
    <w:rsid w:val="00504F69"/>
    <w:rsid w:val="005051F7"/>
    <w:rsid w:val="00505411"/>
    <w:rsid w:val="0050599B"/>
    <w:rsid w:val="00505C5F"/>
    <w:rsid w:val="00506658"/>
    <w:rsid w:val="00506C1E"/>
    <w:rsid w:val="00507327"/>
    <w:rsid w:val="0050737E"/>
    <w:rsid w:val="00507D32"/>
    <w:rsid w:val="0051080F"/>
    <w:rsid w:val="005113AE"/>
    <w:rsid w:val="0051142B"/>
    <w:rsid w:val="00511863"/>
    <w:rsid w:val="005120D6"/>
    <w:rsid w:val="00512131"/>
    <w:rsid w:val="005122C3"/>
    <w:rsid w:val="00512897"/>
    <w:rsid w:val="0051320E"/>
    <w:rsid w:val="00513EBB"/>
    <w:rsid w:val="00513FFB"/>
    <w:rsid w:val="00514926"/>
    <w:rsid w:val="00514A50"/>
    <w:rsid w:val="00514AB7"/>
    <w:rsid w:val="00514DB9"/>
    <w:rsid w:val="00514F71"/>
    <w:rsid w:val="00515492"/>
    <w:rsid w:val="00515BFF"/>
    <w:rsid w:val="00516266"/>
    <w:rsid w:val="0052057A"/>
    <w:rsid w:val="00521742"/>
    <w:rsid w:val="00521B5B"/>
    <w:rsid w:val="00521E2B"/>
    <w:rsid w:val="00521F7C"/>
    <w:rsid w:val="0052211F"/>
    <w:rsid w:val="00522D7D"/>
    <w:rsid w:val="00523199"/>
    <w:rsid w:val="00523602"/>
    <w:rsid w:val="005236C6"/>
    <w:rsid w:val="00523E82"/>
    <w:rsid w:val="00523F0D"/>
    <w:rsid w:val="00524D70"/>
    <w:rsid w:val="00525A00"/>
    <w:rsid w:val="00525C43"/>
    <w:rsid w:val="00525E33"/>
    <w:rsid w:val="005267E7"/>
    <w:rsid w:val="0052697E"/>
    <w:rsid w:val="0052789B"/>
    <w:rsid w:val="00527C2B"/>
    <w:rsid w:val="00530170"/>
    <w:rsid w:val="00530E91"/>
    <w:rsid w:val="005324FD"/>
    <w:rsid w:val="00532C97"/>
    <w:rsid w:val="0053310C"/>
    <w:rsid w:val="00533C1B"/>
    <w:rsid w:val="0053418E"/>
    <w:rsid w:val="00534A6F"/>
    <w:rsid w:val="00535515"/>
    <w:rsid w:val="00535954"/>
    <w:rsid w:val="00535E1B"/>
    <w:rsid w:val="00535EE2"/>
    <w:rsid w:val="005367DC"/>
    <w:rsid w:val="00536A91"/>
    <w:rsid w:val="00536B82"/>
    <w:rsid w:val="00536FCF"/>
    <w:rsid w:val="005378F9"/>
    <w:rsid w:val="005401BA"/>
    <w:rsid w:val="005405C5"/>
    <w:rsid w:val="00540E46"/>
    <w:rsid w:val="00540EB2"/>
    <w:rsid w:val="00541B96"/>
    <w:rsid w:val="005427AE"/>
    <w:rsid w:val="00542BB0"/>
    <w:rsid w:val="005433B5"/>
    <w:rsid w:val="005439B2"/>
    <w:rsid w:val="00543ADE"/>
    <w:rsid w:val="00544A80"/>
    <w:rsid w:val="00544F37"/>
    <w:rsid w:val="0054522C"/>
    <w:rsid w:val="005452D8"/>
    <w:rsid w:val="0054545A"/>
    <w:rsid w:val="0054633F"/>
    <w:rsid w:val="00546622"/>
    <w:rsid w:val="005469B5"/>
    <w:rsid w:val="00546B92"/>
    <w:rsid w:val="00547AC6"/>
    <w:rsid w:val="00547C54"/>
    <w:rsid w:val="00547E6A"/>
    <w:rsid w:val="00550E7D"/>
    <w:rsid w:val="00551104"/>
    <w:rsid w:val="00551635"/>
    <w:rsid w:val="005522CC"/>
    <w:rsid w:val="005526AF"/>
    <w:rsid w:val="00552B58"/>
    <w:rsid w:val="0055307F"/>
    <w:rsid w:val="00553A52"/>
    <w:rsid w:val="005543CB"/>
    <w:rsid w:val="00554719"/>
    <w:rsid w:val="00554CCA"/>
    <w:rsid w:val="00554EEA"/>
    <w:rsid w:val="00554F2E"/>
    <w:rsid w:val="00555148"/>
    <w:rsid w:val="00555383"/>
    <w:rsid w:val="005553FC"/>
    <w:rsid w:val="005556C0"/>
    <w:rsid w:val="0055592D"/>
    <w:rsid w:val="005569C7"/>
    <w:rsid w:val="00557812"/>
    <w:rsid w:val="00557841"/>
    <w:rsid w:val="00560362"/>
    <w:rsid w:val="00560AC4"/>
    <w:rsid w:val="00560B8F"/>
    <w:rsid w:val="00560BCA"/>
    <w:rsid w:val="00560E28"/>
    <w:rsid w:val="005613A5"/>
    <w:rsid w:val="00561FDE"/>
    <w:rsid w:val="00563511"/>
    <w:rsid w:val="005638A4"/>
    <w:rsid w:val="00564CFB"/>
    <w:rsid w:val="00565267"/>
    <w:rsid w:val="00565500"/>
    <w:rsid w:val="00565F4B"/>
    <w:rsid w:val="005667B2"/>
    <w:rsid w:val="00566851"/>
    <w:rsid w:val="00566C68"/>
    <w:rsid w:val="0056760B"/>
    <w:rsid w:val="00567C07"/>
    <w:rsid w:val="0057009B"/>
    <w:rsid w:val="00570EE9"/>
    <w:rsid w:val="00571440"/>
    <w:rsid w:val="0057148A"/>
    <w:rsid w:val="005716E9"/>
    <w:rsid w:val="00571D73"/>
    <w:rsid w:val="0057349D"/>
    <w:rsid w:val="0057366F"/>
    <w:rsid w:val="00573DE3"/>
    <w:rsid w:val="005747F2"/>
    <w:rsid w:val="0057480E"/>
    <w:rsid w:val="00574ABA"/>
    <w:rsid w:val="00574F82"/>
    <w:rsid w:val="005753A5"/>
    <w:rsid w:val="00575757"/>
    <w:rsid w:val="00575976"/>
    <w:rsid w:val="005769C7"/>
    <w:rsid w:val="00576A8E"/>
    <w:rsid w:val="00577077"/>
    <w:rsid w:val="005771ED"/>
    <w:rsid w:val="00577205"/>
    <w:rsid w:val="00577432"/>
    <w:rsid w:val="005774AB"/>
    <w:rsid w:val="0058142A"/>
    <w:rsid w:val="00583BD6"/>
    <w:rsid w:val="00584599"/>
    <w:rsid w:val="005855D3"/>
    <w:rsid w:val="00585D9C"/>
    <w:rsid w:val="00586584"/>
    <w:rsid w:val="005868B5"/>
    <w:rsid w:val="005868BB"/>
    <w:rsid w:val="00587137"/>
    <w:rsid w:val="00587343"/>
    <w:rsid w:val="005878CF"/>
    <w:rsid w:val="00587A28"/>
    <w:rsid w:val="00590A8C"/>
    <w:rsid w:val="00590CCC"/>
    <w:rsid w:val="005915F5"/>
    <w:rsid w:val="005924BE"/>
    <w:rsid w:val="00592B47"/>
    <w:rsid w:val="00593277"/>
    <w:rsid w:val="005936A6"/>
    <w:rsid w:val="00593955"/>
    <w:rsid w:val="00593A8D"/>
    <w:rsid w:val="00594744"/>
    <w:rsid w:val="005947C9"/>
    <w:rsid w:val="00594ECA"/>
    <w:rsid w:val="0059503F"/>
    <w:rsid w:val="00595B05"/>
    <w:rsid w:val="005962D6"/>
    <w:rsid w:val="00596860"/>
    <w:rsid w:val="005968F8"/>
    <w:rsid w:val="005969D4"/>
    <w:rsid w:val="00596F76"/>
    <w:rsid w:val="00597897"/>
    <w:rsid w:val="0059790B"/>
    <w:rsid w:val="005A086C"/>
    <w:rsid w:val="005A098B"/>
    <w:rsid w:val="005A13C1"/>
    <w:rsid w:val="005A161A"/>
    <w:rsid w:val="005A1753"/>
    <w:rsid w:val="005A18A0"/>
    <w:rsid w:val="005A1E73"/>
    <w:rsid w:val="005A343B"/>
    <w:rsid w:val="005A3AD7"/>
    <w:rsid w:val="005A3AE1"/>
    <w:rsid w:val="005A3E10"/>
    <w:rsid w:val="005A44B0"/>
    <w:rsid w:val="005A589C"/>
    <w:rsid w:val="005A646A"/>
    <w:rsid w:val="005A6D45"/>
    <w:rsid w:val="005A6E60"/>
    <w:rsid w:val="005A7362"/>
    <w:rsid w:val="005A770C"/>
    <w:rsid w:val="005A7BEF"/>
    <w:rsid w:val="005B061C"/>
    <w:rsid w:val="005B1117"/>
    <w:rsid w:val="005B1337"/>
    <w:rsid w:val="005B13E3"/>
    <w:rsid w:val="005B17FE"/>
    <w:rsid w:val="005B22DA"/>
    <w:rsid w:val="005B2A6C"/>
    <w:rsid w:val="005B2ED4"/>
    <w:rsid w:val="005B30D7"/>
    <w:rsid w:val="005B313F"/>
    <w:rsid w:val="005B3177"/>
    <w:rsid w:val="005B31B8"/>
    <w:rsid w:val="005B3682"/>
    <w:rsid w:val="005B3BD9"/>
    <w:rsid w:val="005B475F"/>
    <w:rsid w:val="005B4878"/>
    <w:rsid w:val="005B4CB9"/>
    <w:rsid w:val="005B4D01"/>
    <w:rsid w:val="005B4F09"/>
    <w:rsid w:val="005B51F6"/>
    <w:rsid w:val="005B522F"/>
    <w:rsid w:val="005B5D1D"/>
    <w:rsid w:val="005B64F9"/>
    <w:rsid w:val="005B713B"/>
    <w:rsid w:val="005B71E8"/>
    <w:rsid w:val="005B7BD9"/>
    <w:rsid w:val="005B7F46"/>
    <w:rsid w:val="005C0291"/>
    <w:rsid w:val="005C0696"/>
    <w:rsid w:val="005C0866"/>
    <w:rsid w:val="005C18F5"/>
    <w:rsid w:val="005C1BC7"/>
    <w:rsid w:val="005C1E7E"/>
    <w:rsid w:val="005C24DA"/>
    <w:rsid w:val="005C25B7"/>
    <w:rsid w:val="005C26F5"/>
    <w:rsid w:val="005C28DB"/>
    <w:rsid w:val="005C31EC"/>
    <w:rsid w:val="005C364C"/>
    <w:rsid w:val="005C3A0D"/>
    <w:rsid w:val="005C3A25"/>
    <w:rsid w:val="005C3B3B"/>
    <w:rsid w:val="005C3EE4"/>
    <w:rsid w:val="005C4304"/>
    <w:rsid w:val="005C450E"/>
    <w:rsid w:val="005C4B1A"/>
    <w:rsid w:val="005C4FA6"/>
    <w:rsid w:val="005C53C6"/>
    <w:rsid w:val="005C5F4C"/>
    <w:rsid w:val="005C6112"/>
    <w:rsid w:val="005C63C0"/>
    <w:rsid w:val="005C72E5"/>
    <w:rsid w:val="005C7659"/>
    <w:rsid w:val="005C7665"/>
    <w:rsid w:val="005D07F9"/>
    <w:rsid w:val="005D1A66"/>
    <w:rsid w:val="005D2372"/>
    <w:rsid w:val="005D2B91"/>
    <w:rsid w:val="005D30A7"/>
    <w:rsid w:val="005D3CE8"/>
    <w:rsid w:val="005D43DB"/>
    <w:rsid w:val="005D47F2"/>
    <w:rsid w:val="005D48C9"/>
    <w:rsid w:val="005D4A6E"/>
    <w:rsid w:val="005D528B"/>
    <w:rsid w:val="005D63D4"/>
    <w:rsid w:val="005D66B8"/>
    <w:rsid w:val="005D6A49"/>
    <w:rsid w:val="005D6C4F"/>
    <w:rsid w:val="005D6D26"/>
    <w:rsid w:val="005D7F0B"/>
    <w:rsid w:val="005E051B"/>
    <w:rsid w:val="005E0A3D"/>
    <w:rsid w:val="005E0D1B"/>
    <w:rsid w:val="005E0E5B"/>
    <w:rsid w:val="005E151F"/>
    <w:rsid w:val="005E1982"/>
    <w:rsid w:val="005E1D3E"/>
    <w:rsid w:val="005E2147"/>
    <w:rsid w:val="005E2F47"/>
    <w:rsid w:val="005E301E"/>
    <w:rsid w:val="005E3281"/>
    <w:rsid w:val="005E39D4"/>
    <w:rsid w:val="005E3B26"/>
    <w:rsid w:val="005E434B"/>
    <w:rsid w:val="005E43D2"/>
    <w:rsid w:val="005E5193"/>
    <w:rsid w:val="005E53A1"/>
    <w:rsid w:val="005E5549"/>
    <w:rsid w:val="005E5ECE"/>
    <w:rsid w:val="005E639D"/>
    <w:rsid w:val="005E668A"/>
    <w:rsid w:val="005E6716"/>
    <w:rsid w:val="005E685B"/>
    <w:rsid w:val="005E69CF"/>
    <w:rsid w:val="005E6B3C"/>
    <w:rsid w:val="005E6BB4"/>
    <w:rsid w:val="005E6E72"/>
    <w:rsid w:val="005E727D"/>
    <w:rsid w:val="005E7825"/>
    <w:rsid w:val="005E7F31"/>
    <w:rsid w:val="005F05FF"/>
    <w:rsid w:val="005F0A02"/>
    <w:rsid w:val="005F156F"/>
    <w:rsid w:val="005F1847"/>
    <w:rsid w:val="005F1E8A"/>
    <w:rsid w:val="005F203A"/>
    <w:rsid w:val="005F2A5C"/>
    <w:rsid w:val="005F2C4D"/>
    <w:rsid w:val="005F2E16"/>
    <w:rsid w:val="005F3340"/>
    <w:rsid w:val="005F3DA8"/>
    <w:rsid w:val="005F3FB9"/>
    <w:rsid w:val="005F4027"/>
    <w:rsid w:val="005F4357"/>
    <w:rsid w:val="005F462F"/>
    <w:rsid w:val="005F4CC1"/>
    <w:rsid w:val="005F4CCB"/>
    <w:rsid w:val="005F4E6F"/>
    <w:rsid w:val="005F520F"/>
    <w:rsid w:val="005F6660"/>
    <w:rsid w:val="005F696D"/>
    <w:rsid w:val="005F6CFF"/>
    <w:rsid w:val="005F7170"/>
    <w:rsid w:val="005F79BE"/>
    <w:rsid w:val="005F7A3A"/>
    <w:rsid w:val="00600A23"/>
    <w:rsid w:val="00601002"/>
    <w:rsid w:val="0060143A"/>
    <w:rsid w:val="006017EE"/>
    <w:rsid w:val="00601D63"/>
    <w:rsid w:val="0060240C"/>
    <w:rsid w:val="00602830"/>
    <w:rsid w:val="00603150"/>
    <w:rsid w:val="00603197"/>
    <w:rsid w:val="0060327A"/>
    <w:rsid w:val="0060374C"/>
    <w:rsid w:val="00603AC8"/>
    <w:rsid w:val="00603D95"/>
    <w:rsid w:val="00604D70"/>
    <w:rsid w:val="00605099"/>
    <w:rsid w:val="0060531D"/>
    <w:rsid w:val="00605402"/>
    <w:rsid w:val="00605636"/>
    <w:rsid w:val="00605BFA"/>
    <w:rsid w:val="0060651B"/>
    <w:rsid w:val="00606813"/>
    <w:rsid w:val="00606A15"/>
    <w:rsid w:val="00606B8E"/>
    <w:rsid w:val="006079C7"/>
    <w:rsid w:val="00607A62"/>
    <w:rsid w:val="00607F51"/>
    <w:rsid w:val="00610BEA"/>
    <w:rsid w:val="006113EC"/>
    <w:rsid w:val="006116DA"/>
    <w:rsid w:val="006117EB"/>
    <w:rsid w:val="006118CD"/>
    <w:rsid w:val="00611B38"/>
    <w:rsid w:val="0061258E"/>
    <w:rsid w:val="00612A64"/>
    <w:rsid w:val="00613A12"/>
    <w:rsid w:val="00613DCC"/>
    <w:rsid w:val="00613F12"/>
    <w:rsid w:val="00614AE1"/>
    <w:rsid w:val="00615785"/>
    <w:rsid w:val="00615FF6"/>
    <w:rsid w:val="00615FFB"/>
    <w:rsid w:val="00616468"/>
    <w:rsid w:val="00616514"/>
    <w:rsid w:val="00616985"/>
    <w:rsid w:val="00617183"/>
    <w:rsid w:val="006172D7"/>
    <w:rsid w:val="00620359"/>
    <w:rsid w:val="0062069C"/>
    <w:rsid w:val="006207ED"/>
    <w:rsid w:val="00620E5C"/>
    <w:rsid w:val="00621044"/>
    <w:rsid w:val="00621DE8"/>
    <w:rsid w:val="00621ED8"/>
    <w:rsid w:val="00621F75"/>
    <w:rsid w:val="0062227B"/>
    <w:rsid w:val="0062298D"/>
    <w:rsid w:val="00622E82"/>
    <w:rsid w:val="00623309"/>
    <w:rsid w:val="006235CA"/>
    <w:rsid w:val="00623DD5"/>
    <w:rsid w:val="00623E28"/>
    <w:rsid w:val="0062426E"/>
    <w:rsid w:val="00624418"/>
    <w:rsid w:val="006246FA"/>
    <w:rsid w:val="00624BFD"/>
    <w:rsid w:val="00624FEC"/>
    <w:rsid w:val="00625F7B"/>
    <w:rsid w:val="00630891"/>
    <w:rsid w:val="00630F42"/>
    <w:rsid w:val="0063102C"/>
    <w:rsid w:val="006310BD"/>
    <w:rsid w:val="00631F71"/>
    <w:rsid w:val="006321FC"/>
    <w:rsid w:val="00632A23"/>
    <w:rsid w:val="00632E2B"/>
    <w:rsid w:val="00633A2A"/>
    <w:rsid w:val="00634194"/>
    <w:rsid w:val="00634623"/>
    <w:rsid w:val="00634848"/>
    <w:rsid w:val="00634F34"/>
    <w:rsid w:val="00635542"/>
    <w:rsid w:val="00635B66"/>
    <w:rsid w:val="00635C47"/>
    <w:rsid w:val="00636236"/>
    <w:rsid w:val="00636829"/>
    <w:rsid w:val="006368D3"/>
    <w:rsid w:val="006371C6"/>
    <w:rsid w:val="00637390"/>
    <w:rsid w:val="00637F34"/>
    <w:rsid w:val="0064054A"/>
    <w:rsid w:val="0064062A"/>
    <w:rsid w:val="00640754"/>
    <w:rsid w:val="0064170D"/>
    <w:rsid w:val="00642223"/>
    <w:rsid w:val="0064235E"/>
    <w:rsid w:val="006424B5"/>
    <w:rsid w:val="006424D4"/>
    <w:rsid w:val="00642E81"/>
    <w:rsid w:val="006444A8"/>
    <w:rsid w:val="0064629C"/>
    <w:rsid w:val="006465DD"/>
    <w:rsid w:val="00646723"/>
    <w:rsid w:val="00646FEF"/>
    <w:rsid w:val="00647876"/>
    <w:rsid w:val="00650251"/>
    <w:rsid w:val="006508C1"/>
    <w:rsid w:val="00650A4C"/>
    <w:rsid w:val="00650E8C"/>
    <w:rsid w:val="006512F5"/>
    <w:rsid w:val="00651692"/>
    <w:rsid w:val="006525B7"/>
    <w:rsid w:val="00652E49"/>
    <w:rsid w:val="00653049"/>
    <w:rsid w:val="006535E4"/>
    <w:rsid w:val="00653F95"/>
    <w:rsid w:val="006544AE"/>
    <w:rsid w:val="006545B4"/>
    <w:rsid w:val="00654A00"/>
    <w:rsid w:val="00656A2E"/>
    <w:rsid w:val="0065766C"/>
    <w:rsid w:val="006579E3"/>
    <w:rsid w:val="00660131"/>
    <w:rsid w:val="006607AF"/>
    <w:rsid w:val="00660F4D"/>
    <w:rsid w:val="006618F7"/>
    <w:rsid w:val="006620CC"/>
    <w:rsid w:val="00662BBD"/>
    <w:rsid w:val="00662CA6"/>
    <w:rsid w:val="00663D81"/>
    <w:rsid w:val="006647CF"/>
    <w:rsid w:val="00664836"/>
    <w:rsid w:val="00664A9F"/>
    <w:rsid w:val="00664C69"/>
    <w:rsid w:val="006651A4"/>
    <w:rsid w:val="00665759"/>
    <w:rsid w:val="00665C54"/>
    <w:rsid w:val="00665FE7"/>
    <w:rsid w:val="006662F5"/>
    <w:rsid w:val="00666874"/>
    <w:rsid w:val="0066705F"/>
    <w:rsid w:val="006675DB"/>
    <w:rsid w:val="00667C18"/>
    <w:rsid w:val="00670782"/>
    <w:rsid w:val="00670FE3"/>
    <w:rsid w:val="00671010"/>
    <w:rsid w:val="006714EC"/>
    <w:rsid w:val="0067198F"/>
    <w:rsid w:val="00671B2A"/>
    <w:rsid w:val="0067234E"/>
    <w:rsid w:val="00672AE3"/>
    <w:rsid w:val="00672E2B"/>
    <w:rsid w:val="00673358"/>
    <w:rsid w:val="00673F57"/>
    <w:rsid w:val="006746EC"/>
    <w:rsid w:val="00674969"/>
    <w:rsid w:val="00674B43"/>
    <w:rsid w:val="0067544A"/>
    <w:rsid w:val="00675908"/>
    <w:rsid w:val="00675FC9"/>
    <w:rsid w:val="006766AD"/>
    <w:rsid w:val="00676B39"/>
    <w:rsid w:val="00677161"/>
    <w:rsid w:val="0068004A"/>
    <w:rsid w:val="00681B73"/>
    <w:rsid w:val="00681CC9"/>
    <w:rsid w:val="006821BA"/>
    <w:rsid w:val="006837AB"/>
    <w:rsid w:val="0068380D"/>
    <w:rsid w:val="00683B6F"/>
    <w:rsid w:val="00684151"/>
    <w:rsid w:val="00684629"/>
    <w:rsid w:val="00684CD8"/>
    <w:rsid w:val="006851E4"/>
    <w:rsid w:val="00685234"/>
    <w:rsid w:val="00685623"/>
    <w:rsid w:val="00685CF4"/>
    <w:rsid w:val="006868DD"/>
    <w:rsid w:val="00686EC4"/>
    <w:rsid w:val="00687091"/>
    <w:rsid w:val="00687169"/>
    <w:rsid w:val="0068762D"/>
    <w:rsid w:val="006907B7"/>
    <w:rsid w:val="006913C7"/>
    <w:rsid w:val="006919D3"/>
    <w:rsid w:val="00691EE9"/>
    <w:rsid w:val="006921AC"/>
    <w:rsid w:val="00692502"/>
    <w:rsid w:val="00692916"/>
    <w:rsid w:val="006931B6"/>
    <w:rsid w:val="00693E22"/>
    <w:rsid w:val="00694298"/>
    <w:rsid w:val="0069448C"/>
    <w:rsid w:val="0069475E"/>
    <w:rsid w:val="00695F7D"/>
    <w:rsid w:val="00696CC3"/>
    <w:rsid w:val="00696E47"/>
    <w:rsid w:val="006970DF"/>
    <w:rsid w:val="006974ED"/>
    <w:rsid w:val="0069759E"/>
    <w:rsid w:val="006979C5"/>
    <w:rsid w:val="006A0132"/>
    <w:rsid w:val="006A0C37"/>
    <w:rsid w:val="006A1D82"/>
    <w:rsid w:val="006A1F5D"/>
    <w:rsid w:val="006A240B"/>
    <w:rsid w:val="006A32E5"/>
    <w:rsid w:val="006A40B2"/>
    <w:rsid w:val="006A40B6"/>
    <w:rsid w:val="006A4FFF"/>
    <w:rsid w:val="006A5157"/>
    <w:rsid w:val="006A57F6"/>
    <w:rsid w:val="006A663C"/>
    <w:rsid w:val="006A6A03"/>
    <w:rsid w:val="006A73C5"/>
    <w:rsid w:val="006A78C8"/>
    <w:rsid w:val="006B01E0"/>
    <w:rsid w:val="006B083E"/>
    <w:rsid w:val="006B1138"/>
    <w:rsid w:val="006B144F"/>
    <w:rsid w:val="006B1BF0"/>
    <w:rsid w:val="006B212E"/>
    <w:rsid w:val="006B2523"/>
    <w:rsid w:val="006B39D8"/>
    <w:rsid w:val="006B437B"/>
    <w:rsid w:val="006B4E85"/>
    <w:rsid w:val="006B5FF6"/>
    <w:rsid w:val="006B6761"/>
    <w:rsid w:val="006B692A"/>
    <w:rsid w:val="006B7103"/>
    <w:rsid w:val="006B7D02"/>
    <w:rsid w:val="006B7EDE"/>
    <w:rsid w:val="006C007C"/>
    <w:rsid w:val="006C0AA9"/>
    <w:rsid w:val="006C0ADF"/>
    <w:rsid w:val="006C125A"/>
    <w:rsid w:val="006C12DA"/>
    <w:rsid w:val="006C206C"/>
    <w:rsid w:val="006C227C"/>
    <w:rsid w:val="006C2475"/>
    <w:rsid w:val="006C251D"/>
    <w:rsid w:val="006C29E6"/>
    <w:rsid w:val="006C2A7B"/>
    <w:rsid w:val="006C37FE"/>
    <w:rsid w:val="006C3C29"/>
    <w:rsid w:val="006C3EF4"/>
    <w:rsid w:val="006C439E"/>
    <w:rsid w:val="006C5562"/>
    <w:rsid w:val="006C577C"/>
    <w:rsid w:val="006C5A35"/>
    <w:rsid w:val="006C5BD3"/>
    <w:rsid w:val="006C66FC"/>
    <w:rsid w:val="006C672E"/>
    <w:rsid w:val="006C67C3"/>
    <w:rsid w:val="006C7175"/>
    <w:rsid w:val="006C7BE8"/>
    <w:rsid w:val="006D019B"/>
    <w:rsid w:val="006D0AB8"/>
    <w:rsid w:val="006D0F8E"/>
    <w:rsid w:val="006D16B7"/>
    <w:rsid w:val="006D1C1F"/>
    <w:rsid w:val="006D2237"/>
    <w:rsid w:val="006D29AE"/>
    <w:rsid w:val="006D381E"/>
    <w:rsid w:val="006D3C93"/>
    <w:rsid w:val="006D48AD"/>
    <w:rsid w:val="006D4AE7"/>
    <w:rsid w:val="006D5484"/>
    <w:rsid w:val="006D551D"/>
    <w:rsid w:val="006D553E"/>
    <w:rsid w:val="006D56F3"/>
    <w:rsid w:val="006D5B43"/>
    <w:rsid w:val="006D5E5A"/>
    <w:rsid w:val="006D6607"/>
    <w:rsid w:val="006D6664"/>
    <w:rsid w:val="006D6810"/>
    <w:rsid w:val="006D7AD9"/>
    <w:rsid w:val="006E00EB"/>
    <w:rsid w:val="006E0412"/>
    <w:rsid w:val="006E0714"/>
    <w:rsid w:val="006E113B"/>
    <w:rsid w:val="006E11F5"/>
    <w:rsid w:val="006E13E2"/>
    <w:rsid w:val="006E1690"/>
    <w:rsid w:val="006E1A7D"/>
    <w:rsid w:val="006E1B67"/>
    <w:rsid w:val="006E22F8"/>
    <w:rsid w:val="006E234C"/>
    <w:rsid w:val="006E2504"/>
    <w:rsid w:val="006E2BF2"/>
    <w:rsid w:val="006E3943"/>
    <w:rsid w:val="006E3987"/>
    <w:rsid w:val="006E3B3D"/>
    <w:rsid w:val="006E3BED"/>
    <w:rsid w:val="006E3C64"/>
    <w:rsid w:val="006E4039"/>
    <w:rsid w:val="006E4B5F"/>
    <w:rsid w:val="006E4D4A"/>
    <w:rsid w:val="006E5536"/>
    <w:rsid w:val="006E6403"/>
    <w:rsid w:val="006E650B"/>
    <w:rsid w:val="006E6ACD"/>
    <w:rsid w:val="006E6BFD"/>
    <w:rsid w:val="006E7415"/>
    <w:rsid w:val="006E7537"/>
    <w:rsid w:val="006E76B0"/>
    <w:rsid w:val="006E776C"/>
    <w:rsid w:val="006E7889"/>
    <w:rsid w:val="006E79A1"/>
    <w:rsid w:val="006E7F28"/>
    <w:rsid w:val="006F05E1"/>
    <w:rsid w:val="006F0739"/>
    <w:rsid w:val="006F0DD7"/>
    <w:rsid w:val="006F10A5"/>
    <w:rsid w:val="006F11BF"/>
    <w:rsid w:val="006F132C"/>
    <w:rsid w:val="006F155E"/>
    <w:rsid w:val="006F15C8"/>
    <w:rsid w:val="006F1694"/>
    <w:rsid w:val="006F2A23"/>
    <w:rsid w:val="006F321D"/>
    <w:rsid w:val="006F3517"/>
    <w:rsid w:val="006F3A26"/>
    <w:rsid w:val="006F3DCC"/>
    <w:rsid w:val="006F40F3"/>
    <w:rsid w:val="006F432A"/>
    <w:rsid w:val="006F43DC"/>
    <w:rsid w:val="006F4424"/>
    <w:rsid w:val="006F4CC3"/>
    <w:rsid w:val="006F5976"/>
    <w:rsid w:val="006F6BFC"/>
    <w:rsid w:val="006F6DF1"/>
    <w:rsid w:val="006F76FF"/>
    <w:rsid w:val="006F7A49"/>
    <w:rsid w:val="00700DFA"/>
    <w:rsid w:val="007023A3"/>
    <w:rsid w:val="007025D5"/>
    <w:rsid w:val="0070278C"/>
    <w:rsid w:val="007037BC"/>
    <w:rsid w:val="007039F3"/>
    <w:rsid w:val="00703ACE"/>
    <w:rsid w:val="007042B5"/>
    <w:rsid w:val="0070443F"/>
    <w:rsid w:val="0070467F"/>
    <w:rsid w:val="0070473B"/>
    <w:rsid w:val="00705403"/>
    <w:rsid w:val="00705A9D"/>
    <w:rsid w:val="0070610B"/>
    <w:rsid w:val="00706A86"/>
    <w:rsid w:val="007077C6"/>
    <w:rsid w:val="007077EC"/>
    <w:rsid w:val="00707C45"/>
    <w:rsid w:val="00707C60"/>
    <w:rsid w:val="00707E8B"/>
    <w:rsid w:val="00710238"/>
    <w:rsid w:val="00710882"/>
    <w:rsid w:val="0071091B"/>
    <w:rsid w:val="00711A1A"/>
    <w:rsid w:val="007124E7"/>
    <w:rsid w:val="00712A48"/>
    <w:rsid w:val="00713DBC"/>
    <w:rsid w:val="007146E6"/>
    <w:rsid w:val="00714D10"/>
    <w:rsid w:val="00714DE7"/>
    <w:rsid w:val="00714FCF"/>
    <w:rsid w:val="0071577E"/>
    <w:rsid w:val="00715D9F"/>
    <w:rsid w:val="00716A16"/>
    <w:rsid w:val="00717148"/>
    <w:rsid w:val="00717EFC"/>
    <w:rsid w:val="007201F3"/>
    <w:rsid w:val="00720862"/>
    <w:rsid w:val="00720CD8"/>
    <w:rsid w:val="00720F18"/>
    <w:rsid w:val="00721032"/>
    <w:rsid w:val="007213A9"/>
    <w:rsid w:val="00721778"/>
    <w:rsid w:val="00721A58"/>
    <w:rsid w:val="00721CD8"/>
    <w:rsid w:val="00722274"/>
    <w:rsid w:val="00722293"/>
    <w:rsid w:val="00722D95"/>
    <w:rsid w:val="007233FA"/>
    <w:rsid w:val="00723F14"/>
    <w:rsid w:val="0072436E"/>
    <w:rsid w:val="00725254"/>
    <w:rsid w:val="00725652"/>
    <w:rsid w:val="007258C8"/>
    <w:rsid w:val="00725A91"/>
    <w:rsid w:val="00725BCD"/>
    <w:rsid w:val="0072640C"/>
    <w:rsid w:val="00726805"/>
    <w:rsid w:val="00726F82"/>
    <w:rsid w:val="007278DF"/>
    <w:rsid w:val="007279A8"/>
    <w:rsid w:val="00730334"/>
    <w:rsid w:val="00730E15"/>
    <w:rsid w:val="00731693"/>
    <w:rsid w:val="00732713"/>
    <w:rsid w:val="00732F20"/>
    <w:rsid w:val="00733B2A"/>
    <w:rsid w:val="00733CFA"/>
    <w:rsid w:val="00733FD8"/>
    <w:rsid w:val="00734B45"/>
    <w:rsid w:val="00735072"/>
    <w:rsid w:val="0073561C"/>
    <w:rsid w:val="00735A4C"/>
    <w:rsid w:val="00735BF5"/>
    <w:rsid w:val="00736256"/>
    <w:rsid w:val="007372BD"/>
    <w:rsid w:val="007372E0"/>
    <w:rsid w:val="00737777"/>
    <w:rsid w:val="00737E69"/>
    <w:rsid w:val="00737FE0"/>
    <w:rsid w:val="007401CA"/>
    <w:rsid w:val="007401D0"/>
    <w:rsid w:val="007402DF"/>
    <w:rsid w:val="0074108F"/>
    <w:rsid w:val="007428BE"/>
    <w:rsid w:val="007429FD"/>
    <w:rsid w:val="00743972"/>
    <w:rsid w:val="00743A8C"/>
    <w:rsid w:val="00743D3B"/>
    <w:rsid w:val="00743FEB"/>
    <w:rsid w:val="00745783"/>
    <w:rsid w:val="0074578A"/>
    <w:rsid w:val="00745C41"/>
    <w:rsid w:val="00745E0F"/>
    <w:rsid w:val="00746099"/>
    <w:rsid w:val="0074656D"/>
    <w:rsid w:val="007465F6"/>
    <w:rsid w:val="00747006"/>
    <w:rsid w:val="0074700F"/>
    <w:rsid w:val="00747135"/>
    <w:rsid w:val="00747C7F"/>
    <w:rsid w:val="0075005F"/>
    <w:rsid w:val="007501C4"/>
    <w:rsid w:val="00750AFC"/>
    <w:rsid w:val="00750B31"/>
    <w:rsid w:val="00750E68"/>
    <w:rsid w:val="007514BA"/>
    <w:rsid w:val="0075195C"/>
    <w:rsid w:val="00751C20"/>
    <w:rsid w:val="00751C87"/>
    <w:rsid w:val="00751CD3"/>
    <w:rsid w:val="007520BE"/>
    <w:rsid w:val="007523E6"/>
    <w:rsid w:val="00752616"/>
    <w:rsid w:val="007526FB"/>
    <w:rsid w:val="0075345F"/>
    <w:rsid w:val="00753ACE"/>
    <w:rsid w:val="00753CB0"/>
    <w:rsid w:val="00753E5F"/>
    <w:rsid w:val="00754234"/>
    <w:rsid w:val="0075465F"/>
    <w:rsid w:val="00754B0F"/>
    <w:rsid w:val="00754E21"/>
    <w:rsid w:val="00754E79"/>
    <w:rsid w:val="00755CC4"/>
    <w:rsid w:val="00756049"/>
    <w:rsid w:val="00756245"/>
    <w:rsid w:val="007562D2"/>
    <w:rsid w:val="00756ABB"/>
    <w:rsid w:val="00756DA5"/>
    <w:rsid w:val="00757450"/>
    <w:rsid w:val="007575C9"/>
    <w:rsid w:val="007575CE"/>
    <w:rsid w:val="007575F1"/>
    <w:rsid w:val="0075760F"/>
    <w:rsid w:val="00757936"/>
    <w:rsid w:val="00757CBD"/>
    <w:rsid w:val="007613BB"/>
    <w:rsid w:val="007619B8"/>
    <w:rsid w:val="00761DB2"/>
    <w:rsid w:val="00761F42"/>
    <w:rsid w:val="00763CF1"/>
    <w:rsid w:val="00764604"/>
    <w:rsid w:val="007646EC"/>
    <w:rsid w:val="00764C45"/>
    <w:rsid w:val="00764DF1"/>
    <w:rsid w:val="00765331"/>
    <w:rsid w:val="007658AC"/>
    <w:rsid w:val="007658B8"/>
    <w:rsid w:val="0076693B"/>
    <w:rsid w:val="00766B66"/>
    <w:rsid w:val="007670AE"/>
    <w:rsid w:val="00767131"/>
    <w:rsid w:val="00767208"/>
    <w:rsid w:val="00767A35"/>
    <w:rsid w:val="00767BA1"/>
    <w:rsid w:val="00767C96"/>
    <w:rsid w:val="0077002C"/>
    <w:rsid w:val="0077062E"/>
    <w:rsid w:val="00770C4A"/>
    <w:rsid w:val="007710D6"/>
    <w:rsid w:val="007715FB"/>
    <w:rsid w:val="00771C0F"/>
    <w:rsid w:val="00771EA2"/>
    <w:rsid w:val="007725FD"/>
    <w:rsid w:val="00772851"/>
    <w:rsid w:val="0077388B"/>
    <w:rsid w:val="00773B6B"/>
    <w:rsid w:val="007741AA"/>
    <w:rsid w:val="007747E1"/>
    <w:rsid w:val="007747F8"/>
    <w:rsid w:val="00774DE1"/>
    <w:rsid w:val="00774F75"/>
    <w:rsid w:val="0077500B"/>
    <w:rsid w:val="0077559C"/>
    <w:rsid w:val="0077592A"/>
    <w:rsid w:val="007759CF"/>
    <w:rsid w:val="00775D2A"/>
    <w:rsid w:val="00775D9F"/>
    <w:rsid w:val="00776083"/>
    <w:rsid w:val="00776ADC"/>
    <w:rsid w:val="00776D1F"/>
    <w:rsid w:val="00776ED8"/>
    <w:rsid w:val="007770A1"/>
    <w:rsid w:val="00777817"/>
    <w:rsid w:val="00780518"/>
    <w:rsid w:val="00780678"/>
    <w:rsid w:val="00780E95"/>
    <w:rsid w:val="00781124"/>
    <w:rsid w:val="0078126C"/>
    <w:rsid w:val="00781B9B"/>
    <w:rsid w:val="00782044"/>
    <w:rsid w:val="00782D41"/>
    <w:rsid w:val="007839F0"/>
    <w:rsid w:val="00783C7B"/>
    <w:rsid w:val="00784088"/>
    <w:rsid w:val="00784277"/>
    <w:rsid w:val="007843E5"/>
    <w:rsid w:val="00785456"/>
    <w:rsid w:val="00785762"/>
    <w:rsid w:val="00785D12"/>
    <w:rsid w:val="00786072"/>
    <w:rsid w:val="00786437"/>
    <w:rsid w:val="007866DF"/>
    <w:rsid w:val="0078789D"/>
    <w:rsid w:val="007878C4"/>
    <w:rsid w:val="00787B53"/>
    <w:rsid w:val="007909AB"/>
    <w:rsid w:val="00791A5F"/>
    <w:rsid w:val="00791D61"/>
    <w:rsid w:val="00791D79"/>
    <w:rsid w:val="00791F35"/>
    <w:rsid w:val="00791F74"/>
    <w:rsid w:val="00792512"/>
    <w:rsid w:val="007929A0"/>
    <w:rsid w:val="007929EE"/>
    <w:rsid w:val="00792E90"/>
    <w:rsid w:val="007936D3"/>
    <w:rsid w:val="00793CA9"/>
    <w:rsid w:val="00793FBA"/>
    <w:rsid w:val="00794190"/>
    <w:rsid w:val="00794197"/>
    <w:rsid w:val="00794303"/>
    <w:rsid w:val="00794EE2"/>
    <w:rsid w:val="007962B3"/>
    <w:rsid w:val="00796AA8"/>
    <w:rsid w:val="00796EDD"/>
    <w:rsid w:val="0079757C"/>
    <w:rsid w:val="00797741"/>
    <w:rsid w:val="0079779C"/>
    <w:rsid w:val="00797BF9"/>
    <w:rsid w:val="00797DAF"/>
    <w:rsid w:val="007A015B"/>
    <w:rsid w:val="007A0336"/>
    <w:rsid w:val="007A038D"/>
    <w:rsid w:val="007A0B88"/>
    <w:rsid w:val="007A2228"/>
    <w:rsid w:val="007A23CC"/>
    <w:rsid w:val="007A24BC"/>
    <w:rsid w:val="007A307E"/>
    <w:rsid w:val="007A31E2"/>
    <w:rsid w:val="007A33D2"/>
    <w:rsid w:val="007A39DC"/>
    <w:rsid w:val="007A443B"/>
    <w:rsid w:val="007A4806"/>
    <w:rsid w:val="007A4850"/>
    <w:rsid w:val="007A4B83"/>
    <w:rsid w:val="007A60E7"/>
    <w:rsid w:val="007A62FF"/>
    <w:rsid w:val="007A6541"/>
    <w:rsid w:val="007A695F"/>
    <w:rsid w:val="007A7202"/>
    <w:rsid w:val="007B020B"/>
    <w:rsid w:val="007B0A1D"/>
    <w:rsid w:val="007B11A7"/>
    <w:rsid w:val="007B1512"/>
    <w:rsid w:val="007B2BE5"/>
    <w:rsid w:val="007B2C0B"/>
    <w:rsid w:val="007B2C36"/>
    <w:rsid w:val="007B38B4"/>
    <w:rsid w:val="007B4EE4"/>
    <w:rsid w:val="007B4F72"/>
    <w:rsid w:val="007B558A"/>
    <w:rsid w:val="007B55BE"/>
    <w:rsid w:val="007B7388"/>
    <w:rsid w:val="007B7DFE"/>
    <w:rsid w:val="007C15E2"/>
    <w:rsid w:val="007C1E91"/>
    <w:rsid w:val="007C239E"/>
    <w:rsid w:val="007C26F5"/>
    <w:rsid w:val="007C3179"/>
    <w:rsid w:val="007C36CE"/>
    <w:rsid w:val="007C38C5"/>
    <w:rsid w:val="007C471E"/>
    <w:rsid w:val="007C51FD"/>
    <w:rsid w:val="007C58A5"/>
    <w:rsid w:val="007C5E6B"/>
    <w:rsid w:val="007C72C8"/>
    <w:rsid w:val="007C78B7"/>
    <w:rsid w:val="007D0246"/>
    <w:rsid w:val="007D0283"/>
    <w:rsid w:val="007D03D5"/>
    <w:rsid w:val="007D1167"/>
    <w:rsid w:val="007D14C1"/>
    <w:rsid w:val="007D1673"/>
    <w:rsid w:val="007D2CB7"/>
    <w:rsid w:val="007D3CDE"/>
    <w:rsid w:val="007D3EF1"/>
    <w:rsid w:val="007D3F6A"/>
    <w:rsid w:val="007D413D"/>
    <w:rsid w:val="007D4969"/>
    <w:rsid w:val="007D5365"/>
    <w:rsid w:val="007D5591"/>
    <w:rsid w:val="007D6F93"/>
    <w:rsid w:val="007D71AD"/>
    <w:rsid w:val="007D7F0C"/>
    <w:rsid w:val="007E01A0"/>
    <w:rsid w:val="007E12C3"/>
    <w:rsid w:val="007E16F4"/>
    <w:rsid w:val="007E1E07"/>
    <w:rsid w:val="007E2323"/>
    <w:rsid w:val="007E2B9F"/>
    <w:rsid w:val="007E2E25"/>
    <w:rsid w:val="007E337D"/>
    <w:rsid w:val="007E34AB"/>
    <w:rsid w:val="007E3733"/>
    <w:rsid w:val="007E3774"/>
    <w:rsid w:val="007E3CCF"/>
    <w:rsid w:val="007E4025"/>
    <w:rsid w:val="007E5FC9"/>
    <w:rsid w:val="007E6D50"/>
    <w:rsid w:val="007E7D0F"/>
    <w:rsid w:val="007E7EA6"/>
    <w:rsid w:val="007F0087"/>
    <w:rsid w:val="007F197B"/>
    <w:rsid w:val="007F326C"/>
    <w:rsid w:val="007F340D"/>
    <w:rsid w:val="007F350F"/>
    <w:rsid w:val="007F3E36"/>
    <w:rsid w:val="007F4F4E"/>
    <w:rsid w:val="007F5B24"/>
    <w:rsid w:val="007F662C"/>
    <w:rsid w:val="007F68E0"/>
    <w:rsid w:val="007F69F3"/>
    <w:rsid w:val="007F6B4A"/>
    <w:rsid w:val="007F730F"/>
    <w:rsid w:val="007F76C3"/>
    <w:rsid w:val="007F7D48"/>
    <w:rsid w:val="007F7FF1"/>
    <w:rsid w:val="00800D4D"/>
    <w:rsid w:val="00801077"/>
    <w:rsid w:val="00801F71"/>
    <w:rsid w:val="0080231C"/>
    <w:rsid w:val="00802504"/>
    <w:rsid w:val="00802550"/>
    <w:rsid w:val="00802D30"/>
    <w:rsid w:val="00802EDC"/>
    <w:rsid w:val="00803E51"/>
    <w:rsid w:val="00804001"/>
    <w:rsid w:val="00804A13"/>
    <w:rsid w:val="008059EA"/>
    <w:rsid w:val="00805A32"/>
    <w:rsid w:val="008061DB"/>
    <w:rsid w:val="008064EF"/>
    <w:rsid w:val="008069DD"/>
    <w:rsid w:val="00807941"/>
    <w:rsid w:val="00807FDA"/>
    <w:rsid w:val="008102A5"/>
    <w:rsid w:val="0081092C"/>
    <w:rsid w:val="00810E93"/>
    <w:rsid w:val="0081105E"/>
    <w:rsid w:val="00811265"/>
    <w:rsid w:val="00812230"/>
    <w:rsid w:val="00812611"/>
    <w:rsid w:val="00812676"/>
    <w:rsid w:val="00812E49"/>
    <w:rsid w:val="0081331B"/>
    <w:rsid w:val="00813526"/>
    <w:rsid w:val="0081398C"/>
    <w:rsid w:val="00813D54"/>
    <w:rsid w:val="00813FC0"/>
    <w:rsid w:val="008145E6"/>
    <w:rsid w:val="00814D7D"/>
    <w:rsid w:val="00815CCA"/>
    <w:rsid w:val="008160C4"/>
    <w:rsid w:val="008161CC"/>
    <w:rsid w:val="00816412"/>
    <w:rsid w:val="008168C3"/>
    <w:rsid w:val="00816C4B"/>
    <w:rsid w:val="00816F25"/>
    <w:rsid w:val="00817BCA"/>
    <w:rsid w:val="00817FCD"/>
    <w:rsid w:val="00820042"/>
    <w:rsid w:val="008200EE"/>
    <w:rsid w:val="008204B2"/>
    <w:rsid w:val="0082114B"/>
    <w:rsid w:val="00821349"/>
    <w:rsid w:val="00821576"/>
    <w:rsid w:val="008225E9"/>
    <w:rsid w:val="00822E48"/>
    <w:rsid w:val="00823596"/>
    <w:rsid w:val="00823895"/>
    <w:rsid w:val="00823C60"/>
    <w:rsid w:val="008241D1"/>
    <w:rsid w:val="0082544E"/>
    <w:rsid w:val="00825C04"/>
    <w:rsid w:val="0082741B"/>
    <w:rsid w:val="0082748C"/>
    <w:rsid w:val="008278D3"/>
    <w:rsid w:val="00827F3F"/>
    <w:rsid w:val="0083008F"/>
    <w:rsid w:val="00830865"/>
    <w:rsid w:val="00830D00"/>
    <w:rsid w:val="0083122A"/>
    <w:rsid w:val="00831241"/>
    <w:rsid w:val="0083218B"/>
    <w:rsid w:val="00832633"/>
    <w:rsid w:val="00832C69"/>
    <w:rsid w:val="00832CC6"/>
    <w:rsid w:val="00832E9E"/>
    <w:rsid w:val="00832F21"/>
    <w:rsid w:val="008336A3"/>
    <w:rsid w:val="00834189"/>
    <w:rsid w:val="008344DB"/>
    <w:rsid w:val="008348C1"/>
    <w:rsid w:val="008357CB"/>
    <w:rsid w:val="008361ED"/>
    <w:rsid w:val="0083642D"/>
    <w:rsid w:val="00836AD5"/>
    <w:rsid w:val="00836AED"/>
    <w:rsid w:val="00836D2B"/>
    <w:rsid w:val="008374B0"/>
    <w:rsid w:val="00837EC3"/>
    <w:rsid w:val="0084000C"/>
    <w:rsid w:val="00840C29"/>
    <w:rsid w:val="00840ED0"/>
    <w:rsid w:val="00842309"/>
    <w:rsid w:val="008426E0"/>
    <w:rsid w:val="00842DEE"/>
    <w:rsid w:val="00843778"/>
    <w:rsid w:val="00843B81"/>
    <w:rsid w:val="00843C1E"/>
    <w:rsid w:val="008441AD"/>
    <w:rsid w:val="0084471E"/>
    <w:rsid w:val="00844A41"/>
    <w:rsid w:val="00845269"/>
    <w:rsid w:val="00845344"/>
    <w:rsid w:val="00845587"/>
    <w:rsid w:val="00845C1A"/>
    <w:rsid w:val="00845C9E"/>
    <w:rsid w:val="00846109"/>
    <w:rsid w:val="00846354"/>
    <w:rsid w:val="00846495"/>
    <w:rsid w:val="00846F1F"/>
    <w:rsid w:val="008472E7"/>
    <w:rsid w:val="008477BB"/>
    <w:rsid w:val="00847C93"/>
    <w:rsid w:val="00850007"/>
    <w:rsid w:val="008505C9"/>
    <w:rsid w:val="00850F34"/>
    <w:rsid w:val="00850F77"/>
    <w:rsid w:val="00851217"/>
    <w:rsid w:val="008512EC"/>
    <w:rsid w:val="008514DF"/>
    <w:rsid w:val="008515C1"/>
    <w:rsid w:val="00851B46"/>
    <w:rsid w:val="00852285"/>
    <w:rsid w:val="00852F77"/>
    <w:rsid w:val="008546D8"/>
    <w:rsid w:val="00854994"/>
    <w:rsid w:val="008549C2"/>
    <w:rsid w:val="00854F29"/>
    <w:rsid w:val="00855139"/>
    <w:rsid w:val="008556D4"/>
    <w:rsid w:val="00855B84"/>
    <w:rsid w:val="00856BA2"/>
    <w:rsid w:val="00856CA8"/>
    <w:rsid w:val="00856F51"/>
    <w:rsid w:val="0085794B"/>
    <w:rsid w:val="00857F85"/>
    <w:rsid w:val="00860558"/>
    <w:rsid w:val="00860F56"/>
    <w:rsid w:val="00861067"/>
    <w:rsid w:val="00861670"/>
    <w:rsid w:val="00861A1B"/>
    <w:rsid w:val="00862005"/>
    <w:rsid w:val="0086222C"/>
    <w:rsid w:val="00862668"/>
    <w:rsid w:val="00862B3A"/>
    <w:rsid w:val="00862BB6"/>
    <w:rsid w:val="0086308D"/>
    <w:rsid w:val="00863D82"/>
    <w:rsid w:val="00864744"/>
    <w:rsid w:val="00864BAC"/>
    <w:rsid w:val="00864E7C"/>
    <w:rsid w:val="0086555A"/>
    <w:rsid w:val="00865616"/>
    <w:rsid w:val="00865D96"/>
    <w:rsid w:val="00865F9E"/>
    <w:rsid w:val="00867868"/>
    <w:rsid w:val="00867C5A"/>
    <w:rsid w:val="008700FB"/>
    <w:rsid w:val="00871315"/>
    <w:rsid w:val="00871FB2"/>
    <w:rsid w:val="00872629"/>
    <w:rsid w:val="0087297F"/>
    <w:rsid w:val="00872AE2"/>
    <w:rsid w:val="00872DF3"/>
    <w:rsid w:val="00873334"/>
    <w:rsid w:val="008733D5"/>
    <w:rsid w:val="00873812"/>
    <w:rsid w:val="00874009"/>
    <w:rsid w:val="00874870"/>
    <w:rsid w:val="00874953"/>
    <w:rsid w:val="00874BA0"/>
    <w:rsid w:val="00874E6D"/>
    <w:rsid w:val="0087501A"/>
    <w:rsid w:val="00875027"/>
    <w:rsid w:val="00875AC5"/>
    <w:rsid w:val="00875E93"/>
    <w:rsid w:val="00875EFC"/>
    <w:rsid w:val="00876093"/>
    <w:rsid w:val="00876302"/>
    <w:rsid w:val="0087631F"/>
    <w:rsid w:val="00876CCD"/>
    <w:rsid w:val="00876F3A"/>
    <w:rsid w:val="008774D6"/>
    <w:rsid w:val="00877E74"/>
    <w:rsid w:val="00877F9C"/>
    <w:rsid w:val="008814BA"/>
    <w:rsid w:val="008817A3"/>
    <w:rsid w:val="00881A0F"/>
    <w:rsid w:val="00881ED3"/>
    <w:rsid w:val="00882246"/>
    <w:rsid w:val="008828E0"/>
    <w:rsid w:val="00882A2B"/>
    <w:rsid w:val="00883882"/>
    <w:rsid w:val="00883D06"/>
    <w:rsid w:val="00884A85"/>
    <w:rsid w:val="00884BE1"/>
    <w:rsid w:val="00884C44"/>
    <w:rsid w:val="00884E3F"/>
    <w:rsid w:val="00884EB5"/>
    <w:rsid w:val="00884F5F"/>
    <w:rsid w:val="008852B9"/>
    <w:rsid w:val="00885574"/>
    <w:rsid w:val="00885A8B"/>
    <w:rsid w:val="0088676A"/>
    <w:rsid w:val="008873C8"/>
    <w:rsid w:val="008876CF"/>
    <w:rsid w:val="00887E9F"/>
    <w:rsid w:val="00887FB9"/>
    <w:rsid w:val="0089080E"/>
    <w:rsid w:val="00890863"/>
    <w:rsid w:val="00891664"/>
    <w:rsid w:val="00891768"/>
    <w:rsid w:val="00891E73"/>
    <w:rsid w:val="00892F52"/>
    <w:rsid w:val="00893A49"/>
    <w:rsid w:val="00893B82"/>
    <w:rsid w:val="00894199"/>
    <w:rsid w:val="00894765"/>
    <w:rsid w:val="008947A1"/>
    <w:rsid w:val="00894933"/>
    <w:rsid w:val="008953AC"/>
    <w:rsid w:val="00895C73"/>
    <w:rsid w:val="008967C3"/>
    <w:rsid w:val="00896CC3"/>
    <w:rsid w:val="00896E93"/>
    <w:rsid w:val="00897229"/>
    <w:rsid w:val="00897277"/>
    <w:rsid w:val="008973D7"/>
    <w:rsid w:val="008A0A56"/>
    <w:rsid w:val="008A0B16"/>
    <w:rsid w:val="008A0F8C"/>
    <w:rsid w:val="008A1766"/>
    <w:rsid w:val="008A1C0E"/>
    <w:rsid w:val="008A2F55"/>
    <w:rsid w:val="008A2FA7"/>
    <w:rsid w:val="008A3497"/>
    <w:rsid w:val="008A360E"/>
    <w:rsid w:val="008A38C4"/>
    <w:rsid w:val="008A401D"/>
    <w:rsid w:val="008A434C"/>
    <w:rsid w:val="008A4C70"/>
    <w:rsid w:val="008A4C94"/>
    <w:rsid w:val="008A5691"/>
    <w:rsid w:val="008A5A24"/>
    <w:rsid w:val="008A5AE4"/>
    <w:rsid w:val="008A6091"/>
    <w:rsid w:val="008A632E"/>
    <w:rsid w:val="008A63C6"/>
    <w:rsid w:val="008A6E5D"/>
    <w:rsid w:val="008A71EF"/>
    <w:rsid w:val="008A7378"/>
    <w:rsid w:val="008A77CB"/>
    <w:rsid w:val="008B0885"/>
    <w:rsid w:val="008B0C11"/>
    <w:rsid w:val="008B15C3"/>
    <w:rsid w:val="008B1BB8"/>
    <w:rsid w:val="008B235C"/>
    <w:rsid w:val="008B27A3"/>
    <w:rsid w:val="008B28DC"/>
    <w:rsid w:val="008B2FE4"/>
    <w:rsid w:val="008B3EED"/>
    <w:rsid w:val="008B50CD"/>
    <w:rsid w:val="008B564C"/>
    <w:rsid w:val="008B5B1C"/>
    <w:rsid w:val="008B5FBC"/>
    <w:rsid w:val="008B66F0"/>
    <w:rsid w:val="008B670E"/>
    <w:rsid w:val="008B698A"/>
    <w:rsid w:val="008B6A60"/>
    <w:rsid w:val="008B6FB6"/>
    <w:rsid w:val="008B757E"/>
    <w:rsid w:val="008B781C"/>
    <w:rsid w:val="008C08C1"/>
    <w:rsid w:val="008C08E7"/>
    <w:rsid w:val="008C0D1C"/>
    <w:rsid w:val="008C0DD7"/>
    <w:rsid w:val="008C14A2"/>
    <w:rsid w:val="008C15B9"/>
    <w:rsid w:val="008C1A96"/>
    <w:rsid w:val="008C213C"/>
    <w:rsid w:val="008C247B"/>
    <w:rsid w:val="008C2774"/>
    <w:rsid w:val="008C28D0"/>
    <w:rsid w:val="008C2DE6"/>
    <w:rsid w:val="008C3AC4"/>
    <w:rsid w:val="008C4E77"/>
    <w:rsid w:val="008C5141"/>
    <w:rsid w:val="008C54DE"/>
    <w:rsid w:val="008C5907"/>
    <w:rsid w:val="008C5D36"/>
    <w:rsid w:val="008C5E09"/>
    <w:rsid w:val="008C6175"/>
    <w:rsid w:val="008C713C"/>
    <w:rsid w:val="008C7CB0"/>
    <w:rsid w:val="008D0496"/>
    <w:rsid w:val="008D0712"/>
    <w:rsid w:val="008D0B71"/>
    <w:rsid w:val="008D0C6A"/>
    <w:rsid w:val="008D13E0"/>
    <w:rsid w:val="008D1CAB"/>
    <w:rsid w:val="008D2130"/>
    <w:rsid w:val="008D2295"/>
    <w:rsid w:val="008D3032"/>
    <w:rsid w:val="008D380E"/>
    <w:rsid w:val="008D3CF7"/>
    <w:rsid w:val="008D422C"/>
    <w:rsid w:val="008D4326"/>
    <w:rsid w:val="008D449B"/>
    <w:rsid w:val="008D4D3A"/>
    <w:rsid w:val="008D4D79"/>
    <w:rsid w:val="008D5708"/>
    <w:rsid w:val="008D5CC5"/>
    <w:rsid w:val="008D6755"/>
    <w:rsid w:val="008D6F2F"/>
    <w:rsid w:val="008D71B6"/>
    <w:rsid w:val="008D73EC"/>
    <w:rsid w:val="008E0A16"/>
    <w:rsid w:val="008E13FA"/>
    <w:rsid w:val="008E2337"/>
    <w:rsid w:val="008E2503"/>
    <w:rsid w:val="008E2577"/>
    <w:rsid w:val="008E2876"/>
    <w:rsid w:val="008E2FE9"/>
    <w:rsid w:val="008E369B"/>
    <w:rsid w:val="008E4378"/>
    <w:rsid w:val="008E4BAB"/>
    <w:rsid w:val="008E6380"/>
    <w:rsid w:val="008E6834"/>
    <w:rsid w:val="008E707F"/>
    <w:rsid w:val="008E7473"/>
    <w:rsid w:val="008E7EF6"/>
    <w:rsid w:val="008E7F9A"/>
    <w:rsid w:val="008F0BC6"/>
    <w:rsid w:val="008F0C63"/>
    <w:rsid w:val="008F15AD"/>
    <w:rsid w:val="008F16E6"/>
    <w:rsid w:val="008F1A02"/>
    <w:rsid w:val="008F23A2"/>
    <w:rsid w:val="008F2854"/>
    <w:rsid w:val="008F2C28"/>
    <w:rsid w:val="008F349C"/>
    <w:rsid w:val="008F3E4D"/>
    <w:rsid w:val="008F3FFD"/>
    <w:rsid w:val="008F4138"/>
    <w:rsid w:val="008F4345"/>
    <w:rsid w:val="008F47AE"/>
    <w:rsid w:val="008F4825"/>
    <w:rsid w:val="008F4FA6"/>
    <w:rsid w:val="008F520D"/>
    <w:rsid w:val="008F656E"/>
    <w:rsid w:val="008F7BD5"/>
    <w:rsid w:val="008F7CCB"/>
    <w:rsid w:val="008F7E30"/>
    <w:rsid w:val="009002B0"/>
    <w:rsid w:val="0090046D"/>
    <w:rsid w:val="00900580"/>
    <w:rsid w:val="009012A4"/>
    <w:rsid w:val="00901335"/>
    <w:rsid w:val="00901539"/>
    <w:rsid w:val="00901854"/>
    <w:rsid w:val="00901E50"/>
    <w:rsid w:val="009022B7"/>
    <w:rsid w:val="0090247B"/>
    <w:rsid w:val="0090258C"/>
    <w:rsid w:val="009025C1"/>
    <w:rsid w:val="00902E27"/>
    <w:rsid w:val="009038ED"/>
    <w:rsid w:val="00903B0E"/>
    <w:rsid w:val="009040ED"/>
    <w:rsid w:val="00904463"/>
    <w:rsid w:val="009047D3"/>
    <w:rsid w:val="00904959"/>
    <w:rsid w:val="00905CB5"/>
    <w:rsid w:val="009062B0"/>
    <w:rsid w:val="009067B7"/>
    <w:rsid w:val="00906B49"/>
    <w:rsid w:val="00906BEF"/>
    <w:rsid w:val="009078CD"/>
    <w:rsid w:val="00907918"/>
    <w:rsid w:val="00910162"/>
    <w:rsid w:val="00910942"/>
    <w:rsid w:val="00910A97"/>
    <w:rsid w:val="0091266E"/>
    <w:rsid w:val="00912A43"/>
    <w:rsid w:val="00912B13"/>
    <w:rsid w:val="0091315A"/>
    <w:rsid w:val="0091325C"/>
    <w:rsid w:val="00913926"/>
    <w:rsid w:val="0091475C"/>
    <w:rsid w:val="009154BB"/>
    <w:rsid w:val="0091571A"/>
    <w:rsid w:val="00915B38"/>
    <w:rsid w:val="00915C58"/>
    <w:rsid w:val="00915CBA"/>
    <w:rsid w:val="0091698E"/>
    <w:rsid w:val="00917481"/>
    <w:rsid w:val="0091748F"/>
    <w:rsid w:val="009177EF"/>
    <w:rsid w:val="00917941"/>
    <w:rsid w:val="00917B0E"/>
    <w:rsid w:val="009202A4"/>
    <w:rsid w:val="00921695"/>
    <w:rsid w:val="009217C0"/>
    <w:rsid w:val="00921972"/>
    <w:rsid w:val="00921DF4"/>
    <w:rsid w:val="00922865"/>
    <w:rsid w:val="009228F6"/>
    <w:rsid w:val="00923EEB"/>
    <w:rsid w:val="00924849"/>
    <w:rsid w:val="00924952"/>
    <w:rsid w:val="009253DA"/>
    <w:rsid w:val="009254C9"/>
    <w:rsid w:val="00925542"/>
    <w:rsid w:val="00925671"/>
    <w:rsid w:val="00925C72"/>
    <w:rsid w:val="00926572"/>
    <w:rsid w:val="00927AF6"/>
    <w:rsid w:val="00927F7F"/>
    <w:rsid w:val="00930135"/>
    <w:rsid w:val="0093020E"/>
    <w:rsid w:val="00931463"/>
    <w:rsid w:val="0093239F"/>
    <w:rsid w:val="00932763"/>
    <w:rsid w:val="00932779"/>
    <w:rsid w:val="00932BCA"/>
    <w:rsid w:val="0093396B"/>
    <w:rsid w:val="00933B91"/>
    <w:rsid w:val="0093416E"/>
    <w:rsid w:val="009344BE"/>
    <w:rsid w:val="00934694"/>
    <w:rsid w:val="00936377"/>
    <w:rsid w:val="0093676A"/>
    <w:rsid w:val="00936F6A"/>
    <w:rsid w:val="00937027"/>
    <w:rsid w:val="00937EE9"/>
    <w:rsid w:val="009400A5"/>
    <w:rsid w:val="00940280"/>
    <w:rsid w:val="009406BB"/>
    <w:rsid w:val="00940D00"/>
    <w:rsid w:val="0094115F"/>
    <w:rsid w:val="0094117D"/>
    <w:rsid w:val="00941F4E"/>
    <w:rsid w:val="00941FA3"/>
    <w:rsid w:val="00942A41"/>
    <w:rsid w:val="00943293"/>
    <w:rsid w:val="0094413C"/>
    <w:rsid w:val="0094558D"/>
    <w:rsid w:val="00945853"/>
    <w:rsid w:val="00945CA6"/>
    <w:rsid w:val="009460B2"/>
    <w:rsid w:val="009461AE"/>
    <w:rsid w:val="009471A1"/>
    <w:rsid w:val="00947BD4"/>
    <w:rsid w:val="00947C70"/>
    <w:rsid w:val="00947DB8"/>
    <w:rsid w:val="0095033A"/>
    <w:rsid w:val="009509BE"/>
    <w:rsid w:val="00950EAE"/>
    <w:rsid w:val="009510AA"/>
    <w:rsid w:val="009515EE"/>
    <w:rsid w:val="009519FB"/>
    <w:rsid w:val="00951DF9"/>
    <w:rsid w:val="009524B8"/>
    <w:rsid w:val="00953165"/>
    <w:rsid w:val="00953D88"/>
    <w:rsid w:val="00953E57"/>
    <w:rsid w:val="009540B0"/>
    <w:rsid w:val="009542DF"/>
    <w:rsid w:val="0095508E"/>
    <w:rsid w:val="00955D63"/>
    <w:rsid w:val="00955DAE"/>
    <w:rsid w:val="00956274"/>
    <w:rsid w:val="009562C0"/>
    <w:rsid w:val="00957310"/>
    <w:rsid w:val="0095771C"/>
    <w:rsid w:val="00957856"/>
    <w:rsid w:val="00957882"/>
    <w:rsid w:val="00957B52"/>
    <w:rsid w:val="00957DBF"/>
    <w:rsid w:val="00960B7A"/>
    <w:rsid w:val="00960C84"/>
    <w:rsid w:val="00961115"/>
    <w:rsid w:val="0096215F"/>
    <w:rsid w:val="00962288"/>
    <w:rsid w:val="00962A02"/>
    <w:rsid w:val="00962AED"/>
    <w:rsid w:val="00963E1E"/>
    <w:rsid w:val="00964559"/>
    <w:rsid w:val="00964C00"/>
    <w:rsid w:val="00964CAF"/>
    <w:rsid w:val="00964CB5"/>
    <w:rsid w:val="00965295"/>
    <w:rsid w:val="009659D3"/>
    <w:rsid w:val="00966032"/>
    <w:rsid w:val="009664D1"/>
    <w:rsid w:val="00966A14"/>
    <w:rsid w:val="00966E78"/>
    <w:rsid w:val="00967E04"/>
    <w:rsid w:val="00970068"/>
    <w:rsid w:val="0097069B"/>
    <w:rsid w:val="009706CA"/>
    <w:rsid w:val="00971025"/>
    <w:rsid w:val="009718CA"/>
    <w:rsid w:val="00971AA3"/>
    <w:rsid w:val="00972772"/>
    <w:rsid w:val="00973801"/>
    <w:rsid w:val="00973F00"/>
    <w:rsid w:val="009741B9"/>
    <w:rsid w:val="0097589B"/>
    <w:rsid w:val="00975EA5"/>
    <w:rsid w:val="009762F7"/>
    <w:rsid w:val="00976BE2"/>
    <w:rsid w:val="009772EB"/>
    <w:rsid w:val="009775EE"/>
    <w:rsid w:val="009778F9"/>
    <w:rsid w:val="00977C77"/>
    <w:rsid w:val="0098040B"/>
    <w:rsid w:val="00980A4F"/>
    <w:rsid w:val="00980C45"/>
    <w:rsid w:val="00980E99"/>
    <w:rsid w:val="009811EB"/>
    <w:rsid w:val="009815ED"/>
    <w:rsid w:val="009816B6"/>
    <w:rsid w:val="009817F4"/>
    <w:rsid w:val="009819EE"/>
    <w:rsid w:val="00982F12"/>
    <w:rsid w:val="00982F60"/>
    <w:rsid w:val="0098304E"/>
    <w:rsid w:val="00983143"/>
    <w:rsid w:val="00983EF5"/>
    <w:rsid w:val="00984B3F"/>
    <w:rsid w:val="00984C7B"/>
    <w:rsid w:val="00985441"/>
    <w:rsid w:val="00985947"/>
    <w:rsid w:val="00985CCA"/>
    <w:rsid w:val="009860F6"/>
    <w:rsid w:val="00986224"/>
    <w:rsid w:val="009862D8"/>
    <w:rsid w:val="0098664D"/>
    <w:rsid w:val="00986C92"/>
    <w:rsid w:val="00987114"/>
    <w:rsid w:val="0099008C"/>
    <w:rsid w:val="00990583"/>
    <w:rsid w:val="00990B3E"/>
    <w:rsid w:val="00991495"/>
    <w:rsid w:val="00992076"/>
    <w:rsid w:val="00992C2A"/>
    <w:rsid w:val="00992DD2"/>
    <w:rsid w:val="00992E48"/>
    <w:rsid w:val="0099363C"/>
    <w:rsid w:val="00993720"/>
    <w:rsid w:val="009938B9"/>
    <w:rsid w:val="00994330"/>
    <w:rsid w:val="0099449E"/>
    <w:rsid w:val="0099455B"/>
    <w:rsid w:val="00994CE5"/>
    <w:rsid w:val="00995A5B"/>
    <w:rsid w:val="00996A72"/>
    <w:rsid w:val="009A07FB"/>
    <w:rsid w:val="009A09C8"/>
    <w:rsid w:val="009A12CD"/>
    <w:rsid w:val="009A2344"/>
    <w:rsid w:val="009A24C8"/>
    <w:rsid w:val="009A2A2B"/>
    <w:rsid w:val="009A2DD3"/>
    <w:rsid w:val="009A399C"/>
    <w:rsid w:val="009A3A2B"/>
    <w:rsid w:val="009A3D06"/>
    <w:rsid w:val="009A43E7"/>
    <w:rsid w:val="009A4653"/>
    <w:rsid w:val="009A5422"/>
    <w:rsid w:val="009A63B2"/>
    <w:rsid w:val="009A6685"/>
    <w:rsid w:val="009A719F"/>
    <w:rsid w:val="009A728B"/>
    <w:rsid w:val="009A74CA"/>
    <w:rsid w:val="009A7845"/>
    <w:rsid w:val="009A78CE"/>
    <w:rsid w:val="009A7D1F"/>
    <w:rsid w:val="009B1D0F"/>
    <w:rsid w:val="009B313F"/>
    <w:rsid w:val="009B3159"/>
    <w:rsid w:val="009B31D8"/>
    <w:rsid w:val="009B38CB"/>
    <w:rsid w:val="009B408C"/>
    <w:rsid w:val="009B429E"/>
    <w:rsid w:val="009B4639"/>
    <w:rsid w:val="009B4F92"/>
    <w:rsid w:val="009B5361"/>
    <w:rsid w:val="009B5370"/>
    <w:rsid w:val="009B63BE"/>
    <w:rsid w:val="009B64E9"/>
    <w:rsid w:val="009B6C65"/>
    <w:rsid w:val="009B7454"/>
    <w:rsid w:val="009B754A"/>
    <w:rsid w:val="009B760C"/>
    <w:rsid w:val="009B772C"/>
    <w:rsid w:val="009B776F"/>
    <w:rsid w:val="009B7887"/>
    <w:rsid w:val="009B791C"/>
    <w:rsid w:val="009B7AF1"/>
    <w:rsid w:val="009B7C3B"/>
    <w:rsid w:val="009C08E8"/>
    <w:rsid w:val="009C10E0"/>
    <w:rsid w:val="009C12E1"/>
    <w:rsid w:val="009C2066"/>
    <w:rsid w:val="009C24A0"/>
    <w:rsid w:val="009C3785"/>
    <w:rsid w:val="009C392A"/>
    <w:rsid w:val="009C41C3"/>
    <w:rsid w:val="009C4635"/>
    <w:rsid w:val="009C4D7F"/>
    <w:rsid w:val="009C4FE6"/>
    <w:rsid w:val="009C5590"/>
    <w:rsid w:val="009C55DE"/>
    <w:rsid w:val="009C5D23"/>
    <w:rsid w:val="009C636D"/>
    <w:rsid w:val="009C6E36"/>
    <w:rsid w:val="009C7144"/>
    <w:rsid w:val="009C76AA"/>
    <w:rsid w:val="009C7949"/>
    <w:rsid w:val="009C7B47"/>
    <w:rsid w:val="009C7E13"/>
    <w:rsid w:val="009D00E7"/>
    <w:rsid w:val="009D0E65"/>
    <w:rsid w:val="009D0EF7"/>
    <w:rsid w:val="009D0FAE"/>
    <w:rsid w:val="009D115D"/>
    <w:rsid w:val="009D14CA"/>
    <w:rsid w:val="009D167F"/>
    <w:rsid w:val="009D2476"/>
    <w:rsid w:val="009D2850"/>
    <w:rsid w:val="009D2AC6"/>
    <w:rsid w:val="009D3A24"/>
    <w:rsid w:val="009D4215"/>
    <w:rsid w:val="009D49F9"/>
    <w:rsid w:val="009D4BB0"/>
    <w:rsid w:val="009D563A"/>
    <w:rsid w:val="009D65D0"/>
    <w:rsid w:val="009D6AF2"/>
    <w:rsid w:val="009D6B28"/>
    <w:rsid w:val="009D6D20"/>
    <w:rsid w:val="009D6D31"/>
    <w:rsid w:val="009D782A"/>
    <w:rsid w:val="009D7F42"/>
    <w:rsid w:val="009E12ED"/>
    <w:rsid w:val="009E13B5"/>
    <w:rsid w:val="009E149D"/>
    <w:rsid w:val="009E17F2"/>
    <w:rsid w:val="009E2729"/>
    <w:rsid w:val="009E3A28"/>
    <w:rsid w:val="009E3C42"/>
    <w:rsid w:val="009E3EBC"/>
    <w:rsid w:val="009E4664"/>
    <w:rsid w:val="009E4A75"/>
    <w:rsid w:val="009E4D25"/>
    <w:rsid w:val="009E55FB"/>
    <w:rsid w:val="009E5CE4"/>
    <w:rsid w:val="009E5DFD"/>
    <w:rsid w:val="009E623C"/>
    <w:rsid w:val="009E6822"/>
    <w:rsid w:val="009E6C7B"/>
    <w:rsid w:val="009E7268"/>
    <w:rsid w:val="009E7D9E"/>
    <w:rsid w:val="009F0028"/>
    <w:rsid w:val="009F049A"/>
    <w:rsid w:val="009F08EB"/>
    <w:rsid w:val="009F0950"/>
    <w:rsid w:val="009F1522"/>
    <w:rsid w:val="009F172A"/>
    <w:rsid w:val="009F1788"/>
    <w:rsid w:val="009F1C98"/>
    <w:rsid w:val="009F27DF"/>
    <w:rsid w:val="009F2A14"/>
    <w:rsid w:val="009F352F"/>
    <w:rsid w:val="009F36AD"/>
    <w:rsid w:val="009F52EB"/>
    <w:rsid w:val="009F5972"/>
    <w:rsid w:val="009F5C04"/>
    <w:rsid w:val="009F5E56"/>
    <w:rsid w:val="009F683C"/>
    <w:rsid w:val="009F6FEA"/>
    <w:rsid w:val="009F712A"/>
    <w:rsid w:val="009F71C0"/>
    <w:rsid w:val="00A001F1"/>
    <w:rsid w:val="00A00714"/>
    <w:rsid w:val="00A015FE"/>
    <w:rsid w:val="00A01CCE"/>
    <w:rsid w:val="00A03151"/>
    <w:rsid w:val="00A031A0"/>
    <w:rsid w:val="00A0337F"/>
    <w:rsid w:val="00A03556"/>
    <w:rsid w:val="00A03638"/>
    <w:rsid w:val="00A04182"/>
    <w:rsid w:val="00A0434D"/>
    <w:rsid w:val="00A04C3D"/>
    <w:rsid w:val="00A04E0F"/>
    <w:rsid w:val="00A06405"/>
    <w:rsid w:val="00A06A3A"/>
    <w:rsid w:val="00A06E27"/>
    <w:rsid w:val="00A07C05"/>
    <w:rsid w:val="00A1006B"/>
    <w:rsid w:val="00A10322"/>
    <w:rsid w:val="00A1098D"/>
    <w:rsid w:val="00A10A8B"/>
    <w:rsid w:val="00A11306"/>
    <w:rsid w:val="00A114B6"/>
    <w:rsid w:val="00A1159F"/>
    <w:rsid w:val="00A12DC8"/>
    <w:rsid w:val="00A130A1"/>
    <w:rsid w:val="00A1331D"/>
    <w:rsid w:val="00A139E9"/>
    <w:rsid w:val="00A14177"/>
    <w:rsid w:val="00A1419D"/>
    <w:rsid w:val="00A1482E"/>
    <w:rsid w:val="00A15D68"/>
    <w:rsid w:val="00A168AB"/>
    <w:rsid w:val="00A169FA"/>
    <w:rsid w:val="00A16EEB"/>
    <w:rsid w:val="00A17059"/>
    <w:rsid w:val="00A17394"/>
    <w:rsid w:val="00A20030"/>
    <w:rsid w:val="00A2010F"/>
    <w:rsid w:val="00A203FD"/>
    <w:rsid w:val="00A20AC9"/>
    <w:rsid w:val="00A20CC7"/>
    <w:rsid w:val="00A21077"/>
    <w:rsid w:val="00A213D1"/>
    <w:rsid w:val="00A21520"/>
    <w:rsid w:val="00A21AC2"/>
    <w:rsid w:val="00A2254D"/>
    <w:rsid w:val="00A22CCF"/>
    <w:rsid w:val="00A22F35"/>
    <w:rsid w:val="00A23B33"/>
    <w:rsid w:val="00A2414D"/>
    <w:rsid w:val="00A24165"/>
    <w:rsid w:val="00A24247"/>
    <w:rsid w:val="00A242C9"/>
    <w:rsid w:val="00A2453E"/>
    <w:rsid w:val="00A24A30"/>
    <w:rsid w:val="00A24DAA"/>
    <w:rsid w:val="00A254D7"/>
    <w:rsid w:val="00A258DB"/>
    <w:rsid w:val="00A25C52"/>
    <w:rsid w:val="00A25C71"/>
    <w:rsid w:val="00A261FC"/>
    <w:rsid w:val="00A26387"/>
    <w:rsid w:val="00A27198"/>
    <w:rsid w:val="00A273DB"/>
    <w:rsid w:val="00A300AC"/>
    <w:rsid w:val="00A302C2"/>
    <w:rsid w:val="00A3098A"/>
    <w:rsid w:val="00A30F44"/>
    <w:rsid w:val="00A31D6A"/>
    <w:rsid w:val="00A320D2"/>
    <w:rsid w:val="00A3232B"/>
    <w:rsid w:val="00A323E1"/>
    <w:rsid w:val="00A326D1"/>
    <w:rsid w:val="00A332AD"/>
    <w:rsid w:val="00A338FF"/>
    <w:rsid w:val="00A33AAD"/>
    <w:rsid w:val="00A33BA9"/>
    <w:rsid w:val="00A34147"/>
    <w:rsid w:val="00A347E4"/>
    <w:rsid w:val="00A347E8"/>
    <w:rsid w:val="00A34E68"/>
    <w:rsid w:val="00A36CE9"/>
    <w:rsid w:val="00A374AB"/>
    <w:rsid w:val="00A4021F"/>
    <w:rsid w:val="00A40C9C"/>
    <w:rsid w:val="00A40D67"/>
    <w:rsid w:val="00A40DCF"/>
    <w:rsid w:val="00A4161D"/>
    <w:rsid w:val="00A41C1F"/>
    <w:rsid w:val="00A4235E"/>
    <w:rsid w:val="00A431C0"/>
    <w:rsid w:val="00A4348D"/>
    <w:rsid w:val="00A44154"/>
    <w:rsid w:val="00A44D55"/>
    <w:rsid w:val="00A45341"/>
    <w:rsid w:val="00A45D7C"/>
    <w:rsid w:val="00A46A92"/>
    <w:rsid w:val="00A46BF1"/>
    <w:rsid w:val="00A47BD7"/>
    <w:rsid w:val="00A509EB"/>
    <w:rsid w:val="00A51714"/>
    <w:rsid w:val="00A52118"/>
    <w:rsid w:val="00A5237D"/>
    <w:rsid w:val="00A52B79"/>
    <w:rsid w:val="00A533F1"/>
    <w:rsid w:val="00A53C27"/>
    <w:rsid w:val="00A54BF1"/>
    <w:rsid w:val="00A54E07"/>
    <w:rsid w:val="00A54EE9"/>
    <w:rsid w:val="00A55150"/>
    <w:rsid w:val="00A563B5"/>
    <w:rsid w:val="00A569C8"/>
    <w:rsid w:val="00A5778F"/>
    <w:rsid w:val="00A577D0"/>
    <w:rsid w:val="00A57F49"/>
    <w:rsid w:val="00A600D0"/>
    <w:rsid w:val="00A6016C"/>
    <w:rsid w:val="00A60351"/>
    <w:rsid w:val="00A60DC0"/>
    <w:rsid w:val="00A60E97"/>
    <w:rsid w:val="00A60EBF"/>
    <w:rsid w:val="00A6152E"/>
    <w:rsid w:val="00A618C8"/>
    <w:rsid w:val="00A61CE7"/>
    <w:rsid w:val="00A62091"/>
    <w:rsid w:val="00A6228C"/>
    <w:rsid w:val="00A63F8C"/>
    <w:rsid w:val="00A64221"/>
    <w:rsid w:val="00A64641"/>
    <w:rsid w:val="00A64B1F"/>
    <w:rsid w:val="00A64C92"/>
    <w:rsid w:val="00A64C93"/>
    <w:rsid w:val="00A65429"/>
    <w:rsid w:val="00A66379"/>
    <w:rsid w:val="00A663D4"/>
    <w:rsid w:val="00A6663B"/>
    <w:rsid w:val="00A667DD"/>
    <w:rsid w:val="00A6702B"/>
    <w:rsid w:val="00A67337"/>
    <w:rsid w:val="00A676A1"/>
    <w:rsid w:val="00A6776A"/>
    <w:rsid w:val="00A70075"/>
    <w:rsid w:val="00A708A7"/>
    <w:rsid w:val="00A70E81"/>
    <w:rsid w:val="00A7167E"/>
    <w:rsid w:val="00A71959"/>
    <w:rsid w:val="00A71BD5"/>
    <w:rsid w:val="00A72647"/>
    <w:rsid w:val="00A72BF4"/>
    <w:rsid w:val="00A72C09"/>
    <w:rsid w:val="00A72E49"/>
    <w:rsid w:val="00A72F06"/>
    <w:rsid w:val="00A72FA7"/>
    <w:rsid w:val="00A7393C"/>
    <w:rsid w:val="00A73E87"/>
    <w:rsid w:val="00A740FD"/>
    <w:rsid w:val="00A746E2"/>
    <w:rsid w:val="00A75119"/>
    <w:rsid w:val="00A763B7"/>
    <w:rsid w:val="00A76D13"/>
    <w:rsid w:val="00A772F8"/>
    <w:rsid w:val="00A80BE6"/>
    <w:rsid w:val="00A8153D"/>
    <w:rsid w:val="00A8180E"/>
    <w:rsid w:val="00A82E5D"/>
    <w:rsid w:val="00A841F4"/>
    <w:rsid w:val="00A84276"/>
    <w:rsid w:val="00A84ED4"/>
    <w:rsid w:val="00A84EFD"/>
    <w:rsid w:val="00A8529C"/>
    <w:rsid w:val="00A86C71"/>
    <w:rsid w:val="00A90464"/>
    <w:rsid w:val="00A915EB"/>
    <w:rsid w:val="00A92F70"/>
    <w:rsid w:val="00A941A4"/>
    <w:rsid w:val="00A94324"/>
    <w:rsid w:val="00A94628"/>
    <w:rsid w:val="00A947D5"/>
    <w:rsid w:val="00A95FD4"/>
    <w:rsid w:val="00A96A81"/>
    <w:rsid w:val="00A970B4"/>
    <w:rsid w:val="00A973C9"/>
    <w:rsid w:val="00A97508"/>
    <w:rsid w:val="00A97701"/>
    <w:rsid w:val="00A97C0F"/>
    <w:rsid w:val="00AA044C"/>
    <w:rsid w:val="00AA06D6"/>
    <w:rsid w:val="00AA1A57"/>
    <w:rsid w:val="00AA23EB"/>
    <w:rsid w:val="00AA3433"/>
    <w:rsid w:val="00AA44B8"/>
    <w:rsid w:val="00AA5001"/>
    <w:rsid w:val="00AA519E"/>
    <w:rsid w:val="00AA55A2"/>
    <w:rsid w:val="00AA5A57"/>
    <w:rsid w:val="00AA642A"/>
    <w:rsid w:val="00AA6C8C"/>
    <w:rsid w:val="00AA71A9"/>
    <w:rsid w:val="00AA79F9"/>
    <w:rsid w:val="00AB1316"/>
    <w:rsid w:val="00AB1733"/>
    <w:rsid w:val="00AB2BAF"/>
    <w:rsid w:val="00AB2F9A"/>
    <w:rsid w:val="00AB3357"/>
    <w:rsid w:val="00AB3E30"/>
    <w:rsid w:val="00AB4554"/>
    <w:rsid w:val="00AB4791"/>
    <w:rsid w:val="00AB4A2B"/>
    <w:rsid w:val="00AB4A33"/>
    <w:rsid w:val="00AB5CC0"/>
    <w:rsid w:val="00AB5E43"/>
    <w:rsid w:val="00AB64DD"/>
    <w:rsid w:val="00AB66EB"/>
    <w:rsid w:val="00AB787E"/>
    <w:rsid w:val="00AB7F53"/>
    <w:rsid w:val="00AC03D6"/>
    <w:rsid w:val="00AC07C4"/>
    <w:rsid w:val="00AC1078"/>
    <w:rsid w:val="00AC1E06"/>
    <w:rsid w:val="00AC261D"/>
    <w:rsid w:val="00AC2B6D"/>
    <w:rsid w:val="00AC2CF2"/>
    <w:rsid w:val="00AC35BC"/>
    <w:rsid w:val="00AC4F79"/>
    <w:rsid w:val="00AC5242"/>
    <w:rsid w:val="00AC55EF"/>
    <w:rsid w:val="00AC59FF"/>
    <w:rsid w:val="00AC5AAB"/>
    <w:rsid w:val="00AC5CFE"/>
    <w:rsid w:val="00AC71AF"/>
    <w:rsid w:val="00AC7DA6"/>
    <w:rsid w:val="00AC7DD0"/>
    <w:rsid w:val="00AC7E4D"/>
    <w:rsid w:val="00AD06E1"/>
    <w:rsid w:val="00AD08C8"/>
    <w:rsid w:val="00AD0904"/>
    <w:rsid w:val="00AD0AAF"/>
    <w:rsid w:val="00AD1082"/>
    <w:rsid w:val="00AD11EC"/>
    <w:rsid w:val="00AD1B28"/>
    <w:rsid w:val="00AD238D"/>
    <w:rsid w:val="00AD26E9"/>
    <w:rsid w:val="00AD304D"/>
    <w:rsid w:val="00AD4205"/>
    <w:rsid w:val="00AD4359"/>
    <w:rsid w:val="00AD43F8"/>
    <w:rsid w:val="00AD485D"/>
    <w:rsid w:val="00AD5253"/>
    <w:rsid w:val="00AD6297"/>
    <w:rsid w:val="00AD702D"/>
    <w:rsid w:val="00AE0640"/>
    <w:rsid w:val="00AE0C94"/>
    <w:rsid w:val="00AE23AC"/>
    <w:rsid w:val="00AE3439"/>
    <w:rsid w:val="00AE3A72"/>
    <w:rsid w:val="00AE3D50"/>
    <w:rsid w:val="00AE3D9E"/>
    <w:rsid w:val="00AE495E"/>
    <w:rsid w:val="00AE4C2E"/>
    <w:rsid w:val="00AE547F"/>
    <w:rsid w:val="00AE5C2A"/>
    <w:rsid w:val="00AE691A"/>
    <w:rsid w:val="00AE72B3"/>
    <w:rsid w:val="00AE7729"/>
    <w:rsid w:val="00AF0330"/>
    <w:rsid w:val="00AF0776"/>
    <w:rsid w:val="00AF082B"/>
    <w:rsid w:val="00AF0F0B"/>
    <w:rsid w:val="00AF1130"/>
    <w:rsid w:val="00AF151E"/>
    <w:rsid w:val="00AF1584"/>
    <w:rsid w:val="00AF183B"/>
    <w:rsid w:val="00AF1CE3"/>
    <w:rsid w:val="00AF1CE8"/>
    <w:rsid w:val="00AF2649"/>
    <w:rsid w:val="00AF29D9"/>
    <w:rsid w:val="00AF2AFD"/>
    <w:rsid w:val="00AF45D0"/>
    <w:rsid w:val="00AF52CD"/>
    <w:rsid w:val="00AF5436"/>
    <w:rsid w:val="00AF6BE9"/>
    <w:rsid w:val="00AF6C64"/>
    <w:rsid w:val="00AF6EA8"/>
    <w:rsid w:val="00AF6F18"/>
    <w:rsid w:val="00AF701E"/>
    <w:rsid w:val="00AF725B"/>
    <w:rsid w:val="00AF760D"/>
    <w:rsid w:val="00AF7B7D"/>
    <w:rsid w:val="00AF7E13"/>
    <w:rsid w:val="00AF7E96"/>
    <w:rsid w:val="00B0061B"/>
    <w:rsid w:val="00B00BB9"/>
    <w:rsid w:val="00B00E83"/>
    <w:rsid w:val="00B01024"/>
    <w:rsid w:val="00B0113D"/>
    <w:rsid w:val="00B0141F"/>
    <w:rsid w:val="00B01B2E"/>
    <w:rsid w:val="00B0262A"/>
    <w:rsid w:val="00B02911"/>
    <w:rsid w:val="00B02979"/>
    <w:rsid w:val="00B03923"/>
    <w:rsid w:val="00B04D75"/>
    <w:rsid w:val="00B0548A"/>
    <w:rsid w:val="00B05CF2"/>
    <w:rsid w:val="00B06327"/>
    <w:rsid w:val="00B06875"/>
    <w:rsid w:val="00B06C9D"/>
    <w:rsid w:val="00B07325"/>
    <w:rsid w:val="00B074C9"/>
    <w:rsid w:val="00B104AE"/>
    <w:rsid w:val="00B11A67"/>
    <w:rsid w:val="00B11E39"/>
    <w:rsid w:val="00B1216F"/>
    <w:rsid w:val="00B124BC"/>
    <w:rsid w:val="00B12CB9"/>
    <w:rsid w:val="00B1327B"/>
    <w:rsid w:val="00B143D4"/>
    <w:rsid w:val="00B1462C"/>
    <w:rsid w:val="00B15768"/>
    <w:rsid w:val="00B15784"/>
    <w:rsid w:val="00B15848"/>
    <w:rsid w:val="00B1587E"/>
    <w:rsid w:val="00B16134"/>
    <w:rsid w:val="00B16533"/>
    <w:rsid w:val="00B1694F"/>
    <w:rsid w:val="00B16C66"/>
    <w:rsid w:val="00B16E6C"/>
    <w:rsid w:val="00B170FF"/>
    <w:rsid w:val="00B178E7"/>
    <w:rsid w:val="00B179B2"/>
    <w:rsid w:val="00B17C6B"/>
    <w:rsid w:val="00B21BC5"/>
    <w:rsid w:val="00B21CF6"/>
    <w:rsid w:val="00B21E39"/>
    <w:rsid w:val="00B22213"/>
    <w:rsid w:val="00B22CFC"/>
    <w:rsid w:val="00B24B71"/>
    <w:rsid w:val="00B257C0"/>
    <w:rsid w:val="00B25E87"/>
    <w:rsid w:val="00B269B7"/>
    <w:rsid w:val="00B27688"/>
    <w:rsid w:val="00B301E4"/>
    <w:rsid w:val="00B306D9"/>
    <w:rsid w:val="00B30C70"/>
    <w:rsid w:val="00B31264"/>
    <w:rsid w:val="00B31A59"/>
    <w:rsid w:val="00B32169"/>
    <w:rsid w:val="00B33050"/>
    <w:rsid w:val="00B333E7"/>
    <w:rsid w:val="00B339B2"/>
    <w:rsid w:val="00B34E13"/>
    <w:rsid w:val="00B34E3A"/>
    <w:rsid w:val="00B34EFC"/>
    <w:rsid w:val="00B35B30"/>
    <w:rsid w:val="00B35EED"/>
    <w:rsid w:val="00B366BF"/>
    <w:rsid w:val="00B36C2E"/>
    <w:rsid w:val="00B36E44"/>
    <w:rsid w:val="00B375D4"/>
    <w:rsid w:val="00B37765"/>
    <w:rsid w:val="00B40488"/>
    <w:rsid w:val="00B40555"/>
    <w:rsid w:val="00B41375"/>
    <w:rsid w:val="00B41A61"/>
    <w:rsid w:val="00B41C89"/>
    <w:rsid w:val="00B4219D"/>
    <w:rsid w:val="00B42543"/>
    <w:rsid w:val="00B42925"/>
    <w:rsid w:val="00B42E4E"/>
    <w:rsid w:val="00B42F81"/>
    <w:rsid w:val="00B43364"/>
    <w:rsid w:val="00B439BB"/>
    <w:rsid w:val="00B44019"/>
    <w:rsid w:val="00B449AA"/>
    <w:rsid w:val="00B44A8F"/>
    <w:rsid w:val="00B46D0C"/>
    <w:rsid w:val="00B47304"/>
    <w:rsid w:val="00B50006"/>
    <w:rsid w:val="00B50650"/>
    <w:rsid w:val="00B51275"/>
    <w:rsid w:val="00B5199F"/>
    <w:rsid w:val="00B52FC2"/>
    <w:rsid w:val="00B5332F"/>
    <w:rsid w:val="00B5387C"/>
    <w:rsid w:val="00B53C8B"/>
    <w:rsid w:val="00B53E99"/>
    <w:rsid w:val="00B53ECA"/>
    <w:rsid w:val="00B53F9E"/>
    <w:rsid w:val="00B5465E"/>
    <w:rsid w:val="00B548B4"/>
    <w:rsid w:val="00B54912"/>
    <w:rsid w:val="00B559CA"/>
    <w:rsid w:val="00B56A26"/>
    <w:rsid w:val="00B56D90"/>
    <w:rsid w:val="00B57CED"/>
    <w:rsid w:val="00B6027E"/>
    <w:rsid w:val="00B6074E"/>
    <w:rsid w:val="00B60E86"/>
    <w:rsid w:val="00B6134A"/>
    <w:rsid w:val="00B61E76"/>
    <w:rsid w:val="00B62148"/>
    <w:rsid w:val="00B6230F"/>
    <w:rsid w:val="00B627A0"/>
    <w:rsid w:val="00B62A1A"/>
    <w:rsid w:val="00B62A44"/>
    <w:rsid w:val="00B62EF8"/>
    <w:rsid w:val="00B63350"/>
    <w:rsid w:val="00B63745"/>
    <w:rsid w:val="00B64896"/>
    <w:rsid w:val="00B648EA"/>
    <w:rsid w:val="00B658EF"/>
    <w:rsid w:val="00B66946"/>
    <w:rsid w:val="00B66B10"/>
    <w:rsid w:val="00B66DD6"/>
    <w:rsid w:val="00B67D08"/>
    <w:rsid w:val="00B708E2"/>
    <w:rsid w:val="00B71673"/>
    <w:rsid w:val="00B71906"/>
    <w:rsid w:val="00B71CC3"/>
    <w:rsid w:val="00B72163"/>
    <w:rsid w:val="00B72C64"/>
    <w:rsid w:val="00B7360B"/>
    <w:rsid w:val="00B73B7F"/>
    <w:rsid w:val="00B741F1"/>
    <w:rsid w:val="00B74844"/>
    <w:rsid w:val="00B7488E"/>
    <w:rsid w:val="00B75303"/>
    <w:rsid w:val="00B75F3F"/>
    <w:rsid w:val="00B7607B"/>
    <w:rsid w:val="00B760B3"/>
    <w:rsid w:val="00B76A1D"/>
    <w:rsid w:val="00B809E6"/>
    <w:rsid w:val="00B814A7"/>
    <w:rsid w:val="00B816A9"/>
    <w:rsid w:val="00B81817"/>
    <w:rsid w:val="00B81976"/>
    <w:rsid w:val="00B81F96"/>
    <w:rsid w:val="00B82462"/>
    <w:rsid w:val="00B827A6"/>
    <w:rsid w:val="00B82CE0"/>
    <w:rsid w:val="00B835F8"/>
    <w:rsid w:val="00B8368E"/>
    <w:rsid w:val="00B83BAC"/>
    <w:rsid w:val="00B83E43"/>
    <w:rsid w:val="00B83EA0"/>
    <w:rsid w:val="00B83F16"/>
    <w:rsid w:val="00B8458E"/>
    <w:rsid w:val="00B84CB3"/>
    <w:rsid w:val="00B852BC"/>
    <w:rsid w:val="00B85926"/>
    <w:rsid w:val="00B85D87"/>
    <w:rsid w:val="00B86A2A"/>
    <w:rsid w:val="00B86A2E"/>
    <w:rsid w:val="00B86C68"/>
    <w:rsid w:val="00B8793A"/>
    <w:rsid w:val="00B87B98"/>
    <w:rsid w:val="00B903E4"/>
    <w:rsid w:val="00B90483"/>
    <w:rsid w:val="00B92E77"/>
    <w:rsid w:val="00B93350"/>
    <w:rsid w:val="00B93C24"/>
    <w:rsid w:val="00B9402E"/>
    <w:rsid w:val="00B94E45"/>
    <w:rsid w:val="00B94FD4"/>
    <w:rsid w:val="00B955C9"/>
    <w:rsid w:val="00B957CB"/>
    <w:rsid w:val="00B95D9C"/>
    <w:rsid w:val="00B97AE4"/>
    <w:rsid w:val="00BA0D54"/>
    <w:rsid w:val="00BA0DBE"/>
    <w:rsid w:val="00BA12AE"/>
    <w:rsid w:val="00BA1D3C"/>
    <w:rsid w:val="00BA1D86"/>
    <w:rsid w:val="00BA2107"/>
    <w:rsid w:val="00BA234B"/>
    <w:rsid w:val="00BA3743"/>
    <w:rsid w:val="00BA3CB4"/>
    <w:rsid w:val="00BA3F47"/>
    <w:rsid w:val="00BA40E9"/>
    <w:rsid w:val="00BA5BF1"/>
    <w:rsid w:val="00BA647E"/>
    <w:rsid w:val="00BA6570"/>
    <w:rsid w:val="00BA6B0F"/>
    <w:rsid w:val="00BA6BB5"/>
    <w:rsid w:val="00BA7093"/>
    <w:rsid w:val="00BA73E5"/>
    <w:rsid w:val="00BA73EB"/>
    <w:rsid w:val="00BA7620"/>
    <w:rsid w:val="00BA780D"/>
    <w:rsid w:val="00BA7C98"/>
    <w:rsid w:val="00BB0AAF"/>
    <w:rsid w:val="00BB0EB2"/>
    <w:rsid w:val="00BB10F6"/>
    <w:rsid w:val="00BB1BCE"/>
    <w:rsid w:val="00BB21A9"/>
    <w:rsid w:val="00BB23C0"/>
    <w:rsid w:val="00BB256E"/>
    <w:rsid w:val="00BB3357"/>
    <w:rsid w:val="00BB35F9"/>
    <w:rsid w:val="00BB3B9A"/>
    <w:rsid w:val="00BB3E38"/>
    <w:rsid w:val="00BB438C"/>
    <w:rsid w:val="00BB478C"/>
    <w:rsid w:val="00BB4804"/>
    <w:rsid w:val="00BB49E1"/>
    <w:rsid w:val="00BB52B2"/>
    <w:rsid w:val="00BB5464"/>
    <w:rsid w:val="00BB6589"/>
    <w:rsid w:val="00BB6A85"/>
    <w:rsid w:val="00BB6D99"/>
    <w:rsid w:val="00BB6E9A"/>
    <w:rsid w:val="00BB76EA"/>
    <w:rsid w:val="00BB7CF1"/>
    <w:rsid w:val="00BB7F7B"/>
    <w:rsid w:val="00BC0506"/>
    <w:rsid w:val="00BC057C"/>
    <w:rsid w:val="00BC1276"/>
    <w:rsid w:val="00BC13E5"/>
    <w:rsid w:val="00BC16C2"/>
    <w:rsid w:val="00BC1AE9"/>
    <w:rsid w:val="00BC2DD2"/>
    <w:rsid w:val="00BC2DEE"/>
    <w:rsid w:val="00BC3854"/>
    <w:rsid w:val="00BC3B63"/>
    <w:rsid w:val="00BC3C7C"/>
    <w:rsid w:val="00BC4EE3"/>
    <w:rsid w:val="00BC5FC5"/>
    <w:rsid w:val="00BC64AB"/>
    <w:rsid w:val="00BC70C4"/>
    <w:rsid w:val="00BC71A6"/>
    <w:rsid w:val="00BC784F"/>
    <w:rsid w:val="00BC796C"/>
    <w:rsid w:val="00BC7B3A"/>
    <w:rsid w:val="00BD108F"/>
    <w:rsid w:val="00BD146D"/>
    <w:rsid w:val="00BD2719"/>
    <w:rsid w:val="00BD2762"/>
    <w:rsid w:val="00BD2A27"/>
    <w:rsid w:val="00BD34AB"/>
    <w:rsid w:val="00BD3E31"/>
    <w:rsid w:val="00BD41DC"/>
    <w:rsid w:val="00BD449E"/>
    <w:rsid w:val="00BD5087"/>
    <w:rsid w:val="00BD60A2"/>
    <w:rsid w:val="00BD6B4E"/>
    <w:rsid w:val="00BD6EB1"/>
    <w:rsid w:val="00BD7D5D"/>
    <w:rsid w:val="00BD7ECA"/>
    <w:rsid w:val="00BE06B7"/>
    <w:rsid w:val="00BE0CBD"/>
    <w:rsid w:val="00BE128F"/>
    <w:rsid w:val="00BE1558"/>
    <w:rsid w:val="00BE1B33"/>
    <w:rsid w:val="00BE1DA7"/>
    <w:rsid w:val="00BE2444"/>
    <w:rsid w:val="00BE2614"/>
    <w:rsid w:val="00BE26F0"/>
    <w:rsid w:val="00BE2E19"/>
    <w:rsid w:val="00BE2F07"/>
    <w:rsid w:val="00BE2FC2"/>
    <w:rsid w:val="00BE331C"/>
    <w:rsid w:val="00BE33CF"/>
    <w:rsid w:val="00BE38CB"/>
    <w:rsid w:val="00BE3A60"/>
    <w:rsid w:val="00BE4B20"/>
    <w:rsid w:val="00BE4E81"/>
    <w:rsid w:val="00BE5264"/>
    <w:rsid w:val="00BE55AF"/>
    <w:rsid w:val="00BE67FF"/>
    <w:rsid w:val="00BE7376"/>
    <w:rsid w:val="00BE7637"/>
    <w:rsid w:val="00BE7FB8"/>
    <w:rsid w:val="00BF038F"/>
    <w:rsid w:val="00BF061D"/>
    <w:rsid w:val="00BF14DB"/>
    <w:rsid w:val="00BF16AC"/>
    <w:rsid w:val="00BF1CF3"/>
    <w:rsid w:val="00BF1D07"/>
    <w:rsid w:val="00BF2267"/>
    <w:rsid w:val="00BF365B"/>
    <w:rsid w:val="00BF3FDA"/>
    <w:rsid w:val="00BF5991"/>
    <w:rsid w:val="00BF5D9A"/>
    <w:rsid w:val="00BF6037"/>
    <w:rsid w:val="00BF6518"/>
    <w:rsid w:val="00BF65F8"/>
    <w:rsid w:val="00BF66F6"/>
    <w:rsid w:val="00BF6CC0"/>
    <w:rsid w:val="00BF7647"/>
    <w:rsid w:val="00BF77E5"/>
    <w:rsid w:val="00BF7ACC"/>
    <w:rsid w:val="00C006D2"/>
    <w:rsid w:val="00C0095C"/>
    <w:rsid w:val="00C00996"/>
    <w:rsid w:val="00C00BC2"/>
    <w:rsid w:val="00C00D42"/>
    <w:rsid w:val="00C0125B"/>
    <w:rsid w:val="00C0175D"/>
    <w:rsid w:val="00C01772"/>
    <w:rsid w:val="00C01BB8"/>
    <w:rsid w:val="00C025AE"/>
    <w:rsid w:val="00C0359C"/>
    <w:rsid w:val="00C03D31"/>
    <w:rsid w:val="00C0431F"/>
    <w:rsid w:val="00C045CC"/>
    <w:rsid w:val="00C05125"/>
    <w:rsid w:val="00C0563D"/>
    <w:rsid w:val="00C05889"/>
    <w:rsid w:val="00C06B2A"/>
    <w:rsid w:val="00C06DFA"/>
    <w:rsid w:val="00C073F5"/>
    <w:rsid w:val="00C10ACA"/>
    <w:rsid w:val="00C10CFD"/>
    <w:rsid w:val="00C113DA"/>
    <w:rsid w:val="00C11C54"/>
    <w:rsid w:val="00C12F72"/>
    <w:rsid w:val="00C13010"/>
    <w:rsid w:val="00C1454E"/>
    <w:rsid w:val="00C156B7"/>
    <w:rsid w:val="00C15E8C"/>
    <w:rsid w:val="00C15F59"/>
    <w:rsid w:val="00C16847"/>
    <w:rsid w:val="00C16EF2"/>
    <w:rsid w:val="00C171B6"/>
    <w:rsid w:val="00C17512"/>
    <w:rsid w:val="00C20EA9"/>
    <w:rsid w:val="00C20EED"/>
    <w:rsid w:val="00C21002"/>
    <w:rsid w:val="00C210DE"/>
    <w:rsid w:val="00C211C0"/>
    <w:rsid w:val="00C21566"/>
    <w:rsid w:val="00C215FD"/>
    <w:rsid w:val="00C21F06"/>
    <w:rsid w:val="00C22548"/>
    <w:rsid w:val="00C226A9"/>
    <w:rsid w:val="00C230CB"/>
    <w:rsid w:val="00C2471D"/>
    <w:rsid w:val="00C253E5"/>
    <w:rsid w:val="00C2610B"/>
    <w:rsid w:val="00C26312"/>
    <w:rsid w:val="00C264E8"/>
    <w:rsid w:val="00C2731A"/>
    <w:rsid w:val="00C27637"/>
    <w:rsid w:val="00C2796E"/>
    <w:rsid w:val="00C27A45"/>
    <w:rsid w:val="00C27D97"/>
    <w:rsid w:val="00C3006C"/>
    <w:rsid w:val="00C305AB"/>
    <w:rsid w:val="00C3162E"/>
    <w:rsid w:val="00C31D61"/>
    <w:rsid w:val="00C326B1"/>
    <w:rsid w:val="00C32B5E"/>
    <w:rsid w:val="00C32DFA"/>
    <w:rsid w:val="00C32EC0"/>
    <w:rsid w:val="00C3313D"/>
    <w:rsid w:val="00C33286"/>
    <w:rsid w:val="00C3359C"/>
    <w:rsid w:val="00C337CB"/>
    <w:rsid w:val="00C33909"/>
    <w:rsid w:val="00C339BC"/>
    <w:rsid w:val="00C34261"/>
    <w:rsid w:val="00C352A9"/>
    <w:rsid w:val="00C35733"/>
    <w:rsid w:val="00C357AF"/>
    <w:rsid w:val="00C35AA8"/>
    <w:rsid w:val="00C35BAC"/>
    <w:rsid w:val="00C36026"/>
    <w:rsid w:val="00C36FA3"/>
    <w:rsid w:val="00C37073"/>
    <w:rsid w:val="00C3725A"/>
    <w:rsid w:val="00C40060"/>
    <w:rsid w:val="00C4046E"/>
    <w:rsid w:val="00C40A02"/>
    <w:rsid w:val="00C40C68"/>
    <w:rsid w:val="00C40D02"/>
    <w:rsid w:val="00C417AC"/>
    <w:rsid w:val="00C417C2"/>
    <w:rsid w:val="00C41AC1"/>
    <w:rsid w:val="00C41B33"/>
    <w:rsid w:val="00C42485"/>
    <w:rsid w:val="00C424F0"/>
    <w:rsid w:val="00C42C6F"/>
    <w:rsid w:val="00C42EB7"/>
    <w:rsid w:val="00C42F79"/>
    <w:rsid w:val="00C43386"/>
    <w:rsid w:val="00C43AAC"/>
    <w:rsid w:val="00C44424"/>
    <w:rsid w:val="00C44A3E"/>
    <w:rsid w:val="00C4635B"/>
    <w:rsid w:val="00C466EA"/>
    <w:rsid w:val="00C46C05"/>
    <w:rsid w:val="00C47A61"/>
    <w:rsid w:val="00C47B15"/>
    <w:rsid w:val="00C47DE0"/>
    <w:rsid w:val="00C5032A"/>
    <w:rsid w:val="00C50E8A"/>
    <w:rsid w:val="00C51213"/>
    <w:rsid w:val="00C51E25"/>
    <w:rsid w:val="00C5279E"/>
    <w:rsid w:val="00C52B51"/>
    <w:rsid w:val="00C52FB4"/>
    <w:rsid w:val="00C54784"/>
    <w:rsid w:val="00C5478A"/>
    <w:rsid w:val="00C54934"/>
    <w:rsid w:val="00C54DE9"/>
    <w:rsid w:val="00C550A8"/>
    <w:rsid w:val="00C551F9"/>
    <w:rsid w:val="00C56396"/>
    <w:rsid w:val="00C56769"/>
    <w:rsid w:val="00C5773B"/>
    <w:rsid w:val="00C606C7"/>
    <w:rsid w:val="00C6089D"/>
    <w:rsid w:val="00C609AA"/>
    <w:rsid w:val="00C61187"/>
    <w:rsid w:val="00C61B5C"/>
    <w:rsid w:val="00C6264D"/>
    <w:rsid w:val="00C6283F"/>
    <w:rsid w:val="00C63010"/>
    <w:rsid w:val="00C63329"/>
    <w:rsid w:val="00C633D2"/>
    <w:rsid w:val="00C63F38"/>
    <w:rsid w:val="00C64B99"/>
    <w:rsid w:val="00C6525A"/>
    <w:rsid w:val="00C65276"/>
    <w:rsid w:val="00C652E3"/>
    <w:rsid w:val="00C656DD"/>
    <w:rsid w:val="00C65771"/>
    <w:rsid w:val="00C65979"/>
    <w:rsid w:val="00C6597C"/>
    <w:rsid w:val="00C65E9E"/>
    <w:rsid w:val="00C6729C"/>
    <w:rsid w:val="00C67541"/>
    <w:rsid w:val="00C67687"/>
    <w:rsid w:val="00C6796C"/>
    <w:rsid w:val="00C70910"/>
    <w:rsid w:val="00C712A9"/>
    <w:rsid w:val="00C71473"/>
    <w:rsid w:val="00C718A1"/>
    <w:rsid w:val="00C718FB"/>
    <w:rsid w:val="00C71FA6"/>
    <w:rsid w:val="00C72B80"/>
    <w:rsid w:val="00C72D19"/>
    <w:rsid w:val="00C73B8B"/>
    <w:rsid w:val="00C73D0A"/>
    <w:rsid w:val="00C73E78"/>
    <w:rsid w:val="00C740B9"/>
    <w:rsid w:val="00C74C81"/>
    <w:rsid w:val="00C74D57"/>
    <w:rsid w:val="00C74E02"/>
    <w:rsid w:val="00C75888"/>
    <w:rsid w:val="00C76014"/>
    <w:rsid w:val="00C76160"/>
    <w:rsid w:val="00C76AA5"/>
    <w:rsid w:val="00C77307"/>
    <w:rsid w:val="00C77868"/>
    <w:rsid w:val="00C803EF"/>
    <w:rsid w:val="00C807BD"/>
    <w:rsid w:val="00C80B7A"/>
    <w:rsid w:val="00C8143A"/>
    <w:rsid w:val="00C816B9"/>
    <w:rsid w:val="00C8254E"/>
    <w:rsid w:val="00C82A9F"/>
    <w:rsid w:val="00C82C63"/>
    <w:rsid w:val="00C82D78"/>
    <w:rsid w:val="00C83714"/>
    <w:rsid w:val="00C83892"/>
    <w:rsid w:val="00C83C77"/>
    <w:rsid w:val="00C84330"/>
    <w:rsid w:val="00C846B5"/>
    <w:rsid w:val="00C84967"/>
    <w:rsid w:val="00C84D14"/>
    <w:rsid w:val="00C84DA4"/>
    <w:rsid w:val="00C8507A"/>
    <w:rsid w:val="00C85FCB"/>
    <w:rsid w:val="00C86F80"/>
    <w:rsid w:val="00C9017A"/>
    <w:rsid w:val="00C90272"/>
    <w:rsid w:val="00C90822"/>
    <w:rsid w:val="00C91086"/>
    <w:rsid w:val="00C91284"/>
    <w:rsid w:val="00C9135A"/>
    <w:rsid w:val="00C918BC"/>
    <w:rsid w:val="00C92EA2"/>
    <w:rsid w:val="00C9388B"/>
    <w:rsid w:val="00C93F27"/>
    <w:rsid w:val="00C93FBD"/>
    <w:rsid w:val="00C94196"/>
    <w:rsid w:val="00C945B2"/>
    <w:rsid w:val="00C9461F"/>
    <w:rsid w:val="00C948E1"/>
    <w:rsid w:val="00C94D5A"/>
    <w:rsid w:val="00C95127"/>
    <w:rsid w:val="00C952B4"/>
    <w:rsid w:val="00C95E21"/>
    <w:rsid w:val="00C96F22"/>
    <w:rsid w:val="00C971DE"/>
    <w:rsid w:val="00C9758E"/>
    <w:rsid w:val="00C9778F"/>
    <w:rsid w:val="00CA0780"/>
    <w:rsid w:val="00CA087E"/>
    <w:rsid w:val="00CA0B90"/>
    <w:rsid w:val="00CA1A99"/>
    <w:rsid w:val="00CA27A3"/>
    <w:rsid w:val="00CA3512"/>
    <w:rsid w:val="00CA4873"/>
    <w:rsid w:val="00CA49BF"/>
    <w:rsid w:val="00CA4BBF"/>
    <w:rsid w:val="00CA56F2"/>
    <w:rsid w:val="00CA57F7"/>
    <w:rsid w:val="00CA591D"/>
    <w:rsid w:val="00CA596F"/>
    <w:rsid w:val="00CA5AA3"/>
    <w:rsid w:val="00CA5F1F"/>
    <w:rsid w:val="00CA706C"/>
    <w:rsid w:val="00CA7342"/>
    <w:rsid w:val="00CA7598"/>
    <w:rsid w:val="00CA78C4"/>
    <w:rsid w:val="00CB1693"/>
    <w:rsid w:val="00CB18AA"/>
    <w:rsid w:val="00CB2117"/>
    <w:rsid w:val="00CB283B"/>
    <w:rsid w:val="00CB2B55"/>
    <w:rsid w:val="00CB2E79"/>
    <w:rsid w:val="00CB2E9E"/>
    <w:rsid w:val="00CB32B3"/>
    <w:rsid w:val="00CB3D86"/>
    <w:rsid w:val="00CB440E"/>
    <w:rsid w:val="00CB46CD"/>
    <w:rsid w:val="00CB52FF"/>
    <w:rsid w:val="00CB5582"/>
    <w:rsid w:val="00CB62DC"/>
    <w:rsid w:val="00CB66F5"/>
    <w:rsid w:val="00CC0203"/>
    <w:rsid w:val="00CC0710"/>
    <w:rsid w:val="00CC0D1F"/>
    <w:rsid w:val="00CC1092"/>
    <w:rsid w:val="00CC13C0"/>
    <w:rsid w:val="00CC21C6"/>
    <w:rsid w:val="00CC22EE"/>
    <w:rsid w:val="00CC29C5"/>
    <w:rsid w:val="00CC2DC3"/>
    <w:rsid w:val="00CC35FF"/>
    <w:rsid w:val="00CC3C61"/>
    <w:rsid w:val="00CC45E6"/>
    <w:rsid w:val="00CC49D0"/>
    <w:rsid w:val="00CC4E99"/>
    <w:rsid w:val="00CC56DD"/>
    <w:rsid w:val="00CC755F"/>
    <w:rsid w:val="00CD0E94"/>
    <w:rsid w:val="00CD0F0F"/>
    <w:rsid w:val="00CD1C04"/>
    <w:rsid w:val="00CD1EAE"/>
    <w:rsid w:val="00CD26AF"/>
    <w:rsid w:val="00CD2B6E"/>
    <w:rsid w:val="00CD2B84"/>
    <w:rsid w:val="00CD3E34"/>
    <w:rsid w:val="00CD449F"/>
    <w:rsid w:val="00CD45D8"/>
    <w:rsid w:val="00CD514D"/>
    <w:rsid w:val="00CD574B"/>
    <w:rsid w:val="00CD6604"/>
    <w:rsid w:val="00CD6ABB"/>
    <w:rsid w:val="00CD6B4F"/>
    <w:rsid w:val="00CD6E24"/>
    <w:rsid w:val="00CD77C3"/>
    <w:rsid w:val="00CD78CC"/>
    <w:rsid w:val="00CD7AE0"/>
    <w:rsid w:val="00CE0AB0"/>
    <w:rsid w:val="00CE1D4B"/>
    <w:rsid w:val="00CE1D82"/>
    <w:rsid w:val="00CE20D6"/>
    <w:rsid w:val="00CE2607"/>
    <w:rsid w:val="00CE29AC"/>
    <w:rsid w:val="00CE2D22"/>
    <w:rsid w:val="00CE2E0F"/>
    <w:rsid w:val="00CE407E"/>
    <w:rsid w:val="00CE437F"/>
    <w:rsid w:val="00CE4407"/>
    <w:rsid w:val="00CE46F8"/>
    <w:rsid w:val="00CE6598"/>
    <w:rsid w:val="00CE6DF7"/>
    <w:rsid w:val="00CE6ECF"/>
    <w:rsid w:val="00CE72B8"/>
    <w:rsid w:val="00CE7383"/>
    <w:rsid w:val="00CE77D5"/>
    <w:rsid w:val="00CF045A"/>
    <w:rsid w:val="00CF0B94"/>
    <w:rsid w:val="00CF0BA5"/>
    <w:rsid w:val="00CF176B"/>
    <w:rsid w:val="00CF17A8"/>
    <w:rsid w:val="00CF206D"/>
    <w:rsid w:val="00CF22E5"/>
    <w:rsid w:val="00CF257C"/>
    <w:rsid w:val="00CF27D8"/>
    <w:rsid w:val="00CF2EC3"/>
    <w:rsid w:val="00CF2F3A"/>
    <w:rsid w:val="00CF34B4"/>
    <w:rsid w:val="00CF3B6D"/>
    <w:rsid w:val="00CF3C9C"/>
    <w:rsid w:val="00CF3EAB"/>
    <w:rsid w:val="00CF4154"/>
    <w:rsid w:val="00CF5716"/>
    <w:rsid w:val="00CF5824"/>
    <w:rsid w:val="00CF592D"/>
    <w:rsid w:val="00CF5DF8"/>
    <w:rsid w:val="00CF5E69"/>
    <w:rsid w:val="00CF6076"/>
    <w:rsid w:val="00CF6C04"/>
    <w:rsid w:val="00CF7955"/>
    <w:rsid w:val="00CF7A79"/>
    <w:rsid w:val="00D00032"/>
    <w:rsid w:val="00D0022B"/>
    <w:rsid w:val="00D002ED"/>
    <w:rsid w:val="00D01B4D"/>
    <w:rsid w:val="00D01D56"/>
    <w:rsid w:val="00D035CA"/>
    <w:rsid w:val="00D03C7C"/>
    <w:rsid w:val="00D03D38"/>
    <w:rsid w:val="00D03F40"/>
    <w:rsid w:val="00D03F41"/>
    <w:rsid w:val="00D05EBE"/>
    <w:rsid w:val="00D05FDA"/>
    <w:rsid w:val="00D064DC"/>
    <w:rsid w:val="00D067DE"/>
    <w:rsid w:val="00D079B1"/>
    <w:rsid w:val="00D101BA"/>
    <w:rsid w:val="00D103F3"/>
    <w:rsid w:val="00D108E6"/>
    <w:rsid w:val="00D109C2"/>
    <w:rsid w:val="00D11C56"/>
    <w:rsid w:val="00D1219E"/>
    <w:rsid w:val="00D12471"/>
    <w:rsid w:val="00D126DF"/>
    <w:rsid w:val="00D12B88"/>
    <w:rsid w:val="00D12E8A"/>
    <w:rsid w:val="00D13E30"/>
    <w:rsid w:val="00D1425A"/>
    <w:rsid w:val="00D15E42"/>
    <w:rsid w:val="00D15E4A"/>
    <w:rsid w:val="00D164D5"/>
    <w:rsid w:val="00D17454"/>
    <w:rsid w:val="00D178BC"/>
    <w:rsid w:val="00D17CAA"/>
    <w:rsid w:val="00D20225"/>
    <w:rsid w:val="00D205E2"/>
    <w:rsid w:val="00D212C1"/>
    <w:rsid w:val="00D21599"/>
    <w:rsid w:val="00D215D8"/>
    <w:rsid w:val="00D219D9"/>
    <w:rsid w:val="00D21A6D"/>
    <w:rsid w:val="00D21AC1"/>
    <w:rsid w:val="00D220C8"/>
    <w:rsid w:val="00D22542"/>
    <w:rsid w:val="00D22A52"/>
    <w:rsid w:val="00D22E0D"/>
    <w:rsid w:val="00D235D7"/>
    <w:rsid w:val="00D23C43"/>
    <w:rsid w:val="00D240C6"/>
    <w:rsid w:val="00D2558A"/>
    <w:rsid w:val="00D2648F"/>
    <w:rsid w:val="00D2679E"/>
    <w:rsid w:val="00D26A13"/>
    <w:rsid w:val="00D26A57"/>
    <w:rsid w:val="00D27569"/>
    <w:rsid w:val="00D30338"/>
    <w:rsid w:val="00D3063F"/>
    <w:rsid w:val="00D30768"/>
    <w:rsid w:val="00D30C36"/>
    <w:rsid w:val="00D31518"/>
    <w:rsid w:val="00D31DC0"/>
    <w:rsid w:val="00D31DCA"/>
    <w:rsid w:val="00D3217E"/>
    <w:rsid w:val="00D32C9E"/>
    <w:rsid w:val="00D32D1B"/>
    <w:rsid w:val="00D32D51"/>
    <w:rsid w:val="00D33319"/>
    <w:rsid w:val="00D34B4B"/>
    <w:rsid w:val="00D34D6D"/>
    <w:rsid w:val="00D3567B"/>
    <w:rsid w:val="00D36204"/>
    <w:rsid w:val="00D36B3D"/>
    <w:rsid w:val="00D36D89"/>
    <w:rsid w:val="00D36EFF"/>
    <w:rsid w:val="00D37596"/>
    <w:rsid w:val="00D378A8"/>
    <w:rsid w:val="00D37A2B"/>
    <w:rsid w:val="00D37DEE"/>
    <w:rsid w:val="00D37E23"/>
    <w:rsid w:val="00D37EF9"/>
    <w:rsid w:val="00D403EC"/>
    <w:rsid w:val="00D4158D"/>
    <w:rsid w:val="00D416B7"/>
    <w:rsid w:val="00D41F2F"/>
    <w:rsid w:val="00D42BDB"/>
    <w:rsid w:val="00D42F27"/>
    <w:rsid w:val="00D43B85"/>
    <w:rsid w:val="00D43EF9"/>
    <w:rsid w:val="00D44292"/>
    <w:rsid w:val="00D45562"/>
    <w:rsid w:val="00D456FA"/>
    <w:rsid w:val="00D46408"/>
    <w:rsid w:val="00D46608"/>
    <w:rsid w:val="00D466BB"/>
    <w:rsid w:val="00D46B5D"/>
    <w:rsid w:val="00D46E0B"/>
    <w:rsid w:val="00D470FD"/>
    <w:rsid w:val="00D47925"/>
    <w:rsid w:val="00D479DC"/>
    <w:rsid w:val="00D47FD1"/>
    <w:rsid w:val="00D525B9"/>
    <w:rsid w:val="00D52DC1"/>
    <w:rsid w:val="00D53F1C"/>
    <w:rsid w:val="00D543EC"/>
    <w:rsid w:val="00D54EA6"/>
    <w:rsid w:val="00D553C7"/>
    <w:rsid w:val="00D57177"/>
    <w:rsid w:val="00D574D1"/>
    <w:rsid w:val="00D577CB"/>
    <w:rsid w:val="00D5780B"/>
    <w:rsid w:val="00D60383"/>
    <w:rsid w:val="00D610BA"/>
    <w:rsid w:val="00D620C3"/>
    <w:rsid w:val="00D632E5"/>
    <w:rsid w:val="00D6331C"/>
    <w:rsid w:val="00D643DA"/>
    <w:rsid w:val="00D64A74"/>
    <w:rsid w:val="00D64C9B"/>
    <w:rsid w:val="00D653E9"/>
    <w:rsid w:val="00D6566B"/>
    <w:rsid w:val="00D65FD7"/>
    <w:rsid w:val="00D66492"/>
    <w:rsid w:val="00D664D8"/>
    <w:rsid w:val="00D66920"/>
    <w:rsid w:val="00D66CE6"/>
    <w:rsid w:val="00D67647"/>
    <w:rsid w:val="00D70AC0"/>
    <w:rsid w:val="00D723C3"/>
    <w:rsid w:val="00D729F6"/>
    <w:rsid w:val="00D73D25"/>
    <w:rsid w:val="00D73F60"/>
    <w:rsid w:val="00D7482B"/>
    <w:rsid w:val="00D74DEC"/>
    <w:rsid w:val="00D75032"/>
    <w:rsid w:val="00D75378"/>
    <w:rsid w:val="00D7538B"/>
    <w:rsid w:val="00D75B41"/>
    <w:rsid w:val="00D7618F"/>
    <w:rsid w:val="00D76659"/>
    <w:rsid w:val="00D766F2"/>
    <w:rsid w:val="00D77424"/>
    <w:rsid w:val="00D800A6"/>
    <w:rsid w:val="00D80332"/>
    <w:rsid w:val="00D80E77"/>
    <w:rsid w:val="00D810B7"/>
    <w:rsid w:val="00D81BE6"/>
    <w:rsid w:val="00D81F9F"/>
    <w:rsid w:val="00D82548"/>
    <w:rsid w:val="00D831CC"/>
    <w:rsid w:val="00D847C7"/>
    <w:rsid w:val="00D854D7"/>
    <w:rsid w:val="00D8555D"/>
    <w:rsid w:val="00D85F30"/>
    <w:rsid w:val="00D875AA"/>
    <w:rsid w:val="00D875C0"/>
    <w:rsid w:val="00D87F16"/>
    <w:rsid w:val="00D9011D"/>
    <w:rsid w:val="00D9038A"/>
    <w:rsid w:val="00D9073B"/>
    <w:rsid w:val="00D90D3B"/>
    <w:rsid w:val="00D9137D"/>
    <w:rsid w:val="00D9235B"/>
    <w:rsid w:val="00D9289E"/>
    <w:rsid w:val="00D9333D"/>
    <w:rsid w:val="00D93513"/>
    <w:rsid w:val="00D9397C"/>
    <w:rsid w:val="00D93C91"/>
    <w:rsid w:val="00D9521B"/>
    <w:rsid w:val="00D95A9B"/>
    <w:rsid w:val="00D95EAD"/>
    <w:rsid w:val="00D961FD"/>
    <w:rsid w:val="00D966C8"/>
    <w:rsid w:val="00D967D5"/>
    <w:rsid w:val="00D97034"/>
    <w:rsid w:val="00D9737C"/>
    <w:rsid w:val="00D97A32"/>
    <w:rsid w:val="00D97FE5"/>
    <w:rsid w:val="00DA01E2"/>
    <w:rsid w:val="00DA053E"/>
    <w:rsid w:val="00DA1122"/>
    <w:rsid w:val="00DA134C"/>
    <w:rsid w:val="00DA18EE"/>
    <w:rsid w:val="00DA1ADB"/>
    <w:rsid w:val="00DA1CF2"/>
    <w:rsid w:val="00DA2358"/>
    <w:rsid w:val="00DA2D24"/>
    <w:rsid w:val="00DA384B"/>
    <w:rsid w:val="00DA3907"/>
    <w:rsid w:val="00DA3914"/>
    <w:rsid w:val="00DA3ABF"/>
    <w:rsid w:val="00DA3E80"/>
    <w:rsid w:val="00DA4105"/>
    <w:rsid w:val="00DA42BE"/>
    <w:rsid w:val="00DA432C"/>
    <w:rsid w:val="00DA459E"/>
    <w:rsid w:val="00DA4CEE"/>
    <w:rsid w:val="00DA522D"/>
    <w:rsid w:val="00DA530B"/>
    <w:rsid w:val="00DA5AB3"/>
    <w:rsid w:val="00DA5C50"/>
    <w:rsid w:val="00DA6728"/>
    <w:rsid w:val="00DA72AD"/>
    <w:rsid w:val="00DA7F06"/>
    <w:rsid w:val="00DB0382"/>
    <w:rsid w:val="00DB0B9F"/>
    <w:rsid w:val="00DB1913"/>
    <w:rsid w:val="00DB2271"/>
    <w:rsid w:val="00DB27ED"/>
    <w:rsid w:val="00DB2E7C"/>
    <w:rsid w:val="00DB382E"/>
    <w:rsid w:val="00DB43A2"/>
    <w:rsid w:val="00DB4FBF"/>
    <w:rsid w:val="00DB53A9"/>
    <w:rsid w:val="00DB576E"/>
    <w:rsid w:val="00DB6583"/>
    <w:rsid w:val="00DB6DA9"/>
    <w:rsid w:val="00DB7A9F"/>
    <w:rsid w:val="00DB7C44"/>
    <w:rsid w:val="00DC0790"/>
    <w:rsid w:val="00DC0E1A"/>
    <w:rsid w:val="00DC0FA5"/>
    <w:rsid w:val="00DC133E"/>
    <w:rsid w:val="00DC21E1"/>
    <w:rsid w:val="00DC261D"/>
    <w:rsid w:val="00DC2AA1"/>
    <w:rsid w:val="00DC3847"/>
    <w:rsid w:val="00DC3BB6"/>
    <w:rsid w:val="00DC4058"/>
    <w:rsid w:val="00DC4FB1"/>
    <w:rsid w:val="00DC509A"/>
    <w:rsid w:val="00DC6205"/>
    <w:rsid w:val="00DC64FC"/>
    <w:rsid w:val="00DC6774"/>
    <w:rsid w:val="00DC6A39"/>
    <w:rsid w:val="00DC6A51"/>
    <w:rsid w:val="00DC75B2"/>
    <w:rsid w:val="00DC75D1"/>
    <w:rsid w:val="00DD106B"/>
    <w:rsid w:val="00DD1622"/>
    <w:rsid w:val="00DD1A00"/>
    <w:rsid w:val="00DD1A75"/>
    <w:rsid w:val="00DD1B31"/>
    <w:rsid w:val="00DD256D"/>
    <w:rsid w:val="00DD25D5"/>
    <w:rsid w:val="00DD3324"/>
    <w:rsid w:val="00DD37C7"/>
    <w:rsid w:val="00DD3D15"/>
    <w:rsid w:val="00DD41B4"/>
    <w:rsid w:val="00DD4791"/>
    <w:rsid w:val="00DD4EFE"/>
    <w:rsid w:val="00DD5046"/>
    <w:rsid w:val="00DD639E"/>
    <w:rsid w:val="00DE0313"/>
    <w:rsid w:val="00DE045E"/>
    <w:rsid w:val="00DE0FAF"/>
    <w:rsid w:val="00DE15EC"/>
    <w:rsid w:val="00DE20B5"/>
    <w:rsid w:val="00DE26CE"/>
    <w:rsid w:val="00DE2A77"/>
    <w:rsid w:val="00DE2DAD"/>
    <w:rsid w:val="00DE2F12"/>
    <w:rsid w:val="00DE3162"/>
    <w:rsid w:val="00DE3A85"/>
    <w:rsid w:val="00DE48E7"/>
    <w:rsid w:val="00DE554B"/>
    <w:rsid w:val="00DE5BE3"/>
    <w:rsid w:val="00DE5F34"/>
    <w:rsid w:val="00DE5F69"/>
    <w:rsid w:val="00DE644A"/>
    <w:rsid w:val="00DE66D7"/>
    <w:rsid w:val="00DE700E"/>
    <w:rsid w:val="00DE70FA"/>
    <w:rsid w:val="00DF0E51"/>
    <w:rsid w:val="00DF1088"/>
    <w:rsid w:val="00DF1140"/>
    <w:rsid w:val="00DF2FEA"/>
    <w:rsid w:val="00DF30AB"/>
    <w:rsid w:val="00DF31BE"/>
    <w:rsid w:val="00DF3429"/>
    <w:rsid w:val="00DF3B80"/>
    <w:rsid w:val="00DF3E1C"/>
    <w:rsid w:val="00DF40BC"/>
    <w:rsid w:val="00DF46C5"/>
    <w:rsid w:val="00DF477F"/>
    <w:rsid w:val="00DF47AB"/>
    <w:rsid w:val="00DF48E3"/>
    <w:rsid w:val="00DF56AD"/>
    <w:rsid w:val="00DF608D"/>
    <w:rsid w:val="00DF68DE"/>
    <w:rsid w:val="00DF7778"/>
    <w:rsid w:val="00DF77A6"/>
    <w:rsid w:val="00DF7802"/>
    <w:rsid w:val="00DF79AD"/>
    <w:rsid w:val="00DF7EA6"/>
    <w:rsid w:val="00DF7ED9"/>
    <w:rsid w:val="00E00097"/>
    <w:rsid w:val="00E012D6"/>
    <w:rsid w:val="00E01453"/>
    <w:rsid w:val="00E01875"/>
    <w:rsid w:val="00E019A2"/>
    <w:rsid w:val="00E019AD"/>
    <w:rsid w:val="00E02152"/>
    <w:rsid w:val="00E02440"/>
    <w:rsid w:val="00E04AE5"/>
    <w:rsid w:val="00E05046"/>
    <w:rsid w:val="00E0535F"/>
    <w:rsid w:val="00E05D7E"/>
    <w:rsid w:val="00E06728"/>
    <w:rsid w:val="00E069E7"/>
    <w:rsid w:val="00E07D2D"/>
    <w:rsid w:val="00E10388"/>
    <w:rsid w:val="00E1059D"/>
    <w:rsid w:val="00E11031"/>
    <w:rsid w:val="00E1149E"/>
    <w:rsid w:val="00E114E8"/>
    <w:rsid w:val="00E11609"/>
    <w:rsid w:val="00E11F45"/>
    <w:rsid w:val="00E12493"/>
    <w:rsid w:val="00E12889"/>
    <w:rsid w:val="00E14295"/>
    <w:rsid w:val="00E147E4"/>
    <w:rsid w:val="00E14AE7"/>
    <w:rsid w:val="00E14D98"/>
    <w:rsid w:val="00E15B10"/>
    <w:rsid w:val="00E167F6"/>
    <w:rsid w:val="00E16966"/>
    <w:rsid w:val="00E17D63"/>
    <w:rsid w:val="00E207FE"/>
    <w:rsid w:val="00E20FB2"/>
    <w:rsid w:val="00E214D1"/>
    <w:rsid w:val="00E21DE8"/>
    <w:rsid w:val="00E21E5E"/>
    <w:rsid w:val="00E23EA7"/>
    <w:rsid w:val="00E24106"/>
    <w:rsid w:val="00E2482F"/>
    <w:rsid w:val="00E252D1"/>
    <w:rsid w:val="00E253A9"/>
    <w:rsid w:val="00E2544B"/>
    <w:rsid w:val="00E26066"/>
    <w:rsid w:val="00E26F41"/>
    <w:rsid w:val="00E2731D"/>
    <w:rsid w:val="00E2755F"/>
    <w:rsid w:val="00E31496"/>
    <w:rsid w:val="00E318F9"/>
    <w:rsid w:val="00E32F24"/>
    <w:rsid w:val="00E330AB"/>
    <w:rsid w:val="00E33626"/>
    <w:rsid w:val="00E339EC"/>
    <w:rsid w:val="00E33BD4"/>
    <w:rsid w:val="00E33C0B"/>
    <w:rsid w:val="00E341A2"/>
    <w:rsid w:val="00E34435"/>
    <w:rsid w:val="00E34548"/>
    <w:rsid w:val="00E35BF0"/>
    <w:rsid w:val="00E36AC9"/>
    <w:rsid w:val="00E36B21"/>
    <w:rsid w:val="00E40312"/>
    <w:rsid w:val="00E4111E"/>
    <w:rsid w:val="00E41B0E"/>
    <w:rsid w:val="00E423C2"/>
    <w:rsid w:val="00E4326F"/>
    <w:rsid w:val="00E43A17"/>
    <w:rsid w:val="00E43D34"/>
    <w:rsid w:val="00E44CF7"/>
    <w:rsid w:val="00E44DCC"/>
    <w:rsid w:val="00E45877"/>
    <w:rsid w:val="00E45D19"/>
    <w:rsid w:val="00E45D87"/>
    <w:rsid w:val="00E45DD2"/>
    <w:rsid w:val="00E45FCC"/>
    <w:rsid w:val="00E4611B"/>
    <w:rsid w:val="00E465F2"/>
    <w:rsid w:val="00E46782"/>
    <w:rsid w:val="00E46B75"/>
    <w:rsid w:val="00E47467"/>
    <w:rsid w:val="00E5009C"/>
    <w:rsid w:val="00E50260"/>
    <w:rsid w:val="00E5106D"/>
    <w:rsid w:val="00E510B3"/>
    <w:rsid w:val="00E511AB"/>
    <w:rsid w:val="00E518C1"/>
    <w:rsid w:val="00E51A8B"/>
    <w:rsid w:val="00E51C16"/>
    <w:rsid w:val="00E52926"/>
    <w:rsid w:val="00E537AB"/>
    <w:rsid w:val="00E55D40"/>
    <w:rsid w:val="00E5645C"/>
    <w:rsid w:val="00E5667C"/>
    <w:rsid w:val="00E56745"/>
    <w:rsid w:val="00E574F0"/>
    <w:rsid w:val="00E57B48"/>
    <w:rsid w:val="00E57CC5"/>
    <w:rsid w:val="00E603E5"/>
    <w:rsid w:val="00E60B34"/>
    <w:rsid w:val="00E60E5B"/>
    <w:rsid w:val="00E61731"/>
    <w:rsid w:val="00E618DD"/>
    <w:rsid w:val="00E62612"/>
    <w:rsid w:val="00E62FE0"/>
    <w:rsid w:val="00E6319E"/>
    <w:rsid w:val="00E63563"/>
    <w:rsid w:val="00E6392F"/>
    <w:rsid w:val="00E63CCE"/>
    <w:rsid w:val="00E64A56"/>
    <w:rsid w:val="00E651CA"/>
    <w:rsid w:val="00E65278"/>
    <w:rsid w:val="00E6548B"/>
    <w:rsid w:val="00E65800"/>
    <w:rsid w:val="00E676FA"/>
    <w:rsid w:val="00E67A02"/>
    <w:rsid w:val="00E709AD"/>
    <w:rsid w:val="00E70F0A"/>
    <w:rsid w:val="00E71705"/>
    <w:rsid w:val="00E71CF2"/>
    <w:rsid w:val="00E71EAA"/>
    <w:rsid w:val="00E71FC0"/>
    <w:rsid w:val="00E724BD"/>
    <w:rsid w:val="00E72A56"/>
    <w:rsid w:val="00E739B4"/>
    <w:rsid w:val="00E740F4"/>
    <w:rsid w:val="00E746EC"/>
    <w:rsid w:val="00E749E2"/>
    <w:rsid w:val="00E7535C"/>
    <w:rsid w:val="00E75DB7"/>
    <w:rsid w:val="00E7632C"/>
    <w:rsid w:val="00E768F2"/>
    <w:rsid w:val="00E777D5"/>
    <w:rsid w:val="00E779B0"/>
    <w:rsid w:val="00E80F74"/>
    <w:rsid w:val="00E81046"/>
    <w:rsid w:val="00E82628"/>
    <w:rsid w:val="00E82D21"/>
    <w:rsid w:val="00E83366"/>
    <w:rsid w:val="00E8431A"/>
    <w:rsid w:val="00E84DC9"/>
    <w:rsid w:val="00E85116"/>
    <w:rsid w:val="00E8526F"/>
    <w:rsid w:val="00E857EB"/>
    <w:rsid w:val="00E85C6D"/>
    <w:rsid w:val="00E85EEB"/>
    <w:rsid w:val="00E86FC1"/>
    <w:rsid w:val="00E87038"/>
    <w:rsid w:val="00E876C6"/>
    <w:rsid w:val="00E87B44"/>
    <w:rsid w:val="00E90098"/>
    <w:rsid w:val="00E902B9"/>
    <w:rsid w:val="00E904F5"/>
    <w:rsid w:val="00E905E7"/>
    <w:rsid w:val="00E90672"/>
    <w:rsid w:val="00E90A7D"/>
    <w:rsid w:val="00E91165"/>
    <w:rsid w:val="00E91439"/>
    <w:rsid w:val="00E91BFF"/>
    <w:rsid w:val="00E92498"/>
    <w:rsid w:val="00E9262F"/>
    <w:rsid w:val="00E9297D"/>
    <w:rsid w:val="00E93710"/>
    <w:rsid w:val="00E9377B"/>
    <w:rsid w:val="00E93ABA"/>
    <w:rsid w:val="00E94AC3"/>
    <w:rsid w:val="00E9520C"/>
    <w:rsid w:val="00E95312"/>
    <w:rsid w:val="00E95756"/>
    <w:rsid w:val="00E9597B"/>
    <w:rsid w:val="00E95C31"/>
    <w:rsid w:val="00E95E82"/>
    <w:rsid w:val="00E9636F"/>
    <w:rsid w:val="00E96F00"/>
    <w:rsid w:val="00E97306"/>
    <w:rsid w:val="00E97341"/>
    <w:rsid w:val="00E97588"/>
    <w:rsid w:val="00EA01AE"/>
    <w:rsid w:val="00EA0469"/>
    <w:rsid w:val="00EA0732"/>
    <w:rsid w:val="00EA0988"/>
    <w:rsid w:val="00EA0CAF"/>
    <w:rsid w:val="00EA0E73"/>
    <w:rsid w:val="00EA100D"/>
    <w:rsid w:val="00EA1749"/>
    <w:rsid w:val="00EA2537"/>
    <w:rsid w:val="00EA297A"/>
    <w:rsid w:val="00EA2E08"/>
    <w:rsid w:val="00EA30B6"/>
    <w:rsid w:val="00EA3233"/>
    <w:rsid w:val="00EA377D"/>
    <w:rsid w:val="00EA3852"/>
    <w:rsid w:val="00EA3A5C"/>
    <w:rsid w:val="00EA3BFB"/>
    <w:rsid w:val="00EA3CCC"/>
    <w:rsid w:val="00EA3EDF"/>
    <w:rsid w:val="00EA463D"/>
    <w:rsid w:val="00EA5160"/>
    <w:rsid w:val="00EA52AD"/>
    <w:rsid w:val="00EA541D"/>
    <w:rsid w:val="00EA5B7F"/>
    <w:rsid w:val="00EA602E"/>
    <w:rsid w:val="00EA60D4"/>
    <w:rsid w:val="00EA6254"/>
    <w:rsid w:val="00EA63A1"/>
    <w:rsid w:val="00EA7624"/>
    <w:rsid w:val="00EA763E"/>
    <w:rsid w:val="00EA77E2"/>
    <w:rsid w:val="00EB006D"/>
    <w:rsid w:val="00EB03CE"/>
    <w:rsid w:val="00EB0604"/>
    <w:rsid w:val="00EB0923"/>
    <w:rsid w:val="00EB1510"/>
    <w:rsid w:val="00EB2170"/>
    <w:rsid w:val="00EB2488"/>
    <w:rsid w:val="00EB25E1"/>
    <w:rsid w:val="00EB319B"/>
    <w:rsid w:val="00EB34E5"/>
    <w:rsid w:val="00EB384B"/>
    <w:rsid w:val="00EB3DC1"/>
    <w:rsid w:val="00EB4629"/>
    <w:rsid w:val="00EB4A9B"/>
    <w:rsid w:val="00EB4C6D"/>
    <w:rsid w:val="00EB5239"/>
    <w:rsid w:val="00EB5342"/>
    <w:rsid w:val="00EB55FD"/>
    <w:rsid w:val="00EB6AB6"/>
    <w:rsid w:val="00EB74B8"/>
    <w:rsid w:val="00EB7B1B"/>
    <w:rsid w:val="00EB7F9B"/>
    <w:rsid w:val="00EC0757"/>
    <w:rsid w:val="00EC12B9"/>
    <w:rsid w:val="00EC16FD"/>
    <w:rsid w:val="00EC1F9C"/>
    <w:rsid w:val="00EC26C5"/>
    <w:rsid w:val="00EC2C07"/>
    <w:rsid w:val="00EC2E2D"/>
    <w:rsid w:val="00EC34DB"/>
    <w:rsid w:val="00EC37FF"/>
    <w:rsid w:val="00EC3E27"/>
    <w:rsid w:val="00EC4262"/>
    <w:rsid w:val="00EC4A51"/>
    <w:rsid w:val="00EC4AED"/>
    <w:rsid w:val="00EC5017"/>
    <w:rsid w:val="00EC5306"/>
    <w:rsid w:val="00EC54D5"/>
    <w:rsid w:val="00EC5A93"/>
    <w:rsid w:val="00EC5AD8"/>
    <w:rsid w:val="00EC664E"/>
    <w:rsid w:val="00EC6ACB"/>
    <w:rsid w:val="00EC6D30"/>
    <w:rsid w:val="00EC7395"/>
    <w:rsid w:val="00EC77DA"/>
    <w:rsid w:val="00EC7AE5"/>
    <w:rsid w:val="00ED0DFF"/>
    <w:rsid w:val="00ED0EF1"/>
    <w:rsid w:val="00ED1A99"/>
    <w:rsid w:val="00ED1E44"/>
    <w:rsid w:val="00ED1E70"/>
    <w:rsid w:val="00ED2566"/>
    <w:rsid w:val="00ED2799"/>
    <w:rsid w:val="00ED31FC"/>
    <w:rsid w:val="00ED3C20"/>
    <w:rsid w:val="00ED468D"/>
    <w:rsid w:val="00ED5512"/>
    <w:rsid w:val="00ED693F"/>
    <w:rsid w:val="00ED6BAB"/>
    <w:rsid w:val="00ED6F02"/>
    <w:rsid w:val="00ED7075"/>
    <w:rsid w:val="00ED7119"/>
    <w:rsid w:val="00ED7A7E"/>
    <w:rsid w:val="00ED7D38"/>
    <w:rsid w:val="00ED7DE7"/>
    <w:rsid w:val="00ED7F57"/>
    <w:rsid w:val="00EE0B80"/>
    <w:rsid w:val="00EE0F43"/>
    <w:rsid w:val="00EE1000"/>
    <w:rsid w:val="00EE1433"/>
    <w:rsid w:val="00EE2298"/>
    <w:rsid w:val="00EE2D53"/>
    <w:rsid w:val="00EE39F8"/>
    <w:rsid w:val="00EE3B12"/>
    <w:rsid w:val="00EE3DE1"/>
    <w:rsid w:val="00EE4128"/>
    <w:rsid w:val="00EE4539"/>
    <w:rsid w:val="00EE5053"/>
    <w:rsid w:val="00EE54F9"/>
    <w:rsid w:val="00EE67D1"/>
    <w:rsid w:val="00EE6B31"/>
    <w:rsid w:val="00EE7F6F"/>
    <w:rsid w:val="00EF075A"/>
    <w:rsid w:val="00EF14C3"/>
    <w:rsid w:val="00EF1E47"/>
    <w:rsid w:val="00EF1F1F"/>
    <w:rsid w:val="00EF2525"/>
    <w:rsid w:val="00EF2778"/>
    <w:rsid w:val="00EF2DBB"/>
    <w:rsid w:val="00EF334E"/>
    <w:rsid w:val="00EF3D86"/>
    <w:rsid w:val="00EF3D8B"/>
    <w:rsid w:val="00EF401B"/>
    <w:rsid w:val="00EF4846"/>
    <w:rsid w:val="00EF4A28"/>
    <w:rsid w:val="00EF4CBE"/>
    <w:rsid w:val="00EF5472"/>
    <w:rsid w:val="00EF5BC9"/>
    <w:rsid w:val="00EF5D83"/>
    <w:rsid w:val="00EF620B"/>
    <w:rsid w:val="00EF62C7"/>
    <w:rsid w:val="00EF64CB"/>
    <w:rsid w:val="00EF653E"/>
    <w:rsid w:val="00F00A02"/>
    <w:rsid w:val="00F01489"/>
    <w:rsid w:val="00F01874"/>
    <w:rsid w:val="00F01914"/>
    <w:rsid w:val="00F01E40"/>
    <w:rsid w:val="00F02D6B"/>
    <w:rsid w:val="00F02D7F"/>
    <w:rsid w:val="00F02E35"/>
    <w:rsid w:val="00F02EBF"/>
    <w:rsid w:val="00F02F1B"/>
    <w:rsid w:val="00F03551"/>
    <w:rsid w:val="00F03C29"/>
    <w:rsid w:val="00F04216"/>
    <w:rsid w:val="00F0440E"/>
    <w:rsid w:val="00F04AFF"/>
    <w:rsid w:val="00F05471"/>
    <w:rsid w:val="00F060D8"/>
    <w:rsid w:val="00F060E5"/>
    <w:rsid w:val="00F067D0"/>
    <w:rsid w:val="00F07C0E"/>
    <w:rsid w:val="00F07CB1"/>
    <w:rsid w:val="00F10786"/>
    <w:rsid w:val="00F107A6"/>
    <w:rsid w:val="00F10A32"/>
    <w:rsid w:val="00F1163B"/>
    <w:rsid w:val="00F126D2"/>
    <w:rsid w:val="00F126DB"/>
    <w:rsid w:val="00F12CB0"/>
    <w:rsid w:val="00F13283"/>
    <w:rsid w:val="00F13B5E"/>
    <w:rsid w:val="00F143F8"/>
    <w:rsid w:val="00F146B5"/>
    <w:rsid w:val="00F152E5"/>
    <w:rsid w:val="00F1555C"/>
    <w:rsid w:val="00F1561F"/>
    <w:rsid w:val="00F156BC"/>
    <w:rsid w:val="00F16360"/>
    <w:rsid w:val="00F166B8"/>
    <w:rsid w:val="00F169DA"/>
    <w:rsid w:val="00F16F02"/>
    <w:rsid w:val="00F1714D"/>
    <w:rsid w:val="00F17347"/>
    <w:rsid w:val="00F174AF"/>
    <w:rsid w:val="00F176ED"/>
    <w:rsid w:val="00F20888"/>
    <w:rsid w:val="00F20BB0"/>
    <w:rsid w:val="00F20D8F"/>
    <w:rsid w:val="00F20EFE"/>
    <w:rsid w:val="00F215A1"/>
    <w:rsid w:val="00F22475"/>
    <w:rsid w:val="00F2248F"/>
    <w:rsid w:val="00F22552"/>
    <w:rsid w:val="00F2297C"/>
    <w:rsid w:val="00F23E96"/>
    <w:rsid w:val="00F2440E"/>
    <w:rsid w:val="00F24882"/>
    <w:rsid w:val="00F24E0C"/>
    <w:rsid w:val="00F24E9A"/>
    <w:rsid w:val="00F25E4E"/>
    <w:rsid w:val="00F263BE"/>
    <w:rsid w:val="00F26584"/>
    <w:rsid w:val="00F26665"/>
    <w:rsid w:val="00F26702"/>
    <w:rsid w:val="00F27413"/>
    <w:rsid w:val="00F2790C"/>
    <w:rsid w:val="00F3075E"/>
    <w:rsid w:val="00F30B7F"/>
    <w:rsid w:val="00F30E7C"/>
    <w:rsid w:val="00F3111C"/>
    <w:rsid w:val="00F31830"/>
    <w:rsid w:val="00F32906"/>
    <w:rsid w:val="00F32BA8"/>
    <w:rsid w:val="00F32EC4"/>
    <w:rsid w:val="00F3372B"/>
    <w:rsid w:val="00F3403E"/>
    <w:rsid w:val="00F34DC7"/>
    <w:rsid w:val="00F350CA"/>
    <w:rsid w:val="00F35F63"/>
    <w:rsid w:val="00F3624F"/>
    <w:rsid w:val="00F36B8B"/>
    <w:rsid w:val="00F373C4"/>
    <w:rsid w:val="00F373D9"/>
    <w:rsid w:val="00F37453"/>
    <w:rsid w:val="00F377B7"/>
    <w:rsid w:val="00F37B76"/>
    <w:rsid w:val="00F37CE3"/>
    <w:rsid w:val="00F37E69"/>
    <w:rsid w:val="00F4036B"/>
    <w:rsid w:val="00F40E14"/>
    <w:rsid w:val="00F41208"/>
    <w:rsid w:val="00F41849"/>
    <w:rsid w:val="00F4285E"/>
    <w:rsid w:val="00F42CE0"/>
    <w:rsid w:val="00F42E67"/>
    <w:rsid w:val="00F43937"/>
    <w:rsid w:val="00F43A7A"/>
    <w:rsid w:val="00F43CD5"/>
    <w:rsid w:val="00F447BD"/>
    <w:rsid w:val="00F4563A"/>
    <w:rsid w:val="00F45DCA"/>
    <w:rsid w:val="00F461E3"/>
    <w:rsid w:val="00F46D80"/>
    <w:rsid w:val="00F47310"/>
    <w:rsid w:val="00F479A9"/>
    <w:rsid w:val="00F504C2"/>
    <w:rsid w:val="00F5112C"/>
    <w:rsid w:val="00F51FCE"/>
    <w:rsid w:val="00F520FB"/>
    <w:rsid w:val="00F52576"/>
    <w:rsid w:val="00F52AEA"/>
    <w:rsid w:val="00F52F21"/>
    <w:rsid w:val="00F5338F"/>
    <w:rsid w:val="00F539C0"/>
    <w:rsid w:val="00F53AE4"/>
    <w:rsid w:val="00F54393"/>
    <w:rsid w:val="00F54985"/>
    <w:rsid w:val="00F55242"/>
    <w:rsid w:val="00F553A5"/>
    <w:rsid w:val="00F55A67"/>
    <w:rsid w:val="00F55E8A"/>
    <w:rsid w:val="00F56DB8"/>
    <w:rsid w:val="00F5735B"/>
    <w:rsid w:val="00F5782C"/>
    <w:rsid w:val="00F57BAE"/>
    <w:rsid w:val="00F60065"/>
    <w:rsid w:val="00F60211"/>
    <w:rsid w:val="00F6026D"/>
    <w:rsid w:val="00F6034B"/>
    <w:rsid w:val="00F610CE"/>
    <w:rsid w:val="00F61922"/>
    <w:rsid w:val="00F62887"/>
    <w:rsid w:val="00F62F3F"/>
    <w:rsid w:val="00F6328A"/>
    <w:rsid w:val="00F6343F"/>
    <w:rsid w:val="00F63A88"/>
    <w:rsid w:val="00F63B43"/>
    <w:rsid w:val="00F63E52"/>
    <w:rsid w:val="00F657A4"/>
    <w:rsid w:val="00F659CA"/>
    <w:rsid w:val="00F65E34"/>
    <w:rsid w:val="00F6700D"/>
    <w:rsid w:val="00F67D82"/>
    <w:rsid w:val="00F67F70"/>
    <w:rsid w:val="00F70241"/>
    <w:rsid w:val="00F70B79"/>
    <w:rsid w:val="00F71515"/>
    <w:rsid w:val="00F71BA8"/>
    <w:rsid w:val="00F71DF3"/>
    <w:rsid w:val="00F71FF2"/>
    <w:rsid w:val="00F7210E"/>
    <w:rsid w:val="00F72740"/>
    <w:rsid w:val="00F73363"/>
    <w:rsid w:val="00F740F7"/>
    <w:rsid w:val="00F7531B"/>
    <w:rsid w:val="00F76088"/>
    <w:rsid w:val="00F7612F"/>
    <w:rsid w:val="00F76171"/>
    <w:rsid w:val="00F773D8"/>
    <w:rsid w:val="00F77E61"/>
    <w:rsid w:val="00F77F91"/>
    <w:rsid w:val="00F77FAF"/>
    <w:rsid w:val="00F8382E"/>
    <w:rsid w:val="00F83EF0"/>
    <w:rsid w:val="00F84896"/>
    <w:rsid w:val="00F85281"/>
    <w:rsid w:val="00F85E3F"/>
    <w:rsid w:val="00F86115"/>
    <w:rsid w:val="00F86342"/>
    <w:rsid w:val="00F86CC4"/>
    <w:rsid w:val="00F86D2D"/>
    <w:rsid w:val="00F86DEE"/>
    <w:rsid w:val="00F87078"/>
    <w:rsid w:val="00F87453"/>
    <w:rsid w:val="00F8753F"/>
    <w:rsid w:val="00F902E6"/>
    <w:rsid w:val="00F90988"/>
    <w:rsid w:val="00F90A8D"/>
    <w:rsid w:val="00F90DAB"/>
    <w:rsid w:val="00F90EFC"/>
    <w:rsid w:val="00F91273"/>
    <w:rsid w:val="00F913B0"/>
    <w:rsid w:val="00F9239F"/>
    <w:rsid w:val="00F92691"/>
    <w:rsid w:val="00F943C1"/>
    <w:rsid w:val="00F94529"/>
    <w:rsid w:val="00F94BD0"/>
    <w:rsid w:val="00F9546D"/>
    <w:rsid w:val="00F95598"/>
    <w:rsid w:val="00F95822"/>
    <w:rsid w:val="00F95C38"/>
    <w:rsid w:val="00F95C45"/>
    <w:rsid w:val="00F961B8"/>
    <w:rsid w:val="00F96767"/>
    <w:rsid w:val="00F973A6"/>
    <w:rsid w:val="00F977EE"/>
    <w:rsid w:val="00F978CE"/>
    <w:rsid w:val="00F97F20"/>
    <w:rsid w:val="00FA108C"/>
    <w:rsid w:val="00FA159F"/>
    <w:rsid w:val="00FA1B25"/>
    <w:rsid w:val="00FA2224"/>
    <w:rsid w:val="00FA27F7"/>
    <w:rsid w:val="00FA2E24"/>
    <w:rsid w:val="00FA2E5C"/>
    <w:rsid w:val="00FA3202"/>
    <w:rsid w:val="00FA32C8"/>
    <w:rsid w:val="00FA3871"/>
    <w:rsid w:val="00FA3ABA"/>
    <w:rsid w:val="00FA4CFA"/>
    <w:rsid w:val="00FA50D0"/>
    <w:rsid w:val="00FA5162"/>
    <w:rsid w:val="00FA534E"/>
    <w:rsid w:val="00FA5C1A"/>
    <w:rsid w:val="00FA6987"/>
    <w:rsid w:val="00FA69FC"/>
    <w:rsid w:val="00FA6A9E"/>
    <w:rsid w:val="00FA6F0D"/>
    <w:rsid w:val="00FA7217"/>
    <w:rsid w:val="00FA744B"/>
    <w:rsid w:val="00FA760E"/>
    <w:rsid w:val="00FB093C"/>
    <w:rsid w:val="00FB124B"/>
    <w:rsid w:val="00FB189B"/>
    <w:rsid w:val="00FB1C02"/>
    <w:rsid w:val="00FB1C73"/>
    <w:rsid w:val="00FB1DCB"/>
    <w:rsid w:val="00FB218A"/>
    <w:rsid w:val="00FB238F"/>
    <w:rsid w:val="00FB2BF5"/>
    <w:rsid w:val="00FB2D58"/>
    <w:rsid w:val="00FB2F15"/>
    <w:rsid w:val="00FB31F1"/>
    <w:rsid w:val="00FB329B"/>
    <w:rsid w:val="00FB4402"/>
    <w:rsid w:val="00FB46C2"/>
    <w:rsid w:val="00FB47A7"/>
    <w:rsid w:val="00FB4AC8"/>
    <w:rsid w:val="00FB4FE7"/>
    <w:rsid w:val="00FB5C86"/>
    <w:rsid w:val="00FB5E7D"/>
    <w:rsid w:val="00FB6530"/>
    <w:rsid w:val="00FB6D60"/>
    <w:rsid w:val="00FB7679"/>
    <w:rsid w:val="00FB7F12"/>
    <w:rsid w:val="00FB7FDA"/>
    <w:rsid w:val="00FC0251"/>
    <w:rsid w:val="00FC0794"/>
    <w:rsid w:val="00FC0910"/>
    <w:rsid w:val="00FC0C1E"/>
    <w:rsid w:val="00FC15DB"/>
    <w:rsid w:val="00FC19CD"/>
    <w:rsid w:val="00FC1B31"/>
    <w:rsid w:val="00FC1EB4"/>
    <w:rsid w:val="00FC2262"/>
    <w:rsid w:val="00FC28C9"/>
    <w:rsid w:val="00FC3281"/>
    <w:rsid w:val="00FC3912"/>
    <w:rsid w:val="00FC5034"/>
    <w:rsid w:val="00FC5082"/>
    <w:rsid w:val="00FC50E9"/>
    <w:rsid w:val="00FC5952"/>
    <w:rsid w:val="00FC5BD4"/>
    <w:rsid w:val="00FC5C5E"/>
    <w:rsid w:val="00FC635C"/>
    <w:rsid w:val="00FC671A"/>
    <w:rsid w:val="00FC681A"/>
    <w:rsid w:val="00FC6F54"/>
    <w:rsid w:val="00FC7252"/>
    <w:rsid w:val="00FC72A9"/>
    <w:rsid w:val="00FC734E"/>
    <w:rsid w:val="00FC768C"/>
    <w:rsid w:val="00FC7DD1"/>
    <w:rsid w:val="00FD048D"/>
    <w:rsid w:val="00FD180C"/>
    <w:rsid w:val="00FD1F10"/>
    <w:rsid w:val="00FD2308"/>
    <w:rsid w:val="00FD28D8"/>
    <w:rsid w:val="00FD31EA"/>
    <w:rsid w:val="00FD3998"/>
    <w:rsid w:val="00FD3CE9"/>
    <w:rsid w:val="00FD3E56"/>
    <w:rsid w:val="00FD4891"/>
    <w:rsid w:val="00FD4A14"/>
    <w:rsid w:val="00FD5198"/>
    <w:rsid w:val="00FD57C6"/>
    <w:rsid w:val="00FD6147"/>
    <w:rsid w:val="00FD6CF7"/>
    <w:rsid w:val="00FD7573"/>
    <w:rsid w:val="00FD77EB"/>
    <w:rsid w:val="00FD7B55"/>
    <w:rsid w:val="00FD7C47"/>
    <w:rsid w:val="00FD7D9C"/>
    <w:rsid w:val="00FE0421"/>
    <w:rsid w:val="00FE0ED3"/>
    <w:rsid w:val="00FE13F8"/>
    <w:rsid w:val="00FE14AD"/>
    <w:rsid w:val="00FE1AAD"/>
    <w:rsid w:val="00FE1AF8"/>
    <w:rsid w:val="00FE214E"/>
    <w:rsid w:val="00FE2484"/>
    <w:rsid w:val="00FE253B"/>
    <w:rsid w:val="00FE2890"/>
    <w:rsid w:val="00FE2B00"/>
    <w:rsid w:val="00FE31D5"/>
    <w:rsid w:val="00FE548E"/>
    <w:rsid w:val="00FE5701"/>
    <w:rsid w:val="00FE5836"/>
    <w:rsid w:val="00FE6D7E"/>
    <w:rsid w:val="00FE7204"/>
    <w:rsid w:val="00FE738B"/>
    <w:rsid w:val="00FE7FC0"/>
    <w:rsid w:val="00FF0441"/>
    <w:rsid w:val="00FF044C"/>
    <w:rsid w:val="00FF05BD"/>
    <w:rsid w:val="00FF1062"/>
    <w:rsid w:val="00FF1172"/>
    <w:rsid w:val="00FF176F"/>
    <w:rsid w:val="00FF1EA6"/>
    <w:rsid w:val="00FF2013"/>
    <w:rsid w:val="00FF237F"/>
    <w:rsid w:val="00FF26C6"/>
    <w:rsid w:val="00FF28A5"/>
    <w:rsid w:val="00FF3E08"/>
    <w:rsid w:val="00FF424A"/>
    <w:rsid w:val="00FF4516"/>
    <w:rsid w:val="00FF6269"/>
    <w:rsid w:val="00FF6680"/>
    <w:rsid w:val="00FF683B"/>
    <w:rsid w:val="00FF6A5D"/>
    <w:rsid w:val="00FF7A4B"/>
    <w:rsid w:val="00FF7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66A"/>
  <w15:docId w15:val="{E0E7C91C-5318-45B1-BB25-637C88B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9C"/>
    <w:pPr>
      <w:spacing w:before="120" w:after="120" w:line="276" w:lineRule="auto"/>
    </w:pPr>
    <w:rPr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635B66"/>
    <w:pPr>
      <w:keepNext/>
      <w:keepLines/>
      <w:numPr>
        <w:numId w:val="1"/>
      </w:numPr>
      <w:spacing w:before="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aliases w:val="Sub-heading,Sub-heading Char Char Char,Sub-heading Char Char1,Überschrift 2 Char Char Char,Überschrift 2 Char Char1,Überschrift 2 Char1 Char,Überschrift 2 Char2"/>
    <w:basedOn w:val="Normal"/>
    <w:next w:val="Normal"/>
    <w:link w:val="Heading2Char"/>
    <w:unhideWhenUsed/>
    <w:qFormat/>
    <w:rsid w:val="00EC2C0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aliases w:val="1.2.3,1.2.3.,H3,Level 1 - 1,Minor,Paragraph,h3"/>
    <w:basedOn w:val="Normal"/>
    <w:next w:val="Normal"/>
    <w:link w:val="Heading3Char"/>
    <w:unhideWhenUsed/>
    <w:qFormat/>
    <w:rsid w:val="00EC2C0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EC2C0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EC2C0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nhideWhenUsed/>
    <w:qFormat/>
    <w:rsid w:val="00EC2C0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aliases w:val="Side Caption"/>
    <w:basedOn w:val="Normal"/>
    <w:next w:val="Normal"/>
    <w:link w:val="Heading7Char"/>
    <w:unhideWhenUsed/>
    <w:qFormat/>
    <w:rsid w:val="00EC2C0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EC2C0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aliases w:val="App1,Appendix2,FH,Figure Heading,Legal Level 1.1.1.1."/>
    <w:basedOn w:val="Normal"/>
    <w:next w:val="Normal"/>
    <w:link w:val="Heading9Char"/>
    <w:unhideWhenUsed/>
    <w:qFormat/>
    <w:rsid w:val="00EC2C0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800"/>
    <w:rPr>
      <w:rFonts w:ascii="Tahoma" w:hAnsi="Tahoma" w:cs="Tahoma"/>
      <w:sz w:val="16"/>
      <w:szCs w:val="16"/>
    </w:rPr>
  </w:style>
  <w:style w:type="paragraph" w:customStyle="1" w:styleId="TableRow">
    <w:name w:val="Table Row"/>
    <w:rsid w:val="00E65800"/>
    <w:pPr>
      <w:keepNext/>
      <w:spacing w:before="40" w:after="40"/>
    </w:pPr>
    <w:rPr>
      <w:rFonts w:ascii="Times New Roman" w:hAnsi="Times New Roman"/>
      <w:lang w:val="en-NZ" w:eastAsia="en-AU"/>
    </w:rPr>
  </w:style>
  <w:style w:type="paragraph" w:customStyle="1" w:styleId="FoodstuffsCoverAMSLine1">
    <w:name w:val="Foodstuffs Cover AMS Line 1"/>
    <w:next w:val="FoodstuffsCoverLine2"/>
    <w:rsid w:val="00E65800"/>
    <w:pPr>
      <w:spacing w:before="120" w:after="120"/>
      <w:jc w:val="center"/>
    </w:pPr>
    <w:rPr>
      <w:rFonts w:ascii="Book Antiqua" w:hAnsi="Book Antiqua"/>
      <w:smallCaps/>
      <w:sz w:val="36"/>
      <w:szCs w:val="36"/>
      <w:lang w:val="en-NZ" w:eastAsia="en-AU"/>
    </w:rPr>
  </w:style>
  <w:style w:type="paragraph" w:customStyle="1" w:styleId="FoodstuffsCoverLine2">
    <w:name w:val="Foodstuffs Cover Line 2"/>
    <w:basedOn w:val="FoodstuffsCoverAMSLine1"/>
    <w:next w:val="Normal"/>
    <w:rsid w:val="00E65800"/>
    <w:pPr>
      <w:spacing w:before="240" w:after="240"/>
    </w:pPr>
    <w:rPr>
      <w:rFonts w:ascii="Arial Unicode MS" w:eastAsia="Arial Unicode MS" w:hAnsi="Arial Unicode MS"/>
      <w:smallCaps w:val="0"/>
      <w:sz w:val="56"/>
      <w:szCs w:val="56"/>
    </w:rPr>
  </w:style>
  <w:style w:type="character" w:styleId="PlaceholderText">
    <w:name w:val="Placeholder Text"/>
    <w:uiPriority w:val="99"/>
    <w:semiHidden/>
    <w:rsid w:val="00E65800"/>
    <w:rPr>
      <w:color w:val="808080"/>
    </w:rPr>
  </w:style>
  <w:style w:type="paragraph" w:customStyle="1" w:styleId="BodyTextFoodstuffs">
    <w:name w:val="Body Text Foodstuffs"/>
    <w:basedOn w:val="BodyText"/>
    <w:rsid w:val="00E65800"/>
    <w:pPr>
      <w:spacing w:line="240" w:lineRule="auto"/>
    </w:pPr>
    <w:rPr>
      <w:rFonts w:ascii="Arial" w:hAnsi="Arial"/>
      <w:szCs w:val="24"/>
      <w:lang w:val="en-NZ"/>
    </w:rPr>
  </w:style>
  <w:style w:type="paragraph" w:customStyle="1" w:styleId="TableHeading">
    <w:name w:val="Table Heading"/>
    <w:next w:val="TableRow"/>
    <w:rsid w:val="00E65800"/>
    <w:pPr>
      <w:keepNext/>
      <w:spacing w:before="40" w:after="40"/>
      <w:jc w:val="center"/>
    </w:pPr>
    <w:rPr>
      <w:rFonts w:ascii="Arial" w:hAnsi="Arial"/>
      <w:b/>
      <w:sz w:val="16"/>
      <w:lang w:val="en-NZ" w:eastAsia="en-AU"/>
    </w:rPr>
  </w:style>
  <w:style w:type="paragraph" w:styleId="BodyText">
    <w:name w:val="Body Text"/>
    <w:basedOn w:val="Normal"/>
    <w:link w:val="BodyTextChar"/>
    <w:uiPriority w:val="99"/>
    <w:unhideWhenUsed/>
    <w:rsid w:val="00E65800"/>
  </w:style>
  <w:style w:type="character" w:customStyle="1" w:styleId="BodyTextChar">
    <w:name w:val="Body Text Char"/>
    <w:basedOn w:val="DefaultParagraphFont"/>
    <w:link w:val="BodyText"/>
    <w:uiPriority w:val="99"/>
    <w:rsid w:val="00E65800"/>
  </w:style>
  <w:style w:type="character" w:styleId="Hyperlink">
    <w:name w:val="Hyperlink"/>
    <w:uiPriority w:val="99"/>
    <w:rsid w:val="00E65800"/>
    <w:rPr>
      <w:color w:val="0000FF"/>
      <w:u w:val="single"/>
    </w:rPr>
  </w:style>
  <w:style w:type="paragraph" w:styleId="ListParagraph">
    <w:name w:val="List Paragraph"/>
    <w:aliases w:val="Heading2,Use Case List Paragraph,List Paragraph1,Body Bullet,Bulleted Text,Bullet for no #'s,B1,bu1,bu1 + Before:  0 pt,After:  6 pt,Ref,Figure_name,List Paragraph11,b1,Table Number Paragraph,Colorful List - Accent 11,List Paragraph 1,lp1"/>
    <w:basedOn w:val="Normal"/>
    <w:link w:val="ListParagraphChar"/>
    <w:uiPriority w:val="34"/>
    <w:qFormat/>
    <w:rsid w:val="00E65800"/>
    <w:pPr>
      <w:spacing w:after="0" w:line="240" w:lineRule="auto"/>
      <w:ind w:left="720"/>
    </w:pPr>
    <w:rPr>
      <w:lang w:val="en-NZ" w:eastAsia="en-NZ"/>
    </w:rPr>
  </w:style>
  <w:style w:type="paragraph" w:styleId="BlockText">
    <w:name w:val="Block Text"/>
    <w:basedOn w:val="Normal"/>
    <w:rsid w:val="00E65800"/>
    <w:pPr>
      <w:spacing w:after="0" w:line="240" w:lineRule="auto"/>
      <w:jc w:val="both"/>
    </w:pPr>
    <w:rPr>
      <w:rFonts w:ascii="Arial" w:hAnsi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7A"/>
  </w:style>
  <w:style w:type="paragraph" w:styleId="Footer">
    <w:name w:val="footer"/>
    <w:basedOn w:val="Normal"/>
    <w:link w:val="FooterChar"/>
    <w:uiPriority w:val="99"/>
    <w:unhideWhenUsed/>
    <w:rsid w:val="0060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7A"/>
  </w:style>
  <w:style w:type="table" w:styleId="TableGrid">
    <w:name w:val="Table Grid"/>
    <w:basedOn w:val="TableNormal"/>
    <w:uiPriority w:val="59"/>
    <w:rsid w:val="00195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95E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95E8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rsid w:val="00635B66"/>
    <w:rPr>
      <w:rFonts w:ascii="Cambria" w:hAnsi="Cambria"/>
      <w:b/>
      <w:bCs/>
      <w:color w:val="365F91"/>
      <w:sz w:val="28"/>
      <w:szCs w:val="28"/>
      <w:lang w:val="en-AU" w:eastAsia="en-AU"/>
    </w:rPr>
  </w:style>
  <w:style w:type="character" w:customStyle="1" w:styleId="Heading2Char">
    <w:name w:val="Heading 2 Char"/>
    <w:aliases w:val="Sub-heading Char,Sub-heading Char Char Char Char,Sub-heading Char Char1 Char,Überschrift 2 Char Char Char Char,Überschrift 2 Char Char1 Char,Überschrift 2 Char1 Char Char,Überschrift 2 Char2 Char"/>
    <w:link w:val="Heading2"/>
    <w:rsid w:val="00EC2C07"/>
    <w:rPr>
      <w:rFonts w:ascii="Cambria" w:hAnsi="Cambria"/>
      <w:b/>
      <w:bCs/>
      <w:color w:val="4F81BD"/>
      <w:sz w:val="26"/>
      <w:szCs w:val="26"/>
      <w:lang w:val="en-AU" w:eastAsia="en-AU"/>
    </w:rPr>
  </w:style>
  <w:style w:type="character" w:customStyle="1" w:styleId="Heading3Char">
    <w:name w:val="Heading 3 Char"/>
    <w:aliases w:val="1.2.3 Char,1.2.3. Char,H3 Char,Level 1 - 1 Char,Minor Char,Paragraph Char,h3 Char"/>
    <w:link w:val="Heading3"/>
    <w:rsid w:val="00EC2C07"/>
    <w:rPr>
      <w:rFonts w:ascii="Cambria" w:hAnsi="Cambria"/>
      <w:b/>
      <w:bCs/>
      <w:color w:val="4F81BD"/>
      <w:sz w:val="22"/>
      <w:szCs w:val="22"/>
      <w:lang w:val="en-AU" w:eastAsia="en-AU"/>
    </w:rPr>
  </w:style>
  <w:style w:type="character" w:customStyle="1" w:styleId="Heading4Char">
    <w:name w:val="Heading 4 Char"/>
    <w:link w:val="Heading4"/>
    <w:rsid w:val="00EC2C07"/>
    <w:rPr>
      <w:rFonts w:ascii="Cambria" w:hAnsi="Cambria"/>
      <w:b/>
      <w:bCs/>
      <w:i/>
      <w:iCs/>
      <w:color w:val="4F81BD"/>
      <w:sz w:val="22"/>
      <w:szCs w:val="22"/>
      <w:lang w:val="en-AU" w:eastAsia="en-AU"/>
    </w:rPr>
  </w:style>
  <w:style w:type="character" w:customStyle="1" w:styleId="Heading5Char">
    <w:name w:val="Heading 5 Char"/>
    <w:link w:val="Heading5"/>
    <w:rsid w:val="00EC2C07"/>
    <w:rPr>
      <w:rFonts w:ascii="Cambria" w:hAnsi="Cambria"/>
      <w:color w:val="243F60"/>
      <w:sz w:val="22"/>
      <w:szCs w:val="22"/>
      <w:lang w:val="en-AU" w:eastAsia="en-AU"/>
    </w:rPr>
  </w:style>
  <w:style w:type="character" w:customStyle="1" w:styleId="Heading6Char">
    <w:name w:val="Heading 6 Char"/>
    <w:link w:val="Heading6"/>
    <w:rsid w:val="00EC2C07"/>
    <w:rPr>
      <w:rFonts w:ascii="Cambria" w:hAnsi="Cambria"/>
      <w:i/>
      <w:iCs/>
      <w:color w:val="243F60"/>
      <w:sz w:val="22"/>
      <w:szCs w:val="22"/>
      <w:lang w:val="en-AU" w:eastAsia="en-AU"/>
    </w:rPr>
  </w:style>
  <w:style w:type="character" w:customStyle="1" w:styleId="Heading7Char">
    <w:name w:val="Heading 7 Char"/>
    <w:aliases w:val="Side Caption Char"/>
    <w:link w:val="Heading7"/>
    <w:rsid w:val="00EC2C07"/>
    <w:rPr>
      <w:rFonts w:ascii="Cambria" w:hAnsi="Cambria"/>
      <w:i/>
      <w:iCs/>
      <w:color w:val="404040"/>
      <w:sz w:val="22"/>
      <w:szCs w:val="22"/>
      <w:lang w:val="en-AU" w:eastAsia="en-AU"/>
    </w:rPr>
  </w:style>
  <w:style w:type="character" w:customStyle="1" w:styleId="Heading8Char">
    <w:name w:val="Heading 8 Char"/>
    <w:link w:val="Heading8"/>
    <w:rsid w:val="00EC2C07"/>
    <w:rPr>
      <w:rFonts w:ascii="Cambria" w:hAnsi="Cambria"/>
      <w:color w:val="404040"/>
      <w:lang w:val="en-AU" w:eastAsia="en-AU"/>
    </w:rPr>
  </w:style>
  <w:style w:type="character" w:customStyle="1" w:styleId="Heading9Char">
    <w:name w:val="Heading 9 Char"/>
    <w:aliases w:val="App1 Char,Appendix2 Char,FH Char,Figure Heading Char,Legal Level 1.1.1.1. Char"/>
    <w:link w:val="Heading9"/>
    <w:rsid w:val="00EC2C07"/>
    <w:rPr>
      <w:rFonts w:ascii="Cambria" w:hAnsi="Cambria"/>
      <w:i/>
      <w:iCs/>
      <w:color w:val="404040"/>
      <w:lang w:val="en-AU" w:eastAsia="en-AU"/>
    </w:rPr>
  </w:style>
  <w:style w:type="paragraph" w:styleId="NoSpacing">
    <w:name w:val="No Spacing"/>
    <w:link w:val="NoSpacingChar"/>
    <w:uiPriority w:val="1"/>
    <w:qFormat/>
    <w:rsid w:val="00EC2C07"/>
    <w:rPr>
      <w:sz w:val="22"/>
      <w:szCs w:val="22"/>
      <w:lang w:val="en-AU" w:eastAsia="en-AU"/>
    </w:rPr>
  </w:style>
  <w:style w:type="paragraph" w:customStyle="1" w:styleId="Bodytext0">
    <w:name w:val="Bodytext"/>
    <w:basedOn w:val="Normal"/>
    <w:rsid w:val="00B24B71"/>
    <w:pPr>
      <w:widowControl w:val="0"/>
      <w:spacing w:before="26" w:after="240" w:line="240" w:lineRule="atLeast"/>
      <w:ind w:left="1080" w:right="115"/>
      <w:jc w:val="both"/>
    </w:pPr>
    <w:rPr>
      <w:rFonts w:ascii="Arial" w:hAnsi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A3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7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3A37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7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A376D"/>
    <w:rPr>
      <w:b/>
      <w:bCs/>
      <w:sz w:val="20"/>
      <w:szCs w:val="20"/>
    </w:rPr>
  </w:style>
  <w:style w:type="table" w:styleId="MediumGrid3-Accent1">
    <w:name w:val="Medium Grid 3 Accent 1"/>
    <w:basedOn w:val="TableNormal"/>
    <w:uiPriority w:val="69"/>
    <w:rsid w:val="009A784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99"/>
    <w:pPr>
      <w:numPr>
        <w:numId w:val="0"/>
      </w:numPr>
      <w:spacing w:before="480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15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9FF"/>
    <w:pPr>
      <w:tabs>
        <w:tab w:val="left" w:pos="880"/>
        <w:tab w:val="right" w:leader="dot" w:pos="963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599"/>
    <w:pPr>
      <w:spacing w:after="100"/>
      <w:ind w:left="440"/>
    </w:pPr>
  </w:style>
  <w:style w:type="paragraph" w:customStyle="1" w:styleId="TableColumnHeader">
    <w:name w:val="TableColumnHeader"/>
    <w:rsid w:val="00B1216F"/>
    <w:pPr>
      <w:spacing w:before="40" w:after="40"/>
    </w:pPr>
    <w:rPr>
      <w:rFonts w:ascii="Arial" w:hAnsi="Arial"/>
      <w:b/>
      <w:i/>
      <w:sz w:val="16"/>
    </w:rPr>
  </w:style>
  <w:style w:type="paragraph" w:customStyle="1" w:styleId="TableText">
    <w:name w:val="TableText"/>
    <w:aliases w:val="TT"/>
    <w:link w:val="TableTextChar"/>
    <w:rsid w:val="00B1216F"/>
    <w:pPr>
      <w:tabs>
        <w:tab w:val="left" w:pos="864"/>
        <w:tab w:val="left" w:pos="10800"/>
      </w:tabs>
      <w:spacing w:before="30" w:after="30"/>
    </w:pPr>
    <w:rPr>
      <w:rFonts w:ascii="Arial" w:hAnsi="Arial"/>
      <w:sz w:val="16"/>
    </w:rPr>
  </w:style>
  <w:style w:type="character" w:customStyle="1" w:styleId="TableTextChar">
    <w:name w:val="TableText Char"/>
    <w:aliases w:val="TT Char"/>
    <w:link w:val="TableText"/>
    <w:rsid w:val="00B1216F"/>
    <w:rPr>
      <w:rFonts w:ascii="Arial" w:eastAsia="Times New Roman" w:hAnsi="Arial" w:cs="Times New Roman"/>
      <w:sz w:val="16"/>
      <w:szCs w:val="20"/>
      <w:lang w:val="en-US" w:eastAsia="en-US"/>
    </w:rPr>
  </w:style>
  <w:style w:type="paragraph" w:customStyle="1" w:styleId="Tabletext0">
    <w:name w:val="Table text"/>
    <w:basedOn w:val="Normal"/>
    <w:rsid w:val="00424082"/>
    <w:pPr>
      <w:spacing w:before="0" w:after="0" w:line="240" w:lineRule="auto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Heading2 Char,Use Case List Paragraph Char,List Paragraph1 Char,Body Bullet Char,Bulleted Text Char,Bullet for no #'s Char,B1 Char,bu1 Char,bu1 + Before:  0 pt Char,After:  6 pt Char,Ref Char,Figure_name Char,List Paragraph11 Char"/>
    <w:link w:val="ListParagraph"/>
    <w:uiPriority w:val="34"/>
    <w:rsid w:val="00424082"/>
    <w:rPr>
      <w:rFonts w:ascii="Calibri" w:hAnsi="Calibri" w:cs="Times New Roman"/>
      <w:lang w:val="en-NZ" w:eastAsia="en-NZ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1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19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nhideWhenUsed/>
    <w:rsid w:val="00980C45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2216E7"/>
    <w:rPr>
      <w:sz w:val="22"/>
      <w:szCs w:val="22"/>
      <w:lang w:val="en-AU" w:eastAsia="en-AU"/>
    </w:rPr>
  </w:style>
  <w:style w:type="paragraph" w:customStyle="1" w:styleId="Requirementsnumbering1">
    <w:name w:val="Requirements numbering1"/>
    <w:basedOn w:val="Normal"/>
    <w:uiPriority w:val="99"/>
    <w:rsid w:val="00B73B7F"/>
    <w:pPr>
      <w:numPr>
        <w:numId w:val="3"/>
      </w:numPr>
      <w:spacing w:before="0" w:after="0" w:line="240" w:lineRule="auto"/>
      <w:outlineLvl w:val="0"/>
    </w:pPr>
    <w:rPr>
      <w:rFonts w:ascii="Helvetica" w:hAnsi="Helvetica"/>
      <w:sz w:val="18"/>
      <w:szCs w:val="20"/>
      <w:lang w:val="en-GB" w:eastAsia="en-US"/>
    </w:rPr>
  </w:style>
  <w:style w:type="paragraph" w:customStyle="1" w:styleId="Indent1">
    <w:name w:val="Indent1"/>
    <w:basedOn w:val="Normal"/>
    <w:link w:val="Indent1Char"/>
    <w:rsid w:val="00044554"/>
    <w:pPr>
      <w:spacing w:before="60" w:after="60" w:line="240" w:lineRule="auto"/>
      <w:ind w:left="720"/>
    </w:pPr>
    <w:rPr>
      <w:rFonts w:ascii="Verdana" w:hAnsi="Verdana"/>
      <w:sz w:val="20"/>
      <w:szCs w:val="20"/>
      <w:lang w:val="en-GB" w:eastAsia="en-GB"/>
    </w:rPr>
  </w:style>
  <w:style w:type="character" w:customStyle="1" w:styleId="Indent1Char">
    <w:name w:val="Indent1 Char"/>
    <w:basedOn w:val="DefaultParagraphFont"/>
    <w:link w:val="Indent1"/>
    <w:rsid w:val="00044554"/>
    <w:rPr>
      <w:rFonts w:ascii="Verdana" w:hAnsi="Verdana"/>
      <w:lang w:val="en-GB" w:eastAsia="en-GB"/>
    </w:rPr>
  </w:style>
  <w:style w:type="paragraph" w:customStyle="1" w:styleId="Body1">
    <w:name w:val="Body1"/>
    <w:basedOn w:val="Normal"/>
    <w:rsid w:val="0071577E"/>
    <w:pPr>
      <w:spacing w:before="0" w:line="240" w:lineRule="auto"/>
      <w:ind w:left="709"/>
    </w:pPr>
    <w:rPr>
      <w:rFonts w:ascii="Verdana" w:hAnsi="Verdana" w:cs="Arial"/>
      <w:sz w:val="20"/>
      <w:szCs w:val="20"/>
      <w:lang w:val="en-GB" w:eastAsia="en-GB"/>
    </w:rPr>
  </w:style>
  <w:style w:type="paragraph" w:customStyle="1" w:styleId="TableText1">
    <w:name w:val="Table Text"/>
    <w:basedOn w:val="BodyText"/>
    <w:rsid w:val="007F7FF1"/>
    <w:pPr>
      <w:overflowPunct w:val="0"/>
      <w:autoSpaceDE w:val="0"/>
      <w:autoSpaceDN w:val="0"/>
      <w:adjustRightInd w:val="0"/>
      <w:spacing w:before="0" w:after="0" w:line="240" w:lineRule="auto"/>
      <w:ind w:left="28" w:right="28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FormatvorlageFrutiger4516ptUnterstrichenLinks0cm">
    <w:name w:val="Formatvorlage Frutiger 45 16 pt Unterstrichen Links:  0 cm"/>
    <w:basedOn w:val="Normal"/>
    <w:uiPriority w:val="99"/>
    <w:rsid w:val="00407C4D"/>
    <w:pPr>
      <w:widowControl w:val="0"/>
      <w:spacing w:before="0" w:after="180" w:line="240" w:lineRule="auto"/>
    </w:pPr>
    <w:rPr>
      <w:rFonts w:ascii="Frutiger LT Std 45 Light" w:hAnsi="Frutiger LT Std 45 Light"/>
      <w:sz w:val="32"/>
      <w:szCs w:val="24"/>
      <w:u w:val="single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DA38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Default">
    <w:name w:val="Default"/>
    <w:rsid w:val="00F311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tyle1">
    <w:name w:val="Style1"/>
    <w:uiPriority w:val="99"/>
    <w:rsid w:val="00F3111C"/>
    <w:pPr>
      <w:numPr>
        <w:numId w:val="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4E60C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57AB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EAE"/>
    <w:pPr>
      <w:spacing w:before="0" w:after="0" w:line="240" w:lineRule="auto"/>
    </w:pPr>
    <w:rPr>
      <w:rFonts w:eastAsiaTheme="minorHAnsi" w:cs="Calibri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50EAE"/>
    <w:rPr>
      <w:rFonts w:eastAsiaTheme="minorHAnsi" w:cs="Calibri"/>
      <w:sz w:val="22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2C6B40"/>
    <w:rPr>
      <w:rFonts w:ascii="Times New Roman" w:hAnsi="Times New Roman"/>
      <w:lang w:val="en-GB" w:eastAsia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8">
    <w:name w:val="toc 8"/>
    <w:basedOn w:val="Normal"/>
    <w:next w:val="Normal"/>
    <w:autoRedefine/>
    <w:uiPriority w:val="39"/>
    <w:semiHidden/>
    <w:unhideWhenUsed/>
    <w:rsid w:val="00EB384B"/>
    <w:pPr>
      <w:spacing w:after="100"/>
      <w:ind w:left="1540"/>
    </w:pPr>
  </w:style>
  <w:style w:type="paragraph" w:customStyle="1" w:styleId="body10">
    <w:name w:val="body1"/>
    <w:basedOn w:val="Normal"/>
    <w:rsid w:val="004470F1"/>
    <w:pPr>
      <w:spacing w:before="113" w:after="113" w:line="240" w:lineRule="auto"/>
    </w:pPr>
    <w:rPr>
      <w:rFonts w:ascii="Verdana" w:hAnsi="Verdana" w:cs="Arial"/>
      <w:sz w:val="20"/>
      <w:szCs w:val="20"/>
      <w:lang w:val="en-US" w:eastAsia="en-US"/>
    </w:rPr>
  </w:style>
  <w:style w:type="character" w:customStyle="1" w:styleId="mc-highlightsearch11">
    <w:name w:val="mc-highlightsearch11"/>
    <w:basedOn w:val="DefaultParagraphFont"/>
    <w:rsid w:val="004470F1"/>
    <w:rPr>
      <w:color w:val="000000"/>
      <w:shd w:val="clear" w:color="auto" w:fill="FFFF66"/>
    </w:rPr>
  </w:style>
  <w:style w:type="character" w:customStyle="1" w:styleId="mc-highlightsearch21">
    <w:name w:val="mc-highlightsearch21"/>
    <w:basedOn w:val="DefaultParagraphFont"/>
    <w:rsid w:val="004470F1"/>
    <w:rPr>
      <w:color w:val="000000"/>
      <w:shd w:val="clear" w:color="auto" w:fill="A0FFFF"/>
    </w:rPr>
  </w:style>
  <w:style w:type="character" w:customStyle="1" w:styleId="NoSpacingChar">
    <w:name w:val="No Spacing Char"/>
    <w:basedOn w:val="DefaultParagraphFont"/>
    <w:link w:val="NoSpacing"/>
    <w:uiPriority w:val="1"/>
    <w:rsid w:val="00D064DC"/>
    <w:rPr>
      <w:sz w:val="22"/>
      <w:szCs w:val="22"/>
      <w:lang w:val="en-AU" w:eastAsia="en-AU"/>
    </w:rPr>
  </w:style>
  <w:style w:type="paragraph" w:customStyle="1" w:styleId="BodyBull2">
    <w:name w:val="BodyBull2"/>
    <w:basedOn w:val="Normal"/>
    <w:rsid w:val="007E7EA6"/>
    <w:pPr>
      <w:numPr>
        <w:numId w:val="6"/>
      </w:numPr>
      <w:spacing w:before="60" w:after="60" w:line="240" w:lineRule="atLeast"/>
      <w:ind w:right="115"/>
      <w:jc w:val="both"/>
    </w:pPr>
    <w:rPr>
      <w:rFonts w:ascii="Arial" w:hAnsi="Arial"/>
      <w:iCs/>
      <w:sz w:val="20"/>
      <w:szCs w:val="20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1F4B22"/>
    <w:pPr>
      <w:tabs>
        <w:tab w:val="decimal" w:pos="360"/>
      </w:tabs>
      <w:spacing w:before="0" w:after="200"/>
    </w:pPr>
    <w:rPr>
      <w:rFonts w:eastAsia="Calibri" w:cs="Arial"/>
      <w:lang w:val="en-US" w:eastAsia="ja-JP"/>
    </w:rPr>
  </w:style>
  <w:style w:type="paragraph" w:customStyle="1" w:styleId="Normal2">
    <w:name w:val="Normal2"/>
    <w:basedOn w:val="Normal"/>
    <w:rsid w:val="0042663A"/>
    <w:pPr>
      <w:overflowPunct w:val="0"/>
      <w:autoSpaceDE w:val="0"/>
      <w:autoSpaceDN w:val="0"/>
      <w:adjustRightInd w:val="0"/>
      <w:spacing w:before="0" w:line="240" w:lineRule="auto"/>
      <w:ind w:left="720"/>
      <w:textAlignment w:val="baseline"/>
    </w:pPr>
    <w:rPr>
      <w:rFonts w:ascii="Arial" w:hAnsi="Arial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font0">
    <w:name w:val="font0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lang w:val="en-US" w:eastAsia="en-US"/>
    </w:rPr>
  </w:style>
  <w:style w:type="paragraph" w:customStyle="1" w:styleId="font5">
    <w:name w:val="font5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000000"/>
      <w:lang w:val="en-US" w:eastAsia="en-US"/>
    </w:rPr>
  </w:style>
  <w:style w:type="paragraph" w:customStyle="1" w:styleId="font6">
    <w:name w:val="font6"/>
    <w:basedOn w:val="Normal"/>
    <w:rsid w:val="002265B9"/>
    <w:pPr>
      <w:spacing w:before="100" w:beforeAutospacing="1" w:after="100" w:afterAutospacing="1" w:line="240" w:lineRule="auto"/>
    </w:pPr>
    <w:rPr>
      <w:rFonts w:cs="Calibri"/>
      <w:lang w:val="en-US" w:eastAsia="en-US"/>
    </w:rPr>
  </w:style>
  <w:style w:type="paragraph" w:customStyle="1" w:styleId="font7">
    <w:name w:val="font7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2F75B5"/>
      <w:lang w:val="en-US" w:eastAsia="en-US"/>
    </w:rPr>
  </w:style>
  <w:style w:type="paragraph" w:customStyle="1" w:styleId="font8">
    <w:name w:val="font8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2F75B5"/>
      <w:u w:val="single"/>
      <w:lang w:val="en-US" w:eastAsia="en-US"/>
    </w:rPr>
  </w:style>
  <w:style w:type="paragraph" w:customStyle="1" w:styleId="font9">
    <w:name w:val="font9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000000"/>
      <w:u w:val="single"/>
      <w:lang w:val="en-US" w:eastAsia="en-US"/>
    </w:rPr>
  </w:style>
  <w:style w:type="paragraph" w:customStyle="1" w:styleId="font10">
    <w:name w:val="font10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u w:val="single"/>
      <w:lang w:val="en-US" w:eastAsia="en-US"/>
    </w:rPr>
  </w:style>
  <w:style w:type="paragraph" w:customStyle="1" w:styleId="font11">
    <w:name w:val="font11"/>
    <w:basedOn w:val="Normal"/>
    <w:rsid w:val="002265B9"/>
    <w:pPr>
      <w:spacing w:before="100" w:beforeAutospacing="1" w:after="100" w:afterAutospacing="1" w:line="240" w:lineRule="auto"/>
    </w:pPr>
    <w:rPr>
      <w:rFonts w:cs="Calibri"/>
      <w:b/>
      <w:bCs/>
      <w:color w:val="5B9BD5"/>
      <w:lang w:val="en-US" w:eastAsia="en-US"/>
    </w:rPr>
  </w:style>
  <w:style w:type="paragraph" w:customStyle="1" w:styleId="font12">
    <w:name w:val="font12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lang w:val="en-US" w:eastAsia="en-US"/>
    </w:rPr>
  </w:style>
  <w:style w:type="paragraph" w:customStyle="1" w:styleId="font13">
    <w:name w:val="font13"/>
    <w:basedOn w:val="Normal"/>
    <w:rsid w:val="002265B9"/>
    <w:pPr>
      <w:spacing w:before="100" w:beforeAutospacing="1" w:after="100" w:afterAutospacing="1" w:line="240" w:lineRule="auto"/>
    </w:pPr>
    <w:rPr>
      <w:rFonts w:cs="Calibri"/>
      <w:color w:val="5B9BD5"/>
      <w:u w:val="single"/>
      <w:lang w:val="en-US" w:eastAsia="en-US"/>
    </w:rPr>
  </w:style>
  <w:style w:type="paragraph" w:customStyle="1" w:styleId="xl74">
    <w:name w:val="xl74"/>
    <w:basedOn w:val="Normal"/>
    <w:rsid w:val="002265B9"/>
    <w:pP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75">
    <w:name w:val="xl75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7">
    <w:name w:val="xl77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1">
    <w:name w:val="xl8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2">
    <w:name w:val="xl8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3">
    <w:name w:val="xl83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4">
    <w:name w:val="xl84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85">
    <w:name w:val="xl85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6">
    <w:name w:val="xl86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7">
    <w:name w:val="xl87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8">
    <w:name w:val="xl88"/>
    <w:basedOn w:val="Normal"/>
    <w:rsid w:val="002265B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89">
    <w:name w:val="xl89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0">
    <w:name w:val="xl90"/>
    <w:basedOn w:val="Normal"/>
    <w:rsid w:val="002265B9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91">
    <w:name w:val="xl91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2">
    <w:name w:val="xl92"/>
    <w:basedOn w:val="Normal"/>
    <w:rsid w:val="002265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  <w:style w:type="paragraph" w:customStyle="1" w:styleId="xl93">
    <w:name w:val="xl93"/>
    <w:basedOn w:val="Normal"/>
    <w:rsid w:val="002265B9"/>
    <w:pPr>
      <w:spacing w:before="100" w:beforeAutospacing="1" w:after="100" w:afterAutospacing="1" w:line="240" w:lineRule="auto"/>
    </w:pPr>
    <w:rPr>
      <w:rFonts w:ascii="Times New Roman" w:hAnsi="Times New Roman"/>
      <w:b/>
      <w:bCs/>
      <w:color w:val="5B9BD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836">
          <w:marLeft w:val="288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42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8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0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3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6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32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2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4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83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89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62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8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8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5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3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2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6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406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7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58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99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3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64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0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0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8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70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18" w:color="auto"/>
        <w:bottom w:val="none" w:sz="0" w:space="0" w:color="auto"/>
        <w:right w:val="none" w:sz="0" w:space="12" w:color="auto"/>
      </w:divBdr>
    </w:div>
    <w:div w:id="1942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2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868\Desktop\Maud%20Review\One%20Data%20Shared%20Catalog%20BRD%20V0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444E534BAED4BB9F233CADB191C78" ma:contentTypeVersion="0" ma:contentTypeDescription="Create a new document." ma:contentTypeScope="" ma:versionID="3252b00d7e33eeedb668e1c33c7f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733DC-6D17-4E12-A8DC-C4F23345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3C1DAC-6B25-40FE-A83A-188C1ED8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461D-D5DD-4FD1-9863-8D13F24366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92EDF-EC59-441E-8DE1-F26040E6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 Data Shared Catalog BRD V0.3</Template>
  <TotalTime>2640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KT document-OVC Real Time 
COX MDM QA Automation</vt:lpstr>
    </vt:vector>
  </TitlesOfParts>
  <Company>Cognizant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KT document-OVC Real Time 
COX MDM QA Automation</dc:title>
  <dc:creator>Cognizant</dc:creator>
  <cp:lastModifiedBy>Mondal, Arnab Kumar (Cognizant)</cp:lastModifiedBy>
  <cp:revision>342</cp:revision>
  <cp:lastPrinted>2013-08-29T04:09:00Z</cp:lastPrinted>
  <dcterms:created xsi:type="dcterms:W3CDTF">2018-09-11T11:10:00Z</dcterms:created>
  <dcterms:modified xsi:type="dcterms:W3CDTF">2020-02-07T08:44:00Z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0x010100F6D444E534BAED4BB9F233CADB191C78</vt:lpwstr>
  </property>
  <property fmtid="{D5CDD505-2E9C-101B-9397-08002B2CF9AE}" pid="3" name="_dlc_DocIdItemGuid">
    <vt:lpwstr>9a31e9fd-cb6f-4f86-8fba-132f965d472a</vt:lpwstr>
  </property>
</Properties>
</file>