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0831051"/>
        <w:docPartObj>
          <w:docPartGallery w:val="Cover Pages"/>
          <w:docPartUnique/>
        </w:docPartObj>
      </w:sdtPr>
      <w:sdtEndPr>
        <w:rPr>
          <w:noProof/>
          <w:lang w:val="en-US" w:eastAsia="en-US"/>
        </w:rPr>
      </w:sdtEndPr>
      <w:sdtContent>
        <w:p w14:paraId="563EC282" w14:textId="77777777" w:rsidR="00D064DC" w:rsidRDefault="00D064DC" w:rsidP="00D064DC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DB65036" wp14:editId="66300C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909EC44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0B8D270" w14:textId="77777777" w:rsidR="00DE2F12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</w:p>
        <w:p w14:paraId="0D6DEB08" w14:textId="77777777" w:rsidR="00DE2F12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</w:p>
        <w:p w14:paraId="4CDE4B4D" w14:textId="77777777" w:rsidR="00DE2F12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</w:p>
        <w:p w14:paraId="06FBA80F" w14:textId="77777777" w:rsidR="00DE2F12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</w:p>
        <w:p w14:paraId="7F6B0E2E" w14:textId="5CA6D07C" w:rsidR="00D064DC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  <w:r>
            <w:rPr>
              <w:noProof/>
              <w:lang w:val="en-US" w:eastAsia="en-US"/>
            </w:rPr>
            <w:t xml:space="preserve">                                                                                                                                                 </w:t>
          </w:r>
          <w:r w:rsidR="003D0FC9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1CF42C" wp14:editId="39D03405">
                    <wp:simplePos x="0" y="0"/>
                    <wp:positionH relativeFrom="page">
                      <wp:posOffset>-1219200</wp:posOffset>
                    </wp:positionH>
                    <wp:positionV relativeFrom="page">
                      <wp:posOffset>9058275</wp:posOffset>
                    </wp:positionV>
                    <wp:extent cx="5800725" cy="32639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0072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26782" w14:textId="508E0C19" w:rsidR="00D66492" w:rsidRDefault="00D66492" w:rsidP="00DE2F12">
                                <w:pPr>
                                  <w:pStyle w:val="Footer"/>
                                  <w:jc w:val="both"/>
                                </w:pPr>
                                <w:r w:rsidRPr="00293BBC">
                                  <w:rPr>
                                    <w:sz w:val="18"/>
                                    <w:szCs w:val="18"/>
                                  </w:rPr>
                                  <w:t>© 201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293BBC">
                                  <w:rPr>
                                    <w:sz w:val="18"/>
                                    <w:szCs w:val="18"/>
                                  </w:rPr>
                                  <w:t xml:space="preserve"> Cognizant 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1CF4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96pt;margin-top:713.25pt;width:456.75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" filled="f" stroked="f" strokeweight=".5pt">
                    <v:textbox inset="126pt,0,54pt,0">
                      <w:txbxContent>
                        <w:p w14:paraId="30E26782" w14:textId="508E0C19" w:rsidR="00D66492" w:rsidRDefault="00D66492" w:rsidP="00DE2F12">
                          <w:pPr>
                            <w:pStyle w:val="Footer"/>
                            <w:jc w:val="both"/>
                          </w:pPr>
                          <w:r w:rsidRPr="00293BBC">
                            <w:rPr>
                              <w:sz w:val="18"/>
                              <w:szCs w:val="18"/>
                            </w:rPr>
                            <w:t>© 201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293BBC">
                            <w:rPr>
                              <w:sz w:val="18"/>
                              <w:szCs w:val="18"/>
                            </w:rPr>
                            <w:t xml:space="preserve"> Cognizant 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64DC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687D36" wp14:editId="5A98287A">
                    <wp:simplePos x="0" y="0"/>
                    <wp:positionH relativeFrom="page">
                      <wp:posOffset>228601</wp:posOffset>
                    </wp:positionH>
                    <wp:positionV relativeFrom="page">
                      <wp:posOffset>3019425</wp:posOffset>
                    </wp:positionV>
                    <wp:extent cx="71628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628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6348" w14:textId="767AFB25" w:rsidR="00D66492" w:rsidRPr="00D178BC" w:rsidRDefault="00D66492" w:rsidP="00D064DC">
                                <w:pPr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3A13E0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Test Case and Keyword Description for </w:t>
                                </w:r>
                                <w:r w:rsidR="00206BEA" w:rsidRPr="00206BEA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Test Case and Keyword Description for </w:t>
                                </w:r>
                                <w:r w:rsidR="00206BEA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CACM </w:t>
                                </w:r>
                                <w:r w:rsidR="00206BEA" w:rsidRPr="00206BEA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Relationship </w:t>
                                </w:r>
                                <w:proofErr w:type="spellStart"/>
                                <w:r w:rsidR="00206BEA" w:rsidRPr="00206BEA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>Add_Delete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687D36" id="Text Box 154" o:spid="_x0000_s1027" type="#_x0000_t202" style="position:absolute;margin-left:18pt;margin-top:237.75pt;width:564pt;height:286.5pt;z-index:25166028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" filled="f" stroked="f" strokeweight=".5pt">
                    <v:textbox inset="126pt,0,54pt,0">
                      <w:txbxContent>
                        <w:p w14:paraId="22C16348" w14:textId="767AFB25" w:rsidR="00D66492" w:rsidRPr="00D178BC" w:rsidRDefault="00D66492" w:rsidP="00D064DC">
                          <w:pPr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3A13E0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 xml:space="preserve">Test Case and Keyword Description for </w:t>
                          </w:r>
                          <w:r w:rsidR="00206BEA" w:rsidRPr="00206BEA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 xml:space="preserve">Test Case and Keyword Description for </w:t>
                          </w:r>
                          <w:r w:rsidR="00206BEA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 xml:space="preserve">CACM </w:t>
                          </w:r>
                          <w:r w:rsidR="00206BEA" w:rsidRPr="00206BEA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 xml:space="preserve">Relationship </w:t>
                          </w:r>
                          <w:proofErr w:type="spellStart"/>
                          <w:r w:rsidR="00206BEA" w:rsidRPr="00206BEA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>Add_Delete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64DC">
            <w:rPr>
              <w:noProof/>
              <w:lang w:val="en-US" w:eastAsia="en-US"/>
            </w:rPr>
            <w:br w:type="page"/>
          </w:r>
        </w:p>
      </w:sdtContent>
    </w:sdt>
    <w:tbl>
      <w:tblPr>
        <w:tblW w:w="9832" w:type="dxa"/>
        <w:tblLayout w:type="fixed"/>
        <w:tblLook w:val="01E0" w:firstRow="1" w:lastRow="1" w:firstColumn="1" w:lastColumn="1" w:noHBand="0" w:noVBand="0"/>
      </w:tblPr>
      <w:tblGrid>
        <w:gridCol w:w="2438"/>
        <w:gridCol w:w="4492"/>
        <w:gridCol w:w="1260"/>
        <w:gridCol w:w="1350"/>
        <w:gridCol w:w="292"/>
      </w:tblGrid>
      <w:tr w:rsidR="00F7612F" w:rsidRPr="00310B1D" w14:paraId="2443AE36" w14:textId="77777777" w:rsidTr="00206BEA">
        <w:trPr>
          <w:gridAfter w:val="1"/>
          <w:wAfter w:w="292" w:type="dxa"/>
          <w:trHeight w:val="1220"/>
        </w:trPr>
        <w:tc>
          <w:tcPr>
            <w:tcW w:w="9540" w:type="dxa"/>
            <w:gridSpan w:val="4"/>
            <w:tcBorders>
              <w:top w:val="single" w:sz="4" w:space="0" w:color="000080"/>
              <w:bottom w:val="single" w:sz="4" w:space="0" w:color="000080"/>
            </w:tcBorders>
          </w:tcPr>
          <w:p w14:paraId="6897D7EE" w14:textId="1A332065" w:rsidR="003024D8" w:rsidRPr="00310B1D" w:rsidRDefault="00155244" w:rsidP="00C718A1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BC796C">
              <w:rPr>
                <w:rFonts w:asciiTheme="minorHAnsi" w:hAnsiTheme="minorHAnsi" w:cstheme="minorHAnsi"/>
                <w:sz w:val="36"/>
                <w:szCs w:val="40"/>
                <w:lang w:val="en-US"/>
              </w:rPr>
              <w:lastRenderedPageBreak/>
              <w:t xml:space="preserve"> </w:t>
            </w:r>
            <w:r w:rsidR="003A13E0" w:rsidRPr="003A13E0">
              <w:rPr>
                <w:rFonts w:asciiTheme="minorHAnsi" w:hAnsiTheme="minorHAnsi" w:cstheme="minorHAnsi"/>
                <w:sz w:val="36"/>
                <w:szCs w:val="40"/>
                <w:lang w:val="en-US"/>
              </w:rPr>
              <w:t xml:space="preserve">Test Case and Keyword Description for </w:t>
            </w:r>
            <w:r w:rsidR="00EE4BBB" w:rsidRPr="00EE4BBB">
              <w:rPr>
                <w:rFonts w:asciiTheme="minorHAnsi" w:eastAsia="Arial Unicode MS" w:hAnsiTheme="minorHAnsi" w:cstheme="minorHAnsi"/>
                <w:sz w:val="36"/>
                <w:szCs w:val="40"/>
                <w:lang w:val="en-US"/>
              </w:rPr>
              <w:t>CACM Relationship Add_Delete</w:t>
            </w:r>
          </w:p>
        </w:tc>
      </w:tr>
      <w:tr w:rsidR="00F7612F" w:rsidRPr="00310B1D" w14:paraId="4FB7C992" w14:textId="77777777" w:rsidTr="00206BEA">
        <w:trPr>
          <w:gridAfter w:val="1"/>
          <w:wAfter w:w="292" w:type="dxa"/>
          <w:trHeight w:val="725"/>
        </w:trPr>
        <w:tc>
          <w:tcPr>
            <w:tcW w:w="9540" w:type="dxa"/>
            <w:gridSpan w:val="4"/>
            <w:tcBorders>
              <w:top w:val="single" w:sz="4" w:space="0" w:color="000080"/>
              <w:bottom w:val="single" w:sz="4" w:space="0" w:color="000080"/>
            </w:tcBorders>
          </w:tcPr>
          <w:p w14:paraId="537F24E8" w14:textId="1D32E0E2" w:rsidR="00F7612F" w:rsidRPr="00310B1D" w:rsidRDefault="00F7612F" w:rsidP="004B2C0F">
            <w:pPr>
              <w:pStyle w:val="FoodstuffsCoverAMSLine1"/>
              <w:jc w:val="both"/>
              <w:rPr>
                <w:rFonts w:asciiTheme="minorHAnsi" w:hAnsiTheme="minorHAnsi" w:cstheme="minorHAnsi"/>
                <w:sz w:val="32"/>
              </w:rPr>
            </w:pPr>
          </w:p>
        </w:tc>
      </w:tr>
      <w:tr w:rsidR="00837EC3" w:rsidRPr="00310B1D" w14:paraId="06546D6C" w14:textId="77777777" w:rsidTr="00206BEA">
        <w:trPr>
          <w:trHeight w:val="240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58BCD874" w14:textId="77777777" w:rsidR="00837EC3" w:rsidRPr="00027B52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27B52">
              <w:rPr>
                <w:rFonts w:asciiTheme="minorHAnsi" w:hAnsiTheme="minorHAnsi" w:cstheme="minorHAnsi"/>
                <w:sz w:val="24"/>
                <w:szCs w:val="24"/>
              </w:rPr>
              <w:t>Author</w:t>
            </w:r>
          </w:p>
        </w:tc>
        <w:tc>
          <w:tcPr>
            <w:tcW w:w="44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FC8C1FD" w14:textId="77777777" w:rsidR="00837EC3" w:rsidRPr="006B6761" w:rsidRDefault="009E3EBC" w:rsidP="007213A9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6B6761">
              <w:rPr>
                <w:rFonts w:asciiTheme="minorHAnsi" w:hAnsiTheme="minorHAnsi" w:cstheme="minorHAnsi"/>
                <w:szCs w:val="22"/>
              </w:rPr>
              <w:t>Cognizant</w:t>
            </w:r>
          </w:p>
        </w:tc>
        <w:tc>
          <w:tcPr>
            <w:tcW w:w="12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  <w:hideMark/>
          </w:tcPr>
          <w:p w14:paraId="33C6FDAC" w14:textId="77777777" w:rsidR="00837EC3" w:rsidRPr="00293BBC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3BBC">
              <w:rPr>
                <w:rFonts w:asciiTheme="minorHAnsi" w:hAnsiTheme="minorHAnsi" w:cstheme="minorHAnsi"/>
                <w:sz w:val="22"/>
                <w:szCs w:val="22"/>
              </w:rPr>
              <w:t>Version</w:t>
            </w:r>
          </w:p>
        </w:tc>
        <w:tc>
          <w:tcPr>
            <w:tcW w:w="1642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FE8580" w14:textId="3ABBD8A4" w:rsidR="00837EC3" w:rsidRPr="006B6761" w:rsidRDefault="00F126D2" w:rsidP="009040ED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V1.0</w:t>
            </w:r>
          </w:p>
        </w:tc>
      </w:tr>
      <w:tr w:rsidR="00837EC3" w:rsidRPr="00310B1D" w14:paraId="296C44C7" w14:textId="77777777" w:rsidTr="00206BEA">
        <w:trPr>
          <w:trHeight w:val="575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6FF68DB1" w14:textId="3B715085" w:rsidR="00837EC3" w:rsidRPr="00027B52" w:rsidRDefault="002C4175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Role</w:t>
            </w:r>
          </w:p>
        </w:tc>
        <w:tc>
          <w:tcPr>
            <w:tcW w:w="44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0A6A7C0" w14:textId="7D253550" w:rsidR="00837EC3" w:rsidRPr="00FB7F12" w:rsidRDefault="002C4175" w:rsidP="002C4175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Automation Consultant</w:t>
            </w:r>
          </w:p>
        </w:tc>
        <w:tc>
          <w:tcPr>
            <w:tcW w:w="12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  <w:hideMark/>
          </w:tcPr>
          <w:p w14:paraId="747E52AE" w14:textId="77777777" w:rsidR="00837EC3" w:rsidRPr="00293BBC" w:rsidRDefault="00837EC3" w:rsidP="00FB7F12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293BBC">
              <w:rPr>
                <w:rFonts w:asciiTheme="minorHAnsi" w:hAnsiTheme="minorHAnsi" w:cstheme="minorHAnsi"/>
                <w:szCs w:val="22"/>
              </w:rPr>
              <w:t>Date</w:t>
            </w:r>
          </w:p>
        </w:tc>
        <w:tc>
          <w:tcPr>
            <w:tcW w:w="1642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D36C690" w14:textId="374D807F" w:rsidR="00837EC3" w:rsidRPr="00FB7F12" w:rsidRDefault="00902E27" w:rsidP="00BB438C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7</w:t>
            </w:r>
            <w:r w:rsidR="003322B5" w:rsidRPr="003322B5">
              <w:rPr>
                <w:rFonts w:asciiTheme="minorHAnsi" w:hAnsiTheme="minorHAnsi" w:cstheme="minorHAnsi"/>
                <w:szCs w:val="22"/>
                <w:vertAlign w:val="superscript"/>
              </w:rPr>
              <w:t>th</w:t>
            </w:r>
            <w:r w:rsidR="002719B6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BB438C">
              <w:rPr>
                <w:rFonts w:asciiTheme="minorHAnsi" w:hAnsiTheme="minorHAnsi" w:cstheme="minorHAnsi"/>
                <w:szCs w:val="22"/>
              </w:rPr>
              <w:t>Feb 2020</w:t>
            </w:r>
          </w:p>
        </w:tc>
      </w:tr>
      <w:tr w:rsidR="00DC6774" w:rsidRPr="00310B1D" w14:paraId="106CC11A" w14:textId="77777777" w:rsidTr="00206BEA">
        <w:trPr>
          <w:trHeight w:val="266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39973E31" w14:textId="77777777" w:rsidR="00DC6774" w:rsidRPr="00027B52" w:rsidRDefault="00DC6774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27B52">
              <w:rPr>
                <w:rFonts w:asciiTheme="minorHAnsi" w:hAnsiTheme="minorHAnsi" w:cstheme="minorHAnsi"/>
                <w:sz w:val="24"/>
                <w:szCs w:val="24"/>
              </w:rPr>
              <w:t>Project Manager</w:t>
            </w:r>
          </w:p>
        </w:tc>
        <w:tc>
          <w:tcPr>
            <w:tcW w:w="7394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A39A49B" w14:textId="1D38BAF6" w:rsidR="00DC6774" w:rsidRPr="006B6761" w:rsidRDefault="00DC6774" w:rsidP="007213A9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837EC3" w:rsidRPr="00310B1D" w14:paraId="354087DD" w14:textId="77777777" w:rsidTr="00206BEA">
        <w:trPr>
          <w:trHeight w:val="69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3738C069" w14:textId="77777777" w:rsidR="00837EC3" w:rsidRPr="00027B52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27B52">
              <w:rPr>
                <w:rFonts w:asciiTheme="minorHAnsi" w:hAnsiTheme="minorHAnsi" w:cstheme="minorHAnsi"/>
                <w:sz w:val="24"/>
                <w:szCs w:val="24"/>
              </w:rPr>
              <w:t xml:space="preserve">Project </w:t>
            </w:r>
            <w:r w:rsidR="00D73D25" w:rsidRPr="00027B52">
              <w:rPr>
                <w:rFonts w:asciiTheme="minorHAnsi" w:hAnsiTheme="minorHAnsi" w:cstheme="minorHAnsi"/>
                <w:sz w:val="24"/>
                <w:szCs w:val="24"/>
              </w:rPr>
              <w:t>Work stream</w:t>
            </w:r>
          </w:p>
        </w:tc>
        <w:tc>
          <w:tcPr>
            <w:tcW w:w="7394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73A5E4E" w14:textId="38A37A24" w:rsidR="00837EC3" w:rsidRPr="006B6761" w:rsidRDefault="003A13E0" w:rsidP="00A46A92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3A13E0">
              <w:rPr>
                <w:rFonts w:asciiTheme="minorHAnsi" w:hAnsiTheme="minorHAnsi" w:cstheme="minorHAnsi"/>
                <w:szCs w:val="22"/>
                <w:lang w:val="en-US"/>
              </w:rPr>
              <w:t xml:space="preserve">Test Case and Keyword Description for </w:t>
            </w:r>
            <w:r w:rsidR="00EE4BBB" w:rsidRPr="00EE4BBB">
              <w:rPr>
                <w:rFonts w:asciiTheme="minorHAnsi" w:hAnsiTheme="minorHAnsi" w:cstheme="minorHAnsi"/>
                <w:szCs w:val="22"/>
                <w:lang w:val="en-US"/>
              </w:rPr>
              <w:t>CACM Relationship Add_Delete</w:t>
            </w:r>
          </w:p>
        </w:tc>
      </w:tr>
    </w:tbl>
    <w:p w14:paraId="07A9059A" w14:textId="77777777" w:rsidR="00027B52" w:rsidRPr="00310B1D" w:rsidRDefault="00027B52" w:rsidP="00CC35FF">
      <w:pPr>
        <w:spacing w:line="240" w:lineRule="auto"/>
        <w:jc w:val="both"/>
        <w:rPr>
          <w:rFonts w:asciiTheme="minorHAnsi" w:hAnsiTheme="minorHAnsi" w:cstheme="minorHAnsi"/>
          <w:sz w:val="20"/>
        </w:rPr>
      </w:pPr>
    </w:p>
    <w:tbl>
      <w:tblPr>
        <w:tblW w:w="97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6631"/>
      </w:tblGrid>
      <w:tr w:rsidR="006116DA" w:rsidRPr="00310B1D" w14:paraId="4CCA4764" w14:textId="77777777" w:rsidTr="007213A9">
        <w:trPr>
          <w:trHeight w:val="292"/>
          <w:tblHeader/>
        </w:trPr>
        <w:tc>
          <w:tcPr>
            <w:tcW w:w="9776" w:type="dxa"/>
            <w:gridSpan w:val="2"/>
            <w:shd w:val="clear" w:color="auto" w:fill="002060"/>
            <w:vAlign w:val="center"/>
          </w:tcPr>
          <w:p w14:paraId="7A489007" w14:textId="77777777" w:rsidR="006116DA" w:rsidRPr="007213A9" w:rsidRDefault="006116DA" w:rsidP="007213A9">
            <w:pPr>
              <w:pStyle w:val="TableHeading"/>
              <w:spacing w:before="0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213A9">
              <w:rPr>
                <w:rFonts w:asciiTheme="minorHAnsi" w:hAnsiTheme="minorHAnsi" w:cstheme="minorHAnsi"/>
                <w:sz w:val="24"/>
                <w:szCs w:val="24"/>
              </w:rPr>
              <w:t>STAKEHOLDERS/DISTRIBUTION LIST</w:t>
            </w:r>
          </w:p>
        </w:tc>
      </w:tr>
      <w:tr w:rsidR="006116DA" w:rsidRPr="00310B1D" w14:paraId="049ACD54" w14:textId="77777777" w:rsidTr="007213A9">
        <w:trPr>
          <w:trHeight w:val="332"/>
        </w:trPr>
        <w:tc>
          <w:tcPr>
            <w:tcW w:w="3145" w:type="dxa"/>
            <w:shd w:val="clear" w:color="auto" w:fill="auto"/>
            <w:vAlign w:val="center"/>
          </w:tcPr>
          <w:p w14:paraId="0721A212" w14:textId="77777777" w:rsidR="006116DA" w:rsidRPr="00027B52" w:rsidRDefault="006116DA" w:rsidP="007213A9">
            <w:pPr>
              <w:pStyle w:val="BodyTextFoodstuffs"/>
              <w:spacing w:before="0" w:after="0" w:line="360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027B52">
              <w:rPr>
                <w:rFonts w:asciiTheme="minorHAnsi" w:hAnsiTheme="minorHAnsi" w:cstheme="minorHAnsi"/>
                <w:b/>
                <w:szCs w:val="22"/>
              </w:rPr>
              <w:t>Name</w:t>
            </w:r>
          </w:p>
        </w:tc>
        <w:tc>
          <w:tcPr>
            <w:tcW w:w="6631" w:type="dxa"/>
            <w:shd w:val="clear" w:color="auto" w:fill="auto"/>
            <w:vAlign w:val="center"/>
          </w:tcPr>
          <w:p w14:paraId="30533EBE" w14:textId="77777777" w:rsidR="006116DA" w:rsidRPr="00027B52" w:rsidRDefault="006116DA" w:rsidP="007213A9">
            <w:pPr>
              <w:pStyle w:val="BlockText"/>
              <w:spacing w:line="360" w:lineRule="auto"/>
              <w:jc w:val="left"/>
              <w:rPr>
                <w:rFonts w:asciiTheme="minorHAnsi" w:hAnsiTheme="minorHAnsi" w:cstheme="minorHAnsi"/>
                <w:b/>
                <w:szCs w:val="22"/>
              </w:rPr>
            </w:pPr>
            <w:r w:rsidRPr="00027B52">
              <w:rPr>
                <w:rFonts w:asciiTheme="minorHAnsi" w:hAnsiTheme="minorHAnsi" w:cstheme="minorHAnsi"/>
                <w:b/>
                <w:szCs w:val="22"/>
              </w:rPr>
              <w:t>Designation</w:t>
            </w:r>
          </w:p>
        </w:tc>
      </w:tr>
      <w:tr w:rsidR="00FB7F12" w:rsidRPr="00310B1D" w14:paraId="04DEE0B2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41C3BBE0" w14:textId="4EAA4EE8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0D0B483C" w14:textId="698511D2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2B7B2E0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755EB74C" w14:textId="76A1FCA9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4DAAC603" w14:textId="5FC95A28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78836F5F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2FA22461" w14:textId="3F66CC31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7A5A628B" w14:textId="407045F8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1E74EEC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65547989" w14:textId="3DAF32D5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74C75781" w14:textId="4AE7E7AA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1881B445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06F9B033" w14:textId="468A6883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33E94ED3" w14:textId="0642AA42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518D0D18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42ED76B6" w14:textId="735490F9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2AEFEE13" w14:textId="46D84ED1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715DDC7D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2B3C226B" w14:textId="5E0E1BA4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3D012E66" w14:textId="0E4A93A0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7D89298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38E094A8" w14:textId="72D94D82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1AB3C494" w14:textId="5E475D76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</w:tbl>
    <w:p w14:paraId="120BBA27" w14:textId="77777777" w:rsidR="006116DA" w:rsidRPr="00310B1D" w:rsidRDefault="006116DA" w:rsidP="00CC35FF">
      <w:pPr>
        <w:spacing w:line="240" w:lineRule="auto"/>
        <w:jc w:val="both"/>
        <w:rPr>
          <w:rFonts w:asciiTheme="minorHAnsi" w:hAnsiTheme="minorHAnsi" w:cstheme="minorHAnsi"/>
          <w:sz w:val="20"/>
        </w:rPr>
      </w:pPr>
    </w:p>
    <w:tbl>
      <w:tblPr>
        <w:tblW w:w="97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4067"/>
        <w:gridCol w:w="1943"/>
        <w:gridCol w:w="1841"/>
      </w:tblGrid>
      <w:tr w:rsidR="00E55D40" w:rsidRPr="00310B1D" w14:paraId="4A58DCA2" w14:textId="77777777" w:rsidTr="006545B4">
        <w:trPr>
          <w:trHeight w:val="292"/>
          <w:tblHeader/>
        </w:trPr>
        <w:tc>
          <w:tcPr>
            <w:tcW w:w="9776" w:type="dxa"/>
            <w:gridSpan w:val="4"/>
            <w:tcBorders>
              <w:top w:val="nil"/>
            </w:tcBorders>
            <w:shd w:val="clear" w:color="auto" w:fill="002060"/>
            <w:vAlign w:val="center"/>
          </w:tcPr>
          <w:p w14:paraId="66F118FF" w14:textId="77777777" w:rsidR="00E55D40" w:rsidRPr="00276745" w:rsidRDefault="00276745" w:rsidP="00C211C0">
            <w:pPr>
              <w:pStyle w:val="TableHeading"/>
              <w:spacing w:befor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SIGN-OFF</w:t>
            </w:r>
          </w:p>
        </w:tc>
      </w:tr>
      <w:tr w:rsidR="00555148" w:rsidRPr="00310B1D" w14:paraId="352773C9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4E14FF34" w14:textId="77777777" w:rsidR="00555148" w:rsidRPr="00014436" w:rsidRDefault="00555148" w:rsidP="00CC35FF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</w:rPr>
              <w:t>Name</w:t>
            </w:r>
          </w:p>
        </w:tc>
        <w:tc>
          <w:tcPr>
            <w:tcW w:w="4067" w:type="dxa"/>
            <w:shd w:val="clear" w:color="auto" w:fill="auto"/>
            <w:vAlign w:val="center"/>
          </w:tcPr>
          <w:p w14:paraId="168F4B41" w14:textId="77777777" w:rsidR="00555148" w:rsidRPr="00014436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Designation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246BC88" w14:textId="77777777" w:rsidR="00555148" w:rsidRPr="00014436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Signature</w:t>
            </w:r>
          </w:p>
        </w:tc>
        <w:tc>
          <w:tcPr>
            <w:tcW w:w="1841" w:type="dxa"/>
            <w:vAlign w:val="center"/>
          </w:tcPr>
          <w:p w14:paraId="3EBB5E8F" w14:textId="77777777" w:rsidR="00555148" w:rsidRPr="00014436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  <w:lang w:val="en-NZ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  <w:lang w:val="en-NZ"/>
              </w:rPr>
              <w:t>Date</w:t>
            </w:r>
          </w:p>
        </w:tc>
      </w:tr>
      <w:tr w:rsidR="00192DB6" w:rsidRPr="00310B1D" w14:paraId="10BDD988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4591A5B5" w14:textId="39BE134E" w:rsidR="00192DB6" w:rsidRPr="00014436" w:rsidRDefault="00192DB6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7F8EF9BA" w14:textId="42F9FB8B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2B0F40C5" w14:textId="77777777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03348423" w14:textId="77777777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</w:tr>
      <w:tr w:rsidR="00192DB6" w:rsidRPr="00310B1D" w14:paraId="61860F6D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5E4EED54" w14:textId="23F1CB12" w:rsidR="00192DB6" w:rsidRPr="006B6761" w:rsidRDefault="00192DB6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14F3A5D5" w14:textId="7EBFECF1" w:rsidR="00192DB6" w:rsidRPr="006B6761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622D8896" w14:textId="77777777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07DDC2C7" w14:textId="77777777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</w:tr>
      <w:tr w:rsidR="00FE13F8" w:rsidRPr="00310B1D" w14:paraId="5825BB7D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2B159018" w14:textId="6A94CFB5" w:rsidR="00FE13F8" w:rsidRPr="006B6761" w:rsidRDefault="00FE13F8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7545B4EB" w14:textId="0E082C36" w:rsidR="00FE13F8" w:rsidRPr="006B6761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0E3A9129" w14:textId="77777777" w:rsidR="00FE13F8" w:rsidRPr="00014436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77DF9A0C" w14:textId="77777777" w:rsidR="00FE13F8" w:rsidRPr="00014436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</w:tr>
    </w:tbl>
    <w:p w14:paraId="719B932B" w14:textId="0E85983D" w:rsidR="00326AFF" w:rsidRDefault="00326AFF" w:rsidP="00CC35FF">
      <w:pPr>
        <w:jc w:val="both"/>
        <w:rPr>
          <w:rFonts w:asciiTheme="minorHAnsi" w:hAnsiTheme="minorHAnsi" w:cstheme="minorHAnsi"/>
          <w:sz w:val="20"/>
        </w:rPr>
      </w:pPr>
    </w:p>
    <w:p w14:paraId="0E3FF8F5" w14:textId="1086FEBB" w:rsidR="00F60211" w:rsidRPr="00310B1D" w:rsidRDefault="00F60211" w:rsidP="00CC35FF">
      <w:pPr>
        <w:jc w:val="both"/>
        <w:rPr>
          <w:rFonts w:asciiTheme="minorHAnsi" w:hAnsiTheme="minorHAnsi" w:cstheme="minorHAnsi"/>
          <w:sz w:val="20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1853"/>
        <w:gridCol w:w="1978"/>
        <w:gridCol w:w="1607"/>
        <w:gridCol w:w="6447"/>
      </w:tblGrid>
      <w:tr w:rsidR="005C1E7E" w:rsidRPr="00310B1D" w14:paraId="43AD7F87" w14:textId="77777777" w:rsidTr="00276745">
        <w:trPr>
          <w:trHeight w:val="292"/>
          <w:tblHeader/>
        </w:trPr>
        <w:tc>
          <w:tcPr>
            <w:tcW w:w="5000" w:type="pct"/>
            <w:gridSpan w:val="5"/>
            <w:shd w:val="clear" w:color="auto" w:fill="002060"/>
            <w:vAlign w:val="center"/>
          </w:tcPr>
          <w:p w14:paraId="473E7F7B" w14:textId="77777777" w:rsidR="005C1E7E" w:rsidRPr="00310B1D" w:rsidRDefault="00276745" w:rsidP="00276745">
            <w:pPr>
              <w:pStyle w:val="TableHeading"/>
              <w:spacing w:before="0"/>
              <w:jc w:val="both"/>
              <w:rPr>
                <w:rFonts w:asciiTheme="minorHAnsi" w:hAnsiTheme="minorHAnsi" w:cstheme="minorHAnsi"/>
                <w:sz w:val="18"/>
              </w:rPr>
            </w:pPr>
            <w:r w:rsidRPr="00276745">
              <w:rPr>
                <w:rFonts w:asciiTheme="minorHAnsi" w:hAnsiTheme="minorHAnsi" w:cstheme="minorHAnsi"/>
                <w:sz w:val="24"/>
                <w:szCs w:val="24"/>
              </w:rPr>
              <w:t>VERSION CONTROL</w:t>
            </w:r>
          </w:p>
        </w:tc>
      </w:tr>
      <w:tr w:rsidR="00A70075" w:rsidRPr="00310B1D" w14:paraId="32679150" w14:textId="77777777" w:rsidTr="0045378A">
        <w:trPr>
          <w:cantSplit/>
          <w:trHeight w:val="292"/>
        </w:trPr>
        <w:tc>
          <w:tcPr>
            <w:tcW w:w="511" w:type="pct"/>
            <w:shd w:val="clear" w:color="auto" w:fill="auto"/>
            <w:vAlign w:val="center"/>
          </w:tcPr>
          <w:p w14:paraId="720242D2" w14:textId="77777777" w:rsidR="00A70075" w:rsidRPr="00014436" w:rsidRDefault="00014436" w:rsidP="00CC35FF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#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BCA57E4" w14:textId="77777777" w:rsidR="00A70075" w:rsidRPr="00014436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7C9AAB5A" w14:textId="77777777" w:rsidR="00A70075" w:rsidRPr="00014436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Editor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54ACA09E" w14:textId="77777777" w:rsidR="00A70075" w:rsidRPr="00014436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Reviewer</w:t>
            </w:r>
          </w:p>
        </w:tc>
        <w:tc>
          <w:tcPr>
            <w:tcW w:w="2435" w:type="pct"/>
            <w:shd w:val="clear" w:color="auto" w:fill="auto"/>
            <w:vAlign w:val="center"/>
          </w:tcPr>
          <w:p w14:paraId="7D9AB03A" w14:textId="77777777" w:rsidR="00A70075" w:rsidRPr="00014436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  <w:lang w:val="en-NZ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  <w:lang w:val="en-NZ"/>
              </w:rPr>
              <w:t>Comments</w:t>
            </w:r>
          </w:p>
        </w:tc>
      </w:tr>
      <w:tr w:rsidR="00A70075" w:rsidRPr="00310B1D" w14:paraId="04E14D00" w14:textId="77777777" w:rsidTr="0045378A">
        <w:trPr>
          <w:cantSplit/>
          <w:trHeight w:val="575"/>
        </w:trPr>
        <w:tc>
          <w:tcPr>
            <w:tcW w:w="511" w:type="pct"/>
            <w:shd w:val="clear" w:color="auto" w:fill="auto"/>
            <w:vAlign w:val="center"/>
          </w:tcPr>
          <w:p w14:paraId="4A3E87CC" w14:textId="0E2F3F81" w:rsidR="00A70075" w:rsidRPr="006B6761" w:rsidRDefault="00F126D2" w:rsidP="00E36B21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V1.0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BEC7FDD" w14:textId="48A05A04" w:rsidR="00A70075" w:rsidRPr="006B6761" w:rsidRDefault="00EE4BBB" w:rsidP="00BB438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6172D7">
              <w:rPr>
                <w:rFonts w:asciiTheme="minorHAnsi" w:hAnsiTheme="minorHAnsi" w:cstheme="minorHAnsi"/>
                <w:szCs w:val="22"/>
              </w:rPr>
              <w:t>7</w:t>
            </w:r>
            <w:r w:rsidR="00E9597B" w:rsidRPr="003322B5">
              <w:rPr>
                <w:rFonts w:asciiTheme="minorHAnsi" w:hAnsiTheme="minorHAnsi" w:cstheme="minorHAnsi"/>
                <w:szCs w:val="22"/>
                <w:vertAlign w:val="superscript"/>
              </w:rPr>
              <w:t>th</w:t>
            </w:r>
            <w:r w:rsidR="00E9597B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BB438C">
              <w:rPr>
                <w:rFonts w:asciiTheme="minorHAnsi" w:hAnsiTheme="minorHAnsi" w:cstheme="minorHAnsi"/>
                <w:szCs w:val="22"/>
              </w:rPr>
              <w:t>Feb 2020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AF22A90" w14:textId="6D14BCB0" w:rsidR="00A70075" w:rsidRPr="006B6761" w:rsidRDefault="006172D7" w:rsidP="009E3EB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Arnab Mondal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575791A8" w14:textId="77777777" w:rsidR="00A70075" w:rsidRPr="006B6761" w:rsidRDefault="00E63CCE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Cognizant internal team</w:t>
            </w:r>
          </w:p>
        </w:tc>
        <w:tc>
          <w:tcPr>
            <w:tcW w:w="2435" w:type="pct"/>
            <w:shd w:val="clear" w:color="auto" w:fill="auto"/>
            <w:vAlign w:val="center"/>
          </w:tcPr>
          <w:p w14:paraId="557BAE79" w14:textId="77777777" w:rsidR="00A70075" w:rsidRPr="006B6761" w:rsidRDefault="008357CB" w:rsidP="00E63CC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  <w:lang w:val="en-NZ"/>
              </w:rPr>
            </w:pPr>
            <w:r w:rsidRPr="006B6761">
              <w:rPr>
                <w:rFonts w:asciiTheme="minorHAnsi" w:hAnsiTheme="minorHAnsi" w:cstheme="minorHAnsi"/>
                <w:szCs w:val="22"/>
                <w:lang w:val="en-NZ"/>
              </w:rPr>
              <w:t>Document c</w:t>
            </w:r>
            <w:r w:rsidR="00583BD6" w:rsidRPr="006B6761">
              <w:rPr>
                <w:rFonts w:asciiTheme="minorHAnsi" w:hAnsiTheme="minorHAnsi" w:cstheme="minorHAnsi"/>
                <w:szCs w:val="22"/>
                <w:lang w:val="en-NZ"/>
              </w:rPr>
              <w:t>reated</w:t>
            </w:r>
            <w:r w:rsidR="00DB27ED" w:rsidRPr="006B6761">
              <w:rPr>
                <w:rFonts w:asciiTheme="minorHAnsi" w:hAnsiTheme="minorHAnsi" w:cstheme="minorHAnsi"/>
                <w:szCs w:val="22"/>
                <w:lang w:val="en-NZ"/>
              </w:rPr>
              <w:t xml:space="preserve"> </w:t>
            </w:r>
          </w:p>
        </w:tc>
      </w:tr>
      <w:tr w:rsidR="00E36B21" w:rsidRPr="00310B1D" w14:paraId="01F58721" w14:textId="77777777" w:rsidTr="0045378A">
        <w:trPr>
          <w:cantSplit/>
          <w:trHeight w:val="575"/>
        </w:trPr>
        <w:tc>
          <w:tcPr>
            <w:tcW w:w="511" w:type="pct"/>
            <w:shd w:val="clear" w:color="auto" w:fill="auto"/>
            <w:vAlign w:val="center"/>
          </w:tcPr>
          <w:p w14:paraId="5253A1D6" w14:textId="421FF719" w:rsidR="00E36B21" w:rsidRPr="006B6761" w:rsidRDefault="00E36B21" w:rsidP="00E36B21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700" w:type="pct"/>
            <w:shd w:val="clear" w:color="auto" w:fill="auto"/>
            <w:vAlign w:val="center"/>
          </w:tcPr>
          <w:p w14:paraId="6D74685B" w14:textId="09B3646A" w:rsidR="00E36B21" w:rsidRPr="006B6761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14:paraId="25D44E31" w14:textId="4DDBF0D8" w:rsidR="00E36B21" w:rsidRPr="006B6761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5CC86D43" w14:textId="66CFD2EE" w:rsidR="00E36B21" w:rsidRPr="006B6761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435" w:type="pct"/>
            <w:shd w:val="clear" w:color="auto" w:fill="auto"/>
            <w:vAlign w:val="center"/>
          </w:tcPr>
          <w:p w14:paraId="10149DC7" w14:textId="003AB21E" w:rsidR="00E36B21" w:rsidRPr="006B6761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</w:tr>
    </w:tbl>
    <w:p w14:paraId="44470ED7" w14:textId="3363CAB3" w:rsidR="00E905E7" w:rsidRDefault="00E905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16641264" w14:textId="45A8E861" w:rsidR="00C305AB" w:rsidRDefault="00C305AB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7BE7A41B" w14:textId="25753828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1CF81FBD" w14:textId="0303E395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473E7B4F" w14:textId="39358FB3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56D69C92" w14:textId="406635FE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2C32359B" w14:textId="77777777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0102B075" w14:textId="77777777" w:rsidR="00C305AB" w:rsidRDefault="00C305AB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tbl>
      <w:tblPr>
        <w:tblW w:w="5267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4401"/>
        <w:gridCol w:w="8191"/>
      </w:tblGrid>
      <w:tr w:rsidR="00CE4407" w:rsidRPr="00310B1D" w14:paraId="78DE1337" w14:textId="3B2C2C15" w:rsidTr="0062227B">
        <w:trPr>
          <w:cantSplit/>
          <w:trHeight w:val="467"/>
        </w:trPr>
        <w:tc>
          <w:tcPr>
            <w:tcW w:w="2063" w:type="pct"/>
            <w:gridSpan w:val="2"/>
            <w:shd w:val="clear" w:color="auto" w:fill="002060"/>
            <w:vAlign w:val="center"/>
          </w:tcPr>
          <w:p w14:paraId="6EE596FB" w14:textId="55FE090C" w:rsidR="00CE4407" w:rsidRPr="00791D79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TEST CASE LINK</w:t>
            </w:r>
          </w:p>
        </w:tc>
        <w:tc>
          <w:tcPr>
            <w:tcW w:w="2937" w:type="pct"/>
            <w:shd w:val="clear" w:color="auto" w:fill="002060"/>
          </w:tcPr>
          <w:p w14:paraId="28A3E85D" w14:textId="77777777" w:rsidR="00CE4407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4407" w:rsidRPr="00310B1D" w14:paraId="695300F4" w14:textId="3315FD3F" w:rsidTr="0062227B">
        <w:trPr>
          <w:cantSplit/>
          <w:trHeight w:val="710"/>
        </w:trPr>
        <w:tc>
          <w:tcPr>
            <w:tcW w:w="485" w:type="pct"/>
            <w:shd w:val="clear" w:color="auto" w:fill="auto"/>
            <w:vAlign w:val="center"/>
          </w:tcPr>
          <w:p w14:paraId="75AFD10C" w14:textId="506026D5" w:rsidR="00CE4407" w:rsidRPr="006B6761" w:rsidRDefault="00CE4407" w:rsidP="005C4B1A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lastRenderedPageBreak/>
              <w:t xml:space="preserve">Sr No </w:t>
            </w:r>
          </w:p>
        </w:tc>
        <w:tc>
          <w:tcPr>
            <w:tcW w:w="1578" w:type="pct"/>
            <w:shd w:val="clear" w:color="auto" w:fill="auto"/>
            <w:vAlign w:val="center"/>
          </w:tcPr>
          <w:p w14:paraId="04A0475B" w14:textId="77777777" w:rsidR="00CE4407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           </w:t>
            </w:r>
          </w:p>
          <w:p w14:paraId="37BFD103" w14:textId="114BA6A2" w:rsidR="00CE4407" w:rsidRPr="006B6761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  <w:lang w:val="en-NZ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                          Test Case Name</w:t>
            </w:r>
          </w:p>
          <w:p w14:paraId="538D2861" w14:textId="05AD856A" w:rsidR="00CE4407" w:rsidRPr="006B6761" w:rsidRDefault="00CE4407" w:rsidP="005C4B1A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2937" w:type="pct"/>
          </w:tcPr>
          <w:p w14:paraId="40D9C44A" w14:textId="77777777" w:rsidR="00CE4407" w:rsidRDefault="00CE4407" w:rsidP="00CE4407">
            <w:pPr>
              <w:pStyle w:val="BlockText"/>
              <w:spacing w:before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</w:p>
          <w:p w14:paraId="6DA11BF9" w14:textId="12E6F1DF" w:rsidR="00CE4407" w:rsidRDefault="00CE4407" w:rsidP="00CE4407">
            <w:pPr>
              <w:pStyle w:val="BlockText"/>
              <w:spacing w:before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Test Case Description</w:t>
            </w:r>
          </w:p>
        </w:tc>
      </w:tr>
      <w:tr w:rsidR="00CE4407" w:rsidRPr="00310B1D" w14:paraId="461FBB71" w14:textId="58BB013D" w:rsidTr="0062227B">
        <w:trPr>
          <w:cantSplit/>
          <w:trHeight w:val="323"/>
        </w:trPr>
        <w:tc>
          <w:tcPr>
            <w:tcW w:w="485" w:type="pct"/>
            <w:shd w:val="clear" w:color="auto" w:fill="auto"/>
            <w:vAlign w:val="center"/>
          </w:tcPr>
          <w:p w14:paraId="6EE9F219" w14:textId="3630C19C" w:rsidR="00CE4407" w:rsidRDefault="00CE4407" w:rsidP="00C305AB">
            <w:pPr>
              <w:pStyle w:val="BodyTextFoodstuffs"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1578" w:type="pct"/>
            <w:shd w:val="clear" w:color="auto" w:fill="auto"/>
            <w:vAlign w:val="center"/>
          </w:tcPr>
          <w:p w14:paraId="1FF99D99" w14:textId="204D88E6" w:rsidR="00CE4407" w:rsidRPr="006B6761" w:rsidRDefault="00223A1A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 w:rsidRPr="00223A1A">
              <w:rPr>
                <w:rFonts w:asciiTheme="minorHAnsi" w:hAnsiTheme="minorHAnsi" w:cstheme="minorHAnsi"/>
                <w:sz w:val="18"/>
              </w:rPr>
              <w:t>Relationship_ADD</w:t>
            </w:r>
          </w:p>
        </w:tc>
        <w:tc>
          <w:tcPr>
            <w:tcW w:w="2937" w:type="pct"/>
          </w:tcPr>
          <w:p w14:paraId="192B5CA6" w14:textId="283E2986" w:rsidR="00CE4407" w:rsidRDefault="00CE4407" w:rsidP="00BB438C">
            <w:pPr>
              <w:pStyle w:val="BlockText"/>
              <w:spacing w:before="0" w:line="276" w:lineRule="auto"/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</w:pPr>
          </w:p>
        </w:tc>
      </w:tr>
      <w:tr w:rsidR="00223A1A" w:rsidRPr="00310B1D" w14:paraId="418A684F" w14:textId="77777777" w:rsidTr="0062227B">
        <w:trPr>
          <w:cantSplit/>
          <w:trHeight w:val="323"/>
        </w:trPr>
        <w:tc>
          <w:tcPr>
            <w:tcW w:w="485" w:type="pct"/>
            <w:shd w:val="clear" w:color="auto" w:fill="auto"/>
            <w:vAlign w:val="center"/>
          </w:tcPr>
          <w:p w14:paraId="4C3CEE0B" w14:textId="25436944" w:rsidR="00223A1A" w:rsidRDefault="00223A1A" w:rsidP="00C305AB">
            <w:pPr>
              <w:pStyle w:val="BodyTextFoodstuffs"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</w:t>
            </w:r>
          </w:p>
        </w:tc>
        <w:tc>
          <w:tcPr>
            <w:tcW w:w="1578" w:type="pct"/>
            <w:shd w:val="clear" w:color="auto" w:fill="auto"/>
            <w:vAlign w:val="center"/>
          </w:tcPr>
          <w:p w14:paraId="5884FDC7" w14:textId="69DD0C16" w:rsidR="00223A1A" w:rsidRPr="00223A1A" w:rsidRDefault="00223A1A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18"/>
              </w:rPr>
            </w:pPr>
            <w:r w:rsidRPr="00223A1A">
              <w:rPr>
                <w:rFonts w:asciiTheme="minorHAnsi" w:hAnsiTheme="minorHAnsi" w:cstheme="minorHAnsi"/>
                <w:sz w:val="18"/>
              </w:rPr>
              <w:t>Relationship_DELETE</w:t>
            </w:r>
          </w:p>
        </w:tc>
        <w:tc>
          <w:tcPr>
            <w:tcW w:w="2937" w:type="pct"/>
          </w:tcPr>
          <w:p w14:paraId="010896B6" w14:textId="77777777" w:rsidR="00223A1A" w:rsidRPr="002265B9" w:rsidRDefault="00223A1A" w:rsidP="00BB438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029DF97" w14:textId="77777777" w:rsidR="00791D79" w:rsidRDefault="00791D79" w:rsidP="00791D79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600BD44C" w14:textId="66F6E63C" w:rsidR="00405D91" w:rsidRDefault="00405D91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28EB7B11" w14:textId="758EA770" w:rsidR="00405D91" w:rsidRDefault="00405D91" w:rsidP="00223A1A">
      <w:pPr>
        <w:pStyle w:val="BlockText"/>
        <w:spacing w:before="0" w:line="276" w:lineRule="auto"/>
        <w:rPr>
          <w:rFonts w:asciiTheme="minorHAnsi" w:hAnsiTheme="minorHAnsi" w:cstheme="minorHAnsi"/>
          <w:sz w:val="18"/>
        </w:rPr>
      </w:pPr>
    </w:p>
    <w:p w14:paraId="7CBA6D4B" w14:textId="450D5B09" w:rsidR="007A60E7" w:rsidRPr="00AA1A57" w:rsidRDefault="007A60E7" w:rsidP="00CC35FF">
      <w:pPr>
        <w:jc w:val="both"/>
        <w:rPr>
          <w:rFonts w:asciiTheme="minorHAnsi" w:hAnsiTheme="minorHAnsi" w:cstheme="minorHAnsi"/>
        </w:rPr>
      </w:pPr>
    </w:p>
    <w:p w14:paraId="2C6A4BC7" w14:textId="2891C107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7AA6FB5D" w14:textId="1CDE4906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16A41BF6" w14:textId="3B42C0C7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0AEA6B50" w14:textId="0F7269A9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334C4127" w14:textId="2C107B9E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0F632ADA" w14:textId="77777777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13353F44" w14:textId="56B10E07" w:rsidR="00405D91" w:rsidRDefault="00405D91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6174110F" w14:textId="72B5E293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46C21C36" w14:textId="77777777" w:rsidR="004D2DB8" w:rsidRDefault="004D2DB8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5CC813DA" w14:textId="74EC925E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32B81BEE" w14:textId="77777777" w:rsidR="007E7442" w:rsidRDefault="007E7442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3AB4AF12" w14:textId="6D8FF81F" w:rsidR="00405D91" w:rsidRDefault="00405D91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tbl>
      <w:tblPr>
        <w:tblStyle w:val="TableGrid"/>
        <w:tblW w:w="13641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576"/>
        <w:gridCol w:w="1620"/>
        <w:gridCol w:w="2430"/>
        <w:gridCol w:w="2160"/>
        <w:gridCol w:w="2790"/>
      </w:tblGrid>
      <w:tr w:rsidR="002253A9" w:rsidRPr="002265B9" w14:paraId="60557537" w14:textId="77777777" w:rsidTr="00EA63A1">
        <w:trPr>
          <w:trHeight w:val="600"/>
        </w:trPr>
        <w:tc>
          <w:tcPr>
            <w:tcW w:w="625" w:type="dxa"/>
            <w:hideMark/>
          </w:tcPr>
          <w:p w14:paraId="55E367BC" w14:textId="77777777" w:rsidR="002265B9" w:rsidRPr="002265B9" w:rsidRDefault="002265B9" w:rsidP="002265B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  <w:lang w:val="en-US"/>
              </w:rPr>
            </w:pPr>
            <w:proofErr w:type="spellStart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lastRenderedPageBreak/>
              <w:t>Sr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 xml:space="preserve"> No</w:t>
            </w:r>
          </w:p>
        </w:tc>
        <w:tc>
          <w:tcPr>
            <w:tcW w:w="1440" w:type="dxa"/>
            <w:hideMark/>
          </w:tcPr>
          <w:p w14:paraId="100F69A5" w14:textId="144D30F1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Test Case name</w:t>
            </w:r>
          </w:p>
        </w:tc>
        <w:tc>
          <w:tcPr>
            <w:tcW w:w="2576" w:type="dxa"/>
            <w:noWrap/>
            <w:hideMark/>
          </w:tcPr>
          <w:p w14:paraId="3A54AA52" w14:textId="690F8AEB" w:rsidR="002265B9" w:rsidRPr="002265B9" w:rsidRDefault="002253A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Test</w:t>
            </w:r>
            <w:r w:rsidR="002265B9"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Case</w:t>
            </w:r>
            <w:proofErr w:type="spellEnd"/>
            <w:r w:rsidR="002265B9"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 xml:space="preserve"> Description</w:t>
            </w:r>
          </w:p>
        </w:tc>
        <w:tc>
          <w:tcPr>
            <w:tcW w:w="1620" w:type="dxa"/>
            <w:hideMark/>
          </w:tcPr>
          <w:p w14:paraId="52117096" w14:textId="77777777" w:rsidR="002253A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 xml:space="preserve">Keyword </w:t>
            </w:r>
          </w:p>
          <w:p w14:paraId="5D16DB49" w14:textId="6EE7EA39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Name</w:t>
            </w:r>
          </w:p>
        </w:tc>
        <w:tc>
          <w:tcPr>
            <w:tcW w:w="2430" w:type="dxa"/>
            <w:noWrap/>
            <w:hideMark/>
          </w:tcPr>
          <w:p w14:paraId="50E77502" w14:textId="7750816B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Keyword Description</w:t>
            </w:r>
          </w:p>
        </w:tc>
        <w:tc>
          <w:tcPr>
            <w:tcW w:w="2160" w:type="dxa"/>
            <w:noWrap/>
            <w:hideMark/>
          </w:tcPr>
          <w:p w14:paraId="5A80A05F" w14:textId="77777777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Keyword Input Data</w:t>
            </w:r>
          </w:p>
        </w:tc>
        <w:tc>
          <w:tcPr>
            <w:tcW w:w="2790" w:type="dxa"/>
            <w:noWrap/>
            <w:hideMark/>
          </w:tcPr>
          <w:p w14:paraId="139543C4" w14:textId="77777777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Remarks</w:t>
            </w:r>
          </w:p>
        </w:tc>
      </w:tr>
      <w:tr w:rsidR="00C95127" w:rsidRPr="002265B9" w14:paraId="0C4D47B9" w14:textId="77777777" w:rsidTr="00EA63A1">
        <w:trPr>
          <w:trHeight w:val="2025"/>
        </w:trPr>
        <w:tc>
          <w:tcPr>
            <w:tcW w:w="625" w:type="dxa"/>
            <w:noWrap/>
            <w:hideMark/>
          </w:tcPr>
          <w:p w14:paraId="497EB5F7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1</w:t>
            </w:r>
          </w:p>
        </w:tc>
        <w:tc>
          <w:tcPr>
            <w:tcW w:w="1440" w:type="dxa"/>
            <w:hideMark/>
          </w:tcPr>
          <w:p w14:paraId="1D17AFA8" w14:textId="5F75EC66" w:rsidR="00C95127" w:rsidRPr="002265B9" w:rsidRDefault="00223A1A" w:rsidP="00C95127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bookmarkStart w:id="0" w:name="TC1"/>
            <w:proofErr w:type="spellStart"/>
            <w:r w:rsidRPr="00223A1A">
              <w:rPr>
                <w:rFonts w:asciiTheme="minorHAnsi" w:hAnsiTheme="minorHAnsi" w:cstheme="minorHAnsi"/>
                <w:sz w:val="18"/>
              </w:rPr>
              <w:t>Relationship_ADD</w:t>
            </w:r>
            <w:bookmarkEnd w:id="0"/>
            <w:proofErr w:type="spellEnd"/>
          </w:p>
        </w:tc>
        <w:tc>
          <w:tcPr>
            <w:tcW w:w="2576" w:type="dxa"/>
            <w:hideMark/>
          </w:tcPr>
          <w:p w14:paraId="30BA7B3A" w14:textId="1374F928" w:rsidR="00C95127" w:rsidRPr="002265B9" w:rsidRDefault="00A4735B" w:rsidP="002E21C1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test case creates relationship for two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CA_IDs.It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uploads two CA_IDs from excel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file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20"/>
              </w:rPr>
              <w:t>,validates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it and imports. After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20"/>
              </w:rPr>
              <w:t>import</w:t>
            </w:r>
            <w:proofErr w:type="gram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it validates the relationship created and also creates report for user info.</w:t>
            </w:r>
          </w:p>
        </w:tc>
        <w:tc>
          <w:tcPr>
            <w:tcW w:w="1620" w:type="dxa"/>
            <w:hideMark/>
          </w:tcPr>
          <w:p w14:paraId="7D162693" w14:textId="7AB50684" w:rsidR="00C95127" w:rsidRPr="00C95127" w:rsidRDefault="00223A1A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223A1A">
              <w:rPr>
                <w:rFonts w:asciiTheme="minorHAnsi" w:hAnsiTheme="minorHAnsi" w:cstheme="minorHAnsi"/>
                <w:sz w:val="18"/>
              </w:rPr>
              <w:t>loginRelationShip</w:t>
            </w:r>
            <w:proofErr w:type="spellEnd"/>
          </w:p>
        </w:tc>
        <w:tc>
          <w:tcPr>
            <w:tcW w:w="2430" w:type="dxa"/>
            <w:hideMark/>
          </w:tcPr>
          <w:p w14:paraId="5F11B528" w14:textId="77777777" w:rsidR="00A6228C" w:rsidRDefault="00C95127" w:rsidP="00C0563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Keyword will</w:t>
            </w:r>
            <w:r w:rsidR="00A6228C">
              <w:rPr>
                <w:rFonts w:asciiTheme="minorHAnsi" w:hAnsiTheme="minorHAnsi" w:cstheme="minorHAnsi"/>
                <w:sz w:val="18"/>
                <w:szCs w:val="20"/>
              </w:rPr>
              <w:t xml:space="preserve"> do the below operation :</w:t>
            </w:r>
          </w:p>
          <w:p w14:paraId="3821DC3F" w14:textId="77777777" w:rsidR="00A6228C" w:rsidRDefault="00A6228C" w:rsidP="00C0563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1)</w:t>
            </w:r>
            <w:r w:rsidR="00C95127">
              <w:rPr>
                <w:rFonts w:asciiTheme="minorHAnsi" w:hAnsiTheme="minorHAnsi" w:cstheme="minorHAnsi"/>
                <w:sz w:val="18"/>
                <w:szCs w:val="20"/>
              </w:rPr>
              <w:t xml:space="preserve"> open </w:t>
            </w:r>
            <w:r w:rsidR="00C95127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CACM IDD applications </w:t>
            </w:r>
            <w:r w:rsidR="00C95127"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site with valid credentials</w:t>
            </w:r>
          </w:p>
          <w:p w14:paraId="32E23EC6" w14:textId="3E1C687E" w:rsidR="00A6228C" w:rsidRDefault="00A6228C" w:rsidP="00C0563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2) click on </w:t>
            </w:r>
            <w:r w:rsidR="005311AD">
              <w:rPr>
                <w:rFonts w:asciiTheme="minorHAnsi" w:hAnsiTheme="minorHAnsi" w:cstheme="minorHAnsi"/>
                <w:sz w:val="18"/>
                <w:szCs w:val="20"/>
              </w:rPr>
              <w:t>Relationship</w:t>
            </w:r>
            <w:r w:rsidR="00C95127"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44309624" w14:textId="428A55A9" w:rsidR="00C95127" w:rsidRDefault="00C95127" w:rsidP="00C0563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The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key word will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Generates </w:t>
            </w:r>
            <w:proofErr w:type="gramStart"/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reports</w:t>
            </w:r>
            <w:proofErr w:type="gramEnd"/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where ever applicable.</w:t>
            </w:r>
          </w:p>
          <w:p w14:paraId="55D2D2AE" w14:textId="7370C0F9" w:rsidR="00C95127" w:rsidRPr="002265B9" w:rsidRDefault="00C95127" w:rsidP="00A63F8C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160" w:type="dxa"/>
            <w:hideMark/>
          </w:tcPr>
          <w:p w14:paraId="66DA74D5" w14:textId="77777777" w:rsidR="00C95127" w:rsidRPr="00C95127" w:rsidRDefault="00C95127" w:rsidP="00C95127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GlobalSettings.properties</w:t>
            </w:r>
            <w:proofErr w:type="spellEnd"/>
          </w:p>
          <w:p w14:paraId="0CAA8B92" w14:textId="26A5178D" w:rsidR="00C95127" w:rsidRPr="00C95127" w:rsidRDefault="00C95127" w:rsidP="00C95127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UserID</w:t>
            </w:r>
            <w:proofErr w:type="spellEnd"/>
          </w:p>
          <w:p w14:paraId="0EB3DF00" w14:textId="4A507BCF" w:rsidR="00C95127" w:rsidRPr="00C95127" w:rsidRDefault="00C95127" w:rsidP="00C95127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Password</w:t>
            </w:r>
          </w:p>
          <w:p w14:paraId="1C76E511" w14:textId="673234E9" w:rsidR="00C0563D" w:rsidRDefault="00C95127" w:rsidP="00C95127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ApplicationUrl</w:t>
            </w:r>
            <w:proofErr w:type="spellEnd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(QA1,QA2,Pre-pord)</w:t>
            </w:r>
          </w:p>
          <w:p w14:paraId="0C24B4ED" w14:textId="77777777" w:rsidR="00EA463D" w:rsidRDefault="00EA463D" w:rsidP="00EA463D">
            <w:pPr>
              <w:pStyle w:val="ListParagraph"/>
              <w:spacing w:before="0"/>
              <w:ind w:left="36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5985A52A" w14:textId="03421A80" w:rsidR="005E3B26" w:rsidRPr="00932779" w:rsidRDefault="00932779" w:rsidP="00932779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="005E3B26"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</w:t>
            </w:r>
            <w:proofErr w:type="spellEnd"/>
            <w:r w:rsidR="005E3B26"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: General Data Tab</w:t>
            </w:r>
          </w:p>
          <w:p w14:paraId="2F927AAA" w14:textId="77777777" w:rsidR="00C0563D" w:rsidRDefault="00C0563D" w:rsidP="00C95127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Menuitem</w:t>
            </w:r>
            <w:proofErr w:type="spellEnd"/>
          </w:p>
          <w:p w14:paraId="13E95207" w14:textId="5A9138C7" w:rsidR="00C95127" w:rsidRPr="00C95127" w:rsidRDefault="00C95127" w:rsidP="005311AD">
            <w:pPr>
              <w:pStyle w:val="ListParagraph"/>
              <w:spacing w:before="0"/>
              <w:ind w:left="36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noWrap/>
            <w:hideMark/>
          </w:tcPr>
          <w:p w14:paraId="78A1DA21" w14:textId="77777777" w:rsidR="00A63F8C" w:rsidRDefault="00C95127" w:rsidP="00A63F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  <w:r w:rsidR="00A63F8C"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CACMQA1IDDUr</w:t>
            </w:r>
            <w:r w:rsidR="00A63F8C" w:rsidRPr="00A63F8C">
              <w:rPr>
                <w:rFonts w:asciiTheme="minorHAnsi" w:hAnsiTheme="minorHAnsi" w:cstheme="minorHAnsi"/>
                <w:sz w:val="18"/>
                <w:szCs w:val="20"/>
              </w:rPr>
              <w:t>l=http://qcmmdm4901:9900/e360/com.informatica.tools.mdm.web.auth/login</w:t>
            </w:r>
          </w:p>
          <w:p w14:paraId="743A283C" w14:textId="77777777" w:rsidR="00A63F8C" w:rsidRPr="00A63F8C" w:rsidRDefault="00A63F8C" w:rsidP="00A63F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76267690" w14:textId="77777777" w:rsidR="00A63F8C" w:rsidRPr="00A63F8C" w:rsidRDefault="00A63F8C" w:rsidP="00A63F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CACMQA2IDDUrl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=http://qcmmdm4902:9900/e360/com.informatica.tools.mdm.web.auth/login</w:t>
            </w:r>
          </w:p>
          <w:p w14:paraId="78FC90D6" w14:textId="3C9F5A63" w:rsidR="00C95127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CACMPreProdIDDUr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</w:t>
            </w:r>
            <w:proofErr w:type="spellEnd"/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=https://ppcmmdm10.autotrader.com/bdd</w:t>
            </w:r>
          </w:p>
        </w:tc>
      </w:tr>
      <w:tr w:rsidR="00C95127" w:rsidRPr="002265B9" w14:paraId="4C890D61" w14:textId="77777777" w:rsidTr="002F4496">
        <w:trPr>
          <w:trHeight w:val="1574"/>
        </w:trPr>
        <w:tc>
          <w:tcPr>
            <w:tcW w:w="625" w:type="dxa"/>
            <w:noWrap/>
          </w:tcPr>
          <w:p w14:paraId="0BC53FEE" w14:textId="7CF630B8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29323806" w14:textId="15C68C04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069BF841" w14:textId="6118F6F2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288F8053" w14:textId="3D0BD444" w:rsidR="00C95127" w:rsidRPr="00C95127" w:rsidRDefault="0042307F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42307F">
              <w:rPr>
                <w:rFonts w:asciiTheme="minorHAnsi" w:hAnsiTheme="minorHAnsi" w:cstheme="minorHAnsi"/>
                <w:sz w:val="18"/>
              </w:rPr>
              <w:t>fileupload</w:t>
            </w:r>
            <w:proofErr w:type="spellEnd"/>
          </w:p>
        </w:tc>
        <w:tc>
          <w:tcPr>
            <w:tcW w:w="2430" w:type="dxa"/>
          </w:tcPr>
          <w:p w14:paraId="243AB829" w14:textId="536669F0" w:rsidR="00C95127" w:rsidRPr="002265B9" w:rsidRDefault="00145880" w:rsidP="0042307F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 </w:t>
            </w:r>
            <w:r w:rsidR="0042307F">
              <w:rPr>
                <w:rFonts w:asciiTheme="minorHAnsi" w:hAnsiTheme="minorHAnsi" w:cstheme="minorHAnsi"/>
                <w:sz w:val="18"/>
                <w:szCs w:val="20"/>
              </w:rPr>
              <w:t>uploads</w:t>
            </w:r>
            <w:r w:rsidR="0042307F">
              <w:t xml:space="preserve"> </w:t>
            </w:r>
            <w:r w:rsidR="0042307F" w:rsidRPr="0042307F">
              <w:rPr>
                <w:rFonts w:asciiTheme="minorHAnsi" w:hAnsiTheme="minorHAnsi" w:cstheme="minorHAnsi"/>
                <w:sz w:val="18"/>
                <w:szCs w:val="20"/>
              </w:rPr>
              <w:t>OWN_NetNew_QA</w:t>
            </w:r>
            <w:r w:rsidR="0042307F">
              <w:rPr>
                <w:rFonts w:asciiTheme="minorHAnsi" w:hAnsiTheme="minorHAnsi" w:cstheme="minorHAnsi"/>
                <w:sz w:val="18"/>
                <w:szCs w:val="20"/>
              </w:rPr>
              <w:t>.xlsx file from desktop</w:t>
            </w:r>
          </w:p>
        </w:tc>
        <w:tc>
          <w:tcPr>
            <w:tcW w:w="2160" w:type="dxa"/>
          </w:tcPr>
          <w:p w14:paraId="0B4D37A8" w14:textId="77777777" w:rsidR="00145880" w:rsidRPr="00932779" w:rsidRDefault="00145880" w:rsidP="00145880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  <w:p w14:paraId="7BB7C5B9" w14:textId="25466BA4" w:rsidR="00C95127" w:rsidRPr="002265B9" w:rsidRDefault="00C95127" w:rsidP="00A97508">
            <w:pPr>
              <w:pStyle w:val="ListParagraph"/>
              <w:spacing w:before="0"/>
              <w:ind w:left="36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hideMark/>
          </w:tcPr>
          <w:p w14:paraId="54293953" w14:textId="77725FEA" w:rsidR="00C95127" w:rsidRPr="002265B9" w:rsidRDefault="00925154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 w:rsidRPr="0042307F">
              <w:rPr>
                <w:rFonts w:asciiTheme="minorHAnsi" w:hAnsiTheme="minorHAnsi" w:cstheme="minorHAnsi"/>
                <w:sz w:val="18"/>
                <w:szCs w:val="20"/>
              </w:rPr>
              <w:t>OWN_NetNew_QA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.xlsx file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has to be kept in C: drive</w:t>
            </w:r>
          </w:p>
        </w:tc>
      </w:tr>
      <w:tr w:rsidR="00C95127" w:rsidRPr="002265B9" w14:paraId="5556AB38" w14:textId="77777777" w:rsidTr="002F4496">
        <w:trPr>
          <w:trHeight w:val="1304"/>
        </w:trPr>
        <w:tc>
          <w:tcPr>
            <w:tcW w:w="625" w:type="dxa"/>
            <w:noWrap/>
          </w:tcPr>
          <w:p w14:paraId="40D30F1D" w14:textId="5A74264A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7BF7B34F" w14:textId="03367005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</w:tcPr>
          <w:p w14:paraId="68A6CD7D" w14:textId="2267CD29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622634E9" w14:textId="43423306" w:rsidR="00C95127" w:rsidRPr="00C95127" w:rsidRDefault="00ED7EFB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ED7EFB">
              <w:rPr>
                <w:rFonts w:asciiTheme="minorHAnsi" w:hAnsiTheme="minorHAnsi" w:cstheme="minorHAnsi"/>
                <w:sz w:val="18"/>
              </w:rPr>
              <w:t>validate</w:t>
            </w:r>
          </w:p>
        </w:tc>
        <w:tc>
          <w:tcPr>
            <w:tcW w:w="2430" w:type="dxa"/>
          </w:tcPr>
          <w:p w14:paraId="6EC8BC30" w14:textId="57329557" w:rsidR="00C95127" w:rsidRPr="002265B9" w:rsidRDefault="00145880" w:rsidP="00ED7EFB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 </w:t>
            </w:r>
            <w:r w:rsidR="00ED7EFB">
              <w:rPr>
                <w:rFonts w:asciiTheme="minorHAnsi" w:hAnsiTheme="minorHAnsi" w:cstheme="minorHAnsi"/>
                <w:sz w:val="18"/>
                <w:szCs w:val="20"/>
              </w:rPr>
              <w:t xml:space="preserve">validates if the records from </w:t>
            </w:r>
            <w:proofErr w:type="spellStart"/>
            <w:r w:rsidR="00ED7EFB">
              <w:rPr>
                <w:rFonts w:asciiTheme="minorHAnsi" w:hAnsiTheme="minorHAnsi" w:cstheme="minorHAnsi"/>
                <w:sz w:val="18"/>
                <w:szCs w:val="20"/>
              </w:rPr>
              <w:t>xlsx</w:t>
            </w:r>
            <w:proofErr w:type="spellEnd"/>
            <w:r w:rsidR="00ED7EFB">
              <w:rPr>
                <w:rFonts w:asciiTheme="minorHAnsi" w:hAnsiTheme="minorHAnsi" w:cstheme="minorHAnsi"/>
                <w:sz w:val="18"/>
                <w:szCs w:val="20"/>
              </w:rPr>
              <w:t xml:space="preserve"> file </w:t>
            </w:r>
            <w:proofErr w:type="gramStart"/>
            <w:r w:rsidR="00ED7EFB">
              <w:rPr>
                <w:rFonts w:asciiTheme="minorHAnsi" w:hAnsiTheme="minorHAnsi" w:cstheme="minorHAnsi"/>
                <w:sz w:val="18"/>
                <w:szCs w:val="20"/>
              </w:rPr>
              <w:t>is properly validated</w:t>
            </w:r>
            <w:proofErr w:type="gramEnd"/>
            <w:r w:rsidR="00ED7EFB">
              <w:rPr>
                <w:rFonts w:asciiTheme="minorHAnsi" w:hAnsiTheme="minorHAnsi" w:cstheme="minorHAnsi"/>
                <w:sz w:val="18"/>
                <w:szCs w:val="20"/>
              </w:rPr>
              <w:t xml:space="preserve"> or not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.</w:t>
            </w:r>
          </w:p>
        </w:tc>
        <w:tc>
          <w:tcPr>
            <w:tcW w:w="2160" w:type="dxa"/>
          </w:tcPr>
          <w:p w14:paraId="25E86CB5" w14:textId="0BB7F6B0" w:rsidR="00C95127" w:rsidRPr="00C95127" w:rsidRDefault="00C95127" w:rsidP="003C7849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hideMark/>
          </w:tcPr>
          <w:p w14:paraId="609F2B8D" w14:textId="7BB093F4" w:rsidR="00C95127" w:rsidRPr="002265B9" w:rsidRDefault="00C95127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06F53E02" w14:textId="77777777" w:rsidTr="002F4496">
        <w:trPr>
          <w:trHeight w:val="1250"/>
        </w:trPr>
        <w:tc>
          <w:tcPr>
            <w:tcW w:w="625" w:type="dxa"/>
            <w:noWrap/>
            <w:hideMark/>
          </w:tcPr>
          <w:p w14:paraId="78F36BDE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2D7E0C66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57AE7C7F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5BEAED00" w14:textId="13D332C0" w:rsidR="00C95127" w:rsidRPr="00C95127" w:rsidRDefault="00CE6E2F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E6E2F">
              <w:rPr>
                <w:rFonts w:asciiTheme="minorHAnsi" w:hAnsiTheme="minorHAnsi" w:cstheme="minorHAnsi"/>
                <w:sz w:val="18"/>
              </w:rPr>
              <w:t>backtoPreviousScreen</w:t>
            </w:r>
            <w:proofErr w:type="spellEnd"/>
          </w:p>
        </w:tc>
        <w:tc>
          <w:tcPr>
            <w:tcW w:w="2430" w:type="dxa"/>
          </w:tcPr>
          <w:p w14:paraId="5E93032C" w14:textId="46730705" w:rsidR="00E777D5" w:rsidRPr="002265B9" w:rsidRDefault="008F4138" w:rsidP="00CE6E2F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 </w:t>
            </w:r>
            <w:r w:rsidR="00CE6E2F">
              <w:rPr>
                <w:rFonts w:asciiTheme="minorHAnsi" w:hAnsiTheme="minorHAnsi" w:cstheme="minorHAnsi"/>
                <w:sz w:val="18"/>
                <w:szCs w:val="20"/>
              </w:rPr>
              <w:t xml:space="preserve">clicks on the </w:t>
            </w:r>
            <w:proofErr w:type="spellStart"/>
            <w:r w:rsidR="00CE6E2F" w:rsidRPr="00CE6E2F">
              <w:rPr>
                <w:rFonts w:asciiTheme="minorHAnsi" w:hAnsiTheme="minorHAnsi" w:cstheme="minorHAnsi"/>
                <w:sz w:val="18"/>
              </w:rPr>
              <w:t>backtoPreviousScreen</w:t>
            </w:r>
            <w:proofErr w:type="spellEnd"/>
            <w:r w:rsidR="00CE6E2F">
              <w:rPr>
                <w:rFonts w:asciiTheme="minorHAnsi" w:hAnsiTheme="minorHAnsi" w:cstheme="minorHAnsi"/>
                <w:sz w:val="18"/>
              </w:rPr>
              <w:t xml:space="preserve"> button and returns to the Relationship page</w:t>
            </w:r>
            <w:r w:rsidR="00E30DF4">
              <w:rPr>
                <w:rFonts w:asciiTheme="minorHAnsi" w:hAnsiTheme="minorHAnsi" w:cstheme="minorHAnsi"/>
                <w:sz w:val="18"/>
              </w:rPr>
              <w:t>.</w:t>
            </w:r>
          </w:p>
        </w:tc>
        <w:tc>
          <w:tcPr>
            <w:tcW w:w="2160" w:type="dxa"/>
          </w:tcPr>
          <w:p w14:paraId="48ED9796" w14:textId="54E18567" w:rsidR="00C95127" w:rsidRPr="00471F97" w:rsidRDefault="00C95127" w:rsidP="00471F9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</w:tcPr>
          <w:p w14:paraId="5DDD1ED8" w14:textId="05F2F65A" w:rsidR="00E777D5" w:rsidRPr="00E777D5" w:rsidRDefault="00E777D5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7BBC3096" w14:textId="77777777" w:rsidTr="001507FA">
        <w:trPr>
          <w:trHeight w:val="1800"/>
        </w:trPr>
        <w:tc>
          <w:tcPr>
            <w:tcW w:w="625" w:type="dxa"/>
            <w:noWrap/>
          </w:tcPr>
          <w:p w14:paraId="095877AB" w14:textId="3F528391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21F3A3A7" w14:textId="69E989A6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2576" w:type="dxa"/>
          </w:tcPr>
          <w:p w14:paraId="1ADA10EA" w14:textId="326F10F0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3AC7B348" w14:textId="2754268A" w:rsidR="00C95127" w:rsidRPr="00C95127" w:rsidRDefault="00E30DF4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E30DF4">
              <w:rPr>
                <w:rFonts w:asciiTheme="minorHAnsi" w:hAnsiTheme="minorHAnsi" w:cstheme="minorHAnsi"/>
                <w:sz w:val="18"/>
              </w:rPr>
              <w:t>importOps</w:t>
            </w:r>
            <w:proofErr w:type="spellEnd"/>
          </w:p>
        </w:tc>
        <w:tc>
          <w:tcPr>
            <w:tcW w:w="2430" w:type="dxa"/>
          </w:tcPr>
          <w:p w14:paraId="1A359592" w14:textId="6185DA9D" w:rsidR="00C95127" w:rsidRPr="002265B9" w:rsidRDefault="00DB0B9F" w:rsidP="001507FA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 </w:t>
            </w:r>
            <w:r w:rsidR="001507FA">
              <w:rPr>
                <w:rFonts w:asciiTheme="minorHAnsi" w:hAnsiTheme="minorHAnsi" w:cstheme="minorHAnsi"/>
                <w:sz w:val="18"/>
                <w:szCs w:val="20"/>
              </w:rPr>
              <w:t>imports the Relationship build in IDD.</w:t>
            </w:r>
          </w:p>
        </w:tc>
        <w:tc>
          <w:tcPr>
            <w:tcW w:w="2160" w:type="dxa"/>
          </w:tcPr>
          <w:p w14:paraId="14B7AF4C" w14:textId="2CEC213A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noWrap/>
          </w:tcPr>
          <w:p w14:paraId="65CCC55B" w14:textId="1B7A1342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5BC49B6B" w14:textId="77777777" w:rsidTr="00A97508">
        <w:trPr>
          <w:trHeight w:val="3600"/>
        </w:trPr>
        <w:tc>
          <w:tcPr>
            <w:tcW w:w="625" w:type="dxa"/>
            <w:noWrap/>
            <w:hideMark/>
          </w:tcPr>
          <w:p w14:paraId="7DA0E658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20B1C7EA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5F4F1EEB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7961FF13" w14:textId="32D463B0" w:rsidR="00C95127" w:rsidRPr="00C95127" w:rsidRDefault="00401A00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401A00">
              <w:rPr>
                <w:rFonts w:asciiTheme="minorHAnsi" w:hAnsiTheme="minorHAnsi" w:cstheme="minorHAnsi"/>
                <w:sz w:val="18"/>
              </w:rPr>
              <w:t>menuToSearch</w:t>
            </w:r>
            <w:proofErr w:type="spellEnd"/>
          </w:p>
        </w:tc>
        <w:tc>
          <w:tcPr>
            <w:tcW w:w="2430" w:type="dxa"/>
          </w:tcPr>
          <w:p w14:paraId="02DEF071" w14:textId="77777777" w:rsidR="00C95127" w:rsidRDefault="002F4496" w:rsidP="00D975AE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 </w:t>
            </w:r>
            <w:r w:rsidR="00D975AE">
              <w:rPr>
                <w:rFonts w:asciiTheme="minorHAnsi" w:hAnsiTheme="minorHAnsi" w:cstheme="minorHAnsi"/>
                <w:sz w:val="18"/>
                <w:szCs w:val="20"/>
              </w:rPr>
              <w:t>do the following the steps:</w:t>
            </w:r>
          </w:p>
          <w:p w14:paraId="71F8CD40" w14:textId="77777777" w:rsidR="00D975AE" w:rsidRDefault="00D975AE" w:rsidP="00D975A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D975AE">
              <w:rPr>
                <w:rFonts w:asciiTheme="minorHAnsi" w:hAnsiTheme="minorHAnsi" w:cstheme="minorHAnsi"/>
                <w:sz w:val="18"/>
                <w:szCs w:val="20"/>
              </w:rPr>
              <w:t>openMenu</w:t>
            </w:r>
            <w:proofErr w:type="spellEnd"/>
          </w:p>
          <w:p w14:paraId="41DA7E15" w14:textId="77777777" w:rsidR="00D975AE" w:rsidRDefault="00D975AE" w:rsidP="00D975A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D975AE">
              <w:rPr>
                <w:rFonts w:asciiTheme="minorHAnsi" w:hAnsiTheme="minorHAnsi" w:cstheme="minorHAnsi"/>
                <w:sz w:val="18"/>
                <w:szCs w:val="20"/>
              </w:rPr>
              <w:t>savedQueries</w:t>
            </w:r>
            <w:proofErr w:type="spellEnd"/>
          </w:p>
          <w:p w14:paraId="0960D369" w14:textId="77777777" w:rsidR="00D975AE" w:rsidRDefault="00D975AE" w:rsidP="00D975A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D975AE">
              <w:rPr>
                <w:rFonts w:asciiTheme="minorHAnsi" w:hAnsiTheme="minorHAnsi" w:cstheme="minorHAnsi"/>
                <w:sz w:val="18"/>
                <w:szCs w:val="20"/>
              </w:rPr>
              <w:t>searchCustomerRelationship</w:t>
            </w:r>
            <w:proofErr w:type="spellEnd"/>
          </w:p>
          <w:p w14:paraId="004369E8" w14:textId="77777777" w:rsidR="00D975AE" w:rsidRDefault="00D975AE" w:rsidP="00D975A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D975AE">
              <w:rPr>
                <w:rFonts w:asciiTheme="minorHAnsi" w:hAnsiTheme="minorHAnsi" w:cstheme="minorHAnsi"/>
                <w:sz w:val="18"/>
                <w:szCs w:val="20"/>
              </w:rPr>
              <w:t>iddUIRunSearch</w:t>
            </w:r>
            <w:proofErr w:type="spellEnd"/>
          </w:p>
          <w:p w14:paraId="3F8376B6" w14:textId="77D2C83F" w:rsidR="00D975AE" w:rsidRPr="00D975AE" w:rsidRDefault="00D975AE" w:rsidP="00D975A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D975AE">
              <w:rPr>
                <w:rFonts w:asciiTheme="minorHAnsi" w:hAnsiTheme="minorHAnsi" w:cstheme="minorHAnsi"/>
                <w:sz w:val="18"/>
                <w:szCs w:val="20"/>
              </w:rPr>
              <w:t>openRecordFromSearch</w:t>
            </w:r>
            <w:proofErr w:type="spellEnd"/>
          </w:p>
        </w:tc>
        <w:tc>
          <w:tcPr>
            <w:tcW w:w="2160" w:type="dxa"/>
          </w:tcPr>
          <w:p w14:paraId="04ABE543" w14:textId="77777777" w:rsidR="00334435" w:rsidRPr="00932779" w:rsidRDefault="00334435" w:rsidP="00334435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</w:t>
            </w:r>
            <w:proofErr w:type="spellEnd"/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: General Data Tab</w:t>
            </w:r>
          </w:p>
          <w:p w14:paraId="706531D3" w14:textId="77777777" w:rsidR="00D3597C" w:rsidRDefault="00D3597C" w:rsidP="00D3597C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D3597C">
              <w:rPr>
                <w:rFonts w:asciiTheme="minorHAnsi" w:hAnsiTheme="minorHAnsi" w:cstheme="minorHAnsi"/>
                <w:sz w:val="18"/>
                <w:szCs w:val="20"/>
              </w:rPr>
              <w:t>Menuitem</w:t>
            </w:r>
            <w:proofErr w:type="spellEnd"/>
            <w:r w:rsidRPr="00D3597C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316DF2DE" w14:textId="20AB8DA2" w:rsidR="00C95127" w:rsidRPr="00334435" w:rsidRDefault="00334435" w:rsidP="00D3597C">
            <w:pPr>
              <w:pStyle w:val="ListParagraph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334435">
              <w:rPr>
                <w:rFonts w:asciiTheme="minorHAnsi" w:hAnsiTheme="minorHAnsi" w:cstheme="minorHAnsi"/>
                <w:sz w:val="18"/>
                <w:szCs w:val="20"/>
              </w:rPr>
              <w:br/>
            </w:r>
          </w:p>
        </w:tc>
        <w:tc>
          <w:tcPr>
            <w:tcW w:w="2790" w:type="dxa"/>
          </w:tcPr>
          <w:p w14:paraId="620B04D0" w14:textId="2FFB0175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4D988E6A" w14:textId="77777777" w:rsidTr="00A97508">
        <w:trPr>
          <w:trHeight w:val="1988"/>
        </w:trPr>
        <w:tc>
          <w:tcPr>
            <w:tcW w:w="625" w:type="dxa"/>
            <w:noWrap/>
            <w:hideMark/>
          </w:tcPr>
          <w:p w14:paraId="208B3B61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1871B41C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5D174EAB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6231CE4F" w14:textId="4E40A99A" w:rsidR="00C95127" w:rsidRPr="00C95127" w:rsidRDefault="009F3885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9F3885">
              <w:rPr>
                <w:rFonts w:asciiTheme="minorHAnsi" w:hAnsiTheme="minorHAnsi" w:cstheme="minorHAnsi"/>
                <w:sz w:val="18"/>
              </w:rPr>
              <w:t>verifyRelationshipUpload</w:t>
            </w:r>
            <w:proofErr w:type="spellEnd"/>
          </w:p>
        </w:tc>
        <w:tc>
          <w:tcPr>
            <w:tcW w:w="2430" w:type="dxa"/>
          </w:tcPr>
          <w:p w14:paraId="475DEB58" w14:textId="21CD0D2D" w:rsidR="00C95127" w:rsidRDefault="002F4496" w:rsidP="009F388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 takes </w:t>
            </w:r>
            <w:r w:rsidR="00C63D0A">
              <w:rPr>
                <w:rFonts w:asciiTheme="minorHAnsi" w:hAnsiTheme="minorHAnsi" w:cstheme="minorHAnsi"/>
                <w:sz w:val="18"/>
                <w:szCs w:val="20"/>
              </w:rPr>
              <w:t>below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information from database </w:t>
            </w:r>
            <w:r w:rsidR="009F3885">
              <w:rPr>
                <w:rFonts w:asciiTheme="minorHAnsi" w:hAnsiTheme="minorHAnsi" w:cstheme="minorHAnsi"/>
                <w:sz w:val="18"/>
                <w:szCs w:val="20"/>
              </w:rPr>
              <w:t>and validates against database</w:t>
            </w:r>
            <w:r w:rsidR="007923A1">
              <w:rPr>
                <w:rFonts w:asciiTheme="minorHAnsi" w:hAnsiTheme="minorHAnsi" w:cstheme="minorHAnsi"/>
                <w:sz w:val="18"/>
                <w:szCs w:val="20"/>
              </w:rPr>
              <w:t>:</w:t>
            </w:r>
          </w:p>
          <w:p w14:paraId="2AFE3DDA" w14:textId="77777777" w:rsidR="007923A1" w:rsidRDefault="007923A1" w:rsidP="009F388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7923A1">
              <w:rPr>
                <w:rFonts w:asciiTheme="minorHAnsi" w:hAnsiTheme="minorHAnsi" w:cstheme="minorHAnsi"/>
                <w:sz w:val="18"/>
                <w:szCs w:val="20"/>
              </w:rPr>
              <w:t>uiHierarchyType</w:t>
            </w:r>
            <w:proofErr w:type="spellEnd"/>
          </w:p>
          <w:p w14:paraId="2BC4A4E3" w14:textId="427CE999" w:rsidR="007923A1" w:rsidRPr="002265B9" w:rsidRDefault="007923A1" w:rsidP="009F388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923A1">
              <w:rPr>
                <w:rFonts w:asciiTheme="minorHAnsi" w:hAnsiTheme="minorHAnsi" w:cstheme="minorHAnsi"/>
                <w:sz w:val="18"/>
                <w:szCs w:val="20"/>
              </w:rPr>
              <w:t>uiEntity1</w:t>
            </w:r>
          </w:p>
        </w:tc>
        <w:tc>
          <w:tcPr>
            <w:tcW w:w="2160" w:type="dxa"/>
          </w:tcPr>
          <w:p w14:paraId="27B44A00" w14:textId="77777777" w:rsidR="002C747A" w:rsidRPr="00932779" w:rsidRDefault="002C747A" w:rsidP="002C747A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</w:t>
            </w:r>
            <w:proofErr w:type="spellEnd"/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: General Data Tab</w:t>
            </w:r>
          </w:p>
          <w:p w14:paraId="31F6596E" w14:textId="202C4E41" w:rsidR="00C95127" w:rsidRPr="002C747A" w:rsidRDefault="002C747A" w:rsidP="002C747A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2C747A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</w:tc>
        <w:tc>
          <w:tcPr>
            <w:tcW w:w="2790" w:type="dxa"/>
            <w:hideMark/>
          </w:tcPr>
          <w:p w14:paraId="52D196F1" w14:textId="3389785D" w:rsidR="00C95127" w:rsidRPr="002265B9" w:rsidRDefault="00C95127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7923A1" w:rsidRPr="002265B9" w14:paraId="1CDE2EE3" w14:textId="77777777" w:rsidTr="00A97508">
        <w:trPr>
          <w:trHeight w:val="1988"/>
        </w:trPr>
        <w:tc>
          <w:tcPr>
            <w:tcW w:w="625" w:type="dxa"/>
            <w:noWrap/>
          </w:tcPr>
          <w:p w14:paraId="488BDAE9" w14:textId="77777777" w:rsidR="007923A1" w:rsidRPr="002265B9" w:rsidRDefault="007923A1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3859F895" w14:textId="77777777" w:rsidR="007923A1" w:rsidRPr="002265B9" w:rsidRDefault="007923A1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6EA24118" w14:textId="77777777" w:rsidR="007923A1" w:rsidRPr="002265B9" w:rsidRDefault="007923A1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61A8352C" w14:textId="77777777" w:rsidR="007923A1" w:rsidRPr="009F3885" w:rsidRDefault="007923A1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430" w:type="dxa"/>
          </w:tcPr>
          <w:p w14:paraId="504AA757" w14:textId="77777777" w:rsidR="007923A1" w:rsidRDefault="007923A1" w:rsidP="009F388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923A1">
              <w:rPr>
                <w:rFonts w:asciiTheme="minorHAnsi" w:hAnsiTheme="minorHAnsi" w:cstheme="minorHAnsi"/>
                <w:sz w:val="18"/>
                <w:szCs w:val="20"/>
              </w:rPr>
              <w:t>uiEntity2</w:t>
            </w:r>
          </w:p>
          <w:p w14:paraId="36BAED99" w14:textId="77777777" w:rsidR="007923A1" w:rsidRDefault="007923A1" w:rsidP="009F388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7923A1">
              <w:rPr>
                <w:rFonts w:asciiTheme="minorHAnsi" w:hAnsiTheme="minorHAnsi" w:cstheme="minorHAnsi"/>
                <w:sz w:val="18"/>
                <w:szCs w:val="20"/>
              </w:rPr>
              <w:t>uiRelationStartDate</w:t>
            </w:r>
            <w:proofErr w:type="spellEnd"/>
          </w:p>
          <w:p w14:paraId="0D0CB1C7" w14:textId="527C0F7B" w:rsidR="007923A1" w:rsidRDefault="007923A1" w:rsidP="009F388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7923A1">
              <w:rPr>
                <w:rFonts w:asciiTheme="minorHAnsi" w:hAnsiTheme="minorHAnsi" w:cstheme="minorHAnsi"/>
                <w:sz w:val="18"/>
                <w:szCs w:val="20"/>
              </w:rPr>
              <w:t>uiRelationEndDate</w:t>
            </w:r>
            <w:proofErr w:type="spellEnd"/>
          </w:p>
        </w:tc>
        <w:tc>
          <w:tcPr>
            <w:tcW w:w="2160" w:type="dxa"/>
          </w:tcPr>
          <w:p w14:paraId="3B0CDC23" w14:textId="77777777" w:rsidR="007923A1" w:rsidRPr="00C95127" w:rsidRDefault="007923A1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</w:tcPr>
          <w:p w14:paraId="7765F112" w14:textId="77777777" w:rsidR="007923A1" w:rsidRPr="002265B9" w:rsidRDefault="007923A1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63D0A" w:rsidRPr="002265B9" w14:paraId="438DDE7C" w14:textId="77777777" w:rsidTr="00A97508">
        <w:trPr>
          <w:trHeight w:val="1988"/>
        </w:trPr>
        <w:tc>
          <w:tcPr>
            <w:tcW w:w="625" w:type="dxa"/>
            <w:noWrap/>
          </w:tcPr>
          <w:p w14:paraId="4FF1EDBE" w14:textId="77777777" w:rsidR="00C63D0A" w:rsidRPr="002265B9" w:rsidRDefault="00C63D0A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0F3A7562" w14:textId="77777777" w:rsidR="00C63D0A" w:rsidRPr="002265B9" w:rsidRDefault="00C63D0A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50B5DE88" w14:textId="77777777" w:rsidR="00C63D0A" w:rsidRPr="002265B9" w:rsidRDefault="00C63D0A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6C26EE81" w14:textId="3774749F" w:rsidR="00C63D0A" w:rsidRPr="009F3885" w:rsidRDefault="00C63D0A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63D0A">
              <w:rPr>
                <w:rFonts w:asciiTheme="minorHAnsi" w:hAnsiTheme="minorHAnsi" w:cstheme="minorHAnsi"/>
                <w:sz w:val="18"/>
              </w:rPr>
              <w:t>userInfoParent</w:t>
            </w:r>
            <w:proofErr w:type="spellEnd"/>
          </w:p>
        </w:tc>
        <w:tc>
          <w:tcPr>
            <w:tcW w:w="2430" w:type="dxa"/>
          </w:tcPr>
          <w:p w14:paraId="62C3B35A" w14:textId="5E547C6B" w:rsidR="009134E9" w:rsidRDefault="009134E9" w:rsidP="009134E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takes below information from database and validates against database</w:t>
            </w:r>
            <w:r w:rsidR="007D4084">
              <w:rPr>
                <w:rFonts w:asciiTheme="minorHAnsi" w:hAnsiTheme="minorHAnsi" w:cstheme="minorHAnsi"/>
                <w:sz w:val="18"/>
                <w:szCs w:val="20"/>
              </w:rPr>
              <w:t xml:space="preserve"> for parent CA_ID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:</w:t>
            </w:r>
          </w:p>
          <w:p w14:paraId="608535C8" w14:textId="77777777" w:rsidR="007D4084" w:rsidRPr="007D4084" w:rsidRDefault="007D4084" w:rsidP="007D408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CA_ID</w:t>
            </w:r>
          </w:p>
          <w:p w14:paraId="716D1B49" w14:textId="77777777" w:rsidR="007D4084" w:rsidRPr="007D4084" w:rsidRDefault="007D4084" w:rsidP="007D408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UPDATED_BY</w:t>
            </w:r>
          </w:p>
          <w:p w14:paraId="01BCB35D" w14:textId="77777777" w:rsidR="007D4084" w:rsidRPr="007D4084" w:rsidRDefault="007D4084" w:rsidP="007D408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DL_REASON</w:t>
            </w:r>
          </w:p>
          <w:p w14:paraId="3F39A35E" w14:textId="77777777" w:rsidR="007D4084" w:rsidRPr="007D4084" w:rsidRDefault="007D4084" w:rsidP="007D408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HUB_STATE</w:t>
            </w:r>
          </w:p>
          <w:p w14:paraId="213D29EA" w14:textId="77777777" w:rsidR="007D4084" w:rsidRPr="007D4084" w:rsidRDefault="007D4084" w:rsidP="007D408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SOURCE_DELETE</w:t>
            </w:r>
          </w:p>
          <w:p w14:paraId="427DBB8B" w14:textId="77777777" w:rsidR="007D4084" w:rsidRPr="007D4084" w:rsidRDefault="007D4084" w:rsidP="007D408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UPDATED_BY</w:t>
            </w:r>
          </w:p>
          <w:p w14:paraId="6C908C8C" w14:textId="77777777" w:rsidR="007D4084" w:rsidRPr="007D4084" w:rsidRDefault="007D4084" w:rsidP="007D408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DL_REASON</w:t>
            </w:r>
          </w:p>
          <w:p w14:paraId="006CDAE3" w14:textId="77777777" w:rsidR="007D4084" w:rsidRPr="007D4084" w:rsidRDefault="007D4084" w:rsidP="007D408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HUB_STATE</w:t>
            </w:r>
          </w:p>
          <w:p w14:paraId="1C63E0DC" w14:textId="6B15EC09" w:rsidR="007D4084" w:rsidRDefault="007D4084" w:rsidP="007D408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SOURCE_DELETE</w:t>
            </w:r>
          </w:p>
          <w:p w14:paraId="3A2EA0DE" w14:textId="1FA41A9C" w:rsidR="007D4084" w:rsidRDefault="007D4084" w:rsidP="009134E9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759D8AB7" w14:textId="77777777" w:rsidR="007D4084" w:rsidRDefault="007D4084" w:rsidP="009134E9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2C98C8AB" w14:textId="77777777" w:rsidR="00C63D0A" w:rsidRPr="007923A1" w:rsidRDefault="00C63D0A" w:rsidP="009F3885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160" w:type="dxa"/>
          </w:tcPr>
          <w:p w14:paraId="38FE9536" w14:textId="77777777" w:rsidR="007D4084" w:rsidRPr="00932779" w:rsidRDefault="007D4084" w:rsidP="007D4084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lastRenderedPageBreak/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</w:t>
            </w:r>
            <w:proofErr w:type="spellEnd"/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: General Data Tab</w:t>
            </w:r>
          </w:p>
          <w:p w14:paraId="7C57210F" w14:textId="1CF824AE" w:rsidR="009134E9" w:rsidRPr="007D4084" w:rsidRDefault="007D4084" w:rsidP="007D4084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</w:tc>
        <w:tc>
          <w:tcPr>
            <w:tcW w:w="2790" w:type="dxa"/>
          </w:tcPr>
          <w:p w14:paraId="359C2D98" w14:textId="4E2E7C68" w:rsidR="00C63D0A" w:rsidRPr="002265B9" w:rsidRDefault="00C63D0A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63D0A" w:rsidRPr="002265B9" w14:paraId="5225659D" w14:textId="77777777" w:rsidTr="00A97508">
        <w:trPr>
          <w:trHeight w:val="1988"/>
        </w:trPr>
        <w:tc>
          <w:tcPr>
            <w:tcW w:w="625" w:type="dxa"/>
            <w:noWrap/>
          </w:tcPr>
          <w:p w14:paraId="6544FF9E" w14:textId="77777777" w:rsidR="00C63D0A" w:rsidRPr="002265B9" w:rsidRDefault="00C63D0A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230F4045" w14:textId="77777777" w:rsidR="00C63D0A" w:rsidRPr="002265B9" w:rsidRDefault="00C63D0A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1B2151D0" w14:textId="77777777" w:rsidR="00C63D0A" w:rsidRPr="002265B9" w:rsidRDefault="00C63D0A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684C5B9F" w14:textId="3F0BE21F" w:rsidR="00C63D0A" w:rsidRPr="00C63D0A" w:rsidRDefault="00C63D0A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63D0A">
              <w:rPr>
                <w:rFonts w:asciiTheme="minorHAnsi" w:hAnsiTheme="minorHAnsi" w:cstheme="minorHAnsi"/>
                <w:sz w:val="18"/>
              </w:rPr>
              <w:t>userInfoChild</w:t>
            </w:r>
            <w:proofErr w:type="spellEnd"/>
          </w:p>
        </w:tc>
        <w:tc>
          <w:tcPr>
            <w:tcW w:w="2430" w:type="dxa"/>
          </w:tcPr>
          <w:p w14:paraId="079A2169" w14:textId="0C3B969E" w:rsidR="00F407EF" w:rsidRDefault="00F407EF" w:rsidP="00F407E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 takes below information from database and validates against database for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child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CA_ID:</w:t>
            </w:r>
          </w:p>
          <w:p w14:paraId="3F007E01" w14:textId="77777777" w:rsidR="00F407EF" w:rsidRPr="007D4084" w:rsidRDefault="00F407EF" w:rsidP="00F407E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CA_ID</w:t>
            </w:r>
          </w:p>
          <w:p w14:paraId="10EEC36F" w14:textId="77777777" w:rsidR="00F407EF" w:rsidRPr="007D4084" w:rsidRDefault="00F407EF" w:rsidP="00F407E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UPDATED_BY</w:t>
            </w:r>
          </w:p>
          <w:p w14:paraId="32CC2F59" w14:textId="77777777" w:rsidR="00F407EF" w:rsidRPr="007D4084" w:rsidRDefault="00F407EF" w:rsidP="00F407E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DL_REASON</w:t>
            </w:r>
            <w:bookmarkStart w:id="1" w:name="_GoBack"/>
            <w:bookmarkEnd w:id="1"/>
          </w:p>
          <w:p w14:paraId="5E4141BF" w14:textId="77777777" w:rsidR="00F407EF" w:rsidRPr="007D4084" w:rsidRDefault="00F407EF" w:rsidP="00F407E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HUB_STATE</w:t>
            </w:r>
          </w:p>
          <w:p w14:paraId="0884231E" w14:textId="77777777" w:rsidR="00F407EF" w:rsidRPr="007D4084" w:rsidRDefault="00F407EF" w:rsidP="00F407E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SOURCE_DELETE</w:t>
            </w:r>
          </w:p>
          <w:p w14:paraId="5043EA7F" w14:textId="77777777" w:rsidR="00F407EF" w:rsidRPr="007D4084" w:rsidRDefault="00F407EF" w:rsidP="00F407E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UPDATED_BY</w:t>
            </w:r>
          </w:p>
          <w:p w14:paraId="5887F79B" w14:textId="77777777" w:rsidR="00F407EF" w:rsidRPr="007D4084" w:rsidRDefault="00F407EF" w:rsidP="00F407E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DL_REASON</w:t>
            </w:r>
          </w:p>
          <w:p w14:paraId="7332DD9B" w14:textId="77777777" w:rsidR="00F407EF" w:rsidRPr="007D4084" w:rsidRDefault="00F407EF" w:rsidP="00F407E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HUB_STATE</w:t>
            </w:r>
          </w:p>
          <w:p w14:paraId="016C7D85" w14:textId="77777777" w:rsidR="00F407EF" w:rsidRDefault="00F407EF" w:rsidP="00F407E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SOURCE_DELETE</w:t>
            </w:r>
          </w:p>
          <w:p w14:paraId="5463D267" w14:textId="77777777" w:rsidR="00C63D0A" w:rsidRPr="007923A1" w:rsidRDefault="00C63D0A" w:rsidP="009F3885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160" w:type="dxa"/>
          </w:tcPr>
          <w:p w14:paraId="4B1A7446" w14:textId="77777777" w:rsidR="00F407EF" w:rsidRPr="00932779" w:rsidRDefault="00F407EF" w:rsidP="00F407EF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</w:t>
            </w:r>
            <w:proofErr w:type="spellEnd"/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: General Data Tab</w:t>
            </w:r>
          </w:p>
          <w:p w14:paraId="148BABFC" w14:textId="50EB89F4" w:rsidR="00C63D0A" w:rsidRPr="00C95127" w:rsidRDefault="00F407EF" w:rsidP="00F407E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</w:tc>
        <w:tc>
          <w:tcPr>
            <w:tcW w:w="2790" w:type="dxa"/>
          </w:tcPr>
          <w:p w14:paraId="4D51B1F8" w14:textId="77777777" w:rsidR="00C63D0A" w:rsidRPr="002265B9" w:rsidRDefault="00C63D0A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05007DD8" w14:textId="77777777" w:rsidTr="00EA63A1">
        <w:trPr>
          <w:trHeight w:val="1200"/>
        </w:trPr>
        <w:tc>
          <w:tcPr>
            <w:tcW w:w="625" w:type="dxa"/>
            <w:noWrap/>
            <w:hideMark/>
          </w:tcPr>
          <w:p w14:paraId="2E5E27F4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6D2F80B9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526A252E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4D2125CF" w14:textId="43B293C1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logoutIDD</w:t>
            </w:r>
            <w:proofErr w:type="spellEnd"/>
          </w:p>
        </w:tc>
        <w:tc>
          <w:tcPr>
            <w:tcW w:w="2430" w:type="dxa"/>
            <w:hideMark/>
          </w:tcPr>
          <w:p w14:paraId="0BB456B6" w14:textId="063B4420" w:rsidR="00C95127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</w:t>
            </w:r>
            <w:r w:rsidR="00C95127"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Keyword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uses to log out from IDD application</w:t>
            </w:r>
          </w:p>
        </w:tc>
        <w:tc>
          <w:tcPr>
            <w:tcW w:w="2160" w:type="dxa"/>
            <w:hideMark/>
          </w:tcPr>
          <w:p w14:paraId="206F35CC" w14:textId="3F1A42F1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noWrap/>
            <w:hideMark/>
          </w:tcPr>
          <w:p w14:paraId="656F96FE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</w:tr>
      <w:tr w:rsidR="007E7442" w:rsidRPr="002265B9" w14:paraId="101EE464" w14:textId="77777777" w:rsidTr="003927A5">
        <w:trPr>
          <w:trHeight w:val="600"/>
        </w:trPr>
        <w:tc>
          <w:tcPr>
            <w:tcW w:w="625" w:type="dxa"/>
            <w:hideMark/>
          </w:tcPr>
          <w:p w14:paraId="2CD2FF47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  <w:lang w:val="en-US"/>
              </w:rPr>
            </w:pPr>
            <w:proofErr w:type="spellStart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Sr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 xml:space="preserve"> No</w:t>
            </w:r>
          </w:p>
        </w:tc>
        <w:tc>
          <w:tcPr>
            <w:tcW w:w="1440" w:type="dxa"/>
            <w:hideMark/>
          </w:tcPr>
          <w:p w14:paraId="359823DB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Test Case name</w:t>
            </w:r>
          </w:p>
        </w:tc>
        <w:tc>
          <w:tcPr>
            <w:tcW w:w="2576" w:type="dxa"/>
            <w:noWrap/>
            <w:hideMark/>
          </w:tcPr>
          <w:p w14:paraId="28A452F7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Test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Case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 xml:space="preserve"> Description</w:t>
            </w:r>
          </w:p>
        </w:tc>
        <w:tc>
          <w:tcPr>
            <w:tcW w:w="1620" w:type="dxa"/>
            <w:hideMark/>
          </w:tcPr>
          <w:p w14:paraId="430F8F5E" w14:textId="77777777" w:rsidR="007E7442" w:rsidRDefault="007E7442" w:rsidP="003927A5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 xml:space="preserve">Keyword </w:t>
            </w:r>
          </w:p>
          <w:p w14:paraId="46FBE77C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Name</w:t>
            </w:r>
          </w:p>
        </w:tc>
        <w:tc>
          <w:tcPr>
            <w:tcW w:w="2430" w:type="dxa"/>
            <w:noWrap/>
            <w:hideMark/>
          </w:tcPr>
          <w:p w14:paraId="48EC4DD2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Keyword Description</w:t>
            </w:r>
          </w:p>
        </w:tc>
        <w:tc>
          <w:tcPr>
            <w:tcW w:w="2160" w:type="dxa"/>
            <w:noWrap/>
            <w:hideMark/>
          </w:tcPr>
          <w:p w14:paraId="2C725FF6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Keyword Input Data</w:t>
            </w:r>
          </w:p>
        </w:tc>
        <w:tc>
          <w:tcPr>
            <w:tcW w:w="2790" w:type="dxa"/>
            <w:noWrap/>
            <w:hideMark/>
          </w:tcPr>
          <w:p w14:paraId="3AD81EB5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Remarks</w:t>
            </w:r>
          </w:p>
        </w:tc>
      </w:tr>
      <w:tr w:rsidR="007E7442" w:rsidRPr="002265B9" w14:paraId="1E108FCF" w14:textId="77777777" w:rsidTr="003927A5">
        <w:trPr>
          <w:trHeight w:val="2025"/>
        </w:trPr>
        <w:tc>
          <w:tcPr>
            <w:tcW w:w="625" w:type="dxa"/>
            <w:noWrap/>
            <w:hideMark/>
          </w:tcPr>
          <w:p w14:paraId="0C2C939E" w14:textId="2834FD53" w:rsidR="007E7442" w:rsidRPr="002265B9" w:rsidRDefault="00775E64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2527CC39" w14:textId="60DB8746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proofErr w:type="spellStart"/>
            <w:r w:rsidRPr="00223A1A">
              <w:rPr>
                <w:rFonts w:asciiTheme="minorHAnsi" w:hAnsiTheme="minorHAnsi" w:cstheme="minorHAnsi"/>
                <w:sz w:val="18"/>
              </w:rPr>
              <w:t>Relationship_DELETE</w:t>
            </w:r>
            <w:proofErr w:type="spellEnd"/>
          </w:p>
        </w:tc>
        <w:tc>
          <w:tcPr>
            <w:tcW w:w="2576" w:type="dxa"/>
            <w:hideMark/>
          </w:tcPr>
          <w:p w14:paraId="02D2668D" w14:textId="36FFB601" w:rsidR="007E7442" w:rsidRPr="002265B9" w:rsidRDefault="007E7442" w:rsidP="0059667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test case </w:t>
            </w:r>
            <w:r w:rsidR="00596670">
              <w:rPr>
                <w:rFonts w:asciiTheme="minorHAnsi" w:hAnsiTheme="minorHAnsi" w:cstheme="minorHAnsi"/>
                <w:sz w:val="18"/>
                <w:szCs w:val="20"/>
              </w:rPr>
              <w:t>deletes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relationship for two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CA_IDs.It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uploads two CA_IDs from excel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file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20"/>
              </w:rPr>
              <w:t>,validates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it and imports. After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20"/>
              </w:rPr>
              <w:t>import</w:t>
            </w:r>
            <w:proofErr w:type="gram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it validates the </w:t>
            </w:r>
            <w:r w:rsidR="00596670">
              <w:rPr>
                <w:rFonts w:asciiTheme="minorHAnsi" w:hAnsiTheme="minorHAnsi" w:cstheme="minorHAnsi"/>
                <w:sz w:val="18"/>
                <w:szCs w:val="20"/>
              </w:rPr>
              <w:t xml:space="preserve">deleted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relationship and also creates report for user info.</w:t>
            </w:r>
          </w:p>
        </w:tc>
        <w:tc>
          <w:tcPr>
            <w:tcW w:w="1620" w:type="dxa"/>
            <w:hideMark/>
          </w:tcPr>
          <w:p w14:paraId="5CB4D968" w14:textId="77777777" w:rsidR="007E7442" w:rsidRPr="00C95127" w:rsidRDefault="007E7442" w:rsidP="003927A5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223A1A">
              <w:rPr>
                <w:rFonts w:asciiTheme="minorHAnsi" w:hAnsiTheme="minorHAnsi" w:cstheme="minorHAnsi"/>
                <w:sz w:val="18"/>
              </w:rPr>
              <w:t>loginRelationShip</w:t>
            </w:r>
            <w:proofErr w:type="spellEnd"/>
          </w:p>
        </w:tc>
        <w:tc>
          <w:tcPr>
            <w:tcW w:w="2430" w:type="dxa"/>
            <w:hideMark/>
          </w:tcPr>
          <w:p w14:paraId="21054EBD" w14:textId="77777777" w:rsidR="007E7442" w:rsidRDefault="007E7442" w:rsidP="003927A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Keyword will do the below operation :</w:t>
            </w:r>
          </w:p>
          <w:p w14:paraId="63AA7EFA" w14:textId="77777777" w:rsidR="007E7442" w:rsidRDefault="007E7442" w:rsidP="003927A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1) open </w:t>
            </w: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CACM IDD applications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site with valid credentials</w:t>
            </w:r>
          </w:p>
          <w:p w14:paraId="1ED62041" w14:textId="77777777" w:rsidR="007E7442" w:rsidRDefault="007E7442" w:rsidP="003927A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2) click on Relationship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17A01284" w14:textId="77777777" w:rsidR="007E7442" w:rsidRDefault="007E7442" w:rsidP="003927A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The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key word will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Generates </w:t>
            </w:r>
            <w:proofErr w:type="gramStart"/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reports</w:t>
            </w:r>
            <w:proofErr w:type="gramEnd"/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where ever applicable.</w:t>
            </w:r>
          </w:p>
          <w:p w14:paraId="72F30E91" w14:textId="77777777" w:rsidR="007E7442" w:rsidRPr="002265B9" w:rsidRDefault="007E7442" w:rsidP="003927A5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160" w:type="dxa"/>
            <w:hideMark/>
          </w:tcPr>
          <w:p w14:paraId="7182CEDA" w14:textId="77777777" w:rsidR="007E7442" w:rsidRPr="00C95127" w:rsidRDefault="007E7442" w:rsidP="003927A5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GlobalSettings.properties</w:t>
            </w:r>
            <w:proofErr w:type="spellEnd"/>
          </w:p>
          <w:p w14:paraId="42467CE7" w14:textId="27BC002C" w:rsidR="007E7442" w:rsidRPr="00D32964" w:rsidRDefault="00D32964" w:rsidP="00D32964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1.</w:t>
            </w:r>
            <w:r w:rsidR="007E7442" w:rsidRPr="00D32964">
              <w:rPr>
                <w:rFonts w:asciiTheme="minorHAnsi" w:hAnsiTheme="minorHAnsi" w:cstheme="minorHAnsi"/>
                <w:sz w:val="18"/>
                <w:szCs w:val="20"/>
              </w:rPr>
              <w:t>UserID</w:t>
            </w:r>
          </w:p>
          <w:p w14:paraId="25327F90" w14:textId="78C02892" w:rsidR="007E7442" w:rsidRPr="00D32964" w:rsidRDefault="00D32964" w:rsidP="00D32964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2.</w:t>
            </w:r>
            <w:r w:rsidR="007E7442" w:rsidRPr="00D32964">
              <w:rPr>
                <w:rFonts w:asciiTheme="minorHAnsi" w:hAnsiTheme="minorHAnsi" w:cstheme="minorHAnsi"/>
                <w:sz w:val="18"/>
                <w:szCs w:val="20"/>
              </w:rPr>
              <w:t>Password</w:t>
            </w:r>
          </w:p>
          <w:p w14:paraId="1D548265" w14:textId="09EF2424" w:rsidR="007E7442" w:rsidRPr="00D32964" w:rsidRDefault="00D32964" w:rsidP="00D32964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3.</w:t>
            </w:r>
            <w:r w:rsidR="007E7442" w:rsidRPr="00D32964">
              <w:rPr>
                <w:rFonts w:asciiTheme="minorHAnsi" w:hAnsiTheme="minorHAnsi" w:cstheme="minorHAnsi"/>
                <w:sz w:val="18"/>
                <w:szCs w:val="20"/>
              </w:rPr>
              <w:t>ApplicationUrl(QA1,QA2,Pre-pord)</w:t>
            </w:r>
          </w:p>
          <w:p w14:paraId="4E1B1051" w14:textId="77777777" w:rsidR="007E7442" w:rsidRDefault="007E7442" w:rsidP="003927A5">
            <w:pPr>
              <w:pStyle w:val="ListParagraph"/>
              <w:spacing w:before="0"/>
              <w:ind w:left="36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7F4DD308" w14:textId="77777777" w:rsidR="007E7442" w:rsidRPr="00932779" w:rsidRDefault="007E7442" w:rsidP="003927A5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</w:t>
            </w:r>
            <w:proofErr w:type="spellEnd"/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: General Data Tab</w:t>
            </w:r>
          </w:p>
          <w:p w14:paraId="67A5D16A" w14:textId="1C1F6A9D" w:rsidR="007E7442" w:rsidRPr="00D32964" w:rsidRDefault="00D32964" w:rsidP="00D32964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4.</w:t>
            </w:r>
            <w:r w:rsidR="007E7442" w:rsidRPr="00D32964">
              <w:rPr>
                <w:rFonts w:asciiTheme="minorHAnsi" w:hAnsiTheme="minorHAnsi" w:cstheme="minorHAnsi"/>
                <w:sz w:val="18"/>
                <w:szCs w:val="20"/>
              </w:rPr>
              <w:t>Menuitem</w:t>
            </w:r>
          </w:p>
          <w:p w14:paraId="5F5FC4EB" w14:textId="77777777" w:rsidR="007E7442" w:rsidRPr="00C95127" w:rsidRDefault="007E7442" w:rsidP="003927A5">
            <w:pPr>
              <w:pStyle w:val="ListParagraph"/>
              <w:spacing w:before="0"/>
              <w:ind w:left="36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noWrap/>
            <w:hideMark/>
          </w:tcPr>
          <w:p w14:paraId="78125D69" w14:textId="77777777" w:rsidR="007E7442" w:rsidRDefault="007E7442" w:rsidP="003927A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CACMQA1IDDUr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l=http://qcmmdm4901:9900/e360/com.informatica.tools.mdm.web.auth/login</w:t>
            </w:r>
          </w:p>
          <w:p w14:paraId="73967084" w14:textId="77777777" w:rsidR="007E7442" w:rsidRPr="00A63F8C" w:rsidRDefault="007E7442" w:rsidP="003927A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6D675D07" w14:textId="77777777" w:rsidR="007E7442" w:rsidRPr="00A63F8C" w:rsidRDefault="007E7442" w:rsidP="003927A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CACMQA2IDDUrl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=http://qcmmdm4902:9900/e360/com.informatica.tools.mdm.web.auth/login</w:t>
            </w:r>
          </w:p>
          <w:p w14:paraId="3168D718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CACMPreProdIDDUr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</w:t>
            </w:r>
            <w:proofErr w:type="spellEnd"/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=https://ppcmmdm10.autotrader.com/bdd</w:t>
            </w:r>
          </w:p>
        </w:tc>
      </w:tr>
      <w:tr w:rsidR="007E7442" w:rsidRPr="002265B9" w14:paraId="4580B50C" w14:textId="77777777" w:rsidTr="003927A5">
        <w:trPr>
          <w:trHeight w:val="1574"/>
        </w:trPr>
        <w:tc>
          <w:tcPr>
            <w:tcW w:w="625" w:type="dxa"/>
            <w:noWrap/>
          </w:tcPr>
          <w:p w14:paraId="7C69B4BD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7E47ADDE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1EE61D8E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7D088675" w14:textId="1826EF1D" w:rsidR="007E7442" w:rsidRPr="00C95127" w:rsidRDefault="00A749F0" w:rsidP="003927A5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A749F0">
              <w:rPr>
                <w:rFonts w:asciiTheme="minorHAnsi" w:hAnsiTheme="minorHAnsi" w:cstheme="minorHAnsi"/>
                <w:sz w:val="18"/>
              </w:rPr>
              <w:t>fileuploadEndDate</w:t>
            </w:r>
            <w:proofErr w:type="spellEnd"/>
          </w:p>
        </w:tc>
        <w:tc>
          <w:tcPr>
            <w:tcW w:w="2430" w:type="dxa"/>
          </w:tcPr>
          <w:p w14:paraId="4B1B2758" w14:textId="2FAA40A9" w:rsidR="007E7442" w:rsidRPr="002265B9" w:rsidRDefault="007E7442" w:rsidP="003927A5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uploads</w:t>
            </w:r>
            <w:r>
              <w:t xml:space="preserve"> </w:t>
            </w:r>
            <w:r w:rsidR="00570097" w:rsidRPr="00570097">
              <w:rPr>
                <w:rFonts w:asciiTheme="minorHAnsi" w:hAnsiTheme="minorHAnsi" w:cstheme="minorHAnsi"/>
                <w:sz w:val="18"/>
                <w:szCs w:val="20"/>
              </w:rPr>
              <w:t>OWN_EndDate_QA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.xlsx file from desktop</w:t>
            </w:r>
          </w:p>
        </w:tc>
        <w:tc>
          <w:tcPr>
            <w:tcW w:w="2160" w:type="dxa"/>
          </w:tcPr>
          <w:p w14:paraId="6BC14A16" w14:textId="77777777" w:rsidR="007E7442" w:rsidRPr="00932779" w:rsidRDefault="007E7442" w:rsidP="003927A5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  <w:p w14:paraId="71441624" w14:textId="77777777" w:rsidR="007E7442" w:rsidRPr="002265B9" w:rsidRDefault="007E7442" w:rsidP="003927A5">
            <w:pPr>
              <w:pStyle w:val="ListParagraph"/>
              <w:spacing w:before="0"/>
              <w:ind w:left="36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hideMark/>
          </w:tcPr>
          <w:p w14:paraId="5C124F7F" w14:textId="2D66E2AC" w:rsidR="007E7442" w:rsidRPr="002265B9" w:rsidRDefault="00722C50" w:rsidP="003927A5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 w:rsidRPr="00722C50">
              <w:rPr>
                <w:rFonts w:asciiTheme="minorHAnsi" w:hAnsiTheme="minorHAnsi" w:cstheme="minorHAnsi"/>
                <w:sz w:val="18"/>
                <w:szCs w:val="20"/>
              </w:rPr>
              <w:t>OWN_EndDate_QA</w:t>
            </w:r>
            <w:r w:rsidR="007E7442">
              <w:rPr>
                <w:rFonts w:asciiTheme="minorHAnsi" w:hAnsiTheme="minorHAnsi" w:cstheme="minorHAnsi"/>
                <w:sz w:val="18"/>
                <w:szCs w:val="20"/>
              </w:rPr>
              <w:t>.xlsx file has to be kept in C: drive</w:t>
            </w:r>
          </w:p>
        </w:tc>
      </w:tr>
      <w:tr w:rsidR="007E7442" w:rsidRPr="002265B9" w14:paraId="363BDA07" w14:textId="77777777" w:rsidTr="003927A5">
        <w:trPr>
          <w:trHeight w:val="1304"/>
        </w:trPr>
        <w:tc>
          <w:tcPr>
            <w:tcW w:w="625" w:type="dxa"/>
            <w:noWrap/>
          </w:tcPr>
          <w:p w14:paraId="75AE5523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3C05205E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</w:tcPr>
          <w:p w14:paraId="2BB78B58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3B69769A" w14:textId="77777777" w:rsidR="007E7442" w:rsidRPr="00C95127" w:rsidRDefault="007E7442" w:rsidP="003927A5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ED7EFB">
              <w:rPr>
                <w:rFonts w:asciiTheme="minorHAnsi" w:hAnsiTheme="minorHAnsi" w:cstheme="minorHAnsi"/>
                <w:sz w:val="18"/>
              </w:rPr>
              <w:t>validate</w:t>
            </w:r>
          </w:p>
        </w:tc>
        <w:tc>
          <w:tcPr>
            <w:tcW w:w="2430" w:type="dxa"/>
          </w:tcPr>
          <w:p w14:paraId="57F7BE4C" w14:textId="77777777" w:rsidR="007E7442" w:rsidRPr="002265B9" w:rsidRDefault="007E7442" w:rsidP="003927A5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 validates if the records from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xlsx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file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20"/>
              </w:rPr>
              <w:t>is properly validated</w:t>
            </w:r>
            <w:proofErr w:type="gram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or not.</w:t>
            </w:r>
          </w:p>
        </w:tc>
        <w:tc>
          <w:tcPr>
            <w:tcW w:w="2160" w:type="dxa"/>
          </w:tcPr>
          <w:p w14:paraId="564C46F8" w14:textId="77777777" w:rsidR="007E7442" w:rsidRPr="00C95127" w:rsidRDefault="007E7442" w:rsidP="003927A5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hideMark/>
          </w:tcPr>
          <w:p w14:paraId="474B7E5F" w14:textId="77777777" w:rsidR="007E7442" w:rsidRPr="002265B9" w:rsidRDefault="007E7442" w:rsidP="003927A5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071A44" w:rsidRPr="002265B9" w14:paraId="43562A88" w14:textId="77777777" w:rsidTr="003927A5">
        <w:trPr>
          <w:trHeight w:val="1304"/>
        </w:trPr>
        <w:tc>
          <w:tcPr>
            <w:tcW w:w="625" w:type="dxa"/>
            <w:noWrap/>
          </w:tcPr>
          <w:p w14:paraId="62DAC2C3" w14:textId="77777777" w:rsidR="00071A44" w:rsidRPr="002265B9" w:rsidRDefault="00071A44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7D6E937E" w14:textId="77777777" w:rsidR="00071A44" w:rsidRPr="002265B9" w:rsidRDefault="00071A44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</w:tcPr>
          <w:p w14:paraId="161D551E" w14:textId="77777777" w:rsidR="00071A44" w:rsidRPr="002265B9" w:rsidRDefault="00071A44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7E571B9D" w14:textId="1649EB09" w:rsidR="00071A44" w:rsidRPr="00ED7EFB" w:rsidRDefault="00071A44" w:rsidP="003927A5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071A44">
              <w:rPr>
                <w:rFonts w:asciiTheme="minorHAnsi" w:hAnsiTheme="minorHAnsi" w:cstheme="minorHAnsi"/>
                <w:sz w:val="18"/>
              </w:rPr>
              <w:t>sourceDeleteBefore</w:t>
            </w:r>
            <w:proofErr w:type="spellEnd"/>
          </w:p>
        </w:tc>
        <w:tc>
          <w:tcPr>
            <w:tcW w:w="2430" w:type="dxa"/>
          </w:tcPr>
          <w:p w14:paraId="6ECB4D52" w14:textId="5A001370" w:rsidR="00071A44" w:rsidRDefault="00071A44" w:rsidP="003927A5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keywords captures the Source delete value before import ops </w:t>
            </w:r>
          </w:p>
        </w:tc>
        <w:tc>
          <w:tcPr>
            <w:tcW w:w="2160" w:type="dxa"/>
          </w:tcPr>
          <w:p w14:paraId="14D57BFD" w14:textId="77777777" w:rsidR="00071A44" w:rsidRPr="00932779" w:rsidRDefault="00071A44" w:rsidP="00071A44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</w:t>
            </w:r>
            <w:proofErr w:type="spellEnd"/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: General Data Tab</w:t>
            </w:r>
          </w:p>
          <w:p w14:paraId="0862233A" w14:textId="5D0264A9" w:rsidR="00071A44" w:rsidRPr="00C95127" w:rsidRDefault="00071A44" w:rsidP="00071A44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</w:tc>
        <w:tc>
          <w:tcPr>
            <w:tcW w:w="2790" w:type="dxa"/>
          </w:tcPr>
          <w:p w14:paraId="37EE12DB" w14:textId="445433D2" w:rsidR="00071A44" w:rsidRPr="002265B9" w:rsidRDefault="00071A44" w:rsidP="003927A5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The expected value is N</w:t>
            </w:r>
          </w:p>
        </w:tc>
      </w:tr>
      <w:tr w:rsidR="007E7442" w:rsidRPr="002265B9" w14:paraId="20474CAA" w14:textId="77777777" w:rsidTr="003927A5">
        <w:trPr>
          <w:trHeight w:val="1250"/>
        </w:trPr>
        <w:tc>
          <w:tcPr>
            <w:tcW w:w="625" w:type="dxa"/>
            <w:noWrap/>
            <w:hideMark/>
          </w:tcPr>
          <w:p w14:paraId="31281E61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6B222EED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196F2313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57A155CF" w14:textId="77777777" w:rsidR="007E7442" w:rsidRPr="00C95127" w:rsidRDefault="007E7442" w:rsidP="003927A5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E6E2F">
              <w:rPr>
                <w:rFonts w:asciiTheme="minorHAnsi" w:hAnsiTheme="minorHAnsi" w:cstheme="minorHAnsi"/>
                <w:sz w:val="18"/>
              </w:rPr>
              <w:t>backtoPreviousScreen</w:t>
            </w:r>
            <w:proofErr w:type="spellEnd"/>
          </w:p>
        </w:tc>
        <w:tc>
          <w:tcPr>
            <w:tcW w:w="2430" w:type="dxa"/>
          </w:tcPr>
          <w:p w14:paraId="6365D218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 clicks on the </w:t>
            </w:r>
            <w:proofErr w:type="spellStart"/>
            <w:r w:rsidRPr="00CE6E2F">
              <w:rPr>
                <w:rFonts w:asciiTheme="minorHAnsi" w:hAnsiTheme="minorHAnsi" w:cstheme="minorHAnsi"/>
                <w:sz w:val="18"/>
              </w:rPr>
              <w:t>backtoPreviousScreen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button and returns to the Relationship page.</w:t>
            </w:r>
          </w:p>
        </w:tc>
        <w:tc>
          <w:tcPr>
            <w:tcW w:w="2160" w:type="dxa"/>
          </w:tcPr>
          <w:p w14:paraId="5439D223" w14:textId="77777777" w:rsidR="007E7442" w:rsidRPr="00471F97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</w:tcPr>
          <w:p w14:paraId="493F6660" w14:textId="77777777" w:rsidR="007E7442" w:rsidRPr="00E777D5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7E7442" w:rsidRPr="002265B9" w14:paraId="7DF98041" w14:textId="77777777" w:rsidTr="003927A5">
        <w:trPr>
          <w:trHeight w:val="1800"/>
        </w:trPr>
        <w:tc>
          <w:tcPr>
            <w:tcW w:w="625" w:type="dxa"/>
            <w:noWrap/>
          </w:tcPr>
          <w:p w14:paraId="6A54DCCA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54A712B7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2576" w:type="dxa"/>
          </w:tcPr>
          <w:p w14:paraId="2885CE73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304DCEB2" w14:textId="77777777" w:rsidR="007E7442" w:rsidRPr="00C95127" w:rsidRDefault="007E7442" w:rsidP="003927A5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E30DF4">
              <w:rPr>
                <w:rFonts w:asciiTheme="minorHAnsi" w:hAnsiTheme="minorHAnsi" w:cstheme="minorHAnsi"/>
                <w:sz w:val="18"/>
              </w:rPr>
              <w:t>importOps</w:t>
            </w:r>
            <w:proofErr w:type="spellEnd"/>
          </w:p>
        </w:tc>
        <w:tc>
          <w:tcPr>
            <w:tcW w:w="2430" w:type="dxa"/>
          </w:tcPr>
          <w:p w14:paraId="33FF4FFE" w14:textId="77777777" w:rsidR="007E7442" w:rsidRPr="002265B9" w:rsidRDefault="007E7442" w:rsidP="003927A5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imports the Relationship build in IDD.</w:t>
            </w:r>
          </w:p>
        </w:tc>
        <w:tc>
          <w:tcPr>
            <w:tcW w:w="2160" w:type="dxa"/>
          </w:tcPr>
          <w:p w14:paraId="64AC8821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noWrap/>
          </w:tcPr>
          <w:p w14:paraId="49EF576B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7E7442" w:rsidRPr="002265B9" w14:paraId="0CFCE147" w14:textId="77777777" w:rsidTr="003927A5">
        <w:trPr>
          <w:trHeight w:val="3600"/>
        </w:trPr>
        <w:tc>
          <w:tcPr>
            <w:tcW w:w="625" w:type="dxa"/>
            <w:noWrap/>
            <w:hideMark/>
          </w:tcPr>
          <w:p w14:paraId="67BA3C64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6EABAF0D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4B67870C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5DB4C4FA" w14:textId="77777777" w:rsidR="007E7442" w:rsidRPr="00C95127" w:rsidRDefault="007E7442" w:rsidP="003927A5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401A00">
              <w:rPr>
                <w:rFonts w:asciiTheme="minorHAnsi" w:hAnsiTheme="minorHAnsi" w:cstheme="minorHAnsi"/>
                <w:sz w:val="18"/>
              </w:rPr>
              <w:t>menuToSearch</w:t>
            </w:r>
            <w:proofErr w:type="spellEnd"/>
          </w:p>
        </w:tc>
        <w:tc>
          <w:tcPr>
            <w:tcW w:w="2430" w:type="dxa"/>
          </w:tcPr>
          <w:p w14:paraId="7AF5A10E" w14:textId="77777777" w:rsidR="007E7442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do the following the steps:</w:t>
            </w:r>
          </w:p>
          <w:p w14:paraId="3C30880D" w14:textId="03929C00" w:rsidR="007E7442" w:rsidRPr="00725E55" w:rsidRDefault="007E7442" w:rsidP="00725E55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725E55">
              <w:rPr>
                <w:rFonts w:asciiTheme="minorHAnsi" w:hAnsiTheme="minorHAnsi" w:cstheme="minorHAnsi"/>
                <w:sz w:val="18"/>
                <w:szCs w:val="20"/>
              </w:rPr>
              <w:t>openMenu</w:t>
            </w:r>
            <w:proofErr w:type="spellEnd"/>
          </w:p>
          <w:p w14:paraId="2CE03F34" w14:textId="3028EA1D" w:rsidR="007E7442" w:rsidRPr="00725E55" w:rsidRDefault="007E7442" w:rsidP="00725E5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725E55">
              <w:rPr>
                <w:rFonts w:asciiTheme="minorHAnsi" w:hAnsiTheme="minorHAnsi" w:cstheme="minorHAnsi"/>
                <w:sz w:val="18"/>
                <w:szCs w:val="20"/>
              </w:rPr>
              <w:t>savedQueries</w:t>
            </w:r>
            <w:proofErr w:type="spellEnd"/>
          </w:p>
          <w:p w14:paraId="31E5779F" w14:textId="3AA35246" w:rsidR="007E7442" w:rsidRPr="00725E55" w:rsidRDefault="007E7442" w:rsidP="00725E5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725E55">
              <w:rPr>
                <w:rFonts w:asciiTheme="minorHAnsi" w:hAnsiTheme="minorHAnsi" w:cstheme="minorHAnsi"/>
                <w:sz w:val="18"/>
                <w:szCs w:val="20"/>
              </w:rPr>
              <w:t>searchCustomerRelationship</w:t>
            </w:r>
            <w:proofErr w:type="spellEnd"/>
          </w:p>
          <w:p w14:paraId="4B2ADE69" w14:textId="77777777" w:rsidR="007E7442" w:rsidRDefault="007E7442" w:rsidP="00725E5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D975AE">
              <w:rPr>
                <w:rFonts w:asciiTheme="minorHAnsi" w:hAnsiTheme="minorHAnsi" w:cstheme="minorHAnsi"/>
                <w:sz w:val="18"/>
                <w:szCs w:val="20"/>
              </w:rPr>
              <w:t>iddUIRunSearch</w:t>
            </w:r>
            <w:proofErr w:type="spellEnd"/>
          </w:p>
          <w:p w14:paraId="46A33F35" w14:textId="77777777" w:rsidR="007E7442" w:rsidRPr="00D975AE" w:rsidRDefault="007E7442" w:rsidP="00725E5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D975AE">
              <w:rPr>
                <w:rFonts w:asciiTheme="minorHAnsi" w:hAnsiTheme="minorHAnsi" w:cstheme="minorHAnsi"/>
                <w:sz w:val="18"/>
                <w:szCs w:val="20"/>
              </w:rPr>
              <w:t>openRecordFromSearch</w:t>
            </w:r>
            <w:proofErr w:type="spellEnd"/>
          </w:p>
        </w:tc>
        <w:tc>
          <w:tcPr>
            <w:tcW w:w="2160" w:type="dxa"/>
          </w:tcPr>
          <w:p w14:paraId="0CBFC03F" w14:textId="0C44A27A" w:rsidR="007E7442" w:rsidRPr="00334435" w:rsidRDefault="007E7442" w:rsidP="00725E55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334435">
              <w:rPr>
                <w:rFonts w:asciiTheme="minorHAnsi" w:hAnsiTheme="minorHAnsi" w:cstheme="minorHAnsi"/>
                <w:sz w:val="18"/>
                <w:szCs w:val="20"/>
              </w:rPr>
              <w:br/>
            </w:r>
          </w:p>
        </w:tc>
        <w:tc>
          <w:tcPr>
            <w:tcW w:w="2790" w:type="dxa"/>
          </w:tcPr>
          <w:p w14:paraId="333ED84D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7E7442" w:rsidRPr="002265B9" w14:paraId="0C2AEE46" w14:textId="77777777" w:rsidTr="003927A5">
        <w:trPr>
          <w:trHeight w:val="1988"/>
        </w:trPr>
        <w:tc>
          <w:tcPr>
            <w:tcW w:w="625" w:type="dxa"/>
            <w:noWrap/>
            <w:hideMark/>
          </w:tcPr>
          <w:p w14:paraId="5C5B06D1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2B2173F4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3D6A28B7" w14:textId="77777777" w:rsidR="007E7442" w:rsidRPr="002265B9" w:rsidRDefault="007E7442" w:rsidP="003927A5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2CA8BC7D" w14:textId="51E94D36" w:rsidR="007E7442" w:rsidRPr="00C95127" w:rsidRDefault="00725E55" w:rsidP="00725E55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725E55">
              <w:rPr>
                <w:rFonts w:asciiTheme="minorHAnsi" w:hAnsiTheme="minorHAnsi" w:cstheme="minorHAnsi"/>
                <w:sz w:val="18"/>
              </w:rPr>
              <w:t>verifyRelNoRecords</w:t>
            </w:r>
            <w:proofErr w:type="spellEnd"/>
          </w:p>
        </w:tc>
        <w:tc>
          <w:tcPr>
            <w:tcW w:w="2430" w:type="dxa"/>
          </w:tcPr>
          <w:p w14:paraId="6B4CC2F1" w14:textId="6E72097B" w:rsidR="007E7442" w:rsidRPr="002265B9" w:rsidRDefault="00725E55" w:rsidP="003927A5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verifies that no record is present w</w:t>
            </w:r>
            <w:r w:rsidR="00692742">
              <w:rPr>
                <w:rFonts w:asciiTheme="minorHAnsi" w:hAnsiTheme="minorHAnsi" w:cstheme="minorHAnsi"/>
                <w:sz w:val="18"/>
                <w:szCs w:val="20"/>
              </w:rPr>
              <w:t>hen end date is imported from file</w:t>
            </w:r>
          </w:p>
        </w:tc>
        <w:tc>
          <w:tcPr>
            <w:tcW w:w="2160" w:type="dxa"/>
          </w:tcPr>
          <w:p w14:paraId="7ADF83D2" w14:textId="77777777" w:rsidR="007E7442" w:rsidRPr="00932779" w:rsidRDefault="007E7442" w:rsidP="003927A5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</w:t>
            </w:r>
            <w:proofErr w:type="spellEnd"/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: General Data Tab</w:t>
            </w:r>
          </w:p>
          <w:p w14:paraId="6BD0FB42" w14:textId="4532C3A6" w:rsidR="007E7442" w:rsidRPr="006B2DB0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1.</w:t>
            </w:r>
            <w:r w:rsidR="007E7442" w:rsidRPr="006B2DB0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</w:tc>
        <w:tc>
          <w:tcPr>
            <w:tcW w:w="2790" w:type="dxa"/>
            <w:hideMark/>
          </w:tcPr>
          <w:p w14:paraId="4B440970" w14:textId="77777777" w:rsidR="007E7442" w:rsidRPr="002265B9" w:rsidRDefault="007E7442" w:rsidP="003927A5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6B2DB0" w:rsidRPr="002265B9" w14:paraId="5536B0C2" w14:textId="77777777" w:rsidTr="003927A5">
        <w:trPr>
          <w:trHeight w:val="1988"/>
        </w:trPr>
        <w:tc>
          <w:tcPr>
            <w:tcW w:w="625" w:type="dxa"/>
            <w:noWrap/>
          </w:tcPr>
          <w:p w14:paraId="6603AC13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35ED3B08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68FE6B7C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036E5C20" w14:textId="335C3633" w:rsidR="006B2DB0" w:rsidRPr="009F3885" w:rsidRDefault="006B2DB0" w:rsidP="006B2DB0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6B2DB0">
              <w:rPr>
                <w:rFonts w:asciiTheme="minorHAnsi" w:hAnsiTheme="minorHAnsi" w:cstheme="minorHAnsi"/>
                <w:sz w:val="18"/>
              </w:rPr>
              <w:t>sourceDeleteAfter</w:t>
            </w:r>
            <w:proofErr w:type="spellEnd"/>
          </w:p>
        </w:tc>
        <w:tc>
          <w:tcPr>
            <w:tcW w:w="2430" w:type="dxa"/>
          </w:tcPr>
          <w:p w14:paraId="5CEA9F8F" w14:textId="5E229544" w:rsidR="006B2DB0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keywords captures the Source delete value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after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import ops </w:t>
            </w:r>
          </w:p>
        </w:tc>
        <w:tc>
          <w:tcPr>
            <w:tcW w:w="2160" w:type="dxa"/>
          </w:tcPr>
          <w:p w14:paraId="4CDBAD51" w14:textId="77777777" w:rsidR="006B2DB0" w:rsidRPr="00932779" w:rsidRDefault="006B2DB0" w:rsidP="006B2DB0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</w:t>
            </w:r>
            <w:proofErr w:type="spellEnd"/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: General Data Tab</w:t>
            </w:r>
          </w:p>
          <w:p w14:paraId="2FF81222" w14:textId="2D35F8EA" w:rsidR="006B2DB0" w:rsidRPr="00C95127" w:rsidRDefault="00940D34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1.</w:t>
            </w:r>
            <w:r w:rsidR="006B2DB0" w:rsidRPr="007D4084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</w:tc>
        <w:tc>
          <w:tcPr>
            <w:tcW w:w="2790" w:type="dxa"/>
          </w:tcPr>
          <w:p w14:paraId="5ADC6C61" w14:textId="0BD521BE" w:rsidR="006B2DB0" w:rsidRPr="002265B9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The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expected value is Y</w:t>
            </w:r>
          </w:p>
        </w:tc>
      </w:tr>
      <w:tr w:rsidR="006B2DB0" w:rsidRPr="002265B9" w14:paraId="14A76CA0" w14:textId="77777777" w:rsidTr="003927A5">
        <w:trPr>
          <w:trHeight w:val="1988"/>
        </w:trPr>
        <w:tc>
          <w:tcPr>
            <w:tcW w:w="625" w:type="dxa"/>
            <w:noWrap/>
          </w:tcPr>
          <w:p w14:paraId="2E27F56B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4DFED5C6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445BE6D8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14B3C51D" w14:textId="77777777" w:rsidR="006B2DB0" w:rsidRPr="009F3885" w:rsidRDefault="006B2DB0" w:rsidP="006B2DB0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C63D0A">
              <w:rPr>
                <w:rFonts w:asciiTheme="minorHAnsi" w:hAnsiTheme="minorHAnsi" w:cstheme="minorHAnsi"/>
                <w:sz w:val="18"/>
              </w:rPr>
              <w:t>userInfoParent</w:t>
            </w:r>
          </w:p>
        </w:tc>
        <w:tc>
          <w:tcPr>
            <w:tcW w:w="2430" w:type="dxa"/>
          </w:tcPr>
          <w:p w14:paraId="4F9D9871" w14:textId="77777777" w:rsidR="006B2DB0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takes below information from database and validates against database for parent CA_ID:</w:t>
            </w:r>
          </w:p>
          <w:p w14:paraId="6BEDF5A6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CA_ID</w:t>
            </w:r>
          </w:p>
          <w:p w14:paraId="22F5CFE7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UPDATED_BY</w:t>
            </w:r>
          </w:p>
          <w:p w14:paraId="4B35884A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DL_REASON</w:t>
            </w:r>
          </w:p>
          <w:p w14:paraId="5FBA61A3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HUB_STATE</w:t>
            </w:r>
          </w:p>
          <w:p w14:paraId="0C40937E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SOURCE_DELETE</w:t>
            </w:r>
          </w:p>
          <w:p w14:paraId="2467041E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UPDATED_BY</w:t>
            </w:r>
          </w:p>
          <w:p w14:paraId="1F15C758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DL_REASON</w:t>
            </w:r>
          </w:p>
          <w:p w14:paraId="218D49A5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HUB_STATE</w:t>
            </w:r>
          </w:p>
          <w:p w14:paraId="444F0E24" w14:textId="77777777" w:rsidR="006B2DB0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SOURCE_DELETE</w:t>
            </w:r>
          </w:p>
          <w:p w14:paraId="27DE54B2" w14:textId="77777777" w:rsidR="006B2DB0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1763ED6F" w14:textId="77777777" w:rsidR="006B2DB0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6F987AB6" w14:textId="77777777" w:rsidR="006B2DB0" w:rsidRPr="007923A1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160" w:type="dxa"/>
          </w:tcPr>
          <w:p w14:paraId="47A88B95" w14:textId="77777777" w:rsidR="006B2DB0" w:rsidRPr="00932779" w:rsidRDefault="006B2DB0" w:rsidP="006B2DB0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datasheet: General Data Tab</w:t>
            </w:r>
          </w:p>
          <w:p w14:paraId="27FFA986" w14:textId="6AD264AD" w:rsidR="006B2DB0" w:rsidRPr="00940D34" w:rsidRDefault="00940D34" w:rsidP="00940D34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1.</w:t>
            </w:r>
            <w:r w:rsidR="006B2DB0" w:rsidRPr="00940D34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</w:tc>
        <w:tc>
          <w:tcPr>
            <w:tcW w:w="2790" w:type="dxa"/>
          </w:tcPr>
          <w:p w14:paraId="16173DB8" w14:textId="77777777" w:rsidR="006B2DB0" w:rsidRPr="002265B9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6B2DB0" w:rsidRPr="002265B9" w14:paraId="5A66B646" w14:textId="77777777" w:rsidTr="003927A5">
        <w:trPr>
          <w:trHeight w:val="1988"/>
        </w:trPr>
        <w:tc>
          <w:tcPr>
            <w:tcW w:w="625" w:type="dxa"/>
            <w:noWrap/>
          </w:tcPr>
          <w:p w14:paraId="75FEF31D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50C19A31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2E4530FA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2F74C53B" w14:textId="77777777" w:rsidR="006B2DB0" w:rsidRPr="00C63D0A" w:rsidRDefault="006B2DB0" w:rsidP="006B2DB0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C63D0A">
              <w:rPr>
                <w:rFonts w:asciiTheme="minorHAnsi" w:hAnsiTheme="minorHAnsi" w:cstheme="minorHAnsi"/>
                <w:sz w:val="18"/>
              </w:rPr>
              <w:t>userInfoChild</w:t>
            </w:r>
          </w:p>
        </w:tc>
        <w:tc>
          <w:tcPr>
            <w:tcW w:w="2430" w:type="dxa"/>
          </w:tcPr>
          <w:p w14:paraId="2DBF3D2E" w14:textId="77777777" w:rsidR="006B2DB0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takes below information from database and validates against database for child CA_ID:</w:t>
            </w:r>
          </w:p>
          <w:p w14:paraId="1C9AD1E6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CA_ID</w:t>
            </w:r>
          </w:p>
          <w:p w14:paraId="7A732344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UPDATED_BY</w:t>
            </w:r>
          </w:p>
          <w:p w14:paraId="2E1CE92E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DL_REASON</w:t>
            </w:r>
          </w:p>
          <w:p w14:paraId="262A5EC2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HUB_STATE</w:t>
            </w:r>
          </w:p>
          <w:p w14:paraId="4281F22C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SOURCE_DELETE</w:t>
            </w:r>
          </w:p>
          <w:p w14:paraId="0E345695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UPDATED_BY</w:t>
            </w:r>
          </w:p>
          <w:p w14:paraId="08EA4861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DL_REASON</w:t>
            </w:r>
          </w:p>
          <w:p w14:paraId="1EE77833" w14:textId="77777777" w:rsidR="006B2DB0" w:rsidRPr="007D4084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HUB_STATE</w:t>
            </w:r>
          </w:p>
          <w:p w14:paraId="30FAF087" w14:textId="77777777" w:rsidR="006B2DB0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7D4084">
              <w:rPr>
                <w:rFonts w:asciiTheme="minorHAnsi" w:hAnsiTheme="minorHAnsi" w:cstheme="minorHAnsi"/>
                <w:sz w:val="18"/>
                <w:szCs w:val="20"/>
              </w:rPr>
              <w:t>SOURCE_DELETE</w:t>
            </w:r>
          </w:p>
          <w:p w14:paraId="25EA4722" w14:textId="77777777" w:rsidR="006B2DB0" w:rsidRPr="007923A1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160" w:type="dxa"/>
          </w:tcPr>
          <w:p w14:paraId="27B79FE5" w14:textId="77777777" w:rsidR="006B2DB0" w:rsidRPr="00932779" w:rsidRDefault="006B2DB0" w:rsidP="006B2DB0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lastRenderedPageBreak/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datasheet: General Data Tab</w:t>
            </w:r>
          </w:p>
          <w:p w14:paraId="4A7DE50A" w14:textId="2F44028F" w:rsidR="006B2DB0" w:rsidRPr="00C95127" w:rsidRDefault="00940D34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1.</w:t>
            </w:r>
            <w:r w:rsidR="006B2DB0" w:rsidRPr="007D4084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</w:tc>
        <w:tc>
          <w:tcPr>
            <w:tcW w:w="2790" w:type="dxa"/>
          </w:tcPr>
          <w:p w14:paraId="5AC88A19" w14:textId="77777777" w:rsidR="006B2DB0" w:rsidRPr="002265B9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6B2DB0" w:rsidRPr="002265B9" w14:paraId="1FECAB41" w14:textId="77777777" w:rsidTr="003927A5">
        <w:trPr>
          <w:trHeight w:val="1200"/>
        </w:trPr>
        <w:tc>
          <w:tcPr>
            <w:tcW w:w="625" w:type="dxa"/>
            <w:noWrap/>
            <w:hideMark/>
          </w:tcPr>
          <w:p w14:paraId="316B896D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0583E6F4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303FD5A4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1BF3B47F" w14:textId="77777777" w:rsidR="006B2DB0" w:rsidRPr="00C95127" w:rsidRDefault="006B2DB0" w:rsidP="006B2DB0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C95127">
              <w:rPr>
                <w:rFonts w:asciiTheme="minorHAnsi" w:hAnsiTheme="minorHAnsi" w:cstheme="minorHAnsi"/>
                <w:sz w:val="18"/>
              </w:rPr>
              <w:t>logoutIDD</w:t>
            </w:r>
          </w:p>
        </w:tc>
        <w:tc>
          <w:tcPr>
            <w:tcW w:w="2430" w:type="dxa"/>
            <w:hideMark/>
          </w:tcPr>
          <w:p w14:paraId="6F601D4A" w14:textId="77777777" w:rsidR="006B2DB0" w:rsidRPr="002265B9" w:rsidRDefault="006B2DB0" w:rsidP="006B2DB0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Keyword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uses to log out from IDD application</w:t>
            </w:r>
          </w:p>
        </w:tc>
        <w:tc>
          <w:tcPr>
            <w:tcW w:w="2160" w:type="dxa"/>
            <w:hideMark/>
          </w:tcPr>
          <w:p w14:paraId="55507FB7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noWrap/>
            <w:hideMark/>
          </w:tcPr>
          <w:p w14:paraId="0C40759C" w14:textId="77777777" w:rsidR="006B2DB0" w:rsidRPr="002265B9" w:rsidRDefault="006B2DB0" w:rsidP="006B2DB0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</w:tr>
    </w:tbl>
    <w:p w14:paraId="55729E53" w14:textId="77777777" w:rsidR="007E7442" w:rsidRDefault="007E7442" w:rsidP="007E7442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71DEB6F3" w14:textId="77777777" w:rsidR="006B7D02" w:rsidRDefault="006B7D02" w:rsidP="00941F4E">
      <w:pPr>
        <w:jc w:val="both"/>
        <w:rPr>
          <w:rFonts w:asciiTheme="minorHAnsi" w:hAnsiTheme="minorHAnsi" w:cstheme="minorHAnsi"/>
          <w:sz w:val="18"/>
          <w:szCs w:val="20"/>
        </w:rPr>
      </w:pPr>
    </w:p>
    <w:sectPr w:rsidR="006B7D02" w:rsidSect="002253A9">
      <w:headerReference w:type="default" r:id="rId13"/>
      <w:footerReference w:type="default" r:id="rId14"/>
      <w:pgSz w:w="15840" w:h="12240" w:orient="landscape" w:code="1"/>
      <w:pgMar w:top="1440" w:right="1440" w:bottom="1152" w:left="1152" w:header="562" w:footer="5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022A3" w14:textId="77777777" w:rsidR="007016EB" w:rsidRDefault="007016EB" w:rsidP="0060327A">
      <w:pPr>
        <w:spacing w:after="0" w:line="240" w:lineRule="auto"/>
      </w:pPr>
      <w:r>
        <w:separator/>
      </w:r>
    </w:p>
  </w:endnote>
  <w:endnote w:type="continuationSeparator" w:id="0">
    <w:p w14:paraId="64A267B3" w14:textId="77777777" w:rsidR="007016EB" w:rsidRDefault="007016EB" w:rsidP="0060327A">
      <w:pPr>
        <w:spacing w:after="0" w:line="240" w:lineRule="auto"/>
      </w:pPr>
      <w:r>
        <w:continuationSeparator/>
      </w:r>
    </w:p>
  </w:endnote>
  <w:endnote w:type="continuationNotice" w:id="1">
    <w:p w14:paraId="21ACEECB" w14:textId="77777777" w:rsidR="007016EB" w:rsidRDefault="007016E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LT Std 45 Light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E3B7A" w14:textId="10CD6657" w:rsidR="00D66492" w:rsidRDefault="00A84276">
    <w:pPr>
      <w:pStyle w:val="Footer"/>
      <w:jc w:val="right"/>
    </w:pPr>
    <w:r>
      <w:rPr>
        <w:sz w:val="18"/>
        <w:szCs w:val="18"/>
      </w:rPr>
      <w:t>© 2020</w:t>
    </w:r>
    <w:r w:rsidR="00D66492" w:rsidRPr="00293BBC">
      <w:rPr>
        <w:sz w:val="18"/>
        <w:szCs w:val="18"/>
      </w:rPr>
      <w:t xml:space="preserve"> Cognizant </w:t>
    </w:r>
    <w:r w:rsidR="00D66492">
      <w:rPr>
        <w:sz w:val="18"/>
        <w:szCs w:val="18"/>
      </w:rPr>
      <w:tab/>
    </w:r>
    <w:r w:rsidR="00D66492">
      <w:rPr>
        <w:sz w:val="18"/>
        <w:szCs w:val="18"/>
      </w:rPr>
      <w:tab/>
    </w:r>
    <w:r w:rsidR="00D66492" w:rsidRPr="00EC0757">
      <w:rPr>
        <w:sz w:val="18"/>
        <w:szCs w:val="18"/>
      </w:rPr>
      <w:fldChar w:fldCharType="begin"/>
    </w:r>
    <w:r w:rsidR="00D66492" w:rsidRPr="00EC0757">
      <w:rPr>
        <w:sz w:val="18"/>
        <w:szCs w:val="18"/>
      </w:rPr>
      <w:instrText xml:space="preserve"> PAGE   \* MERGEFORMAT </w:instrText>
    </w:r>
    <w:r w:rsidR="00D66492" w:rsidRPr="00EC0757">
      <w:rPr>
        <w:sz w:val="18"/>
        <w:szCs w:val="18"/>
      </w:rPr>
      <w:fldChar w:fldCharType="separate"/>
    </w:r>
    <w:r w:rsidR="004C75D1">
      <w:rPr>
        <w:noProof/>
        <w:sz w:val="18"/>
        <w:szCs w:val="18"/>
      </w:rPr>
      <w:t>9</w:t>
    </w:r>
    <w:r w:rsidR="00D66492" w:rsidRPr="00EC0757">
      <w:rPr>
        <w:sz w:val="18"/>
        <w:szCs w:val="18"/>
      </w:rPr>
      <w:fldChar w:fldCharType="end"/>
    </w:r>
  </w:p>
  <w:p w14:paraId="7C7C980D" w14:textId="77777777" w:rsidR="00D66492" w:rsidRPr="00C633D2" w:rsidRDefault="00D66492" w:rsidP="00C633D2">
    <w:pPr>
      <w:pStyle w:val="Footer"/>
      <w:pBdr>
        <w:top w:val="single" w:sz="4" w:space="1" w:color="BFBFBF"/>
      </w:pBdr>
      <w:tabs>
        <w:tab w:val="clear" w:pos="4680"/>
        <w:tab w:val="clear" w:pos="9360"/>
        <w:tab w:val="center" w:pos="6521"/>
        <w:tab w:val="right" w:pos="12900"/>
      </w:tabs>
      <w:rPr>
        <w:rFonts w:ascii="Cambria" w:hAnsi="Cambria"/>
        <w:sz w:val="16"/>
        <w:szCs w:val="16"/>
        <w:lang w:val="en-NZ"/>
      </w:rPr>
    </w:pPr>
    <w:r w:rsidRPr="00C633D2">
      <w:rPr>
        <w:rFonts w:ascii="Cambria" w:hAnsi="Cambria"/>
        <w:sz w:val="16"/>
        <w:szCs w:val="16"/>
      </w:rPr>
      <w:tab/>
    </w:r>
  </w:p>
  <w:p w14:paraId="7D733129" w14:textId="77777777" w:rsidR="00D66492" w:rsidRDefault="00D66492"/>
  <w:p w14:paraId="706E4D46" w14:textId="77777777" w:rsidR="00D66492" w:rsidRDefault="00D664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D59D5" w14:textId="77777777" w:rsidR="007016EB" w:rsidRDefault="007016EB" w:rsidP="0060327A">
      <w:pPr>
        <w:spacing w:after="0" w:line="240" w:lineRule="auto"/>
      </w:pPr>
      <w:r>
        <w:separator/>
      </w:r>
    </w:p>
  </w:footnote>
  <w:footnote w:type="continuationSeparator" w:id="0">
    <w:p w14:paraId="05331A1C" w14:textId="77777777" w:rsidR="007016EB" w:rsidRDefault="007016EB" w:rsidP="0060327A">
      <w:pPr>
        <w:spacing w:after="0" w:line="240" w:lineRule="auto"/>
      </w:pPr>
      <w:r>
        <w:continuationSeparator/>
      </w:r>
    </w:p>
  </w:footnote>
  <w:footnote w:type="continuationNotice" w:id="1">
    <w:p w14:paraId="26C0B6AE" w14:textId="77777777" w:rsidR="007016EB" w:rsidRDefault="007016E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AFBDF" w14:textId="56ACFE3F" w:rsidR="00D66492" w:rsidRPr="00C633D2" w:rsidRDefault="00D66492" w:rsidP="002E223F">
    <w:pPr>
      <w:pStyle w:val="Header"/>
      <w:pBdr>
        <w:bottom w:val="single" w:sz="4" w:space="0" w:color="BFBFBF"/>
      </w:pBdr>
      <w:tabs>
        <w:tab w:val="clear" w:pos="4680"/>
        <w:tab w:val="clear" w:pos="9360"/>
        <w:tab w:val="center" w:pos="6521"/>
        <w:tab w:val="right" w:pos="12900"/>
      </w:tabs>
      <w:ind w:right="-702"/>
      <w:rPr>
        <w:rFonts w:ascii="Cambria" w:hAnsi="Cambria"/>
        <w:b/>
        <w:szCs w:val="24"/>
      </w:rPr>
    </w:pPr>
    <w:r>
      <w:rPr>
        <w:rFonts w:ascii="Cambria" w:hAnsi="Cambria"/>
      </w:rPr>
      <w:t xml:space="preserve"> </w:t>
    </w:r>
    <w:r w:rsidR="00AB095E" w:rsidRPr="003A13E0">
      <w:rPr>
        <w:rFonts w:asciiTheme="minorHAnsi" w:hAnsiTheme="minorHAnsi" w:cstheme="minorHAnsi"/>
        <w:lang w:val="en-US"/>
      </w:rPr>
      <w:t xml:space="preserve">Test Case and Keyword Description for </w:t>
    </w:r>
    <w:r w:rsidR="00AB095E" w:rsidRPr="00EE4BBB">
      <w:rPr>
        <w:rFonts w:asciiTheme="minorHAnsi" w:hAnsiTheme="minorHAnsi" w:cstheme="minorHAnsi"/>
        <w:lang w:val="en-US"/>
      </w:rPr>
      <w:t xml:space="preserve">CACM Relationship </w:t>
    </w:r>
    <w:proofErr w:type="spellStart"/>
    <w:r w:rsidR="00AB095E" w:rsidRPr="00EE4BBB">
      <w:rPr>
        <w:rFonts w:asciiTheme="minorHAnsi" w:hAnsiTheme="minorHAnsi" w:cstheme="minorHAnsi"/>
        <w:lang w:val="en-US"/>
      </w:rPr>
      <w:t>Add_Delete</w:t>
    </w:r>
    <w:proofErr w:type="spellEnd"/>
    <w:r w:rsidR="00AB095E">
      <w:rPr>
        <w:rFonts w:asciiTheme="minorHAnsi" w:hAnsiTheme="minorHAnsi" w:cstheme="minorHAnsi"/>
        <w:lang w:val="en-US"/>
      </w:rPr>
      <w:t xml:space="preserve"> v1.0</w:t>
    </w:r>
    <w:r w:rsidRPr="00C633D2">
      <w:rPr>
        <w:rFonts w:ascii="Cambria" w:hAnsi="Cambria"/>
        <w:sz w:val="20"/>
      </w:rPr>
      <w:tab/>
    </w:r>
  </w:p>
  <w:p w14:paraId="066779D4" w14:textId="77777777" w:rsidR="00D66492" w:rsidRDefault="00D66492"/>
  <w:p w14:paraId="01254E2B" w14:textId="77777777" w:rsidR="00D66492" w:rsidRDefault="00D664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6A8A8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41DFA"/>
    <w:multiLevelType w:val="hybridMultilevel"/>
    <w:tmpl w:val="404ADB1A"/>
    <w:lvl w:ilvl="0" w:tplc="896427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3F87988"/>
    <w:multiLevelType w:val="hybridMultilevel"/>
    <w:tmpl w:val="1B588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0719B"/>
    <w:multiLevelType w:val="hybridMultilevel"/>
    <w:tmpl w:val="F222B54A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2C31F5"/>
    <w:multiLevelType w:val="hybridMultilevel"/>
    <w:tmpl w:val="A0D0C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855132"/>
    <w:multiLevelType w:val="hybridMultilevel"/>
    <w:tmpl w:val="680A9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931D1E"/>
    <w:multiLevelType w:val="multilevel"/>
    <w:tmpl w:val="42087FA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4212D0"/>
    <w:multiLevelType w:val="hybridMultilevel"/>
    <w:tmpl w:val="BCE40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D5579"/>
    <w:multiLevelType w:val="multilevel"/>
    <w:tmpl w:val="E892C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B0A09A3"/>
    <w:multiLevelType w:val="hybridMultilevel"/>
    <w:tmpl w:val="E1506C86"/>
    <w:lvl w:ilvl="0" w:tplc="9AB6A9CE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1D2B354C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F0D63"/>
    <w:multiLevelType w:val="hybridMultilevel"/>
    <w:tmpl w:val="787EF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9585F"/>
    <w:multiLevelType w:val="multilevel"/>
    <w:tmpl w:val="1806139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89A6580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F78A2"/>
    <w:multiLevelType w:val="hybridMultilevel"/>
    <w:tmpl w:val="87C62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63E09"/>
    <w:multiLevelType w:val="hybridMultilevel"/>
    <w:tmpl w:val="FC12C894"/>
    <w:lvl w:ilvl="0" w:tplc="1DA808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23354"/>
    <w:multiLevelType w:val="hybridMultilevel"/>
    <w:tmpl w:val="A402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56A4A"/>
    <w:multiLevelType w:val="multilevel"/>
    <w:tmpl w:val="7706873A"/>
    <w:lvl w:ilvl="0">
      <w:start w:val="1"/>
      <w:numFmt w:val="decimal"/>
      <w:pStyle w:val="Requirementsnumber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8" w15:restartNumberingAfterBreak="0">
    <w:nsid w:val="30957A2D"/>
    <w:multiLevelType w:val="hybridMultilevel"/>
    <w:tmpl w:val="DFE05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37DC4"/>
    <w:multiLevelType w:val="hybridMultilevel"/>
    <w:tmpl w:val="A650C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F7975"/>
    <w:multiLevelType w:val="hybridMultilevel"/>
    <w:tmpl w:val="B0D4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A059B"/>
    <w:multiLevelType w:val="hybridMultilevel"/>
    <w:tmpl w:val="7DA4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B49BB"/>
    <w:multiLevelType w:val="hybridMultilevel"/>
    <w:tmpl w:val="85AA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72DC2"/>
    <w:multiLevelType w:val="hybridMultilevel"/>
    <w:tmpl w:val="5262E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D4F02"/>
    <w:multiLevelType w:val="hybridMultilevel"/>
    <w:tmpl w:val="A3A68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46DE6"/>
    <w:multiLevelType w:val="multilevel"/>
    <w:tmpl w:val="9806B4E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0864FF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B6514"/>
    <w:multiLevelType w:val="hybridMultilevel"/>
    <w:tmpl w:val="07F4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413DE"/>
    <w:multiLevelType w:val="hybridMultilevel"/>
    <w:tmpl w:val="DCD68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93C9B"/>
    <w:multiLevelType w:val="hybridMultilevel"/>
    <w:tmpl w:val="437EC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27607"/>
    <w:multiLevelType w:val="hybridMultilevel"/>
    <w:tmpl w:val="ED22EBE6"/>
    <w:lvl w:ilvl="0" w:tplc="6E66B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825FE8"/>
    <w:multiLevelType w:val="hybridMultilevel"/>
    <w:tmpl w:val="A178F6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E22171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F75F5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816F2"/>
    <w:multiLevelType w:val="hybridMultilevel"/>
    <w:tmpl w:val="0B5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A297E"/>
    <w:multiLevelType w:val="hybridMultilevel"/>
    <w:tmpl w:val="1B0A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A763E"/>
    <w:multiLevelType w:val="hybridMultilevel"/>
    <w:tmpl w:val="044EA7FA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7" w15:restartNumberingAfterBreak="0">
    <w:nsid w:val="76A206F8"/>
    <w:multiLevelType w:val="hybridMultilevel"/>
    <w:tmpl w:val="DEA05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B2828"/>
    <w:multiLevelType w:val="hybridMultilevel"/>
    <w:tmpl w:val="E7903A46"/>
    <w:lvl w:ilvl="0" w:tplc="D6C83DB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9" w15:restartNumberingAfterBreak="0">
    <w:nsid w:val="7B430DB1"/>
    <w:multiLevelType w:val="hybridMultilevel"/>
    <w:tmpl w:val="45D46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12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"/>
  </w:num>
  <w:num w:numId="15">
    <w:abstractNumId w:val="24"/>
  </w:num>
  <w:num w:numId="16">
    <w:abstractNumId w:val="8"/>
  </w:num>
  <w:num w:numId="17">
    <w:abstractNumId w:val="38"/>
  </w:num>
  <w:num w:numId="18">
    <w:abstractNumId w:val="19"/>
  </w:num>
  <w:num w:numId="19">
    <w:abstractNumId w:val="5"/>
  </w:num>
  <w:num w:numId="20">
    <w:abstractNumId w:val="4"/>
  </w:num>
  <w:num w:numId="21">
    <w:abstractNumId w:val="7"/>
  </w:num>
  <w:num w:numId="22">
    <w:abstractNumId w:val="34"/>
  </w:num>
  <w:num w:numId="23">
    <w:abstractNumId w:val="33"/>
  </w:num>
  <w:num w:numId="24">
    <w:abstractNumId w:val="16"/>
  </w:num>
  <w:num w:numId="25">
    <w:abstractNumId w:val="10"/>
  </w:num>
  <w:num w:numId="26">
    <w:abstractNumId w:val="22"/>
  </w:num>
  <w:num w:numId="27">
    <w:abstractNumId w:val="26"/>
  </w:num>
  <w:num w:numId="28">
    <w:abstractNumId w:val="27"/>
  </w:num>
  <w:num w:numId="29">
    <w:abstractNumId w:val="32"/>
  </w:num>
  <w:num w:numId="30">
    <w:abstractNumId w:val="36"/>
  </w:num>
  <w:num w:numId="31">
    <w:abstractNumId w:val="13"/>
  </w:num>
  <w:num w:numId="32">
    <w:abstractNumId w:val="11"/>
  </w:num>
  <w:num w:numId="33">
    <w:abstractNumId w:val="18"/>
  </w:num>
  <w:num w:numId="34">
    <w:abstractNumId w:val="28"/>
  </w:num>
  <w:num w:numId="35">
    <w:abstractNumId w:val="20"/>
  </w:num>
  <w:num w:numId="36">
    <w:abstractNumId w:val="21"/>
  </w:num>
  <w:num w:numId="37">
    <w:abstractNumId w:val="35"/>
  </w:num>
  <w:num w:numId="38">
    <w:abstractNumId w:val="14"/>
  </w:num>
  <w:num w:numId="39">
    <w:abstractNumId w:val="23"/>
  </w:num>
  <w:num w:numId="40">
    <w:abstractNumId w:val="29"/>
  </w:num>
  <w:num w:numId="41">
    <w:abstractNumId w:val="2"/>
  </w:num>
  <w:num w:numId="42">
    <w:abstractNumId w:val="39"/>
  </w:num>
  <w:num w:numId="43">
    <w:abstractNumId w:val="30"/>
  </w:num>
  <w:num w:numId="44">
    <w:abstractNumId w:val="37"/>
  </w:num>
  <w:num w:numId="45">
    <w:abstractNumId w:val="15"/>
  </w:num>
  <w:num w:numId="46">
    <w:abstractNumId w:val="31"/>
  </w:num>
  <w:num w:numId="47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ctiveWritingStyle w:appName="MSWord" w:lang="en-NZ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1"/>
  <w:activeWritingStyle w:appName="MSWord" w:lang="en-GB" w:vendorID="64" w:dllVersion="0" w:nlCheck="1" w:checkStyle="1"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NZ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CC"/>
    <w:rsid w:val="00000467"/>
    <w:rsid w:val="00000474"/>
    <w:rsid w:val="000007F1"/>
    <w:rsid w:val="000008EF"/>
    <w:rsid w:val="00001294"/>
    <w:rsid w:val="0000218B"/>
    <w:rsid w:val="00003AF7"/>
    <w:rsid w:val="00004637"/>
    <w:rsid w:val="00004A55"/>
    <w:rsid w:val="00005F7C"/>
    <w:rsid w:val="000060C0"/>
    <w:rsid w:val="0000620C"/>
    <w:rsid w:val="000068AC"/>
    <w:rsid w:val="00007201"/>
    <w:rsid w:val="0000743E"/>
    <w:rsid w:val="00007A3B"/>
    <w:rsid w:val="000101D6"/>
    <w:rsid w:val="00010D45"/>
    <w:rsid w:val="00010D9E"/>
    <w:rsid w:val="00010D9F"/>
    <w:rsid w:val="00011729"/>
    <w:rsid w:val="00011D54"/>
    <w:rsid w:val="00011D82"/>
    <w:rsid w:val="00011E93"/>
    <w:rsid w:val="0001216F"/>
    <w:rsid w:val="000124A1"/>
    <w:rsid w:val="000127DB"/>
    <w:rsid w:val="00013138"/>
    <w:rsid w:val="0001344A"/>
    <w:rsid w:val="00014142"/>
    <w:rsid w:val="00014358"/>
    <w:rsid w:val="0001435A"/>
    <w:rsid w:val="00014436"/>
    <w:rsid w:val="000149D4"/>
    <w:rsid w:val="00015794"/>
    <w:rsid w:val="00015AB3"/>
    <w:rsid w:val="00015B77"/>
    <w:rsid w:val="00015F0B"/>
    <w:rsid w:val="00017A4C"/>
    <w:rsid w:val="00017B76"/>
    <w:rsid w:val="00017EE5"/>
    <w:rsid w:val="00017F31"/>
    <w:rsid w:val="0002056C"/>
    <w:rsid w:val="0002080C"/>
    <w:rsid w:val="00020E97"/>
    <w:rsid w:val="0002102C"/>
    <w:rsid w:val="00021138"/>
    <w:rsid w:val="000212E5"/>
    <w:rsid w:val="0002144F"/>
    <w:rsid w:val="000214C1"/>
    <w:rsid w:val="0002179F"/>
    <w:rsid w:val="000218B9"/>
    <w:rsid w:val="00021CE2"/>
    <w:rsid w:val="00022771"/>
    <w:rsid w:val="0002295C"/>
    <w:rsid w:val="00022E17"/>
    <w:rsid w:val="00023332"/>
    <w:rsid w:val="00023EA2"/>
    <w:rsid w:val="000254D4"/>
    <w:rsid w:val="00025856"/>
    <w:rsid w:val="00025BB8"/>
    <w:rsid w:val="00026D1B"/>
    <w:rsid w:val="000275C1"/>
    <w:rsid w:val="00027B52"/>
    <w:rsid w:val="00030192"/>
    <w:rsid w:val="00030318"/>
    <w:rsid w:val="00030443"/>
    <w:rsid w:val="00030DFD"/>
    <w:rsid w:val="00031526"/>
    <w:rsid w:val="000318DD"/>
    <w:rsid w:val="00032519"/>
    <w:rsid w:val="0003276A"/>
    <w:rsid w:val="00032D1C"/>
    <w:rsid w:val="00033107"/>
    <w:rsid w:val="00033244"/>
    <w:rsid w:val="000334BB"/>
    <w:rsid w:val="000336D3"/>
    <w:rsid w:val="00033DDE"/>
    <w:rsid w:val="0003463C"/>
    <w:rsid w:val="0003498D"/>
    <w:rsid w:val="00034E03"/>
    <w:rsid w:val="000353A9"/>
    <w:rsid w:val="000357F1"/>
    <w:rsid w:val="000357F3"/>
    <w:rsid w:val="00036142"/>
    <w:rsid w:val="00036B42"/>
    <w:rsid w:val="0003788A"/>
    <w:rsid w:val="0003789C"/>
    <w:rsid w:val="00037D1F"/>
    <w:rsid w:val="00040786"/>
    <w:rsid w:val="00040B38"/>
    <w:rsid w:val="00040DBB"/>
    <w:rsid w:val="000418F5"/>
    <w:rsid w:val="000428F5"/>
    <w:rsid w:val="000434E8"/>
    <w:rsid w:val="000435E0"/>
    <w:rsid w:val="00043EE8"/>
    <w:rsid w:val="000441DB"/>
    <w:rsid w:val="00044554"/>
    <w:rsid w:val="000445DC"/>
    <w:rsid w:val="00044B9B"/>
    <w:rsid w:val="000455D6"/>
    <w:rsid w:val="00046093"/>
    <w:rsid w:val="000461FC"/>
    <w:rsid w:val="00046230"/>
    <w:rsid w:val="000465DB"/>
    <w:rsid w:val="00047506"/>
    <w:rsid w:val="000477D0"/>
    <w:rsid w:val="00047BE2"/>
    <w:rsid w:val="00047D44"/>
    <w:rsid w:val="000503A1"/>
    <w:rsid w:val="0005083E"/>
    <w:rsid w:val="00050C10"/>
    <w:rsid w:val="00050EAD"/>
    <w:rsid w:val="00051207"/>
    <w:rsid w:val="00051495"/>
    <w:rsid w:val="0005172C"/>
    <w:rsid w:val="00051B2A"/>
    <w:rsid w:val="00051CC0"/>
    <w:rsid w:val="0005239D"/>
    <w:rsid w:val="000527C6"/>
    <w:rsid w:val="000535DC"/>
    <w:rsid w:val="00053709"/>
    <w:rsid w:val="00053BB1"/>
    <w:rsid w:val="00053BB4"/>
    <w:rsid w:val="00054D0E"/>
    <w:rsid w:val="00054F41"/>
    <w:rsid w:val="00054FAC"/>
    <w:rsid w:val="000550D4"/>
    <w:rsid w:val="00055BD8"/>
    <w:rsid w:val="00055F7D"/>
    <w:rsid w:val="00055F95"/>
    <w:rsid w:val="00056266"/>
    <w:rsid w:val="00056313"/>
    <w:rsid w:val="000564A3"/>
    <w:rsid w:val="00056F9D"/>
    <w:rsid w:val="00057174"/>
    <w:rsid w:val="0005752B"/>
    <w:rsid w:val="00057FAD"/>
    <w:rsid w:val="00060250"/>
    <w:rsid w:val="00060B63"/>
    <w:rsid w:val="00061322"/>
    <w:rsid w:val="0006144C"/>
    <w:rsid w:val="00061794"/>
    <w:rsid w:val="000617BA"/>
    <w:rsid w:val="00061973"/>
    <w:rsid w:val="00061EFD"/>
    <w:rsid w:val="00062BA5"/>
    <w:rsid w:val="00062E3A"/>
    <w:rsid w:val="00063E7A"/>
    <w:rsid w:val="00063F8F"/>
    <w:rsid w:val="0006483C"/>
    <w:rsid w:val="00064CEB"/>
    <w:rsid w:val="00065262"/>
    <w:rsid w:val="0006530A"/>
    <w:rsid w:val="000656C7"/>
    <w:rsid w:val="00065766"/>
    <w:rsid w:val="00065F65"/>
    <w:rsid w:val="00065FCF"/>
    <w:rsid w:val="0006625A"/>
    <w:rsid w:val="0006656B"/>
    <w:rsid w:val="00066C24"/>
    <w:rsid w:val="00066EDA"/>
    <w:rsid w:val="000673B1"/>
    <w:rsid w:val="000675D6"/>
    <w:rsid w:val="00067634"/>
    <w:rsid w:val="00067AF0"/>
    <w:rsid w:val="00067C21"/>
    <w:rsid w:val="000701FD"/>
    <w:rsid w:val="00070223"/>
    <w:rsid w:val="00070A23"/>
    <w:rsid w:val="00070BEC"/>
    <w:rsid w:val="00070C68"/>
    <w:rsid w:val="00071868"/>
    <w:rsid w:val="00071A25"/>
    <w:rsid w:val="00071A44"/>
    <w:rsid w:val="00071F4E"/>
    <w:rsid w:val="00072145"/>
    <w:rsid w:val="00072DBD"/>
    <w:rsid w:val="00073158"/>
    <w:rsid w:val="000733D5"/>
    <w:rsid w:val="000734E5"/>
    <w:rsid w:val="0007473F"/>
    <w:rsid w:val="00074C1E"/>
    <w:rsid w:val="000760F4"/>
    <w:rsid w:val="00076400"/>
    <w:rsid w:val="00076642"/>
    <w:rsid w:val="00076754"/>
    <w:rsid w:val="00076994"/>
    <w:rsid w:val="00076DC2"/>
    <w:rsid w:val="000776AF"/>
    <w:rsid w:val="000801A6"/>
    <w:rsid w:val="00081419"/>
    <w:rsid w:val="00081757"/>
    <w:rsid w:val="00081918"/>
    <w:rsid w:val="00081A6C"/>
    <w:rsid w:val="00081B22"/>
    <w:rsid w:val="00081CC8"/>
    <w:rsid w:val="00082135"/>
    <w:rsid w:val="00082AF5"/>
    <w:rsid w:val="00082B29"/>
    <w:rsid w:val="00083326"/>
    <w:rsid w:val="00083354"/>
    <w:rsid w:val="000833AC"/>
    <w:rsid w:val="00083F13"/>
    <w:rsid w:val="0008409F"/>
    <w:rsid w:val="0008427D"/>
    <w:rsid w:val="00084303"/>
    <w:rsid w:val="0008452E"/>
    <w:rsid w:val="00084D85"/>
    <w:rsid w:val="00084E1F"/>
    <w:rsid w:val="00085448"/>
    <w:rsid w:val="000866FE"/>
    <w:rsid w:val="0008678D"/>
    <w:rsid w:val="00086A02"/>
    <w:rsid w:val="00086CFC"/>
    <w:rsid w:val="00086E10"/>
    <w:rsid w:val="00086E49"/>
    <w:rsid w:val="00087447"/>
    <w:rsid w:val="0009057C"/>
    <w:rsid w:val="00090643"/>
    <w:rsid w:val="0009092D"/>
    <w:rsid w:val="00090BA0"/>
    <w:rsid w:val="000912C0"/>
    <w:rsid w:val="0009172A"/>
    <w:rsid w:val="00091A64"/>
    <w:rsid w:val="00092736"/>
    <w:rsid w:val="0009274F"/>
    <w:rsid w:val="000934AD"/>
    <w:rsid w:val="00094A9B"/>
    <w:rsid w:val="00094A9E"/>
    <w:rsid w:val="000952D4"/>
    <w:rsid w:val="000957D8"/>
    <w:rsid w:val="00095FEF"/>
    <w:rsid w:val="000960FC"/>
    <w:rsid w:val="00096A33"/>
    <w:rsid w:val="000A05F0"/>
    <w:rsid w:val="000A1C79"/>
    <w:rsid w:val="000A1E25"/>
    <w:rsid w:val="000A2405"/>
    <w:rsid w:val="000A2AC2"/>
    <w:rsid w:val="000A2DAC"/>
    <w:rsid w:val="000A31E9"/>
    <w:rsid w:val="000A35C2"/>
    <w:rsid w:val="000A37A0"/>
    <w:rsid w:val="000A3A01"/>
    <w:rsid w:val="000A3A0F"/>
    <w:rsid w:val="000A49BB"/>
    <w:rsid w:val="000A4FF9"/>
    <w:rsid w:val="000A57F9"/>
    <w:rsid w:val="000A5A72"/>
    <w:rsid w:val="000A70E0"/>
    <w:rsid w:val="000A776D"/>
    <w:rsid w:val="000A77D4"/>
    <w:rsid w:val="000A78AB"/>
    <w:rsid w:val="000A7BC3"/>
    <w:rsid w:val="000B03F5"/>
    <w:rsid w:val="000B0537"/>
    <w:rsid w:val="000B0CF9"/>
    <w:rsid w:val="000B0D65"/>
    <w:rsid w:val="000B216B"/>
    <w:rsid w:val="000B274F"/>
    <w:rsid w:val="000B3522"/>
    <w:rsid w:val="000B3FAE"/>
    <w:rsid w:val="000B588F"/>
    <w:rsid w:val="000B6134"/>
    <w:rsid w:val="000B68D6"/>
    <w:rsid w:val="000B70DF"/>
    <w:rsid w:val="000B71F6"/>
    <w:rsid w:val="000B75F8"/>
    <w:rsid w:val="000B78ED"/>
    <w:rsid w:val="000B7DF0"/>
    <w:rsid w:val="000C0101"/>
    <w:rsid w:val="000C0218"/>
    <w:rsid w:val="000C0357"/>
    <w:rsid w:val="000C0D3E"/>
    <w:rsid w:val="000C1209"/>
    <w:rsid w:val="000C12C1"/>
    <w:rsid w:val="000C131F"/>
    <w:rsid w:val="000C19C6"/>
    <w:rsid w:val="000C2538"/>
    <w:rsid w:val="000C2B68"/>
    <w:rsid w:val="000C2F68"/>
    <w:rsid w:val="000C3069"/>
    <w:rsid w:val="000C4B54"/>
    <w:rsid w:val="000C5120"/>
    <w:rsid w:val="000C526F"/>
    <w:rsid w:val="000C5DA4"/>
    <w:rsid w:val="000C63E5"/>
    <w:rsid w:val="000C78AF"/>
    <w:rsid w:val="000D0B1F"/>
    <w:rsid w:val="000D1016"/>
    <w:rsid w:val="000D1395"/>
    <w:rsid w:val="000D13C4"/>
    <w:rsid w:val="000D148A"/>
    <w:rsid w:val="000D149A"/>
    <w:rsid w:val="000D14F1"/>
    <w:rsid w:val="000D197E"/>
    <w:rsid w:val="000D23AA"/>
    <w:rsid w:val="000D26F7"/>
    <w:rsid w:val="000D2B20"/>
    <w:rsid w:val="000D3539"/>
    <w:rsid w:val="000D3821"/>
    <w:rsid w:val="000D3CF5"/>
    <w:rsid w:val="000D408E"/>
    <w:rsid w:val="000D5683"/>
    <w:rsid w:val="000D6158"/>
    <w:rsid w:val="000D6AF4"/>
    <w:rsid w:val="000D7329"/>
    <w:rsid w:val="000D7C7D"/>
    <w:rsid w:val="000E0110"/>
    <w:rsid w:val="000E089B"/>
    <w:rsid w:val="000E14E5"/>
    <w:rsid w:val="000E1BEC"/>
    <w:rsid w:val="000E1C06"/>
    <w:rsid w:val="000E1C93"/>
    <w:rsid w:val="000E1D74"/>
    <w:rsid w:val="000E2A78"/>
    <w:rsid w:val="000E30A5"/>
    <w:rsid w:val="000E35B2"/>
    <w:rsid w:val="000E370E"/>
    <w:rsid w:val="000E3B05"/>
    <w:rsid w:val="000E50F8"/>
    <w:rsid w:val="000E5EA9"/>
    <w:rsid w:val="000E6A58"/>
    <w:rsid w:val="000E6CD6"/>
    <w:rsid w:val="000E7655"/>
    <w:rsid w:val="000E76B0"/>
    <w:rsid w:val="000E795D"/>
    <w:rsid w:val="000E7BDC"/>
    <w:rsid w:val="000F0264"/>
    <w:rsid w:val="000F02CE"/>
    <w:rsid w:val="000F0835"/>
    <w:rsid w:val="000F0A64"/>
    <w:rsid w:val="000F0D48"/>
    <w:rsid w:val="000F1060"/>
    <w:rsid w:val="000F1087"/>
    <w:rsid w:val="000F1204"/>
    <w:rsid w:val="000F1942"/>
    <w:rsid w:val="000F1CEA"/>
    <w:rsid w:val="000F2CB1"/>
    <w:rsid w:val="000F31EB"/>
    <w:rsid w:val="000F3A64"/>
    <w:rsid w:val="000F4CDC"/>
    <w:rsid w:val="000F4D75"/>
    <w:rsid w:val="000F4FA7"/>
    <w:rsid w:val="000F50BF"/>
    <w:rsid w:val="000F54EC"/>
    <w:rsid w:val="000F6A0B"/>
    <w:rsid w:val="000F746F"/>
    <w:rsid w:val="000F793F"/>
    <w:rsid w:val="000F7941"/>
    <w:rsid w:val="000F7DE1"/>
    <w:rsid w:val="001007AC"/>
    <w:rsid w:val="00100BE5"/>
    <w:rsid w:val="001012DC"/>
    <w:rsid w:val="0010158A"/>
    <w:rsid w:val="00102A04"/>
    <w:rsid w:val="0010367E"/>
    <w:rsid w:val="00103B93"/>
    <w:rsid w:val="00103DE6"/>
    <w:rsid w:val="001050CC"/>
    <w:rsid w:val="0010574B"/>
    <w:rsid w:val="00105A9B"/>
    <w:rsid w:val="00106579"/>
    <w:rsid w:val="001065B0"/>
    <w:rsid w:val="00107EC0"/>
    <w:rsid w:val="00110595"/>
    <w:rsid w:val="00110692"/>
    <w:rsid w:val="001112C9"/>
    <w:rsid w:val="0011130B"/>
    <w:rsid w:val="00111827"/>
    <w:rsid w:val="00111D5F"/>
    <w:rsid w:val="00112B85"/>
    <w:rsid w:val="00113471"/>
    <w:rsid w:val="00113AA7"/>
    <w:rsid w:val="00113E67"/>
    <w:rsid w:val="00114112"/>
    <w:rsid w:val="00114FFE"/>
    <w:rsid w:val="001151F0"/>
    <w:rsid w:val="00115464"/>
    <w:rsid w:val="00115DF6"/>
    <w:rsid w:val="001174D6"/>
    <w:rsid w:val="00117684"/>
    <w:rsid w:val="001178DE"/>
    <w:rsid w:val="00117BCC"/>
    <w:rsid w:val="001200A6"/>
    <w:rsid w:val="001200BD"/>
    <w:rsid w:val="0012076F"/>
    <w:rsid w:val="00120BF8"/>
    <w:rsid w:val="00120C12"/>
    <w:rsid w:val="001211C7"/>
    <w:rsid w:val="00121658"/>
    <w:rsid w:val="001226C9"/>
    <w:rsid w:val="00122743"/>
    <w:rsid w:val="00122EE9"/>
    <w:rsid w:val="00122FAD"/>
    <w:rsid w:val="00123364"/>
    <w:rsid w:val="0012379D"/>
    <w:rsid w:val="00123CC9"/>
    <w:rsid w:val="001255A0"/>
    <w:rsid w:val="0012587E"/>
    <w:rsid w:val="00125DAF"/>
    <w:rsid w:val="001260C7"/>
    <w:rsid w:val="001264B9"/>
    <w:rsid w:val="00126835"/>
    <w:rsid w:val="00127169"/>
    <w:rsid w:val="001272C7"/>
    <w:rsid w:val="00127B2D"/>
    <w:rsid w:val="00130101"/>
    <w:rsid w:val="00130AA3"/>
    <w:rsid w:val="00130B16"/>
    <w:rsid w:val="00130B35"/>
    <w:rsid w:val="00131DBC"/>
    <w:rsid w:val="00132F0A"/>
    <w:rsid w:val="00133776"/>
    <w:rsid w:val="001342FC"/>
    <w:rsid w:val="00134365"/>
    <w:rsid w:val="0013500D"/>
    <w:rsid w:val="001354DF"/>
    <w:rsid w:val="0013636F"/>
    <w:rsid w:val="00136ECA"/>
    <w:rsid w:val="00136F89"/>
    <w:rsid w:val="0013727F"/>
    <w:rsid w:val="00141D90"/>
    <w:rsid w:val="001420DD"/>
    <w:rsid w:val="00142403"/>
    <w:rsid w:val="0014280B"/>
    <w:rsid w:val="00142BCF"/>
    <w:rsid w:val="00142C04"/>
    <w:rsid w:val="001440D2"/>
    <w:rsid w:val="00144991"/>
    <w:rsid w:val="00144C46"/>
    <w:rsid w:val="00145880"/>
    <w:rsid w:val="00145A50"/>
    <w:rsid w:val="00145E9A"/>
    <w:rsid w:val="00145EAC"/>
    <w:rsid w:val="00146376"/>
    <w:rsid w:val="001465A2"/>
    <w:rsid w:val="001466BA"/>
    <w:rsid w:val="00146CDB"/>
    <w:rsid w:val="001506C9"/>
    <w:rsid w:val="001507FA"/>
    <w:rsid w:val="00150B90"/>
    <w:rsid w:val="00150F88"/>
    <w:rsid w:val="00151338"/>
    <w:rsid w:val="001520B4"/>
    <w:rsid w:val="001522C9"/>
    <w:rsid w:val="00152368"/>
    <w:rsid w:val="001523A1"/>
    <w:rsid w:val="001525DA"/>
    <w:rsid w:val="001526FD"/>
    <w:rsid w:val="0015291F"/>
    <w:rsid w:val="0015292D"/>
    <w:rsid w:val="001533B9"/>
    <w:rsid w:val="00153733"/>
    <w:rsid w:val="0015474C"/>
    <w:rsid w:val="00154D3A"/>
    <w:rsid w:val="00155244"/>
    <w:rsid w:val="00155279"/>
    <w:rsid w:val="001558F3"/>
    <w:rsid w:val="00155978"/>
    <w:rsid w:val="00155FD1"/>
    <w:rsid w:val="00156623"/>
    <w:rsid w:val="001569C7"/>
    <w:rsid w:val="00156A92"/>
    <w:rsid w:val="00156B8E"/>
    <w:rsid w:val="00157B60"/>
    <w:rsid w:val="00157BF7"/>
    <w:rsid w:val="00157D58"/>
    <w:rsid w:val="001605B5"/>
    <w:rsid w:val="001611E4"/>
    <w:rsid w:val="00161214"/>
    <w:rsid w:val="001629F9"/>
    <w:rsid w:val="00163B91"/>
    <w:rsid w:val="00163BA2"/>
    <w:rsid w:val="00164617"/>
    <w:rsid w:val="001646AB"/>
    <w:rsid w:val="0016491D"/>
    <w:rsid w:val="00165FEE"/>
    <w:rsid w:val="00166685"/>
    <w:rsid w:val="00166C33"/>
    <w:rsid w:val="00166F11"/>
    <w:rsid w:val="00167CF9"/>
    <w:rsid w:val="00170046"/>
    <w:rsid w:val="001706B8"/>
    <w:rsid w:val="00171AA8"/>
    <w:rsid w:val="00171E00"/>
    <w:rsid w:val="0017271F"/>
    <w:rsid w:val="001748FA"/>
    <w:rsid w:val="00174FA5"/>
    <w:rsid w:val="00175382"/>
    <w:rsid w:val="00175569"/>
    <w:rsid w:val="00175D86"/>
    <w:rsid w:val="00175DEA"/>
    <w:rsid w:val="0017645F"/>
    <w:rsid w:val="00177140"/>
    <w:rsid w:val="001776B7"/>
    <w:rsid w:val="001779C7"/>
    <w:rsid w:val="001804EC"/>
    <w:rsid w:val="00180927"/>
    <w:rsid w:val="00180979"/>
    <w:rsid w:val="00181307"/>
    <w:rsid w:val="00181D24"/>
    <w:rsid w:val="00181F4E"/>
    <w:rsid w:val="00182111"/>
    <w:rsid w:val="001824F5"/>
    <w:rsid w:val="00182583"/>
    <w:rsid w:val="00182A14"/>
    <w:rsid w:val="00182E20"/>
    <w:rsid w:val="00182F11"/>
    <w:rsid w:val="00183E1A"/>
    <w:rsid w:val="0018475E"/>
    <w:rsid w:val="00184F6D"/>
    <w:rsid w:val="0018545E"/>
    <w:rsid w:val="00186F37"/>
    <w:rsid w:val="0018730F"/>
    <w:rsid w:val="00187EDB"/>
    <w:rsid w:val="001904FE"/>
    <w:rsid w:val="001907BD"/>
    <w:rsid w:val="00190D64"/>
    <w:rsid w:val="00192794"/>
    <w:rsid w:val="00192DB6"/>
    <w:rsid w:val="00192E7A"/>
    <w:rsid w:val="001939C4"/>
    <w:rsid w:val="0019424B"/>
    <w:rsid w:val="00194CAE"/>
    <w:rsid w:val="00195252"/>
    <w:rsid w:val="00195587"/>
    <w:rsid w:val="00195A82"/>
    <w:rsid w:val="00195C0B"/>
    <w:rsid w:val="00195CB7"/>
    <w:rsid w:val="0019694C"/>
    <w:rsid w:val="00196BEB"/>
    <w:rsid w:val="0019767F"/>
    <w:rsid w:val="00197FE9"/>
    <w:rsid w:val="001A03BC"/>
    <w:rsid w:val="001A03D9"/>
    <w:rsid w:val="001A05DA"/>
    <w:rsid w:val="001A0851"/>
    <w:rsid w:val="001A096F"/>
    <w:rsid w:val="001A0BBB"/>
    <w:rsid w:val="001A0E4C"/>
    <w:rsid w:val="001A12C7"/>
    <w:rsid w:val="001A1BEE"/>
    <w:rsid w:val="001A22B2"/>
    <w:rsid w:val="001A2493"/>
    <w:rsid w:val="001A24DD"/>
    <w:rsid w:val="001A2725"/>
    <w:rsid w:val="001A3525"/>
    <w:rsid w:val="001A3618"/>
    <w:rsid w:val="001A49B3"/>
    <w:rsid w:val="001A53EE"/>
    <w:rsid w:val="001A54F8"/>
    <w:rsid w:val="001A5D47"/>
    <w:rsid w:val="001A634A"/>
    <w:rsid w:val="001A64A7"/>
    <w:rsid w:val="001A6ACF"/>
    <w:rsid w:val="001B044D"/>
    <w:rsid w:val="001B1307"/>
    <w:rsid w:val="001B1897"/>
    <w:rsid w:val="001B2DA3"/>
    <w:rsid w:val="001B2FEF"/>
    <w:rsid w:val="001B530A"/>
    <w:rsid w:val="001B54C0"/>
    <w:rsid w:val="001B63A0"/>
    <w:rsid w:val="001B7145"/>
    <w:rsid w:val="001C01CB"/>
    <w:rsid w:val="001C07D7"/>
    <w:rsid w:val="001C08B0"/>
    <w:rsid w:val="001C0960"/>
    <w:rsid w:val="001C0AE1"/>
    <w:rsid w:val="001C0DA8"/>
    <w:rsid w:val="001C1AAB"/>
    <w:rsid w:val="001C1B92"/>
    <w:rsid w:val="001C1D18"/>
    <w:rsid w:val="001C2E2C"/>
    <w:rsid w:val="001C41AC"/>
    <w:rsid w:val="001C54F3"/>
    <w:rsid w:val="001C55FD"/>
    <w:rsid w:val="001C5766"/>
    <w:rsid w:val="001C5D56"/>
    <w:rsid w:val="001C677C"/>
    <w:rsid w:val="001C6C33"/>
    <w:rsid w:val="001D0310"/>
    <w:rsid w:val="001D0324"/>
    <w:rsid w:val="001D044C"/>
    <w:rsid w:val="001D0C63"/>
    <w:rsid w:val="001D1122"/>
    <w:rsid w:val="001D1989"/>
    <w:rsid w:val="001D1C31"/>
    <w:rsid w:val="001D1CBB"/>
    <w:rsid w:val="001D1E26"/>
    <w:rsid w:val="001D240B"/>
    <w:rsid w:val="001D2D68"/>
    <w:rsid w:val="001D2FA0"/>
    <w:rsid w:val="001D33FB"/>
    <w:rsid w:val="001D3924"/>
    <w:rsid w:val="001D461C"/>
    <w:rsid w:val="001D5D4C"/>
    <w:rsid w:val="001D6364"/>
    <w:rsid w:val="001D6D4E"/>
    <w:rsid w:val="001D6EDE"/>
    <w:rsid w:val="001D715F"/>
    <w:rsid w:val="001D745A"/>
    <w:rsid w:val="001E0A28"/>
    <w:rsid w:val="001E0B0E"/>
    <w:rsid w:val="001E1A5F"/>
    <w:rsid w:val="001E2427"/>
    <w:rsid w:val="001E26BE"/>
    <w:rsid w:val="001E2B09"/>
    <w:rsid w:val="001E30EE"/>
    <w:rsid w:val="001E3D33"/>
    <w:rsid w:val="001E4496"/>
    <w:rsid w:val="001E49F1"/>
    <w:rsid w:val="001E505D"/>
    <w:rsid w:val="001E5F80"/>
    <w:rsid w:val="001E6061"/>
    <w:rsid w:val="001E67AB"/>
    <w:rsid w:val="001E6854"/>
    <w:rsid w:val="001E6A7A"/>
    <w:rsid w:val="001E7696"/>
    <w:rsid w:val="001F1628"/>
    <w:rsid w:val="001F1842"/>
    <w:rsid w:val="001F199E"/>
    <w:rsid w:val="001F1B83"/>
    <w:rsid w:val="001F22A1"/>
    <w:rsid w:val="001F237A"/>
    <w:rsid w:val="001F2D2F"/>
    <w:rsid w:val="001F3B6A"/>
    <w:rsid w:val="001F4002"/>
    <w:rsid w:val="001F4072"/>
    <w:rsid w:val="001F416C"/>
    <w:rsid w:val="001F45E5"/>
    <w:rsid w:val="001F46AC"/>
    <w:rsid w:val="001F473F"/>
    <w:rsid w:val="001F4B22"/>
    <w:rsid w:val="001F515E"/>
    <w:rsid w:val="001F5983"/>
    <w:rsid w:val="001F59C8"/>
    <w:rsid w:val="001F5E84"/>
    <w:rsid w:val="001F66EA"/>
    <w:rsid w:val="001F6762"/>
    <w:rsid w:val="001F6828"/>
    <w:rsid w:val="001F7220"/>
    <w:rsid w:val="001F749B"/>
    <w:rsid w:val="001F75C2"/>
    <w:rsid w:val="001F7DC4"/>
    <w:rsid w:val="0020016D"/>
    <w:rsid w:val="002006FD"/>
    <w:rsid w:val="00200D12"/>
    <w:rsid w:val="0020107B"/>
    <w:rsid w:val="002013C2"/>
    <w:rsid w:val="002025F0"/>
    <w:rsid w:val="00202C94"/>
    <w:rsid w:val="00203115"/>
    <w:rsid w:val="00203534"/>
    <w:rsid w:val="002044C4"/>
    <w:rsid w:val="00204B81"/>
    <w:rsid w:val="00204C8E"/>
    <w:rsid w:val="0020538F"/>
    <w:rsid w:val="00205850"/>
    <w:rsid w:val="00205B9E"/>
    <w:rsid w:val="00205CD4"/>
    <w:rsid w:val="00205E13"/>
    <w:rsid w:val="00205E6D"/>
    <w:rsid w:val="00205FED"/>
    <w:rsid w:val="00206824"/>
    <w:rsid w:val="00206949"/>
    <w:rsid w:val="0020696E"/>
    <w:rsid w:val="00206BEA"/>
    <w:rsid w:val="00206CA0"/>
    <w:rsid w:val="00207725"/>
    <w:rsid w:val="002078D1"/>
    <w:rsid w:val="00207DEB"/>
    <w:rsid w:val="00210B70"/>
    <w:rsid w:val="00211A3C"/>
    <w:rsid w:val="00211F61"/>
    <w:rsid w:val="0021392D"/>
    <w:rsid w:val="00213E00"/>
    <w:rsid w:val="002143CC"/>
    <w:rsid w:val="002147A8"/>
    <w:rsid w:val="002149A1"/>
    <w:rsid w:val="00214CC8"/>
    <w:rsid w:val="002155D6"/>
    <w:rsid w:val="00215A7B"/>
    <w:rsid w:val="00215DF3"/>
    <w:rsid w:val="00216276"/>
    <w:rsid w:val="002162A5"/>
    <w:rsid w:val="002163B6"/>
    <w:rsid w:val="00216663"/>
    <w:rsid w:val="00216B45"/>
    <w:rsid w:val="00216DEF"/>
    <w:rsid w:val="002171AC"/>
    <w:rsid w:val="002177C2"/>
    <w:rsid w:val="00217857"/>
    <w:rsid w:val="0021799D"/>
    <w:rsid w:val="00220248"/>
    <w:rsid w:val="00220539"/>
    <w:rsid w:val="0022069E"/>
    <w:rsid w:val="00220C6D"/>
    <w:rsid w:val="00220E32"/>
    <w:rsid w:val="002216E7"/>
    <w:rsid w:val="00221CAE"/>
    <w:rsid w:val="002223EF"/>
    <w:rsid w:val="00223029"/>
    <w:rsid w:val="002235D1"/>
    <w:rsid w:val="00223A1A"/>
    <w:rsid w:val="00223B81"/>
    <w:rsid w:val="00224CF8"/>
    <w:rsid w:val="002253A9"/>
    <w:rsid w:val="00225C0E"/>
    <w:rsid w:val="00225F26"/>
    <w:rsid w:val="002265B9"/>
    <w:rsid w:val="00226E85"/>
    <w:rsid w:val="002271AF"/>
    <w:rsid w:val="00227437"/>
    <w:rsid w:val="00227C70"/>
    <w:rsid w:val="00227FB0"/>
    <w:rsid w:val="00230969"/>
    <w:rsid w:val="00230AE5"/>
    <w:rsid w:val="002322D1"/>
    <w:rsid w:val="00232721"/>
    <w:rsid w:val="00232849"/>
    <w:rsid w:val="00232BAB"/>
    <w:rsid w:val="00232E00"/>
    <w:rsid w:val="00233497"/>
    <w:rsid w:val="002338FE"/>
    <w:rsid w:val="00233D18"/>
    <w:rsid w:val="00234470"/>
    <w:rsid w:val="00234D0E"/>
    <w:rsid w:val="0023509F"/>
    <w:rsid w:val="00236AA3"/>
    <w:rsid w:val="002373C8"/>
    <w:rsid w:val="0023777C"/>
    <w:rsid w:val="00237EE2"/>
    <w:rsid w:val="00240784"/>
    <w:rsid w:val="00240DBE"/>
    <w:rsid w:val="002411BA"/>
    <w:rsid w:val="00241EE1"/>
    <w:rsid w:val="002434F1"/>
    <w:rsid w:val="00243789"/>
    <w:rsid w:val="00243F18"/>
    <w:rsid w:val="002445CE"/>
    <w:rsid w:val="00244A0F"/>
    <w:rsid w:val="00244E9E"/>
    <w:rsid w:val="00245529"/>
    <w:rsid w:val="00245A6E"/>
    <w:rsid w:val="00246363"/>
    <w:rsid w:val="00246B19"/>
    <w:rsid w:val="0024755E"/>
    <w:rsid w:val="00247E02"/>
    <w:rsid w:val="00247FAA"/>
    <w:rsid w:val="00250B70"/>
    <w:rsid w:val="00250F71"/>
    <w:rsid w:val="002516D4"/>
    <w:rsid w:val="00251CB1"/>
    <w:rsid w:val="002526AD"/>
    <w:rsid w:val="002544F8"/>
    <w:rsid w:val="00254894"/>
    <w:rsid w:val="00254A53"/>
    <w:rsid w:val="00254AB5"/>
    <w:rsid w:val="00255A24"/>
    <w:rsid w:val="00255F6B"/>
    <w:rsid w:val="00257187"/>
    <w:rsid w:val="002571C4"/>
    <w:rsid w:val="00257695"/>
    <w:rsid w:val="00257849"/>
    <w:rsid w:val="00257AB1"/>
    <w:rsid w:val="00257F04"/>
    <w:rsid w:val="00260007"/>
    <w:rsid w:val="00260691"/>
    <w:rsid w:val="002611F5"/>
    <w:rsid w:val="00261C21"/>
    <w:rsid w:val="00262223"/>
    <w:rsid w:val="00262CF3"/>
    <w:rsid w:val="00262FEB"/>
    <w:rsid w:val="0026373A"/>
    <w:rsid w:val="002638CB"/>
    <w:rsid w:val="00263EC3"/>
    <w:rsid w:val="002648A6"/>
    <w:rsid w:val="00264A7F"/>
    <w:rsid w:val="00264F1B"/>
    <w:rsid w:val="00265199"/>
    <w:rsid w:val="00265229"/>
    <w:rsid w:val="00265767"/>
    <w:rsid w:val="002667D3"/>
    <w:rsid w:val="002669C2"/>
    <w:rsid w:val="00266C51"/>
    <w:rsid w:val="002671F1"/>
    <w:rsid w:val="00267410"/>
    <w:rsid w:val="00267730"/>
    <w:rsid w:val="002704C4"/>
    <w:rsid w:val="0027103A"/>
    <w:rsid w:val="002716BE"/>
    <w:rsid w:val="002717FF"/>
    <w:rsid w:val="002719B6"/>
    <w:rsid w:val="00272714"/>
    <w:rsid w:val="002728F3"/>
    <w:rsid w:val="002729AF"/>
    <w:rsid w:val="00272B37"/>
    <w:rsid w:val="00272D98"/>
    <w:rsid w:val="00272DBC"/>
    <w:rsid w:val="00273302"/>
    <w:rsid w:val="0027372B"/>
    <w:rsid w:val="00274016"/>
    <w:rsid w:val="002743D1"/>
    <w:rsid w:val="00274BBC"/>
    <w:rsid w:val="0027643B"/>
    <w:rsid w:val="00276745"/>
    <w:rsid w:val="00276B3F"/>
    <w:rsid w:val="00276CD2"/>
    <w:rsid w:val="00277053"/>
    <w:rsid w:val="002776A4"/>
    <w:rsid w:val="0027789E"/>
    <w:rsid w:val="00277B86"/>
    <w:rsid w:val="00280017"/>
    <w:rsid w:val="00280393"/>
    <w:rsid w:val="00281AF1"/>
    <w:rsid w:val="00281EC8"/>
    <w:rsid w:val="002835B5"/>
    <w:rsid w:val="00283967"/>
    <w:rsid w:val="00283D1A"/>
    <w:rsid w:val="002842F0"/>
    <w:rsid w:val="002843FE"/>
    <w:rsid w:val="0028451F"/>
    <w:rsid w:val="00285945"/>
    <w:rsid w:val="00286232"/>
    <w:rsid w:val="002867A4"/>
    <w:rsid w:val="0028683B"/>
    <w:rsid w:val="00286CBD"/>
    <w:rsid w:val="00287998"/>
    <w:rsid w:val="00287F33"/>
    <w:rsid w:val="00287FA1"/>
    <w:rsid w:val="002914A7"/>
    <w:rsid w:val="00291527"/>
    <w:rsid w:val="002919DE"/>
    <w:rsid w:val="00291E1E"/>
    <w:rsid w:val="00292495"/>
    <w:rsid w:val="00292A4A"/>
    <w:rsid w:val="00292B59"/>
    <w:rsid w:val="00293BBC"/>
    <w:rsid w:val="00293EFC"/>
    <w:rsid w:val="00293F59"/>
    <w:rsid w:val="00294607"/>
    <w:rsid w:val="002947A5"/>
    <w:rsid w:val="002947AA"/>
    <w:rsid w:val="00294EA2"/>
    <w:rsid w:val="00295595"/>
    <w:rsid w:val="0029569D"/>
    <w:rsid w:val="002956AB"/>
    <w:rsid w:val="00295F91"/>
    <w:rsid w:val="002964DD"/>
    <w:rsid w:val="00296824"/>
    <w:rsid w:val="002968D0"/>
    <w:rsid w:val="00296962"/>
    <w:rsid w:val="00296B77"/>
    <w:rsid w:val="00296F49"/>
    <w:rsid w:val="002A04AD"/>
    <w:rsid w:val="002A0522"/>
    <w:rsid w:val="002A06EC"/>
    <w:rsid w:val="002A0825"/>
    <w:rsid w:val="002A0D07"/>
    <w:rsid w:val="002A0D3B"/>
    <w:rsid w:val="002A2629"/>
    <w:rsid w:val="002A3160"/>
    <w:rsid w:val="002A3954"/>
    <w:rsid w:val="002A3AD4"/>
    <w:rsid w:val="002A3CA4"/>
    <w:rsid w:val="002A3CAF"/>
    <w:rsid w:val="002A3E51"/>
    <w:rsid w:val="002A49D7"/>
    <w:rsid w:val="002A4EAB"/>
    <w:rsid w:val="002A537E"/>
    <w:rsid w:val="002A58B3"/>
    <w:rsid w:val="002A5C0B"/>
    <w:rsid w:val="002A62B1"/>
    <w:rsid w:val="002A6781"/>
    <w:rsid w:val="002A6BCA"/>
    <w:rsid w:val="002A7115"/>
    <w:rsid w:val="002A7267"/>
    <w:rsid w:val="002A7872"/>
    <w:rsid w:val="002A7B78"/>
    <w:rsid w:val="002A7F8D"/>
    <w:rsid w:val="002B05F7"/>
    <w:rsid w:val="002B0CCB"/>
    <w:rsid w:val="002B157D"/>
    <w:rsid w:val="002B1A6C"/>
    <w:rsid w:val="002B1D65"/>
    <w:rsid w:val="002B26F4"/>
    <w:rsid w:val="002B3601"/>
    <w:rsid w:val="002B39ED"/>
    <w:rsid w:val="002B3EA1"/>
    <w:rsid w:val="002B4109"/>
    <w:rsid w:val="002B4355"/>
    <w:rsid w:val="002B6402"/>
    <w:rsid w:val="002B6ED4"/>
    <w:rsid w:val="002B7EED"/>
    <w:rsid w:val="002C010C"/>
    <w:rsid w:val="002C01D3"/>
    <w:rsid w:val="002C06DD"/>
    <w:rsid w:val="002C08B0"/>
    <w:rsid w:val="002C166B"/>
    <w:rsid w:val="002C1782"/>
    <w:rsid w:val="002C17F5"/>
    <w:rsid w:val="002C1AE7"/>
    <w:rsid w:val="002C1DEF"/>
    <w:rsid w:val="002C2051"/>
    <w:rsid w:val="002C2662"/>
    <w:rsid w:val="002C27AF"/>
    <w:rsid w:val="002C287B"/>
    <w:rsid w:val="002C2DDA"/>
    <w:rsid w:val="002C3166"/>
    <w:rsid w:val="002C3683"/>
    <w:rsid w:val="002C3891"/>
    <w:rsid w:val="002C3F24"/>
    <w:rsid w:val="002C4175"/>
    <w:rsid w:val="002C47C9"/>
    <w:rsid w:val="002C597E"/>
    <w:rsid w:val="002C5BC9"/>
    <w:rsid w:val="002C646F"/>
    <w:rsid w:val="002C6869"/>
    <w:rsid w:val="002C6B40"/>
    <w:rsid w:val="002C738C"/>
    <w:rsid w:val="002C747A"/>
    <w:rsid w:val="002C760A"/>
    <w:rsid w:val="002C7874"/>
    <w:rsid w:val="002D073E"/>
    <w:rsid w:val="002D0807"/>
    <w:rsid w:val="002D1074"/>
    <w:rsid w:val="002D110D"/>
    <w:rsid w:val="002D1279"/>
    <w:rsid w:val="002D140A"/>
    <w:rsid w:val="002D2111"/>
    <w:rsid w:val="002D295E"/>
    <w:rsid w:val="002D38FF"/>
    <w:rsid w:val="002D3DFA"/>
    <w:rsid w:val="002D4230"/>
    <w:rsid w:val="002D4A61"/>
    <w:rsid w:val="002D501D"/>
    <w:rsid w:val="002D5458"/>
    <w:rsid w:val="002D572B"/>
    <w:rsid w:val="002D5737"/>
    <w:rsid w:val="002D5A7E"/>
    <w:rsid w:val="002D5D04"/>
    <w:rsid w:val="002D66F0"/>
    <w:rsid w:val="002D6957"/>
    <w:rsid w:val="002D6B8D"/>
    <w:rsid w:val="002D6D94"/>
    <w:rsid w:val="002D7291"/>
    <w:rsid w:val="002D737F"/>
    <w:rsid w:val="002D788F"/>
    <w:rsid w:val="002E0CE4"/>
    <w:rsid w:val="002E1066"/>
    <w:rsid w:val="002E17C4"/>
    <w:rsid w:val="002E1A31"/>
    <w:rsid w:val="002E1CA5"/>
    <w:rsid w:val="002E1E3A"/>
    <w:rsid w:val="002E21C1"/>
    <w:rsid w:val="002E223F"/>
    <w:rsid w:val="002E2745"/>
    <w:rsid w:val="002E278B"/>
    <w:rsid w:val="002E28CA"/>
    <w:rsid w:val="002E29B6"/>
    <w:rsid w:val="002E2C89"/>
    <w:rsid w:val="002E37EB"/>
    <w:rsid w:val="002E3859"/>
    <w:rsid w:val="002E3B66"/>
    <w:rsid w:val="002E4685"/>
    <w:rsid w:val="002E469B"/>
    <w:rsid w:val="002E48A4"/>
    <w:rsid w:val="002E4DE8"/>
    <w:rsid w:val="002E5EFB"/>
    <w:rsid w:val="002E77EC"/>
    <w:rsid w:val="002F0224"/>
    <w:rsid w:val="002F14A6"/>
    <w:rsid w:val="002F1880"/>
    <w:rsid w:val="002F2033"/>
    <w:rsid w:val="002F2233"/>
    <w:rsid w:val="002F27EC"/>
    <w:rsid w:val="002F2900"/>
    <w:rsid w:val="002F2AC5"/>
    <w:rsid w:val="002F306F"/>
    <w:rsid w:val="002F33B1"/>
    <w:rsid w:val="002F3823"/>
    <w:rsid w:val="002F4496"/>
    <w:rsid w:val="002F4925"/>
    <w:rsid w:val="002F5AB3"/>
    <w:rsid w:val="002F6083"/>
    <w:rsid w:val="002F61AF"/>
    <w:rsid w:val="002F6B91"/>
    <w:rsid w:val="002F6E60"/>
    <w:rsid w:val="002F7019"/>
    <w:rsid w:val="003008C3"/>
    <w:rsid w:val="00300B3C"/>
    <w:rsid w:val="0030128F"/>
    <w:rsid w:val="00301767"/>
    <w:rsid w:val="00301CA6"/>
    <w:rsid w:val="003024D8"/>
    <w:rsid w:val="00303434"/>
    <w:rsid w:val="003036F1"/>
    <w:rsid w:val="00303D60"/>
    <w:rsid w:val="00304288"/>
    <w:rsid w:val="00304336"/>
    <w:rsid w:val="00304681"/>
    <w:rsid w:val="00304F3A"/>
    <w:rsid w:val="00305039"/>
    <w:rsid w:val="0030525C"/>
    <w:rsid w:val="00305388"/>
    <w:rsid w:val="00305C56"/>
    <w:rsid w:val="003063EF"/>
    <w:rsid w:val="00306950"/>
    <w:rsid w:val="00306B47"/>
    <w:rsid w:val="0030790D"/>
    <w:rsid w:val="003079BC"/>
    <w:rsid w:val="00307E41"/>
    <w:rsid w:val="00310071"/>
    <w:rsid w:val="00310B0F"/>
    <w:rsid w:val="00310B1D"/>
    <w:rsid w:val="00310CE8"/>
    <w:rsid w:val="003115D1"/>
    <w:rsid w:val="00311BDB"/>
    <w:rsid w:val="00311D5B"/>
    <w:rsid w:val="00311E12"/>
    <w:rsid w:val="00312865"/>
    <w:rsid w:val="00312C24"/>
    <w:rsid w:val="00313708"/>
    <w:rsid w:val="003148DD"/>
    <w:rsid w:val="0031523A"/>
    <w:rsid w:val="003153AE"/>
    <w:rsid w:val="00315537"/>
    <w:rsid w:val="0031588F"/>
    <w:rsid w:val="003164F2"/>
    <w:rsid w:val="00316A87"/>
    <w:rsid w:val="00316B58"/>
    <w:rsid w:val="00316C40"/>
    <w:rsid w:val="003172B5"/>
    <w:rsid w:val="003200EC"/>
    <w:rsid w:val="003205CD"/>
    <w:rsid w:val="0032183E"/>
    <w:rsid w:val="0032196E"/>
    <w:rsid w:val="00321E10"/>
    <w:rsid w:val="00322155"/>
    <w:rsid w:val="003222E8"/>
    <w:rsid w:val="00323D3C"/>
    <w:rsid w:val="0032404A"/>
    <w:rsid w:val="003241F2"/>
    <w:rsid w:val="003243A8"/>
    <w:rsid w:val="0032525D"/>
    <w:rsid w:val="0032542F"/>
    <w:rsid w:val="00325590"/>
    <w:rsid w:val="00325762"/>
    <w:rsid w:val="00325A04"/>
    <w:rsid w:val="00325B94"/>
    <w:rsid w:val="003261F4"/>
    <w:rsid w:val="003269FB"/>
    <w:rsid w:val="00326A61"/>
    <w:rsid w:val="00326AFF"/>
    <w:rsid w:val="00326B74"/>
    <w:rsid w:val="00326F45"/>
    <w:rsid w:val="0032716A"/>
    <w:rsid w:val="00327300"/>
    <w:rsid w:val="00330569"/>
    <w:rsid w:val="00330D7D"/>
    <w:rsid w:val="003313A6"/>
    <w:rsid w:val="00331B09"/>
    <w:rsid w:val="00331EE9"/>
    <w:rsid w:val="00331F7B"/>
    <w:rsid w:val="003322B5"/>
    <w:rsid w:val="00332472"/>
    <w:rsid w:val="003325EC"/>
    <w:rsid w:val="003334AD"/>
    <w:rsid w:val="00333B81"/>
    <w:rsid w:val="00334435"/>
    <w:rsid w:val="0033460F"/>
    <w:rsid w:val="00334680"/>
    <w:rsid w:val="003349BD"/>
    <w:rsid w:val="00334F3E"/>
    <w:rsid w:val="00335358"/>
    <w:rsid w:val="003353C1"/>
    <w:rsid w:val="00335F7E"/>
    <w:rsid w:val="00336408"/>
    <w:rsid w:val="00336DB6"/>
    <w:rsid w:val="003371DA"/>
    <w:rsid w:val="0034001C"/>
    <w:rsid w:val="003401A3"/>
    <w:rsid w:val="0034107B"/>
    <w:rsid w:val="00341739"/>
    <w:rsid w:val="00342BCE"/>
    <w:rsid w:val="0034375E"/>
    <w:rsid w:val="00343975"/>
    <w:rsid w:val="00343F22"/>
    <w:rsid w:val="0034425E"/>
    <w:rsid w:val="003443E8"/>
    <w:rsid w:val="00344544"/>
    <w:rsid w:val="003446D0"/>
    <w:rsid w:val="00344762"/>
    <w:rsid w:val="003448E4"/>
    <w:rsid w:val="00345293"/>
    <w:rsid w:val="0034532D"/>
    <w:rsid w:val="00345397"/>
    <w:rsid w:val="003459CF"/>
    <w:rsid w:val="00345B85"/>
    <w:rsid w:val="00347BBA"/>
    <w:rsid w:val="00347D20"/>
    <w:rsid w:val="00350011"/>
    <w:rsid w:val="003510D8"/>
    <w:rsid w:val="00351127"/>
    <w:rsid w:val="0035153C"/>
    <w:rsid w:val="00351673"/>
    <w:rsid w:val="0035195C"/>
    <w:rsid w:val="00351D22"/>
    <w:rsid w:val="003525E0"/>
    <w:rsid w:val="0035263E"/>
    <w:rsid w:val="00352B5A"/>
    <w:rsid w:val="003536DC"/>
    <w:rsid w:val="00353A7D"/>
    <w:rsid w:val="00353ADA"/>
    <w:rsid w:val="00353E5E"/>
    <w:rsid w:val="00354839"/>
    <w:rsid w:val="0035496D"/>
    <w:rsid w:val="00354AB5"/>
    <w:rsid w:val="00354D8E"/>
    <w:rsid w:val="00354EF6"/>
    <w:rsid w:val="00354F43"/>
    <w:rsid w:val="003554D7"/>
    <w:rsid w:val="00355E6D"/>
    <w:rsid w:val="003562D2"/>
    <w:rsid w:val="003563EA"/>
    <w:rsid w:val="00356A2C"/>
    <w:rsid w:val="003574D3"/>
    <w:rsid w:val="003578DC"/>
    <w:rsid w:val="00357F81"/>
    <w:rsid w:val="00360DC7"/>
    <w:rsid w:val="0036112C"/>
    <w:rsid w:val="003615F4"/>
    <w:rsid w:val="00361D62"/>
    <w:rsid w:val="00361EB5"/>
    <w:rsid w:val="0036200B"/>
    <w:rsid w:val="00362F76"/>
    <w:rsid w:val="00363223"/>
    <w:rsid w:val="00363812"/>
    <w:rsid w:val="00363E07"/>
    <w:rsid w:val="00364021"/>
    <w:rsid w:val="00364E65"/>
    <w:rsid w:val="00365886"/>
    <w:rsid w:val="00365958"/>
    <w:rsid w:val="00365A6E"/>
    <w:rsid w:val="003663DE"/>
    <w:rsid w:val="003669C6"/>
    <w:rsid w:val="00366A6B"/>
    <w:rsid w:val="00366BDF"/>
    <w:rsid w:val="00367238"/>
    <w:rsid w:val="00367983"/>
    <w:rsid w:val="00367D37"/>
    <w:rsid w:val="0037111C"/>
    <w:rsid w:val="0037112F"/>
    <w:rsid w:val="00372A36"/>
    <w:rsid w:val="00373017"/>
    <w:rsid w:val="003742D3"/>
    <w:rsid w:val="00375027"/>
    <w:rsid w:val="0037533D"/>
    <w:rsid w:val="0037550E"/>
    <w:rsid w:val="0037665E"/>
    <w:rsid w:val="003768CF"/>
    <w:rsid w:val="00376F7E"/>
    <w:rsid w:val="003778C1"/>
    <w:rsid w:val="00377F9F"/>
    <w:rsid w:val="003809AC"/>
    <w:rsid w:val="00380F64"/>
    <w:rsid w:val="00382631"/>
    <w:rsid w:val="00382719"/>
    <w:rsid w:val="00382913"/>
    <w:rsid w:val="00382929"/>
    <w:rsid w:val="003834C3"/>
    <w:rsid w:val="00384264"/>
    <w:rsid w:val="00385126"/>
    <w:rsid w:val="00385A83"/>
    <w:rsid w:val="00386003"/>
    <w:rsid w:val="003862EA"/>
    <w:rsid w:val="00386481"/>
    <w:rsid w:val="0038665E"/>
    <w:rsid w:val="00386C79"/>
    <w:rsid w:val="00386DF4"/>
    <w:rsid w:val="00387423"/>
    <w:rsid w:val="00387DBF"/>
    <w:rsid w:val="00387FAA"/>
    <w:rsid w:val="00390091"/>
    <w:rsid w:val="0039026E"/>
    <w:rsid w:val="00390727"/>
    <w:rsid w:val="00390854"/>
    <w:rsid w:val="00390B73"/>
    <w:rsid w:val="00391327"/>
    <w:rsid w:val="00393259"/>
    <w:rsid w:val="003948C8"/>
    <w:rsid w:val="00395514"/>
    <w:rsid w:val="0039556A"/>
    <w:rsid w:val="0039566F"/>
    <w:rsid w:val="00395A25"/>
    <w:rsid w:val="00395CC5"/>
    <w:rsid w:val="00396F34"/>
    <w:rsid w:val="003971B8"/>
    <w:rsid w:val="003977EB"/>
    <w:rsid w:val="0039785B"/>
    <w:rsid w:val="00397C98"/>
    <w:rsid w:val="003A0309"/>
    <w:rsid w:val="003A0521"/>
    <w:rsid w:val="003A059D"/>
    <w:rsid w:val="003A071F"/>
    <w:rsid w:val="003A13E0"/>
    <w:rsid w:val="003A1671"/>
    <w:rsid w:val="003A22C4"/>
    <w:rsid w:val="003A250E"/>
    <w:rsid w:val="003A33BE"/>
    <w:rsid w:val="003A376D"/>
    <w:rsid w:val="003A5C5F"/>
    <w:rsid w:val="003A6FD0"/>
    <w:rsid w:val="003A7084"/>
    <w:rsid w:val="003A7FA3"/>
    <w:rsid w:val="003B0554"/>
    <w:rsid w:val="003B07B1"/>
    <w:rsid w:val="003B0E88"/>
    <w:rsid w:val="003B10AE"/>
    <w:rsid w:val="003B11D4"/>
    <w:rsid w:val="003B132B"/>
    <w:rsid w:val="003B1B09"/>
    <w:rsid w:val="003B3100"/>
    <w:rsid w:val="003B34E0"/>
    <w:rsid w:val="003B3A86"/>
    <w:rsid w:val="003B4158"/>
    <w:rsid w:val="003B44D3"/>
    <w:rsid w:val="003B51C8"/>
    <w:rsid w:val="003B5B80"/>
    <w:rsid w:val="003B6992"/>
    <w:rsid w:val="003C025E"/>
    <w:rsid w:val="003C096A"/>
    <w:rsid w:val="003C0C18"/>
    <w:rsid w:val="003C1426"/>
    <w:rsid w:val="003C19FD"/>
    <w:rsid w:val="003C1CE7"/>
    <w:rsid w:val="003C1D1C"/>
    <w:rsid w:val="003C20B5"/>
    <w:rsid w:val="003C25C1"/>
    <w:rsid w:val="003C3198"/>
    <w:rsid w:val="003C3C53"/>
    <w:rsid w:val="003C3DA9"/>
    <w:rsid w:val="003C4A96"/>
    <w:rsid w:val="003C4AC2"/>
    <w:rsid w:val="003C50FE"/>
    <w:rsid w:val="003C5177"/>
    <w:rsid w:val="003C6610"/>
    <w:rsid w:val="003C682D"/>
    <w:rsid w:val="003C7108"/>
    <w:rsid w:val="003C7849"/>
    <w:rsid w:val="003C7B19"/>
    <w:rsid w:val="003C7DAD"/>
    <w:rsid w:val="003D036B"/>
    <w:rsid w:val="003D0DDB"/>
    <w:rsid w:val="003D0FC9"/>
    <w:rsid w:val="003D141D"/>
    <w:rsid w:val="003D236F"/>
    <w:rsid w:val="003D24F1"/>
    <w:rsid w:val="003D2785"/>
    <w:rsid w:val="003D3037"/>
    <w:rsid w:val="003D321F"/>
    <w:rsid w:val="003D32F3"/>
    <w:rsid w:val="003D33F9"/>
    <w:rsid w:val="003D3756"/>
    <w:rsid w:val="003D4153"/>
    <w:rsid w:val="003D517D"/>
    <w:rsid w:val="003D558C"/>
    <w:rsid w:val="003D5A10"/>
    <w:rsid w:val="003D5A16"/>
    <w:rsid w:val="003D736C"/>
    <w:rsid w:val="003D7E89"/>
    <w:rsid w:val="003E253A"/>
    <w:rsid w:val="003E26AF"/>
    <w:rsid w:val="003E2767"/>
    <w:rsid w:val="003E395F"/>
    <w:rsid w:val="003E3F40"/>
    <w:rsid w:val="003E4700"/>
    <w:rsid w:val="003E533A"/>
    <w:rsid w:val="003E60BB"/>
    <w:rsid w:val="003E77D0"/>
    <w:rsid w:val="003E7F41"/>
    <w:rsid w:val="003E7FCF"/>
    <w:rsid w:val="003F0ED5"/>
    <w:rsid w:val="003F11FC"/>
    <w:rsid w:val="003F146D"/>
    <w:rsid w:val="003F1DEE"/>
    <w:rsid w:val="003F2480"/>
    <w:rsid w:val="003F3017"/>
    <w:rsid w:val="003F3165"/>
    <w:rsid w:val="003F3716"/>
    <w:rsid w:val="003F3C98"/>
    <w:rsid w:val="003F44DD"/>
    <w:rsid w:val="003F5862"/>
    <w:rsid w:val="003F618C"/>
    <w:rsid w:val="003F633C"/>
    <w:rsid w:val="003F65B4"/>
    <w:rsid w:val="003F6607"/>
    <w:rsid w:val="003F6B26"/>
    <w:rsid w:val="003F7C88"/>
    <w:rsid w:val="0040000C"/>
    <w:rsid w:val="004004BD"/>
    <w:rsid w:val="00400C60"/>
    <w:rsid w:val="00400F5F"/>
    <w:rsid w:val="00401164"/>
    <w:rsid w:val="0040162F"/>
    <w:rsid w:val="004019AC"/>
    <w:rsid w:val="00401A00"/>
    <w:rsid w:val="00401CD9"/>
    <w:rsid w:val="0040208C"/>
    <w:rsid w:val="00403462"/>
    <w:rsid w:val="00404808"/>
    <w:rsid w:val="004057FC"/>
    <w:rsid w:val="00405D91"/>
    <w:rsid w:val="004061F1"/>
    <w:rsid w:val="0040643E"/>
    <w:rsid w:val="00406614"/>
    <w:rsid w:val="00406714"/>
    <w:rsid w:val="00406751"/>
    <w:rsid w:val="00407083"/>
    <w:rsid w:val="00407B5C"/>
    <w:rsid w:val="00407C16"/>
    <w:rsid w:val="00407C4D"/>
    <w:rsid w:val="004105DF"/>
    <w:rsid w:val="00410BB6"/>
    <w:rsid w:val="00410C79"/>
    <w:rsid w:val="00410CFC"/>
    <w:rsid w:val="00410FAD"/>
    <w:rsid w:val="0041170C"/>
    <w:rsid w:val="00411A41"/>
    <w:rsid w:val="00411BC0"/>
    <w:rsid w:val="00412A98"/>
    <w:rsid w:val="00412ACB"/>
    <w:rsid w:val="00412BA1"/>
    <w:rsid w:val="00412C90"/>
    <w:rsid w:val="00413CDB"/>
    <w:rsid w:val="004148D0"/>
    <w:rsid w:val="004152DF"/>
    <w:rsid w:val="00415EBC"/>
    <w:rsid w:val="00415FDC"/>
    <w:rsid w:val="00416453"/>
    <w:rsid w:val="0041653C"/>
    <w:rsid w:val="00416555"/>
    <w:rsid w:val="00416EC8"/>
    <w:rsid w:val="00416F75"/>
    <w:rsid w:val="00417391"/>
    <w:rsid w:val="00417C0F"/>
    <w:rsid w:val="004200D2"/>
    <w:rsid w:val="00420D46"/>
    <w:rsid w:val="00421DE3"/>
    <w:rsid w:val="00422B26"/>
    <w:rsid w:val="00422D67"/>
    <w:rsid w:val="00422F73"/>
    <w:rsid w:val="0042307F"/>
    <w:rsid w:val="0042392F"/>
    <w:rsid w:val="00423A6E"/>
    <w:rsid w:val="00423D4D"/>
    <w:rsid w:val="00424082"/>
    <w:rsid w:val="00425A3E"/>
    <w:rsid w:val="0042661F"/>
    <w:rsid w:val="0042663A"/>
    <w:rsid w:val="00426FFF"/>
    <w:rsid w:val="00430B9D"/>
    <w:rsid w:val="00430D0A"/>
    <w:rsid w:val="00431199"/>
    <w:rsid w:val="004313B0"/>
    <w:rsid w:val="00432065"/>
    <w:rsid w:val="0043338C"/>
    <w:rsid w:val="00433D0B"/>
    <w:rsid w:val="00433FA5"/>
    <w:rsid w:val="0043401D"/>
    <w:rsid w:val="004341F5"/>
    <w:rsid w:val="004346FD"/>
    <w:rsid w:val="00434A4B"/>
    <w:rsid w:val="00435D4B"/>
    <w:rsid w:val="004361CE"/>
    <w:rsid w:val="00436B78"/>
    <w:rsid w:val="004371C7"/>
    <w:rsid w:val="0043783F"/>
    <w:rsid w:val="00437A08"/>
    <w:rsid w:val="00437E54"/>
    <w:rsid w:val="00440018"/>
    <w:rsid w:val="00440C6C"/>
    <w:rsid w:val="00440CE0"/>
    <w:rsid w:val="004413EC"/>
    <w:rsid w:val="00441844"/>
    <w:rsid w:val="00441AB6"/>
    <w:rsid w:val="00442E90"/>
    <w:rsid w:val="0044364E"/>
    <w:rsid w:val="00443F61"/>
    <w:rsid w:val="0044412D"/>
    <w:rsid w:val="00444905"/>
    <w:rsid w:val="0044500D"/>
    <w:rsid w:val="0044534B"/>
    <w:rsid w:val="004463A7"/>
    <w:rsid w:val="004469D9"/>
    <w:rsid w:val="00446B70"/>
    <w:rsid w:val="00446C74"/>
    <w:rsid w:val="00446E9E"/>
    <w:rsid w:val="00447030"/>
    <w:rsid w:val="004470F1"/>
    <w:rsid w:val="00447415"/>
    <w:rsid w:val="004474E0"/>
    <w:rsid w:val="00447AC1"/>
    <w:rsid w:val="00450311"/>
    <w:rsid w:val="00450B58"/>
    <w:rsid w:val="0045164B"/>
    <w:rsid w:val="004522A0"/>
    <w:rsid w:val="0045267A"/>
    <w:rsid w:val="00452894"/>
    <w:rsid w:val="00452898"/>
    <w:rsid w:val="00452DD6"/>
    <w:rsid w:val="00453101"/>
    <w:rsid w:val="00453460"/>
    <w:rsid w:val="0045378A"/>
    <w:rsid w:val="004542B6"/>
    <w:rsid w:val="00454C8D"/>
    <w:rsid w:val="00454D95"/>
    <w:rsid w:val="00455817"/>
    <w:rsid w:val="00456065"/>
    <w:rsid w:val="00456B8D"/>
    <w:rsid w:val="00456D8D"/>
    <w:rsid w:val="004570E7"/>
    <w:rsid w:val="00457651"/>
    <w:rsid w:val="00457CE4"/>
    <w:rsid w:val="00457FEE"/>
    <w:rsid w:val="0046007E"/>
    <w:rsid w:val="00460235"/>
    <w:rsid w:val="0046025C"/>
    <w:rsid w:val="00461018"/>
    <w:rsid w:val="00461958"/>
    <w:rsid w:val="00462D24"/>
    <w:rsid w:val="00462DAD"/>
    <w:rsid w:val="00463191"/>
    <w:rsid w:val="004636F5"/>
    <w:rsid w:val="0046374F"/>
    <w:rsid w:val="00463DCC"/>
    <w:rsid w:val="00464D95"/>
    <w:rsid w:val="00465477"/>
    <w:rsid w:val="004659B2"/>
    <w:rsid w:val="004659F2"/>
    <w:rsid w:val="0046607A"/>
    <w:rsid w:val="004666D4"/>
    <w:rsid w:val="004669D5"/>
    <w:rsid w:val="00467062"/>
    <w:rsid w:val="00467258"/>
    <w:rsid w:val="00467289"/>
    <w:rsid w:val="00467738"/>
    <w:rsid w:val="0047061D"/>
    <w:rsid w:val="00470F1B"/>
    <w:rsid w:val="004710E7"/>
    <w:rsid w:val="004713BE"/>
    <w:rsid w:val="00471919"/>
    <w:rsid w:val="00471AA9"/>
    <w:rsid w:val="00471F97"/>
    <w:rsid w:val="00472675"/>
    <w:rsid w:val="004727A4"/>
    <w:rsid w:val="004728C5"/>
    <w:rsid w:val="00472AC3"/>
    <w:rsid w:val="00473566"/>
    <w:rsid w:val="00473B3F"/>
    <w:rsid w:val="00474439"/>
    <w:rsid w:val="00474D68"/>
    <w:rsid w:val="00475790"/>
    <w:rsid w:val="00475DB7"/>
    <w:rsid w:val="00476AF5"/>
    <w:rsid w:val="00476D4B"/>
    <w:rsid w:val="0047713E"/>
    <w:rsid w:val="00477BF2"/>
    <w:rsid w:val="004803D6"/>
    <w:rsid w:val="0048081B"/>
    <w:rsid w:val="00480D7F"/>
    <w:rsid w:val="00481371"/>
    <w:rsid w:val="004814B6"/>
    <w:rsid w:val="004815E0"/>
    <w:rsid w:val="0048189C"/>
    <w:rsid w:val="00481BD5"/>
    <w:rsid w:val="004820D2"/>
    <w:rsid w:val="00482383"/>
    <w:rsid w:val="00482990"/>
    <w:rsid w:val="00482CE2"/>
    <w:rsid w:val="004831CC"/>
    <w:rsid w:val="00483823"/>
    <w:rsid w:val="00484010"/>
    <w:rsid w:val="004841E7"/>
    <w:rsid w:val="00484870"/>
    <w:rsid w:val="00484DAF"/>
    <w:rsid w:val="004860DD"/>
    <w:rsid w:val="0048640B"/>
    <w:rsid w:val="00486FC1"/>
    <w:rsid w:val="00487144"/>
    <w:rsid w:val="004876CE"/>
    <w:rsid w:val="00487AE6"/>
    <w:rsid w:val="004906C4"/>
    <w:rsid w:val="004911DB"/>
    <w:rsid w:val="00491A89"/>
    <w:rsid w:val="00491B69"/>
    <w:rsid w:val="00491C35"/>
    <w:rsid w:val="0049205D"/>
    <w:rsid w:val="0049211F"/>
    <w:rsid w:val="00492328"/>
    <w:rsid w:val="00492736"/>
    <w:rsid w:val="00492A53"/>
    <w:rsid w:val="00492D2A"/>
    <w:rsid w:val="00494382"/>
    <w:rsid w:val="00494B54"/>
    <w:rsid w:val="0049504A"/>
    <w:rsid w:val="0049612A"/>
    <w:rsid w:val="004961C5"/>
    <w:rsid w:val="00496458"/>
    <w:rsid w:val="00497510"/>
    <w:rsid w:val="004975E9"/>
    <w:rsid w:val="00497C22"/>
    <w:rsid w:val="00497ED5"/>
    <w:rsid w:val="004A170A"/>
    <w:rsid w:val="004A2384"/>
    <w:rsid w:val="004A2585"/>
    <w:rsid w:val="004A3351"/>
    <w:rsid w:val="004A44F1"/>
    <w:rsid w:val="004A468E"/>
    <w:rsid w:val="004A4D9A"/>
    <w:rsid w:val="004A4FFC"/>
    <w:rsid w:val="004A502D"/>
    <w:rsid w:val="004A5372"/>
    <w:rsid w:val="004A5C02"/>
    <w:rsid w:val="004A5FA6"/>
    <w:rsid w:val="004A6078"/>
    <w:rsid w:val="004A684C"/>
    <w:rsid w:val="004A690D"/>
    <w:rsid w:val="004A6AC8"/>
    <w:rsid w:val="004A6D0E"/>
    <w:rsid w:val="004A744F"/>
    <w:rsid w:val="004A78CB"/>
    <w:rsid w:val="004A79D1"/>
    <w:rsid w:val="004A7EA5"/>
    <w:rsid w:val="004B0343"/>
    <w:rsid w:val="004B0A62"/>
    <w:rsid w:val="004B0D39"/>
    <w:rsid w:val="004B2694"/>
    <w:rsid w:val="004B29A0"/>
    <w:rsid w:val="004B2B27"/>
    <w:rsid w:val="004B2C0F"/>
    <w:rsid w:val="004B2F22"/>
    <w:rsid w:val="004B2F98"/>
    <w:rsid w:val="004B34E3"/>
    <w:rsid w:val="004B38A9"/>
    <w:rsid w:val="004B3E3E"/>
    <w:rsid w:val="004B3E43"/>
    <w:rsid w:val="004B44A9"/>
    <w:rsid w:val="004B4A17"/>
    <w:rsid w:val="004B4E3A"/>
    <w:rsid w:val="004B50B4"/>
    <w:rsid w:val="004B5158"/>
    <w:rsid w:val="004B5409"/>
    <w:rsid w:val="004B5AF9"/>
    <w:rsid w:val="004B5B9A"/>
    <w:rsid w:val="004B5C65"/>
    <w:rsid w:val="004B665C"/>
    <w:rsid w:val="004B6B6D"/>
    <w:rsid w:val="004B70C1"/>
    <w:rsid w:val="004C0F56"/>
    <w:rsid w:val="004C1032"/>
    <w:rsid w:val="004C1B85"/>
    <w:rsid w:val="004C20BA"/>
    <w:rsid w:val="004C224A"/>
    <w:rsid w:val="004C29E9"/>
    <w:rsid w:val="004C2A50"/>
    <w:rsid w:val="004C3F28"/>
    <w:rsid w:val="004C54EA"/>
    <w:rsid w:val="004C6379"/>
    <w:rsid w:val="004C6390"/>
    <w:rsid w:val="004C75D1"/>
    <w:rsid w:val="004D0AEF"/>
    <w:rsid w:val="004D0FD3"/>
    <w:rsid w:val="004D11B4"/>
    <w:rsid w:val="004D12BA"/>
    <w:rsid w:val="004D1593"/>
    <w:rsid w:val="004D19A5"/>
    <w:rsid w:val="004D1FB3"/>
    <w:rsid w:val="004D2118"/>
    <w:rsid w:val="004D2459"/>
    <w:rsid w:val="004D2C35"/>
    <w:rsid w:val="004D2D87"/>
    <w:rsid w:val="004D2DB8"/>
    <w:rsid w:val="004D451E"/>
    <w:rsid w:val="004D5567"/>
    <w:rsid w:val="004D5D0D"/>
    <w:rsid w:val="004D62EF"/>
    <w:rsid w:val="004D6718"/>
    <w:rsid w:val="004D691A"/>
    <w:rsid w:val="004D7AFB"/>
    <w:rsid w:val="004D7B2E"/>
    <w:rsid w:val="004D7E5C"/>
    <w:rsid w:val="004E004C"/>
    <w:rsid w:val="004E00DB"/>
    <w:rsid w:val="004E07AD"/>
    <w:rsid w:val="004E3B9D"/>
    <w:rsid w:val="004E4375"/>
    <w:rsid w:val="004E5AC4"/>
    <w:rsid w:val="004E60CE"/>
    <w:rsid w:val="004E6749"/>
    <w:rsid w:val="004E69E2"/>
    <w:rsid w:val="004E6C4B"/>
    <w:rsid w:val="004E6EF5"/>
    <w:rsid w:val="004E77FD"/>
    <w:rsid w:val="004E7919"/>
    <w:rsid w:val="004F01FE"/>
    <w:rsid w:val="004F07DF"/>
    <w:rsid w:val="004F0AA4"/>
    <w:rsid w:val="004F169A"/>
    <w:rsid w:val="004F1BC6"/>
    <w:rsid w:val="004F1D85"/>
    <w:rsid w:val="004F226C"/>
    <w:rsid w:val="004F234C"/>
    <w:rsid w:val="004F2E10"/>
    <w:rsid w:val="004F3245"/>
    <w:rsid w:val="004F33D3"/>
    <w:rsid w:val="004F37A1"/>
    <w:rsid w:val="004F3DCC"/>
    <w:rsid w:val="004F422B"/>
    <w:rsid w:val="004F4252"/>
    <w:rsid w:val="004F4300"/>
    <w:rsid w:val="004F59A8"/>
    <w:rsid w:val="004F59D2"/>
    <w:rsid w:val="004F5E56"/>
    <w:rsid w:val="004F6FB8"/>
    <w:rsid w:val="004F7009"/>
    <w:rsid w:val="004F7098"/>
    <w:rsid w:val="004F72B3"/>
    <w:rsid w:val="004F72B4"/>
    <w:rsid w:val="004F7306"/>
    <w:rsid w:val="004F7B2D"/>
    <w:rsid w:val="004F7B49"/>
    <w:rsid w:val="004F7D46"/>
    <w:rsid w:val="00500584"/>
    <w:rsid w:val="005015EC"/>
    <w:rsid w:val="005021FE"/>
    <w:rsid w:val="005023A0"/>
    <w:rsid w:val="00502702"/>
    <w:rsid w:val="00502714"/>
    <w:rsid w:val="00502B80"/>
    <w:rsid w:val="00502F43"/>
    <w:rsid w:val="00503092"/>
    <w:rsid w:val="005031FC"/>
    <w:rsid w:val="00503763"/>
    <w:rsid w:val="00503857"/>
    <w:rsid w:val="0050397E"/>
    <w:rsid w:val="00504763"/>
    <w:rsid w:val="00504F69"/>
    <w:rsid w:val="005051F7"/>
    <w:rsid w:val="00505411"/>
    <w:rsid w:val="0050599B"/>
    <w:rsid w:val="00505C5F"/>
    <w:rsid w:val="00506658"/>
    <w:rsid w:val="00506C1E"/>
    <w:rsid w:val="00507327"/>
    <w:rsid w:val="0050737E"/>
    <w:rsid w:val="00507D32"/>
    <w:rsid w:val="0051080F"/>
    <w:rsid w:val="005113AE"/>
    <w:rsid w:val="0051142B"/>
    <w:rsid w:val="00511863"/>
    <w:rsid w:val="005120D6"/>
    <w:rsid w:val="00512131"/>
    <w:rsid w:val="005122C3"/>
    <w:rsid w:val="00512897"/>
    <w:rsid w:val="0051320E"/>
    <w:rsid w:val="00513EBB"/>
    <w:rsid w:val="00513FFB"/>
    <w:rsid w:val="00514926"/>
    <w:rsid w:val="00514A50"/>
    <w:rsid w:val="00514AB7"/>
    <w:rsid w:val="00514DB9"/>
    <w:rsid w:val="00514F71"/>
    <w:rsid w:val="00515492"/>
    <w:rsid w:val="00515BFF"/>
    <w:rsid w:val="00516266"/>
    <w:rsid w:val="0052057A"/>
    <w:rsid w:val="00521742"/>
    <w:rsid w:val="00521B5B"/>
    <w:rsid w:val="00521E2B"/>
    <w:rsid w:val="00521F7C"/>
    <w:rsid w:val="0052211F"/>
    <w:rsid w:val="00522D7D"/>
    <w:rsid w:val="00523199"/>
    <w:rsid w:val="00523602"/>
    <w:rsid w:val="005236C6"/>
    <w:rsid w:val="00523E82"/>
    <w:rsid w:val="00523F0D"/>
    <w:rsid w:val="00524D70"/>
    <w:rsid w:val="00525A00"/>
    <w:rsid w:val="00525C43"/>
    <w:rsid w:val="00525E33"/>
    <w:rsid w:val="005267E7"/>
    <w:rsid w:val="0052697E"/>
    <w:rsid w:val="0052789B"/>
    <w:rsid w:val="00527C2B"/>
    <w:rsid w:val="00530170"/>
    <w:rsid w:val="00530E91"/>
    <w:rsid w:val="005311AD"/>
    <w:rsid w:val="005324FD"/>
    <w:rsid w:val="00532C97"/>
    <w:rsid w:val="0053310C"/>
    <w:rsid w:val="00533C1B"/>
    <w:rsid w:val="0053418E"/>
    <w:rsid w:val="00534A6F"/>
    <w:rsid w:val="00535515"/>
    <w:rsid w:val="00535954"/>
    <w:rsid w:val="00535E1B"/>
    <w:rsid w:val="00535EE2"/>
    <w:rsid w:val="005367DC"/>
    <w:rsid w:val="00536A91"/>
    <w:rsid w:val="00536B82"/>
    <w:rsid w:val="00536FCF"/>
    <w:rsid w:val="005378F9"/>
    <w:rsid w:val="005401BA"/>
    <w:rsid w:val="005405C5"/>
    <w:rsid w:val="00540E46"/>
    <w:rsid w:val="00540EB2"/>
    <w:rsid w:val="00541B96"/>
    <w:rsid w:val="005427AE"/>
    <w:rsid w:val="00542BB0"/>
    <w:rsid w:val="005433B5"/>
    <w:rsid w:val="005439B2"/>
    <w:rsid w:val="00543ADE"/>
    <w:rsid w:val="00544A80"/>
    <w:rsid w:val="00544F37"/>
    <w:rsid w:val="0054522C"/>
    <w:rsid w:val="005452D8"/>
    <w:rsid w:val="0054545A"/>
    <w:rsid w:val="0054633F"/>
    <w:rsid w:val="00546622"/>
    <w:rsid w:val="005469B5"/>
    <w:rsid w:val="00546B92"/>
    <w:rsid w:val="00547AC6"/>
    <w:rsid w:val="00547C54"/>
    <w:rsid w:val="00547E6A"/>
    <w:rsid w:val="00550E7D"/>
    <w:rsid w:val="00551104"/>
    <w:rsid w:val="00551635"/>
    <w:rsid w:val="005522CC"/>
    <w:rsid w:val="005526AF"/>
    <w:rsid w:val="00552B58"/>
    <w:rsid w:val="0055307F"/>
    <w:rsid w:val="00553A52"/>
    <w:rsid w:val="005543CB"/>
    <w:rsid w:val="00554719"/>
    <w:rsid w:val="00554CCA"/>
    <w:rsid w:val="00554EEA"/>
    <w:rsid w:val="00554F2E"/>
    <w:rsid w:val="00555148"/>
    <w:rsid w:val="00555383"/>
    <w:rsid w:val="005553FC"/>
    <w:rsid w:val="005556C0"/>
    <w:rsid w:val="0055592D"/>
    <w:rsid w:val="005569C7"/>
    <w:rsid w:val="00557812"/>
    <w:rsid w:val="00557841"/>
    <w:rsid w:val="00560362"/>
    <w:rsid w:val="00560AC4"/>
    <w:rsid w:val="00560B8F"/>
    <w:rsid w:val="00560BCA"/>
    <w:rsid w:val="00560E28"/>
    <w:rsid w:val="005613A5"/>
    <w:rsid w:val="00561FDE"/>
    <w:rsid w:val="00563511"/>
    <w:rsid w:val="005638A4"/>
    <w:rsid w:val="00564CFB"/>
    <w:rsid w:val="00565267"/>
    <w:rsid w:val="00565500"/>
    <w:rsid w:val="00565F4B"/>
    <w:rsid w:val="005667B2"/>
    <w:rsid w:val="00566851"/>
    <w:rsid w:val="00566C68"/>
    <w:rsid w:val="0056760B"/>
    <w:rsid w:val="00567C07"/>
    <w:rsid w:val="00570097"/>
    <w:rsid w:val="0057009B"/>
    <w:rsid w:val="00570EE9"/>
    <w:rsid w:val="00571440"/>
    <w:rsid w:val="0057148A"/>
    <w:rsid w:val="005716E9"/>
    <w:rsid w:val="00571D73"/>
    <w:rsid w:val="0057349D"/>
    <w:rsid w:val="0057366F"/>
    <w:rsid w:val="00573DE3"/>
    <w:rsid w:val="005747F2"/>
    <w:rsid w:val="0057480E"/>
    <w:rsid w:val="00574ABA"/>
    <w:rsid w:val="00574F82"/>
    <w:rsid w:val="005753A5"/>
    <w:rsid w:val="00575757"/>
    <w:rsid w:val="00575976"/>
    <w:rsid w:val="005769C7"/>
    <w:rsid w:val="00576A8E"/>
    <w:rsid w:val="00577077"/>
    <w:rsid w:val="005771ED"/>
    <w:rsid w:val="00577205"/>
    <w:rsid w:val="00577432"/>
    <w:rsid w:val="005774AB"/>
    <w:rsid w:val="0058142A"/>
    <w:rsid w:val="00583BD6"/>
    <w:rsid w:val="00584599"/>
    <w:rsid w:val="005855D3"/>
    <w:rsid w:val="00585D9C"/>
    <w:rsid w:val="00586584"/>
    <w:rsid w:val="005868B5"/>
    <w:rsid w:val="005868BB"/>
    <w:rsid w:val="00587137"/>
    <w:rsid w:val="00587343"/>
    <w:rsid w:val="005878CF"/>
    <w:rsid w:val="00587A28"/>
    <w:rsid w:val="00590A8C"/>
    <w:rsid w:val="00590CCC"/>
    <w:rsid w:val="005915F5"/>
    <w:rsid w:val="005924BE"/>
    <w:rsid w:val="00592B47"/>
    <w:rsid w:val="00593277"/>
    <w:rsid w:val="005936A6"/>
    <w:rsid w:val="00593955"/>
    <w:rsid w:val="00593A8D"/>
    <w:rsid w:val="00594744"/>
    <w:rsid w:val="005947C9"/>
    <w:rsid w:val="00594ECA"/>
    <w:rsid w:val="0059503F"/>
    <w:rsid w:val="00595B05"/>
    <w:rsid w:val="005962D6"/>
    <w:rsid w:val="00596670"/>
    <w:rsid w:val="00596860"/>
    <w:rsid w:val="005968F8"/>
    <w:rsid w:val="005969D4"/>
    <w:rsid w:val="00596F76"/>
    <w:rsid w:val="00597897"/>
    <w:rsid w:val="0059790B"/>
    <w:rsid w:val="005A086C"/>
    <w:rsid w:val="005A098B"/>
    <w:rsid w:val="005A13C1"/>
    <w:rsid w:val="005A161A"/>
    <w:rsid w:val="005A1753"/>
    <w:rsid w:val="005A18A0"/>
    <w:rsid w:val="005A1E73"/>
    <w:rsid w:val="005A343B"/>
    <w:rsid w:val="005A3AD7"/>
    <w:rsid w:val="005A3AE1"/>
    <w:rsid w:val="005A3E10"/>
    <w:rsid w:val="005A44B0"/>
    <w:rsid w:val="005A589C"/>
    <w:rsid w:val="005A646A"/>
    <w:rsid w:val="005A6D45"/>
    <w:rsid w:val="005A6E60"/>
    <w:rsid w:val="005A7362"/>
    <w:rsid w:val="005A770C"/>
    <w:rsid w:val="005A7BEF"/>
    <w:rsid w:val="005B061C"/>
    <w:rsid w:val="005B1117"/>
    <w:rsid w:val="005B1337"/>
    <w:rsid w:val="005B13E3"/>
    <w:rsid w:val="005B17FE"/>
    <w:rsid w:val="005B22DA"/>
    <w:rsid w:val="005B2A6C"/>
    <w:rsid w:val="005B2ED4"/>
    <w:rsid w:val="005B30D7"/>
    <w:rsid w:val="005B313F"/>
    <w:rsid w:val="005B3177"/>
    <w:rsid w:val="005B31B8"/>
    <w:rsid w:val="005B3682"/>
    <w:rsid w:val="005B3BD9"/>
    <w:rsid w:val="005B475F"/>
    <w:rsid w:val="005B4878"/>
    <w:rsid w:val="005B4CB9"/>
    <w:rsid w:val="005B4D01"/>
    <w:rsid w:val="005B4F09"/>
    <w:rsid w:val="005B51F6"/>
    <w:rsid w:val="005B522F"/>
    <w:rsid w:val="005B5D1D"/>
    <w:rsid w:val="005B64F9"/>
    <w:rsid w:val="005B713B"/>
    <w:rsid w:val="005B71E8"/>
    <w:rsid w:val="005B7BD9"/>
    <w:rsid w:val="005B7F46"/>
    <w:rsid w:val="005C0291"/>
    <w:rsid w:val="005C0696"/>
    <w:rsid w:val="005C0866"/>
    <w:rsid w:val="005C18F5"/>
    <w:rsid w:val="005C1BC7"/>
    <w:rsid w:val="005C1E7E"/>
    <w:rsid w:val="005C24DA"/>
    <w:rsid w:val="005C25B7"/>
    <w:rsid w:val="005C26F5"/>
    <w:rsid w:val="005C28DB"/>
    <w:rsid w:val="005C31EC"/>
    <w:rsid w:val="005C364C"/>
    <w:rsid w:val="005C3A0D"/>
    <w:rsid w:val="005C3A25"/>
    <w:rsid w:val="005C3B3B"/>
    <w:rsid w:val="005C3EE4"/>
    <w:rsid w:val="005C4304"/>
    <w:rsid w:val="005C450E"/>
    <w:rsid w:val="005C4B1A"/>
    <w:rsid w:val="005C4FA6"/>
    <w:rsid w:val="005C53C6"/>
    <w:rsid w:val="005C5F4C"/>
    <w:rsid w:val="005C6112"/>
    <w:rsid w:val="005C63C0"/>
    <w:rsid w:val="005C72E5"/>
    <w:rsid w:val="005C7659"/>
    <w:rsid w:val="005C7665"/>
    <w:rsid w:val="005D07F9"/>
    <w:rsid w:val="005D1A66"/>
    <w:rsid w:val="005D2372"/>
    <w:rsid w:val="005D2B91"/>
    <w:rsid w:val="005D30A7"/>
    <w:rsid w:val="005D3CE8"/>
    <w:rsid w:val="005D43DB"/>
    <w:rsid w:val="005D47F2"/>
    <w:rsid w:val="005D48C9"/>
    <w:rsid w:val="005D4A6E"/>
    <w:rsid w:val="005D528B"/>
    <w:rsid w:val="005D63D4"/>
    <w:rsid w:val="005D66B8"/>
    <w:rsid w:val="005D6A49"/>
    <w:rsid w:val="005D6C4F"/>
    <w:rsid w:val="005D6D26"/>
    <w:rsid w:val="005D7F0B"/>
    <w:rsid w:val="005E051B"/>
    <w:rsid w:val="005E0A3D"/>
    <w:rsid w:val="005E0D1B"/>
    <w:rsid w:val="005E0E5B"/>
    <w:rsid w:val="005E151F"/>
    <w:rsid w:val="005E1982"/>
    <w:rsid w:val="005E1D3E"/>
    <w:rsid w:val="005E2147"/>
    <w:rsid w:val="005E2F47"/>
    <w:rsid w:val="005E301E"/>
    <w:rsid w:val="005E3281"/>
    <w:rsid w:val="005E39D4"/>
    <w:rsid w:val="005E3B26"/>
    <w:rsid w:val="005E434B"/>
    <w:rsid w:val="005E43D2"/>
    <w:rsid w:val="005E5193"/>
    <w:rsid w:val="005E53A1"/>
    <w:rsid w:val="005E5549"/>
    <w:rsid w:val="005E5ECE"/>
    <w:rsid w:val="005E639D"/>
    <w:rsid w:val="005E668A"/>
    <w:rsid w:val="005E6716"/>
    <w:rsid w:val="005E685B"/>
    <w:rsid w:val="005E69CF"/>
    <w:rsid w:val="005E6B3C"/>
    <w:rsid w:val="005E6BB4"/>
    <w:rsid w:val="005E6E72"/>
    <w:rsid w:val="005E727D"/>
    <w:rsid w:val="005E7825"/>
    <w:rsid w:val="005E7F31"/>
    <w:rsid w:val="005F05FF"/>
    <w:rsid w:val="005F0A02"/>
    <w:rsid w:val="005F156F"/>
    <w:rsid w:val="005F1847"/>
    <w:rsid w:val="005F1E8A"/>
    <w:rsid w:val="005F203A"/>
    <w:rsid w:val="005F2A5C"/>
    <w:rsid w:val="005F2C4D"/>
    <w:rsid w:val="005F2E16"/>
    <w:rsid w:val="005F3340"/>
    <w:rsid w:val="005F3DA8"/>
    <w:rsid w:val="005F3FB9"/>
    <w:rsid w:val="005F4027"/>
    <w:rsid w:val="005F4357"/>
    <w:rsid w:val="005F462F"/>
    <w:rsid w:val="005F4CC1"/>
    <w:rsid w:val="005F4CCB"/>
    <w:rsid w:val="005F4E6F"/>
    <w:rsid w:val="005F520F"/>
    <w:rsid w:val="005F6660"/>
    <w:rsid w:val="005F696D"/>
    <w:rsid w:val="005F6CFF"/>
    <w:rsid w:val="005F7170"/>
    <w:rsid w:val="005F79BE"/>
    <w:rsid w:val="005F7A3A"/>
    <w:rsid w:val="00600A23"/>
    <w:rsid w:val="00601002"/>
    <w:rsid w:val="0060143A"/>
    <w:rsid w:val="006017EE"/>
    <w:rsid w:val="00601D63"/>
    <w:rsid w:val="0060240C"/>
    <w:rsid w:val="00602830"/>
    <w:rsid w:val="00603150"/>
    <w:rsid w:val="00603197"/>
    <w:rsid w:val="0060327A"/>
    <w:rsid w:val="0060374C"/>
    <w:rsid w:val="00603AC8"/>
    <w:rsid w:val="00603D95"/>
    <w:rsid w:val="00604D70"/>
    <w:rsid w:val="00605099"/>
    <w:rsid w:val="0060531D"/>
    <w:rsid w:val="00605402"/>
    <w:rsid w:val="00605636"/>
    <w:rsid w:val="00605BFA"/>
    <w:rsid w:val="0060651B"/>
    <w:rsid w:val="00606813"/>
    <w:rsid w:val="00606A15"/>
    <w:rsid w:val="00606B8E"/>
    <w:rsid w:val="006079C7"/>
    <w:rsid w:val="00607A62"/>
    <w:rsid w:val="00607F51"/>
    <w:rsid w:val="00610BEA"/>
    <w:rsid w:val="006113EC"/>
    <w:rsid w:val="006116DA"/>
    <w:rsid w:val="006117EB"/>
    <w:rsid w:val="006118CD"/>
    <w:rsid w:val="00611B38"/>
    <w:rsid w:val="0061258E"/>
    <w:rsid w:val="00612A64"/>
    <w:rsid w:val="00613A12"/>
    <w:rsid w:val="00613DCC"/>
    <w:rsid w:val="00613F12"/>
    <w:rsid w:val="00614AE1"/>
    <w:rsid w:val="00615785"/>
    <w:rsid w:val="00615FF6"/>
    <w:rsid w:val="00615FFB"/>
    <w:rsid w:val="00616468"/>
    <w:rsid w:val="00616514"/>
    <w:rsid w:val="00616985"/>
    <w:rsid w:val="00617183"/>
    <w:rsid w:val="006172D7"/>
    <w:rsid w:val="00620359"/>
    <w:rsid w:val="0062069C"/>
    <w:rsid w:val="006207ED"/>
    <w:rsid w:val="00620E5C"/>
    <w:rsid w:val="00621044"/>
    <w:rsid w:val="00621DE8"/>
    <w:rsid w:val="00621ED8"/>
    <w:rsid w:val="00621F75"/>
    <w:rsid w:val="0062227B"/>
    <w:rsid w:val="0062298D"/>
    <w:rsid w:val="00622E82"/>
    <w:rsid w:val="00623309"/>
    <w:rsid w:val="006235CA"/>
    <w:rsid w:val="00623DD5"/>
    <w:rsid w:val="00623E28"/>
    <w:rsid w:val="0062426E"/>
    <w:rsid w:val="00624418"/>
    <w:rsid w:val="006246FA"/>
    <w:rsid w:val="00624BFD"/>
    <w:rsid w:val="00624FEC"/>
    <w:rsid w:val="00625F7B"/>
    <w:rsid w:val="00630891"/>
    <w:rsid w:val="00630F42"/>
    <w:rsid w:val="0063102C"/>
    <w:rsid w:val="006310BD"/>
    <w:rsid w:val="00631F71"/>
    <w:rsid w:val="006321FC"/>
    <w:rsid w:val="00632A23"/>
    <w:rsid w:val="00632E2B"/>
    <w:rsid w:val="00633A2A"/>
    <w:rsid w:val="00634194"/>
    <w:rsid w:val="00634623"/>
    <w:rsid w:val="00634848"/>
    <w:rsid w:val="00634F34"/>
    <w:rsid w:val="00635542"/>
    <w:rsid w:val="00635B66"/>
    <w:rsid w:val="00635C47"/>
    <w:rsid w:val="00636236"/>
    <w:rsid w:val="00636829"/>
    <w:rsid w:val="006368D3"/>
    <w:rsid w:val="006371C6"/>
    <w:rsid w:val="00637390"/>
    <w:rsid w:val="00637F34"/>
    <w:rsid w:val="0064054A"/>
    <w:rsid w:val="0064062A"/>
    <w:rsid w:val="00640754"/>
    <w:rsid w:val="0064170D"/>
    <w:rsid w:val="00642223"/>
    <w:rsid w:val="0064235E"/>
    <w:rsid w:val="006424B5"/>
    <w:rsid w:val="006424D4"/>
    <w:rsid w:val="00642E81"/>
    <w:rsid w:val="006444A8"/>
    <w:rsid w:val="0064629C"/>
    <w:rsid w:val="006465DD"/>
    <w:rsid w:val="00646723"/>
    <w:rsid w:val="00646FEF"/>
    <w:rsid w:val="00647876"/>
    <w:rsid w:val="00650251"/>
    <w:rsid w:val="006508C1"/>
    <w:rsid w:val="00650A4C"/>
    <w:rsid w:val="00650E8C"/>
    <w:rsid w:val="006512F5"/>
    <w:rsid w:val="00651692"/>
    <w:rsid w:val="006525B7"/>
    <w:rsid w:val="00652E49"/>
    <w:rsid w:val="00653049"/>
    <w:rsid w:val="00653399"/>
    <w:rsid w:val="006535E4"/>
    <w:rsid w:val="00653F95"/>
    <w:rsid w:val="006544AE"/>
    <w:rsid w:val="006545B4"/>
    <w:rsid w:val="00654A00"/>
    <w:rsid w:val="00656A2E"/>
    <w:rsid w:val="0065766C"/>
    <w:rsid w:val="006579E3"/>
    <w:rsid w:val="00660131"/>
    <w:rsid w:val="006607AF"/>
    <w:rsid w:val="00660F4D"/>
    <w:rsid w:val="006618F7"/>
    <w:rsid w:val="006620CC"/>
    <w:rsid w:val="00662BBD"/>
    <w:rsid w:val="00662CA6"/>
    <w:rsid w:val="00663D81"/>
    <w:rsid w:val="006647CF"/>
    <w:rsid w:val="00664836"/>
    <w:rsid w:val="00664A9F"/>
    <w:rsid w:val="00664C69"/>
    <w:rsid w:val="006651A4"/>
    <w:rsid w:val="00665759"/>
    <w:rsid w:val="00665C54"/>
    <w:rsid w:val="00665FE7"/>
    <w:rsid w:val="006662F5"/>
    <w:rsid w:val="00666874"/>
    <w:rsid w:val="0066705F"/>
    <w:rsid w:val="006675DB"/>
    <w:rsid w:val="00667C18"/>
    <w:rsid w:val="00670782"/>
    <w:rsid w:val="00670FE3"/>
    <w:rsid w:val="00671010"/>
    <w:rsid w:val="006714EC"/>
    <w:rsid w:val="0067198F"/>
    <w:rsid w:val="00671B2A"/>
    <w:rsid w:val="0067234E"/>
    <w:rsid w:val="00672AE3"/>
    <w:rsid w:val="00672E2B"/>
    <w:rsid w:val="00673358"/>
    <w:rsid w:val="00673F57"/>
    <w:rsid w:val="006746EC"/>
    <w:rsid w:val="00674969"/>
    <w:rsid w:val="00674B43"/>
    <w:rsid w:val="0067544A"/>
    <w:rsid w:val="00675908"/>
    <w:rsid w:val="00675FC9"/>
    <w:rsid w:val="006766AD"/>
    <w:rsid w:val="00676B39"/>
    <w:rsid w:val="00677161"/>
    <w:rsid w:val="0068004A"/>
    <w:rsid w:val="00681B73"/>
    <w:rsid w:val="00681CC9"/>
    <w:rsid w:val="006821BA"/>
    <w:rsid w:val="006837AB"/>
    <w:rsid w:val="0068380D"/>
    <w:rsid w:val="00683B6F"/>
    <w:rsid w:val="00684151"/>
    <w:rsid w:val="00684629"/>
    <w:rsid w:val="00684CD8"/>
    <w:rsid w:val="006851E4"/>
    <w:rsid w:val="00685234"/>
    <w:rsid w:val="00685623"/>
    <w:rsid w:val="00685CF4"/>
    <w:rsid w:val="006868DD"/>
    <w:rsid w:val="00686EC4"/>
    <w:rsid w:val="00687091"/>
    <w:rsid w:val="00687169"/>
    <w:rsid w:val="0068762D"/>
    <w:rsid w:val="006907B7"/>
    <w:rsid w:val="006913C7"/>
    <w:rsid w:val="006919D3"/>
    <w:rsid w:val="00691EE9"/>
    <w:rsid w:val="006921AC"/>
    <w:rsid w:val="00692502"/>
    <w:rsid w:val="00692742"/>
    <w:rsid w:val="00692916"/>
    <w:rsid w:val="006931B6"/>
    <w:rsid w:val="00693E22"/>
    <w:rsid w:val="00694298"/>
    <w:rsid w:val="0069448C"/>
    <w:rsid w:val="0069475E"/>
    <w:rsid w:val="00695F7D"/>
    <w:rsid w:val="00696CC3"/>
    <w:rsid w:val="00696E47"/>
    <w:rsid w:val="006970DF"/>
    <w:rsid w:val="006974ED"/>
    <w:rsid w:val="0069759E"/>
    <w:rsid w:val="006979C5"/>
    <w:rsid w:val="006A0132"/>
    <w:rsid w:val="006A0C37"/>
    <w:rsid w:val="006A1D82"/>
    <w:rsid w:val="006A1F5D"/>
    <w:rsid w:val="006A240B"/>
    <w:rsid w:val="006A32E5"/>
    <w:rsid w:val="006A40B2"/>
    <w:rsid w:val="006A40B6"/>
    <w:rsid w:val="006A4FFF"/>
    <w:rsid w:val="006A5157"/>
    <w:rsid w:val="006A57F6"/>
    <w:rsid w:val="006A663C"/>
    <w:rsid w:val="006A6A03"/>
    <w:rsid w:val="006A73C5"/>
    <w:rsid w:val="006A78C8"/>
    <w:rsid w:val="006B01E0"/>
    <w:rsid w:val="006B083E"/>
    <w:rsid w:val="006B1138"/>
    <w:rsid w:val="006B144F"/>
    <w:rsid w:val="006B1BF0"/>
    <w:rsid w:val="006B212E"/>
    <w:rsid w:val="006B2523"/>
    <w:rsid w:val="006B2DB0"/>
    <w:rsid w:val="006B39D8"/>
    <w:rsid w:val="006B437B"/>
    <w:rsid w:val="006B4E85"/>
    <w:rsid w:val="006B5FF6"/>
    <w:rsid w:val="006B6761"/>
    <w:rsid w:val="006B692A"/>
    <w:rsid w:val="006B7103"/>
    <w:rsid w:val="006B7D02"/>
    <w:rsid w:val="006B7EDE"/>
    <w:rsid w:val="006C007C"/>
    <w:rsid w:val="006C0AA9"/>
    <w:rsid w:val="006C0ADF"/>
    <w:rsid w:val="006C125A"/>
    <w:rsid w:val="006C12DA"/>
    <w:rsid w:val="006C206C"/>
    <w:rsid w:val="006C227C"/>
    <w:rsid w:val="006C2475"/>
    <w:rsid w:val="006C251D"/>
    <w:rsid w:val="006C29E6"/>
    <w:rsid w:val="006C2A7B"/>
    <w:rsid w:val="006C37FE"/>
    <w:rsid w:val="006C3C29"/>
    <w:rsid w:val="006C3EF4"/>
    <w:rsid w:val="006C439E"/>
    <w:rsid w:val="006C5562"/>
    <w:rsid w:val="006C577C"/>
    <w:rsid w:val="006C5A35"/>
    <w:rsid w:val="006C5BD3"/>
    <w:rsid w:val="006C66FC"/>
    <w:rsid w:val="006C672E"/>
    <w:rsid w:val="006C67C3"/>
    <w:rsid w:val="006C7175"/>
    <w:rsid w:val="006C7BE8"/>
    <w:rsid w:val="006D019B"/>
    <w:rsid w:val="006D0AB8"/>
    <w:rsid w:val="006D0F8E"/>
    <w:rsid w:val="006D16B7"/>
    <w:rsid w:val="006D1C1F"/>
    <w:rsid w:val="006D2237"/>
    <w:rsid w:val="006D29AE"/>
    <w:rsid w:val="006D381E"/>
    <w:rsid w:val="006D3C93"/>
    <w:rsid w:val="006D48AD"/>
    <w:rsid w:val="006D4AE7"/>
    <w:rsid w:val="006D5484"/>
    <w:rsid w:val="006D551D"/>
    <w:rsid w:val="006D553E"/>
    <w:rsid w:val="006D56F3"/>
    <w:rsid w:val="006D5B43"/>
    <w:rsid w:val="006D5E5A"/>
    <w:rsid w:val="006D6607"/>
    <w:rsid w:val="006D6664"/>
    <w:rsid w:val="006D6810"/>
    <w:rsid w:val="006D7AD9"/>
    <w:rsid w:val="006E00EB"/>
    <w:rsid w:val="006E0412"/>
    <w:rsid w:val="006E0714"/>
    <w:rsid w:val="006E113B"/>
    <w:rsid w:val="006E11F5"/>
    <w:rsid w:val="006E13E2"/>
    <w:rsid w:val="006E1690"/>
    <w:rsid w:val="006E1A7D"/>
    <w:rsid w:val="006E1B67"/>
    <w:rsid w:val="006E22F8"/>
    <w:rsid w:val="006E234C"/>
    <w:rsid w:val="006E2504"/>
    <w:rsid w:val="006E2BF2"/>
    <w:rsid w:val="006E3943"/>
    <w:rsid w:val="006E3987"/>
    <w:rsid w:val="006E3B3D"/>
    <w:rsid w:val="006E3BED"/>
    <w:rsid w:val="006E3C64"/>
    <w:rsid w:val="006E4039"/>
    <w:rsid w:val="006E4B5F"/>
    <w:rsid w:val="006E4D4A"/>
    <w:rsid w:val="006E5536"/>
    <w:rsid w:val="006E6403"/>
    <w:rsid w:val="006E650B"/>
    <w:rsid w:val="006E6ACD"/>
    <w:rsid w:val="006E6BFD"/>
    <w:rsid w:val="006E7415"/>
    <w:rsid w:val="006E7537"/>
    <w:rsid w:val="006E76B0"/>
    <w:rsid w:val="006E776C"/>
    <w:rsid w:val="006E7889"/>
    <w:rsid w:val="006E79A1"/>
    <w:rsid w:val="006E7F28"/>
    <w:rsid w:val="006F05E1"/>
    <w:rsid w:val="006F0739"/>
    <w:rsid w:val="006F0DD7"/>
    <w:rsid w:val="006F10A5"/>
    <w:rsid w:val="006F11BF"/>
    <w:rsid w:val="006F132C"/>
    <w:rsid w:val="006F155E"/>
    <w:rsid w:val="006F15C8"/>
    <w:rsid w:val="006F1694"/>
    <w:rsid w:val="006F2A23"/>
    <w:rsid w:val="006F321D"/>
    <w:rsid w:val="006F3517"/>
    <w:rsid w:val="006F3A26"/>
    <w:rsid w:val="006F3DCC"/>
    <w:rsid w:val="006F40F3"/>
    <w:rsid w:val="006F432A"/>
    <w:rsid w:val="006F43DC"/>
    <w:rsid w:val="006F4424"/>
    <w:rsid w:val="006F4CC3"/>
    <w:rsid w:val="006F5976"/>
    <w:rsid w:val="006F6BFC"/>
    <w:rsid w:val="006F6DF1"/>
    <w:rsid w:val="006F76FF"/>
    <w:rsid w:val="006F7A49"/>
    <w:rsid w:val="00700DFA"/>
    <w:rsid w:val="007016EB"/>
    <w:rsid w:val="007023A3"/>
    <w:rsid w:val="007025D5"/>
    <w:rsid w:val="0070278C"/>
    <w:rsid w:val="007037BC"/>
    <w:rsid w:val="007039F3"/>
    <w:rsid w:val="00703ACE"/>
    <w:rsid w:val="007042B5"/>
    <w:rsid w:val="0070443F"/>
    <w:rsid w:val="0070467F"/>
    <w:rsid w:val="0070473B"/>
    <w:rsid w:val="00705403"/>
    <w:rsid w:val="00705A9D"/>
    <w:rsid w:val="0070610B"/>
    <w:rsid w:val="00706A86"/>
    <w:rsid w:val="007077C6"/>
    <w:rsid w:val="007077EC"/>
    <w:rsid w:val="00707C45"/>
    <w:rsid w:val="00707C60"/>
    <w:rsid w:val="00707E8B"/>
    <w:rsid w:val="00710238"/>
    <w:rsid w:val="00710882"/>
    <w:rsid w:val="0071091B"/>
    <w:rsid w:val="00711A1A"/>
    <w:rsid w:val="007124E7"/>
    <w:rsid w:val="00712A48"/>
    <w:rsid w:val="00713DBC"/>
    <w:rsid w:val="007146E6"/>
    <w:rsid w:val="00714D10"/>
    <w:rsid w:val="00714DE7"/>
    <w:rsid w:val="00714FCF"/>
    <w:rsid w:val="0071577E"/>
    <w:rsid w:val="00715D9F"/>
    <w:rsid w:val="00716A16"/>
    <w:rsid w:val="00717148"/>
    <w:rsid w:val="00717EFC"/>
    <w:rsid w:val="007201F3"/>
    <w:rsid w:val="00720862"/>
    <w:rsid w:val="00720CD8"/>
    <w:rsid w:val="00720F18"/>
    <w:rsid w:val="00721032"/>
    <w:rsid w:val="007213A9"/>
    <w:rsid w:val="00721778"/>
    <w:rsid w:val="00721A58"/>
    <w:rsid w:val="00721CD8"/>
    <w:rsid w:val="00722274"/>
    <w:rsid w:val="00722293"/>
    <w:rsid w:val="00722C50"/>
    <w:rsid w:val="00722D95"/>
    <w:rsid w:val="007233FA"/>
    <w:rsid w:val="00723F14"/>
    <w:rsid w:val="0072436E"/>
    <w:rsid w:val="00725254"/>
    <w:rsid w:val="00725652"/>
    <w:rsid w:val="007258C8"/>
    <w:rsid w:val="00725A91"/>
    <w:rsid w:val="00725BCD"/>
    <w:rsid w:val="00725E55"/>
    <w:rsid w:val="0072640C"/>
    <w:rsid w:val="00726805"/>
    <w:rsid w:val="00726F82"/>
    <w:rsid w:val="007278DF"/>
    <w:rsid w:val="007279A8"/>
    <w:rsid w:val="00730334"/>
    <w:rsid w:val="00730E15"/>
    <w:rsid w:val="00731693"/>
    <w:rsid w:val="00732713"/>
    <w:rsid w:val="00732F20"/>
    <w:rsid w:val="00733B2A"/>
    <w:rsid w:val="00733CFA"/>
    <w:rsid w:val="00733FD8"/>
    <w:rsid w:val="00734B45"/>
    <w:rsid w:val="00735072"/>
    <w:rsid w:val="0073561C"/>
    <w:rsid w:val="00735A4C"/>
    <w:rsid w:val="00735BF5"/>
    <w:rsid w:val="00736256"/>
    <w:rsid w:val="007372BD"/>
    <w:rsid w:val="007372E0"/>
    <w:rsid w:val="00737777"/>
    <w:rsid w:val="00737E69"/>
    <w:rsid w:val="00737FE0"/>
    <w:rsid w:val="007401CA"/>
    <w:rsid w:val="007401D0"/>
    <w:rsid w:val="007402DF"/>
    <w:rsid w:val="0074108F"/>
    <w:rsid w:val="007428BE"/>
    <w:rsid w:val="007429FD"/>
    <w:rsid w:val="00743972"/>
    <w:rsid w:val="00743A8C"/>
    <w:rsid w:val="00743D3B"/>
    <w:rsid w:val="00743FEB"/>
    <w:rsid w:val="00745783"/>
    <w:rsid w:val="0074578A"/>
    <w:rsid w:val="00745C41"/>
    <w:rsid w:val="00745E0F"/>
    <w:rsid w:val="00746099"/>
    <w:rsid w:val="0074656D"/>
    <w:rsid w:val="007465F6"/>
    <w:rsid w:val="00747006"/>
    <w:rsid w:val="0074700F"/>
    <w:rsid w:val="00747135"/>
    <w:rsid w:val="00747C7F"/>
    <w:rsid w:val="0075005F"/>
    <w:rsid w:val="007501C4"/>
    <w:rsid w:val="00750AFC"/>
    <w:rsid w:val="00750B31"/>
    <w:rsid w:val="00750E68"/>
    <w:rsid w:val="007514BA"/>
    <w:rsid w:val="0075195C"/>
    <w:rsid w:val="00751C20"/>
    <w:rsid w:val="00751C87"/>
    <w:rsid w:val="00751CD3"/>
    <w:rsid w:val="007520BE"/>
    <w:rsid w:val="007523E6"/>
    <w:rsid w:val="00752616"/>
    <w:rsid w:val="007526FB"/>
    <w:rsid w:val="0075345F"/>
    <w:rsid w:val="00753ACE"/>
    <w:rsid w:val="00753CB0"/>
    <w:rsid w:val="00753E5F"/>
    <w:rsid w:val="00754234"/>
    <w:rsid w:val="0075465F"/>
    <w:rsid w:val="00754B0F"/>
    <w:rsid w:val="00754E21"/>
    <w:rsid w:val="00754E79"/>
    <w:rsid w:val="00755CC4"/>
    <w:rsid w:val="00756049"/>
    <w:rsid w:val="00756245"/>
    <w:rsid w:val="007562D2"/>
    <w:rsid w:val="00756ABB"/>
    <w:rsid w:val="00756DA5"/>
    <w:rsid w:val="00757450"/>
    <w:rsid w:val="007575C9"/>
    <w:rsid w:val="007575CE"/>
    <w:rsid w:val="007575F1"/>
    <w:rsid w:val="0075760F"/>
    <w:rsid w:val="00757936"/>
    <w:rsid w:val="00757CBD"/>
    <w:rsid w:val="007613BB"/>
    <w:rsid w:val="007619B8"/>
    <w:rsid w:val="00761DB2"/>
    <w:rsid w:val="00761F42"/>
    <w:rsid w:val="00763CF1"/>
    <w:rsid w:val="00764604"/>
    <w:rsid w:val="007646EC"/>
    <w:rsid w:val="00764C45"/>
    <w:rsid w:val="00764DF1"/>
    <w:rsid w:val="00765331"/>
    <w:rsid w:val="007658AC"/>
    <w:rsid w:val="007658B8"/>
    <w:rsid w:val="0076693B"/>
    <w:rsid w:val="00766B66"/>
    <w:rsid w:val="007670AE"/>
    <w:rsid w:val="00767131"/>
    <w:rsid w:val="00767208"/>
    <w:rsid w:val="00767A35"/>
    <w:rsid w:val="00767BA1"/>
    <w:rsid w:val="00767C96"/>
    <w:rsid w:val="0077002C"/>
    <w:rsid w:val="0077062E"/>
    <w:rsid w:val="00770C4A"/>
    <w:rsid w:val="007710D6"/>
    <w:rsid w:val="007715FB"/>
    <w:rsid w:val="00771C0F"/>
    <w:rsid w:val="00771EA2"/>
    <w:rsid w:val="007725FD"/>
    <w:rsid w:val="00772851"/>
    <w:rsid w:val="0077388B"/>
    <w:rsid w:val="00773B6B"/>
    <w:rsid w:val="007741AA"/>
    <w:rsid w:val="007747E1"/>
    <w:rsid w:val="007747F8"/>
    <w:rsid w:val="00774DE1"/>
    <w:rsid w:val="00774F75"/>
    <w:rsid w:val="0077500B"/>
    <w:rsid w:val="0077559C"/>
    <w:rsid w:val="0077592A"/>
    <w:rsid w:val="007759CF"/>
    <w:rsid w:val="00775D2A"/>
    <w:rsid w:val="00775D9F"/>
    <w:rsid w:val="00775E64"/>
    <w:rsid w:val="00776083"/>
    <w:rsid w:val="00776ADC"/>
    <w:rsid w:val="00776D1F"/>
    <w:rsid w:val="00776ED8"/>
    <w:rsid w:val="007770A1"/>
    <w:rsid w:val="00777817"/>
    <w:rsid w:val="00780518"/>
    <w:rsid w:val="00780678"/>
    <w:rsid w:val="00780E95"/>
    <w:rsid w:val="00781124"/>
    <w:rsid w:val="0078126C"/>
    <w:rsid w:val="00781B9B"/>
    <w:rsid w:val="00782044"/>
    <w:rsid w:val="00782D41"/>
    <w:rsid w:val="007839F0"/>
    <w:rsid w:val="00783C7B"/>
    <w:rsid w:val="00784088"/>
    <w:rsid w:val="00784277"/>
    <w:rsid w:val="007843E5"/>
    <w:rsid w:val="00785456"/>
    <w:rsid w:val="00785762"/>
    <w:rsid w:val="00785D12"/>
    <w:rsid w:val="00786072"/>
    <w:rsid w:val="00786437"/>
    <w:rsid w:val="007866DF"/>
    <w:rsid w:val="0078789D"/>
    <w:rsid w:val="007878C4"/>
    <w:rsid w:val="00787B53"/>
    <w:rsid w:val="007909AB"/>
    <w:rsid w:val="00791A5F"/>
    <w:rsid w:val="00791D61"/>
    <w:rsid w:val="00791D79"/>
    <w:rsid w:val="00791F35"/>
    <w:rsid w:val="00791F74"/>
    <w:rsid w:val="007923A1"/>
    <w:rsid w:val="00792512"/>
    <w:rsid w:val="007929A0"/>
    <w:rsid w:val="007929EE"/>
    <w:rsid w:val="00792E90"/>
    <w:rsid w:val="007936D3"/>
    <w:rsid w:val="00793CA9"/>
    <w:rsid w:val="00793FBA"/>
    <w:rsid w:val="00794190"/>
    <w:rsid w:val="00794197"/>
    <w:rsid w:val="00794303"/>
    <w:rsid w:val="00794EE2"/>
    <w:rsid w:val="007962B3"/>
    <w:rsid w:val="00796AA8"/>
    <w:rsid w:val="00796EDD"/>
    <w:rsid w:val="0079757C"/>
    <w:rsid w:val="00797741"/>
    <w:rsid w:val="0079779C"/>
    <w:rsid w:val="00797BF9"/>
    <w:rsid w:val="00797DAF"/>
    <w:rsid w:val="007A015B"/>
    <w:rsid w:val="007A0336"/>
    <w:rsid w:val="007A038D"/>
    <w:rsid w:val="007A0B88"/>
    <w:rsid w:val="007A2228"/>
    <w:rsid w:val="007A23CC"/>
    <w:rsid w:val="007A24BC"/>
    <w:rsid w:val="007A307E"/>
    <w:rsid w:val="007A31E2"/>
    <w:rsid w:val="007A33D2"/>
    <w:rsid w:val="007A39DC"/>
    <w:rsid w:val="007A443B"/>
    <w:rsid w:val="007A4806"/>
    <w:rsid w:val="007A4850"/>
    <w:rsid w:val="007A4B83"/>
    <w:rsid w:val="007A60E7"/>
    <w:rsid w:val="007A62FF"/>
    <w:rsid w:val="007A6541"/>
    <w:rsid w:val="007A695F"/>
    <w:rsid w:val="007A7202"/>
    <w:rsid w:val="007B020B"/>
    <w:rsid w:val="007B0A1D"/>
    <w:rsid w:val="007B11A7"/>
    <w:rsid w:val="007B1512"/>
    <w:rsid w:val="007B2BE5"/>
    <w:rsid w:val="007B2C0B"/>
    <w:rsid w:val="007B2C36"/>
    <w:rsid w:val="007B38B4"/>
    <w:rsid w:val="007B4EE4"/>
    <w:rsid w:val="007B4F72"/>
    <w:rsid w:val="007B558A"/>
    <w:rsid w:val="007B55BE"/>
    <w:rsid w:val="007B7388"/>
    <w:rsid w:val="007B7DFE"/>
    <w:rsid w:val="007C15E2"/>
    <w:rsid w:val="007C1E91"/>
    <w:rsid w:val="007C239E"/>
    <w:rsid w:val="007C26F5"/>
    <w:rsid w:val="007C3179"/>
    <w:rsid w:val="007C36CE"/>
    <w:rsid w:val="007C38C5"/>
    <w:rsid w:val="007C471E"/>
    <w:rsid w:val="007C51FD"/>
    <w:rsid w:val="007C58A5"/>
    <w:rsid w:val="007C5E6B"/>
    <w:rsid w:val="007C72C8"/>
    <w:rsid w:val="007C78B7"/>
    <w:rsid w:val="007D0246"/>
    <w:rsid w:val="007D0283"/>
    <w:rsid w:val="007D03D5"/>
    <w:rsid w:val="007D1167"/>
    <w:rsid w:val="007D14C1"/>
    <w:rsid w:val="007D1673"/>
    <w:rsid w:val="007D2CB7"/>
    <w:rsid w:val="007D3CDE"/>
    <w:rsid w:val="007D3EF1"/>
    <w:rsid w:val="007D3F6A"/>
    <w:rsid w:val="007D4084"/>
    <w:rsid w:val="007D413D"/>
    <w:rsid w:val="007D4969"/>
    <w:rsid w:val="007D5365"/>
    <w:rsid w:val="007D5591"/>
    <w:rsid w:val="007D6F93"/>
    <w:rsid w:val="007D71AD"/>
    <w:rsid w:val="007D7F0C"/>
    <w:rsid w:val="007E01A0"/>
    <w:rsid w:val="007E12C3"/>
    <w:rsid w:val="007E16F4"/>
    <w:rsid w:val="007E1E07"/>
    <w:rsid w:val="007E2323"/>
    <w:rsid w:val="007E2B9F"/>
    <w:rsid w:val="007E2E25"/>
    <w:rsid w:val="007E337D"/>
    <w:rsid w:val="007E34AB"/>
    <w:rsid w:val="007E3733"/>
    <w:rsid w:val="007E3774"/>
    <w:rsid w:val="007E3CCF"/>
    <w:rsid w:val="007E4025"/>
    <w:rsid w:val="007E5FC9"/>
    <w:rsid w:val="007E6D50"/>
    <w:rsid w:val="007E7442"/>
    <w:rsid w:val="007E7D0F"/>
    <w:rsid w:val="007E7EA6"/>
    <w:rsid w:val="007F0087"/>
    <w:rsid w:val="007F197B"/>
    <w:rsid w:val="007F326C"/>
    <w:rsid w:val="007F340D"/>
    <w:rsid w:val="007F350F"/>
    <w:rsid w:val="007F3E36"/>
    <w:rsid w:val="007F4F4E"/>
    <w:rsid w:val="007F5B24"/>
    <w:rsid w:val="007F662C"/>
    <w:rsid w:val="007F68E0"/>
    <w:rsid w:val="007F69F3"/>
    <w:rsid w:val="007F6B4A"/>
    <w:rsid w:val="007F730F"/>
    <w:rsid w:val="007F76C3"/>
    <w:rsid w:val="007F7D48"/>
    <w:rsid w:val="007F7FF1"/>
    <w:rsid w:val="00800D4D"/>
    <w:rsid w:val="00801077"/>
    <w:rsid w:val="00801F71"/>
    <w:rsid w:val="0080231C"/>
    <w:rsid w:val="00802504"/>
    <w:rsid w:val="00802550"/>
    <w:rsid w:val="00802D30"/>
    <w:rsid w:val="00802EDC"/>
    <w:rsid w:val="00803E51"/>
    <w:rsid w:val="00804001"/>
    <w:rsid w:val="00804A13"/>
    <w:rsid w:val="008059EA"/>
    <w:rsid w:val="00805A32"/>
    <w:rsid w:val="008061DB"/>
    <w:rsid w:val="008064EF"/>
    <w:rsid w:val="008069DD"/>
    <w:rsid w:val="00807941"/>
    <w:rsid w:val="00807FDA"/>
    <w:rsid w:val="008102A5"/>
    <w:rsid w:val="0081092C"/>
    <w:rsid w:val="00810E93"/>
    <w:rsid w:val="0081105E"/>
    <w:rsid w:val="00811265"/>
    <w:rsid w:val="00812230"/>
    <w:rsid w:val="00812611"/>
    <w:rsid w:val="00812676"/>
    <w:rsid w:val="00812E49"/>
    <w:rsid w:val="0081331B"/>
    <w:rsid w:val="00813526"/>
    <w:rsid w:val="0081398C"/>
    <w:rsid w:val="00813D54"/>
    <w:rsid w:val="00813FC0"/>
    <w:rsid w:val="008145E6"/>
    <w:rsid w:val="00814D7D"/>
    <w:rsid w:val="00815CCA"/>
    <w:rsid w:val="008160C4"/>
    <w:rsid w:val="008161CC"/>
    <w:rsid w:val="00816412"/>
    <w:rsid w:val="008168C3"/>
    <w:rsid w:val="00816C4B"/>
    <w:rsid w:val="00816F25"/>
    <w:rsid w:val="00817BCA"/>
    <w:rsid w:val="00817FCD"/>
    <w:rsid w:val="00820042"/>
    <w:rsid w:val="008200EE"/>
    <w:rsid w:val="008204B2"/>
    <w:rsid w:val="0082114B"/>
    <w:rsid w:val="00821349"/>
    <w:rsid w:val="00821576"/>
    <w:rsid w:val="008225E9"/>
    <w:rsid w:val="00822E48"/>
    <w:rsid w:val="00823596"/>
    <w:rsid w:val="00823895"/>
    <w:rsid w:val="00823C60"/>
    <w:rsid w:val="008241D1"/>
    <w:rsid w:val="0082544E"/>
    <w:rsid w:val="00825C04"/>
    <w:rsid w:val="0082741B"/>
    <w:rsid w:val="0082748C"/>
    <w:rsid w:val="008278D3"/>
    <w:rsid w:val="00827F3F"/>
    <w:rsid w:val="0083008F"/>
    <w:rsid w:val="00830865"/>
    <w:rsid w:val="00830D00"/>
    <w:rsid w:val="0083122A"/>
    <w:rsid w:val="00831241"/>
    <w:rsid w:val="0083218B"/>
    <w:rsid w:val="00832633"/>
    <w:rsid w:val="00832C69"/>
    <w:rsid w:val="00832CC6"/>
    <w:rsid w:val="00832E9E"/>
    <w:rsid w:val="00832F21"/>
    <w:rsid w:val="008336A3"/>
    <w:rsid w:val="00834189"/>
    <w:rsid w:val="008344DB"/>
    <w:rsid w:val="008348C1"/>
    <w:rsid w:val="008357CB"/>
    <w:rsid w:val="008361ED"/>
    <w:rsid w:val="0083642D"/>
    <w:rsid w:val="00836AD5"/>
    <w:rsid w:val="00836AED"/>
    <w:rsid w:val="00836D2B"/>
    <w:rsid w:val="008374B0"/>
    <w:rsid w:val="00837EC3"/>
    <w:rsid w:val="0084000C"/>
    <w:rsid w:val="00840C29"/>
    <w:rsid w:val="00840ED0"/>
    <w:rsid w:val="00842309"/>
    <w:rsid w:val="008426E0"/>
    <w:rsid w:val="00842DEE"/>
    <w:rsid w:val="00843778"/>
    <w:rsid w:val="00843B81"/>
    <w:rsid w:val="00843C1E"/>
    <w:rsid w:val="008441AD"/>
    <w:rsid w:val="0084471E"/>
    <w:rsid w:val="00844A41"/>
    <w:rsid w:val="00845269"/>
    <w:rsid w:val="00845344"/>
    <w:rsid w:val="00845587"/>
    <w:rsid w:val="00845C1A"/>
    <w:rsid w:val="00845C9E"/>
    <w:rsid w:val="00846109"/>
    <w:rsid w:val="00846354"/>
    <w:rsid w:val="00846495"/>
    <w:rsid w:val="00846F1F"/>
    <w:rsid w:val="008472E7"/>
    <w:rsid w:val="008477BB"/>
    <w:rsid w:val="00847C93"/>
    <w:rsid w:val="00850007"/>
    <w:rsid w:val="008505C9"/>
    <w:rsid w:val="00850F34"/>
    <w:rsid w:val="00850F77"/>
    <w:rsid w:val="00851217"/>
    <w:rsid w:val="008512EC"/>
    <w:rsid w:val="008514DF"/>
    <w:rsid w:val="008515C1"/>
    <w:rsid w:val="00851B46"/>
    <w:rsid w:val="00852285"/>
    <w:rsid w:val="00852F77"/>
    <w:rsid w:val="008546D8"/>
    <w:rsid w:val="00854994"/>
    <w:rsid w:val="008549C2"/>
    <w:rsid w:val="00854F29"/>
    <w:rsid w:val="00855139"/>
    <w:rsid w:val="008556D4"/>
    <w:rsid w:val="00855B84"/>
    <w:rsid w:val="00856BA2"/>
    <w:rsid w:val="00856CA8"/>
    <w:rsid w:val="00856F51"/>
    <w:rsid w:val="0085794B"/>
    <w:rsid w:val="00857F85"/>
    <w:rsid w:val="00860558"/>
    <w:rsid w:val="00860F56"/>
    <w:rsid w:val="00861067"/>
    <w:rsid w:val="00861670"/>
    <w:rsid w:val="00861A1B"/>
    <w:rsid w:val="00862005"/>
    <w:rsid w:val="0086222C"/>
    <w:rsid w:val="00862668"/>
    <w:rsid w:val="00862B3A"/>
    <w:rsid w:val="00862BB6"/>
    <w:rsid w:val="0086308D"/>
    <w:rsid w:val="00863D82"/>
    <w:rsid w:val="00864744"/>
    <w:rsid w:val="00864BAC"/>
    <w:rsid w:val="00864E7C"/>
    <w:rsid w:val="0086555A"/>
    <w:rsid w:val="00865616"/>
    <w:rsid w:val="00865D96"/>
    <w:rsid w:val="00865F9E"/>
    <w:rsid w:val="00867868"/>
    <w:rsid w:val="00867C5A"/>
    <w:rsid w:val="008700FB"/>
    <w:rsid w:val="00871315"/>
    <w:rsid w:val="00871FB2"/>
    <w:rsid w:val="00872629"/>
    <w:rsid w:val="0087297F"/>
    <w:rsid w:val="00872AE2"/>
    <w:rsid w:val="00872DF3"/>
    <w:rsid w:val="00873334"/>
    <w:rsid w:val="008733D5"/>
    <w:rsid w:val="00873812"/>
    <w:rsid w:val="00874009"/>
    <w:rsid w:val="00874870"/>
    <w:rsid w:val="00874953"/>
    <w:rsid w:val="00874BA0"/>
    <w:rsid w:val="00874E6D"/>
    <w:rsid w:val="0087501A"/>
    <w:rsid w:val="00875027"/>
    <w:rsid w:val="00875AC5"/>
    <w:rsid w:val="00875E93"/>
    <w:rsid w:val="00875EFC"/>
    <w:rsid w:val="00876093"/>
    <w:rsid w:val="00876302"/>
    <w:rsid w:val="0087631F"/>
    <w:rsid w:val="00876CCD"/>
    <w:rsid w:val="00876F3A"/>
    <w:rsid w:val="008774D6"/>
    <w:rsid w:val="00877E74"/>
    <w:rsid w:val="00877F9C"/>
    <w:rsid w:val="008814BA"/>
    <w:rsid w:val="008817A3"/>
    <w:rsid w:val="00881A0F"/>
    <w:rsid w:val="00881ED3"/>
    <w:rsid w:val="00882246"/>
    <w:rsid w:val="008828E0"/>
    <w:rsid w:val="00882A2B"/>
    <w:rsid w:val="00883882"/>
    <w:rsid w:val="00883D06"/>
    <w:rsid w:val="00884A85"/>
    <w:rsid w:val="00884BE1"/>
    <w:rsid w:val="00884C44"/>
    <w:rsid w:val="00884E3F"/>
    <w:rsid w:val="00884EB5"/>
    <w:rsid w:val="00884F5F"/>
    <w:rsid w:val="008852B9"/>
    <w:rsid w:val="00885574"/>
    <w:rsid w:val="00885A8B"/>
    <w:rsid w:val="0088676A"/>
    <w:rsid w:val="008873C8"/>
    <w:rsid w:val="008876CF"/>
    <w:rsid w:val="00887E9F"/>
    <w:rsid w:val="00887FB9"/>
    <w:rsid w:val="0089080E"/>
    <w:rsid w:val="00890863"/>
    <w:rsid w:val="00891664"/>
    <w:rsid w:val="00891768"/>
    <w:rsid w:val="00891E73"/>
    <w:rsid w:val="00892F52"/>
    <w:rsid w:val="00893A49"/>
    <w:rsid w:val="00893B82"/>
    <w:rsid w:val="00894199"/>
    <w:rsid w:val="00894765"/>
    <w:rsid w:val="008947A1"/>
    <w:rsid w:val="00894933"/>
    <w:rsid w:val="008953AC"/>
    <w:rsid w:val="00895C73"/>
    <w:rsid w:val="008967C3"/>
    <w:rsid w:val="00896CC3"/>
    <w:rsid w:val="00896E93"/>
    <w:rsid w:val="00897229"/>
    <w:rsid w:val="00897277"/>
    <w:rsid w:val="008973D7"/>
    <w:rsid w:val="008A0A56"/>
    <w:rsid w:val="008A0B16"/>
    <w:rsid w:val="008A0F8C"/>
    <w:rsid w:val="008A1766"/>
    <w:rsid w:val="008A1C0E"/>
    <w:rsid w:val="008A2F55"/>
    <w:rsid w:val="008A2FA7"/>
    <w:rsid w:val="008A3497"/>
    <w:rsid w:val="008A360E"/>
    <w:rsid w:val="008A38C4"/>
    <w:rsid w:val="008A401D"/>
    <w:rsid w:val="008A434C"/>
    <w:rsid w:val="008A4C70"/>
    <w:rsid w:val="008A4C94"/>
    <w:rsid w:val="008A5691"/>
    <w:rsid w:val="008A5A24"/>
    <w:rsid w:val="008A5AE4"/>
    <w:rsid w:val="008A6091"/>
    <w:rsid w:val="008A632E"/>
    <w:rsid w:val="008A63C6"/>
    <w:rsid w:val="008A6E5D"/>
    <w:rsid w:val="008A71EF"/>
    <w:rsid w:val="008A7378"/>
    <w:rsid w:val="008A77CB"/>
    <w:rsid w:val="008B0885"/>
    <w:rsid w:val="008B0C11"/>
    <w:rsid w:val="008B15C3"/>
    <w:rsid w:val="008B1BB8"/>
    <w:rsid w:val="008B235C"/>
    <w:rsid w:val="008B27A3"/>
    <w:rsid w:val="008B28DC"/>
    <w:rsid w:val="008B2FE4"/>
    <w:rsid w:val="008B3EED"/>
    <w:rsid w:val="008B50CD"/>
    <w:rsid w:val="008B564C"/>
    <w:rsid w:val="008B5B1C"/>
    <w:rsid w:val="008B5FBC"/>
    <w:rsid w:val="008B66F0"/>
    <w:rsid w:val="008B670E"/>
    <w:rsid w:val="008B698A"/>
    <w:rsid w:val="008B6A60"/>
    <w:rsid w:val="008B6FB6"/>
    <w:rsid w:val="008B757E"/>
    <w:rsid w:val="008B781C"/>
    <w:rsid w:val="008C08C1"/>
    <w:rsid w:val="008C08E7"/>
    <w:rsid w:val="008C0D1C"/>
    <w:rsid w:val="008C0DD7"/>
    <w:rsid w:val="008C14A2"/>
    <w:rsid w:val="008C15B9"/>
    <w:rsid w:val="008C1A96"/>
    <w:rsid w:val="008C213C"/>
    <w:rsid w:val="008C247B"/>
    <w:rsid w:val="008C2774"/>
    <w:rsid w:val="008C28D0"/>
    <w:rsid w:val="008C2DE6"/>
    <w:rsid w:val="008C3AC4"/>
    <w:rsid w:val="008C4E77"/>
    <w:rsid w:val="008C5141"/>
    <w:rsid w:val="008C54DE"/>
    <w:rsid w:val="008C5907"/>
    <w:rsid w:val="008C5D36"/>
    <w:rsid w:val="008C5E09"/>
    <w:rsid w:val="008C6175"/>
    <w:rsid w:val="008C713C"/>
    <w:rsid w:val="008C7CB0"/>
    <w:rsid w:val="008D0496"/>
    <w:rsid w:val="008D0712"/>
    <w:rsid w:val="008D0B71"/>
    <w:rsid w:val="008D0C6A"/>
    <w:rsid w:val="008D13E0"/>
    <w:rsid w:val="008D1CAB"/>
    <w:rsid w:val="008D2130"/>
    <w:rsid w:val="008D2295"/>
    <w:rsid w:val="008D3032"/>
    <w:rsid w:val="008D380E"/>
    <w:rsid w:val="008D3CF7"/>
    <w:rsid w:val="008D422C"/>
    <w:rsid w:val="008D4326"/>
    <w:rsid w:val="008D449B"/>
    <w:rsid w:val="008D4D3A"/>
    <w:rsid w:val="008D4D79"/>
    <w:rsid w:val="008D5708"/>
    <w:rsid w:val="008D5CC5"/>
    <w:rsid w:val="008D6755"/>
    <w:rsid w:val="008D6F2F"/>
    <w:rsid w:val="008D71B6"/>
    <w:rsid w:val="008D73EC"/>
    <w:rsid w:val="008E0A16"/>
    <w:rsid w:val="008E13FA"/>
    <w:rsid w:val="008E2337"/>
    <w:rsid w:val="008E2503"/>
    <w:rsid w:val="008E2577"/>
    <w:rsid w:val="008E2876"/>
    <w:rsid w:val="008E2FE9"/>
    <w:rsid w:val="008E369B"/>
    <w:rsid w:val="008E4378"/>
    <w:rsid w:val="008E4BAB"/>
    <w:rsid w:val="008E6380"/>
    <w:rsid w:val="008E6834"/>
    <w:rsid w:val="008E707F"/>
    <w:rsid w:val="008E7473"/>
    <w:rsid w:val="008E7EF6"/>
    <w:rsid w:val="008E7F9A"/>
    <w:rsid w:val="008F0BC6"/>
    <w:rsid w:val="008F0C63"/>
    <w:rsid w:val="008F15AD"/>
    <w:rsid w:val="008F16E6"/>
    <w:rsid w:val="008F1A02"/>
    <w:rsid w:val="008F23A2"/>
    <w:rsid w:val="008F2854"/>
    <w:rsid w:val="008F2C28"/>
    <w:rsid w:val="008F349C"/>
    <w:rsid w:val="008F3E4D"/>
    <w:rsid w:val="008F3FFD"/>
    <w:rsid w:val="008F4138"/>
    <w:rsid w:val="008F4345"/>
    <w:rsid w:val="008F47AE"/>
    <w:rsid w:val="008F4825"/>
    <w:rsid w:val="008F4FA6"/>
    <w:rsid w:val="008F520D"/>
    <w:rsid w:val="008F656E"/>
    <w:rsid w:val="008F7BD5"/>
    <w:rsid w:val="008F7CCB"/>
    <w:rsid w:val="008F7E30"/>
    <w:rsid w:val="009002B0"/>
    <w:rsid w:val="0090046D"/>
    <w:rsid w:val="00900580"/>
    <w:rsid w:val="009012A4"/>
    <w:rsid w:val="00901335"/>
    <w:rsid w:val="00901539"/>
    <w:rsid w:val="00901854"/>
    <w:rsid w:val="00901E50"/>
    <w:rsid w:val="009022B7"/>
    <w:rsid w:val="0090247B"/>
    <w:rsid w:val="0090258C"/>
    <w:rsid w:val="009025C1"/>
    <w:rsid w:val="00902E27"/>
    <w:rsid w:val="009038ED"/>
    <w:rsid w:val="00903B0E"/>
    <w:rsid w:val="009040ED"/>
    <w:rsid w:val="00904463"/>
    <w:rsid w:val="009047D3"/>
    <w:rsid w:val="00904959"/>
    <w:rsid w:val="00905CB5"/>
    <w:rsid w:val="009062B0"/>
    <w:rsid w:val="009067B7"/>
    <w:rsid w:val="00906B49"/>
    <w:rsid w:val="00906BEF"/>
    <w:rsid w:val="009078CD"/>
    <w:rsid w:val="00907918"/>
    <w:rsid w:val="00910162"/>
    <w:rsid w:val="00910942"/>
    <w:rsid w:val="00910A97"/>
    <w:rsid w:val="0091266E"/>
    <w:rsid w:val="00912A43"/>
    <w:rsid w:val="00912B13"/>
    <w:rsid w:val="0091315A"/>
    <w:rsid w:val="0091325C"/>
    <w:rsid w:val="009134E9"/>
    <w:rsid w:val="00913926"/>
    <w:rsid w:val="0091475C"/>
    <w:rsid w:val="009154BB"/>
    <w:rsid w:val="0091571A"/>
    <w:rsid w:val="00915B38"/>
    <w:rsid w:val="00915C58"/>
    <w:rsid w:val="00915CBA"/>
    <w:rsid w:val="0091698E"/>
    <w:rsid w:val="00917481"/>
    <w:rsid w:val="0091748F"/>
    <w:rsid w:val="009177EF"/>
    <w:rsid w:val="00917941"/>
    <w:rsid w:val="00917B0E"/>
    <w:rsid w:val="009202A4"/>
    <w:rsid w:val="00921695"/>
    <w:rsid w:val="009217C0"/>
    <w:rsid w:val="00921972"/>
    <w:rsid w:val="00921DF4"/>
    <w:rsid w:val="00922865"/>
    <w:rsid w:val="009228F6"/>
    <w:rsid w:val="00923EEB"/>
    <w:rsid w:val="00924849"/>
    <w:rsid w:val="00924952"/>
    <w:rsid w:val="00925154"/>
    <w:rsid w:val="009253DA"/>
    <w:rsid w:val="009254C9"/>
    <w:rsid w:val="00925542"/>
    <w:rsid w:val="00925671"/>
    <w:rsid w:val="00925C72"/>
    <w:rsid w:val="00926572"/>
    <w:rsid w:val="00927AF6"/>
    <w:rsid w:val="00927F7F"/>
    <w:rsid w:val="00930135"/>
    <w:rsid w:val="0093020E"/>
    <w:rsid w:val="00931463"/>
    <w:rsid w:val="0093239F"/>
    <w:rsid w:val="00932763"/>
    <w:rsid w:val="00932779"/>
    <w:rsid w:val="00932BCA"/>
    <w:rsid w:val="0093396B"/>
    <w:rsid w:val="00933B91"/>
    <w:rsid w:val="0093416E"/>
    <w:rsid w:val="009344BE"/>
    <w:rsid w:val="00934694"/>
    <w:rsid w:val="00936377"/>
    <w:rsid w:val="0093676A"/>
    <w:rsid w:val="00936F6A"/>
    <w:rsid w:val="00937027"/>
    <w:rsid w:val="00937EE9"/>
    <w:rsid w:val="009400A5"/>
    <w:rsid w:val="00940280"/>
    <w:rsid w:val="009406BB"/>
    <w:rsid w:val="00940D00"/>
    <w:rsid w:val="00940D34"/>
    <w:rsid w:val="0094115F"/>
    <w:rsid w:val="0094117D"/>
    <w:rsid w:val="00941F4E"/>
    <w:rsid w:val="00941FA3"/>
    <w:rsid w:val="00942A41"/>
    <w:rsid w:val="00943293"/>
    <w:rsid w:val="0094413C"/>
    <w:rsid w:val="0094558D"/>
    <w:rsid w:val="00945853"/>
    <w:rsid w:val="00945CA6"/>
    <w:rsid w:val="009460B2"/>
    <w:rsid w:val="009461AE"/>
    <w:rsid w:val="009471A1"/>
    <w:rsid w:val="00947BD4"/>
    <w:rsid w:val="00947C70"/>
    <w:rsid w:val="00947DB8"/>
    <w:rsid w:val="0095033A"/>
    <w:rsid w:val="009509BE"/>
    <w:rsid w:val="00950EAE"/>
    <w:rsid w:val="009510AA"/>
    <w:rsid w:val="009515EE"/>
    <w:rsid w:val="009519FB"/>
    <w:rsid w:val="00951DF9"/>
    <w:rsid w:val="009524B8"/>
    <w:rsid w:val="00953165"/>
    <w:rsid w:val="00953D88"/>
    <w:rsid w:val="00953E57"/>
    <w:rsid w:val="009540B0"/>
    <w:rsid w:val="009542DF"/>
    <w:rsid w:val="0095508E"/>
    <w:rsid w:val="00955D63"/>
    <w:rsid w:val="00955DAE"/>
    <w:rsid w:val="00956274"/>
    <w:rsid w:val="009562C0"/>
    <w:rsid w:val="00957310"/>
    <w:rsid w:val="0095771C"/>
    <w:rsid w:val="00957856"/>
    <w:rsid w:val="00957882"/>
    <w:rsid w:val="00957B52"/>
    <w:rsid w:val="00957DBF"/>
    <w:rsid w:val="00960B7A"/>
    <w:rsid w:val="00960C84"/>
    <w:rsid w:val="00961115"/>
    <w:rsid w:val="0096215F"/>
    <w:rsid w:val="00962288"/>
    <w:rsid w:val="00962A02"/>
    <w:rsid w:val="00962AED"/>
    <w:rsid w:val="00963E1E"/>
    <w:rsid w:val="00964559"/>
    <w:rsid w:val="00964C00"/>
    <w:rsid w:val="00964CAF"/>
    <w:rsid w:val="00964CB5"/>
    <w:rsid w:val="00965295"/>
    <w:rsid w:val="009659D3"/>
    <w:rsid w:val="00966032"/>
    <w:rsid w:val="009664D1"/>
    <w:rsid w:val="00966A14"/>
    <w:rsid w:val="00966E78"/>
    <w:rsid w:val="00967E04"/>
    <w:rsid w:val="00970068"/>
    <w:rsid w:val="0097069B"/>
    <w:rsid w:val="009706CA"/>
    <w:rsid w:val="00971025"/>
    <w:rsid w:val="009718CA"/>
    <w:rsid w:val="00971AA3"/>
    <w:rsid w:val="00972772"/>
    <w:rsid w:val="00973801"/>
    <w:rsid w:val="00973F00"/>
    <w:rsid w:val="009741B9"/>
    <w:rsid w:val="0097589B"/>
    <w:rsid w:val="00975EA5"/>
    <w:rsid w:val="009762F7"/>
    <w:rsid w:val="00976BE2"/>
    <w:rsid w:val="009772EB"/>
    <w:rsid w:val="009775EE"/>
    <w:rsid w:val="009778F9"/>
    <w:rsid w:val="00977C77"/>
    <w:rsid w:val="0098040B"/>
    <w:rsid w:val="00980A4F"/>
    <w:rsid w:val="00980C45"/>
    <w:rsid w:val="00980E99"/>
    <w:rsid w:val="009811EB"/>
    <w:rsid w:val="009815ED"/>
    <w:rsid w:val="009816B6"/>
    <w:rsid w:val="009817F4"/>
    <w:rsid w:val="009819EE"/>
    <w:rsid w:val="00982F12"/>
    <w:rsid w:val="00982F60"/>
    <w:rsid w:val="0098304E"/>
    <w:rsid w:val="00983143"/>
    <w:rsid w:val="00983EF5"/>
    <w:rsid w:val="00984B3F"/>
    <w:rsid w:val="00984C7B"/>
    <w:rsid w:val="00985441"/>
    <w:rsid w:val="00985947"/>
    <w:rsid w:val="00985CCA"/>
    <w:rsid w:val="009860F6"/>
    <w:rsid w:val="00986224"/>
    <w:rsid w:val="009862D8"/>
    <w:rsid w:val="0098664D"/>
    <w:rsid w:val="00986C92"/>
    <w:rsid w:val="00987114"/>
    <w:rsid w:val="0099008C"/>
    <w:rsid w:val="00990583"/>
    <w:rsid w:val="00990B3E"/>
    <w:rsid w:val="00991495"/>
    <w:rsid w:val="00992076"/>
    <w:rsid w:val="00992C2A"/>
    <w:rsid w:val="00992DD2"/>
    <w:rsid w:val="00992E48"/>
    <w:rsid w:val="0099363C"/>
    <w:rsid w:val="00993720"/>
    <w:rsid w:val="009938B9"/>
    <w:rsid w:val="00994330"/>
    <w:rsid w:val="0099449E"/>
    <w:rsid w:val="0099455B"/>
    <w:rsid w:val="00994CE5"/>
    <w:rsid w:val="00995A5B"/>
    <w:rsid w:val="00996A72"/>
    <w:rsid w:val="00997246"/>
    <w:rsid w:val="009A07FB"/>
    <w:rsid w:val="009A09C8"/>
    <w:rsid w:val="009A12CD"/>
    <w:rsid w:val="009A2344"/>
    <w:rsid w:val="009A24C8"/>
    <w:rsid w:val="009A2A2B"/>
    <w:rsid w:val="009A2DD3"/>
    <w:rsid w:val="009A399C"/>
    <w:rsid w:val="009A3A2B"/>
    <w:rsid w:val="009A3D06"/>
    <w:rsid w:val="009A43E7"/>
    <w:rsid w:val="009A4653"/>
    <w:rsid w:val="009A5422"/>
    <w:rsid w:val="009A63B2"/>
    <w:rsid w:val="009A6685"/>
    <w:rsid w:val="009A719F"/>
    <w:rsid w:val="009A728B"/>
    <w:rsid w:val="009A74CA"/>
    <w:rsid w:val="009A7845"/>
    <w:rsid w:val="009A78CE"/>
    <w:rsid w:val="009A7D1F"/>
    <w:rsid w:val="009B1D0F"/>
    <w:rsid w:val="009B313F"/>
    <w:rsid w:val="009B3159"/>
    <w:rsid w:val="009B31D8"/>
    <w:rsid w:val="009B38CB"/>
    <w:rsid w:val="009B408C"/>
    <w:rsid w:val="009B429E"/>
    <w:rsid w:val="009B4639"/>
    <w:rsid w:val="009B4F92"/>
    <w:rsid w:val="009B5361"/>
    <w:rsid w:val="009B5370"/>
    <w:rsid w:val="009B63BE"/>
    <w:rsid w:val="009B64E9"/>
    <w:rsid w:val="009B6C65"/>
    <w:rsid w:val="009B7454"/>
    <w:rsid w:val="009B754A"/>
    <w:rsid w:val="009B760C"/>
    <w:rsid w:val="009B772C"/>
    <w:rsid w:val="009B776F"/>
    <w:rsid w:val="009B7887"/>
    <w:rsid w:val="009B791C"/>
    <w:rsid w:val="009B7AF1"/>
    <w:rsid w:val="009B7C3B"/>
    <w:rsid w:val="009C08E8"/>
    <w:rsid w:val="009C10E0"/>
    <w:rsid w:val="009C12E1"/>
    <w:rsid w:val="009C2066"/>
    <w:rsid w:val="009C24A0"/>
    <w:rsid w:val="009C3785"/>
    <w:rsid w:val="009C392A"/>
    <w:rsid w:val="009C41C3"/>
    <w:rsid w:val="009C4635"/>
    <w:rsid w:val="009C4D7F"/>
    <w:rsid w:val="009C4FE6"/>
    <w:rsid w:val="009C5590"/>
    <w:rsid w:val="009C55DE"/>
    <w:rsid w:val="009C5D23"/>
    <w:rsid w:val="009C636D"/>
    <w:rsid w:val="009C6E36"/>
    <w:rsid w:val="009C7144"/>
    <w:rsid w:val="009C76AA"/>
    <w:rsid w:val="009C7949"/>
    <w:rsid w:val="009C7B47"/>
    <w:rsid w:val="009C7E13"/>
    <w:rsid w:val="009D00E7"/>
    <w:rsid w:val="009D0E65"/>
    <w:rsid w:val="009D0EF7"/>
    <w:rsid w:val="009D0FAE"/>
    <w:rsid w:val="009D115D"/>
    <w:rsid w:val="009D14CA"/>
    <w:rsid w:val="009D167F"/>
    <w:rsid w:val="009D2476"/>
    <w:rsid w:val="009D2850"/>
    <w:rsid w:val="009D2AC6"/>
    <w:rsid w:val="009D3A24"/>
    <w:rsid w:val="009D4215"/>
    <w:rsid w:val="009D49F9"/>
    <w:rsid w:val="009D4BB0"/>
    <w:rsid w:val="009D563A"/>
    <w:rsid w:val="009D65D0"/>
    <w:rsid w:val="009D6AF2"/>
    <w:rsid w:val="009D6B28"/>
    <w:rsid w:val="009D6D20"/>
    <w:rsid w:val="009D6D31"/>
    <w:rsid w:val="009D782A"/>
    <w:rsid w:val="009D7F42"/>
    <w:rsid w:val="009E12ED"/>
    <w:rsid w:val="009E13B5"/>
    <w:rsid w:val="009E149D"/>
    <w:rsid w:val="009E17F2"/>
    <w:rsid w:val="009E2729"/>
    <w:rsid w:val="009E3A28"/>
    <w:rsid w:val="009E3C42"/>
    <w:rsid w:val="009E3EBC"/>
    <w:rsid w:val="009E4664"/>
    <w:rsid w:val="009E4A75"/>
    <w:rsid w:val="009E4D25"/>
    <w:rsid w:val="009E55FB"/>
    <w:rsid w:val="009E5CE4"/>
    <w:rsid w:val="009E5DFD"/>
    <w:rsid w:val="009E623C"/>
    <w:rsid w:val="009E6822"/>
    <w:rsid w:val="009E6C7B"/>
    <w:rsid w:val="009E7268"/>
    <w:rsid w:val="009E7D9E"/>
    <w:rsid w:val="009F0028"/>
    <w:rsid w:val="009F049A"/>
    <w:rsid w:val="009F08EB"/>
    <w:rsid w:val="009F0950"/>
    <w:rsid w:val="009F1522"/>
    <w:rsid w:val="009F172A"/>
    <w:rsid w:val="009F1788"/>
    <w:rsid w:val="009F1C98"/>
    <w:rsid w:val="009F27DF"/>
    <w:rsid w:val="009F2A14"/>
    <w:rsid w:val="009F352F"/>
    <w:rsid w:val="009F36AD"/>
    <w:rsid w:val="009F3885"/>
    <w:rsid w:val="009F52EB"/>
    <w:rsid w:val="009F5972"/>
    <w:rsid w:val="009F5C04"/>
    <w:rsid w:val="009F5E56"/>
    <w:rsid w:val="009F683C"/>
    <w:rsid w:val="009F6FEA"/>
    <w:rsid w:val="009F712A"/>
    <w:rsid w:val="009F71C0"/>
    <w:rsid w:val="00A001F1"/>
    <w:rsid w:val="00A00714"/>
    <w:rsid w:val="00A015FE"/>
    <w:rsid w:val="00A01CCE"/>
    <w:rsid w:val="00A03151"/>
    <w:rsid w:val="00A031A0"/>
    <w:rsid w:val="00A0337F"/>
    <w:rsid w:val="00A03556"/>
    <w:rsid w:val="00A03638"/>
    <w:rsid w:val="00A04182"/>
    <w:rsid w:val="00A0434D"/>
    <w:rsid w:val="00A04C3D"/>
    <w:rsid w:val="00A04E0F"/>
    <w:rsid w:val="00A06405"/>
    <w:rsid w:val="00A06A3A"/>
    <w:rsid w:val="00A06E27"/>
    <w:rsid w:val="00A07C05"/>
    <w:rsid w:val="00A1006B"/>
    <w:rsid w:val="00A10322"/>
    <w:rsid w:val="00A1098D"/>
    <w:rsid w:val="00A10A8B"/>
    <w:rsid w:val="00A11306"/>
    <w:rsid w:val="00A114B6"/>
    <w:rsid w:val="00A1159F"/>
    <w:rsid w:val="00A12DC8"/>
    <w:rsid w:val="00A130A1"/>
    <w:rsid w:val="00A1331D"/>
    <w:rsid w:val="00A139E9"/>
    <w:rsid w:val="00A14177"/>
    <w:rsid w:val="00A1419D"/>
    <w:rsid w:val="00A1482E"/>
    <w:rsid w:val="00A15D68"/>
    <w:rsid w:val="00A168AB"/>
    <w:rsid w:val="00A169FA"/>
    <w:rsid w:val="00A16EEB"/>
    <w:rsid w:val="00A17059"/>
    <w:rsid w:val="00A17394"/>
    <w:rsid w:val="00A20030"/>
    <w:rsid w:val="00A2010F"/>
    <w:rsid w:val="00A203FD"/>
    <w:rsid w:val="00A20AC9"/>
    <w:rsid w:val="00A20CC7"/>
    <w:rsid w:val="00A21077"/>
    <w:rsid w:val="00A213D1"/>
    <w:rsid w:val="00A21520"/>
    <w:rsid w:val="00A21AC2"/>
    <w:rsid w:val="00A2254D"/>
    <w:rsid w:val="00A22CCF"/>
    <w:rsid w:val="00A22F35"/>
    <w:rsid w:val="00A23B33"/>
    <w:rsid w:val="00A2414D"/>
    <w:rsid w:val="00A24165"/>
    <w:rsid w:val="00A24247"/>
    <w:rsid w:val="00A242C9"/>
    <w:rsid w:val="00A2453E"/>
    <w:rsid w:val="00A24A30"/>
    <w:rsid w:val="00A24DAA"/>
    <w:rsid w:val="00A254D7"/>
    <w:rsid w:val="00A258DB"/>
    <w:rsid w:val="00A25C52"/>
    <w:rsid w:val="00A25C71"/>
    <w:rsid w:val="00A261FC"/>
    <w:rsid w:val="00A26387"/>
    <w:rsid w:val="00A27198"/>
    <w:rsid w:val="00A273DB"/>
    <w:rsid w:val="00A300AC"/>
    <w:rsid w:val="00A302C2"/>
    <w:rsid w:val="00A3098A"/>
    <w:rsid w:val="00A30F44"/>
    <w:rsid w:val="00A31D6A"/>
    <w:rsid w:val="00A320D2"/>
    <w:rsid w:val="00A3232B"/>
    <w:rsid w:val="00A323E1"/>
    <w:rsid w:val="00A326D1"/>
    <w:rsid w:val="00A332AD"/>
    <w:rsid w:val="00A338FF"/>
    <w:rsid w:val="00A33AAD"/>
    <w:rsid w:val="00A33BA9"/>
    <w:rsid w:val="00A34147"/>
    <w:rsid w:val="00A347E4"/>
    <w:rsid w:val="00A347E8"/>
    <w:rsid w:val="00A34E68"/>
    <w:rsid w:val="00A36CE9"/>
    <w:rsid w:val="00A374AB"/>
    <w:rsid w:val="00A4021F"/>
    <w:rsid w:val="00A40C9C"/>
    <w:rsid w:val="00A40D67"/>
    <w:rsid w:val="00A40DCF"/>
    <w:rsid w:val="00A4161D"/>
    <w:rsid w:val="00A41C1F"/>
    <w:rsid w:val="00A4235E"/>
    <w:rsid w:val="00A431C0"/>
    <w:rsid w:val="00A4348D"/>
    <w:rsid w:val="00A44154"/>
    <w:rsid w:val="00A44D55"/>
    <w:rsid w:val="00A45341"/>
    <w:rsid w:val="00A45D7C"/>
    <w:rsid w:val="00A46A92"/>
    <w:rsid w:val="00A46BF1"/>
    <w:rsid w:val="00A4735B"/>
    <w:rsid w:val="00A47BD7"/>
    <w:rsid w:val="00A509EB"/>
    <w:rsid w:val="00A51714"/>
    <w:rsid w:val="00A52118"/>
    <w:rsid w:val="00A5237D"/>
    <w:rsid w:val="00A52B79"/>
    <w:rsid w:val="00A533F1"/>
    <w:rsid w:val="00A53C27"/>
    <w:rsid w:val="00A54BF1"/>
    <w:rsid w:val="00A54E07"/>
    <w:rsid w:val="00A54EE9"/>
    <w:rsid w:val="00A55150"/>
    <w:rsid w:val="00A563B5"/>
    <w:rsid w:val="00A569C8"/>
    <w:rsid w:val="00A5778F"/>
    <w:rsid w:val="00A577D0"/>
    <w:rsid w:val="00A57F49"/>
    <w:rsid w:val="00A600D0"/>
    <w:rsid w:val="00A6016C"/>
    <w:rsid w:val="00A60351"/>
    <w:rsid w:val="00A60DC0"/>
    <w:rsid w:val="00A60E97"/>
    <w:rsid w:val="00A60EBF"/>
    <w:rsid w:val="00A6152E"/>
    <w:rsid w:val="00A618C8"/>
    <w:rsid w:val="00A61CE7"/>
    <w:rsid w:val="00A62091"/>
    <w:rsid w:val="00A6228C"/>
    <w:rsid w:val="00A63F8C"/>
    <w:rsid w:val="00A64221"/>
    <w:rsid w:val="00A64641"/>
    <w:rsid w:val="00A64B1F"/>
    <w:rsid w:val="00A64C92"/>
    <w:rsid w:val="00A64C93"/>
    <w:rsid w:val="00A65429"/>
    <w:rsid w:val="00A66379"/>
    <w:rsid w:val="00A663D4"/>
    <w:rsid w:val="00A6663B"/>
    <w:rsid w:val="00A667DD"/>
    <w:rsid w:val="00A6702B"/>
    <w:rsid w:val="00A67337"/>
    <w:rsid w:val="00A676A1"/>
    <w:rsid w:val="00A6776A"/>
    <w:rsid w:val="00A70075"/>
    <w:rsid w:val="00A708A7"/>
    <w:rsid w:val="00A70E81"/>
    <w:rsid w:val="00A7167E"/>
    <w:rsid w:val="00A71959"/>
    <w:rsid w:val="00A71BD5"/>
    <w:rsid w:val="00A72647"/>
    <w:rsid w:val="00A72BF4"/>
    <w:rsid w:val="00A72C09"/>
    <w:rsid w:val="00A72E49"/>
    <w:rsid w:val="00A72F06"/>
    <w:rsid w:val="00A72FA7"/>
    <w:rsid w:val="00A7393C"/>
    <w:rsid w:val="00A73E87"/>
    <w:rsid w:val="00A740FD"/>
    <w:rsid w:val="00A746E2"/>
    <w:rsid w:val="00A749F0"/>
    <w:rsid w:val="00A75119"/>
    <w:rsid w:val="00A763B7"/>
    <w:rsid w:val="00A76D13"/>
    <w:rsid w:val="00A772F8"/>
    <w:rsid w:val="00A80BE6"/>
    <w:rsid w:val="00A8153D"/>
    <w:rsid w:val="00A8180E"/>
    <w:rsid w:val="00A82E5D"/>
    <w:rsid w:val="00A841F4"/>
    <w:rsid w:val="00A84276"/>
    <w:rsid w:val="00A84ED4"/>
    <w:rsid w:val="00A84EFD"/>
    <w:rsid w:val="00A8529C"/>
    <w:rsid w:val="00A86C71"/>
    <w:rsid w:val="00A90464"/>
    <w:rsid w:val="00A915EB"/>
    <w:rsid w:val="00A92F70"/>
    <w:rsid w:val="00A941A4"/>
    <w:rsid w:val="00A94324"/>
    <w:rsid w:val="00A94628"/>
    <w:rsid w:val="00A947D5"/>
    <w:rsid w:val="00A95FD4"/>
    <w:rsid w:val="00A96A81"/>
    <w:rsid w:val="00A970B4"/>
    <w:rsid w:val="00A973C9"/>
    <w:rsid w:val="00A97508"/>
    <w:rsid w:val="00A97701"/>
    <w:rsid w:val="00A97C0F"/>
    <w:rsid w:val="00AA044C"/>
    <w:rsid w:val="00AA06D6"/>
    <w:rsid w:val="00AA1A57"/>
    <w:rsid w:val="00AA23EB"/>
    <w:rsid w:val="00AA3433"/>
    <w:rsid w:val="00AA44B8"/>
    <w:rsid w:val="00AA5001"/>
    <w:rsid w:val="00AA519E"/>
    <w:rsid w:val="00AA55A2"/>
    <w:rsid w:val="00AA5A57"/>
    <w:rsid w:val="00AA642A"/>
    <w:rsid w:val="00AA6C8C"/>
    <w:rsid w:val="00AA71A9"/>
    <w:rsid w:val="00AA79F9"/>
    <w:rsid w:val="00AB095E"/>
    <w:rsid w:val="00AB1316"/>
    <w:rsid w:val="00AB1733"/>
    <w:rsid w:val="00AB2BAF"/>
    <w:rsid w:val="00AB2F9A"/>
    <w:rsid w:val="00AB3357"/>
    <w:rsid w:val="00AB3E30"/>
    <w:rsid w:val="00AB4554"/>
    <w:rsid w:val="00AB4791"/>
    <w:rsid w:val="00AB4A2B"/>
    <w:rsid w:val="00AB4A33"/>
    <w:rsid w:val="00AB5CC0"/>
    <w:rsid w:val="00AB5E43"/>
    <w:rsid w:val="00AB64DD"/>
    <w:rsid w:val="00AB66EB"/>
    <w:rsid w:val="00AB787E"/>
    <w:rsid w:val="00AB7F53"/>
    <w:rsid w:val="00AC03D6"/>
    <w:rsid w:val="00AC07C4"/>
    <w:rsid w:val="00AC1078"/>
    <w:rsid w:val="00AC1E06"/>
    <w:rsid w:val="00AC261D"/>
    <w:rsid w:val="00AC2B6D"/>
    <w:rsid w:val="00AC2CF2"/>
    <w:rsid w:val="00AC35BC"/>
    <w:rsid w:val="00AC4F79"/>
    <w:rsid w:val="00AC5242"/>
    <w:rsid w:val="00AC55EF"/>
    <w:rsid w:val="00AC59FF"/>
    <w:rsid w:val="00AC5AAB"/>
    <w:rsid w:val="00AC5CFE"/>
    <w:rsid w:val="00AC71AF"/>
    <w:rsid w:val="00AC7DA6"/>
    <w:rsid w:val="00AC7DD0"/>
    <w:rsid w:val="00AC7E4D"/>
    <w:rsid w:val="00AD06E1"/>
    <w:rsid w:val="00AD08C8"/>
    <w:rsid w:val="00AD0904"/>
    <w:rsid w:val="00AD0AAF"/>
    <w:rsid w:val="00AD1082"/>
    <w:rsid w:val="00AD11EC"/>
    <w:rsid w:val="00AD1B28"/>
    <w:rsid w:val="00AD238D"/>
    <w:rsid w:val="00AD26E9"/>
    <w:rsid w:val="00AD304D"/>
    <w:rsid w:val="00AD4205"/>
    <w:rsid w:val="00AD4359"/>
    <w:rsid w:val="00AD43F8"/>
    <w:rsid w:val="00AD485D"/>
    <w:rsid w:val="00AD5253"/>
    <w:rsid w:val="00AD6297"/>
    <w:rsid w:val="00AD702D"/>
    <w:rsid w:val="00AE0640"/>
    <w:rsid w:val="00AE0C94"/>
    <w:rsid w:val="00AE23AC"/>
    <w:rsid w:val="00AE3439"/>
    <w:rsid w:val="00AE3A72"/>
    <w:rsid w:val="00AE3D50"/>
    <w:rsid w:val="00AE3D9E"/>
    <w:rsid w:val="00AE495E"/>
    <w:rsid w:val="00AE4C2E"/>
    <w:rsid w:val="00AE547F"/>
    <w:rsid w:val="00AE5C2A"/>
    <w:rsid w:val="00AE691A"/>
    <w:rsid w:val="00AE72B3"/>
    <w:rsid w:val="00AE7729"/>
    <w:rsid w:val="00AF0330"/>
    <w:rsid w:val="00AF0776"/>
    <w:rsid w:val="00AF082B"/>
    <w:rsid w:val="00AF0F0B"/>
    <w:rsid w:val="00AF1130"/>
    <w:rsid w:val="00AF151E"/>
    <w:rsid w:val="00AF1584"/>
    <w:rsid w:val="00AF183B"/>
    <w:rsid w:val="00AF1CE3"/>
    <w:rsid w:val="00AF1CE8"/>
    <w:rsid w:val="00AF2649"/>
    <w:rsid w:val="00AF29D9"/>
    <w:rsid w:val="00AF2AFD"/>
    <w:rsid w:val="00AF45D0"/>
    <w:rsid w:val="00AF52CD"/>
    <w:rsid w:val="00AF5436"/>
    <w:rsid w:val="00AF6BE9"/>
    <w:rsid w:val="00AF6C64"/>
    <w:rsid w:val="00AF6EA8"/>
    <w:rsid w:val="00AF6F18"/>
    <w:rsid w:val="00AF701E"/>
    <w:rsid w:val="00AF725B"/>
    <w:rsid w:val="00AF760D"/>
    <w:rsid w:val="00AF7B7D"/>
    <w:rsid w:val="00AF7E13"/>
    <w:rsid w:val="00AF7E96"/>
    <w:rsid w:val="00B0061B"/>
    <w:rsid w:val="00B00BB9"/>
    <w:rsid w:val="00B00E83"/>
    <w:rsid w:val="00B01024"/>
    <w:rsid w:val="00B0113D"/>
    <w:rsid w:val="00B0141F"/>
    <w:rsid w:val="00B01B2E"/>
    <w:rsid w:val="00B0262A"/>
    <w:rsid w:val="00B02911"/>
    <w:rsid w:val="00B02979"/>
    <w:rsid w:val="00B03923"/>
    <w:rsid w:val="00B04D75"/>
    <w:rsid w:val="00B0548A"/>
    <w:rsid w:val="00B05CF2"/>
    <w:rsid w:val="00B06327"/>
    <w:rsid w:val="00B06875"/>
    <w:rsid w:val="00B06C9D"/>
    <w:rsid w:val="00B07325"/>
    <w:rsid w:val="00B074C9"/>
    <w:rsid w:val="00B104AE"/>
    <w:rsid w:val="00B11A67"/>
    <w:rsid w:val="00B11E39"/>
    <w:rsid w:val="00B1216F"/>
    <w:rsid w:val="00B124BC"/>
    <w:rsid w:val="00B12CB9"/>
    <w:rsid w:val="00B1327B"/>
    <w:rsid w:val="00B143D4"/>
    <w:rsid w:val="00B1462C"/>
    <w:rsid w:val="00B15768"/>
    <w:rsid w:val="00B15784"/>
    <w:rsid w:val="00B15848"/>
    <w:rsid w:val="00B1587E"/>
    <w:rsid w:val="00B16134"/>
    <w:rsid w:val="00B16533"/>
    <w:rsid w:val="00B1694F"/>
    <w:rsid w:val="00B16C66"/>
    <w:rsid w:val="00B16E6C"/>
    <w:rsid w:val="00B170FF"/>
    <w:rsid w:val="00B178E7"/>
    <w:rsid w:val="00B179B2"/>
    <w:rsid w:val="00B17C6B"/>
    <w:rsid w:val="00B21BC5"/>
    <w:rsid w:val="00B21CF6"/>
    <w:rsid w:val="00B21E39"/>
    <w:rsid w:val="00B22213"/>
    <w:rsid w:val="00B22CFC"/>
    <w:rsid w:val="00B24B71"/>
    <w:rsid w:val="00B257C0"/>
    <w:rsid w:val="00B25E87"/>
    <w:rsid w:val="00B269B7"/>
    <w:rsid w:val="00B27688"/>
    <w:rsid w:val="00B301E4"/>
    <w:rsid w:val="00B306D9"/>
    <w:rsid w:val="00B30C70"/>
    <w:rsid w:val="00B31264"/>
    <w:rsid w:val="00B31A59"/>
    <w:rsid w:val="00B32169"/>
    <w:rsid w:val="00B33050"/>
    <w:rsid w:val="00B333E7"/>
    <w:rsid w:val="00B339B2"/>
    <w:rsid w:val="00B34E13"/>
    <w:rsid w:val="00B34E3A"/>
    <w:rsid w:val="00B34EFC"/>
    <w:rsid w:val="00B35B30"/>
    <w:rsid w:val="00B35EED"/>
    <w:rsid w:val="00B366BF"/>
    <w:rsid w:val="00B36C2E"/>
    <w:rsid w:val="00B36E44"/>
    <w:rsid w:val="00B375D4"/>
    <w:rsid w:val="00B37765"/>
    <w:rsid w:val="00B40488"/>
    <w:rsid w:val="00B40555"/>
    <w:rsid w:val="00B41375"/>
    <w:rsid w:val="00B41A61"/>
    <w:rsid w:val="00B41C89"/>
    <w:rsid w:val="00B4219D"/>
    <w:rsid w:val="00B42543"/>
    <w:rsid w:val="00B42925"/>
    <w:rsid w:val="00B42E4E"/>
    <w:rsid w:val="00B42F81"/>
    <w:rsid w:val="00B43364"/>
    <w:rsid w:val="00B439BB"/>
    <w:rsid w:val="00B44019"/>
    <w:rsid w:val="00B449AA"/>
    <w:rsid w:val="00B44A8F"/>
    <w:rsid w:val="00B46D0C"/>
    <w:rsid w:val="00B47304"/>
    <w:rsid w:val="00B50006"/>
    <w:rsid w:val="00B50650"/>
    <w:rsid w:val="00B51275"/>
    <w:rsid w:val="00B5199F"/>
    <w:rsid w:val="00B52FC2"/>
    <w:rsid w:val="00B5332F"/>
    <w:rsid w:val="00B5387C"/>
    <w:rsid w:val="00B53C8B"/>
    <w:rsid w:val="00B53E99"/>
    <w:rsid w:val="00B53ECA"/>
    <w:rsid w:val="00B53F9E"/>
    <w:rsid w:val="00B5465E"/>
    <w:rsid w:val="00B548B4"/>
    <w:rsid w:val="00B54912"/>
    <w:rsid w:val="00B559CA"/>
    <w:rsid w:val="00B56A26"/>
    <w:rsid w:val="00B56D90"/>
    <w:rsid w:val="00B57CED"/>
    <w:rsid w:val="00B6027E"/>
    <w:rsid w:val="00B6074E"/>
    <w:rsid w:val="00B60E86"/>
    <w:rsid w:val="00B6134A"/>
    <w:rsid w:val="00B61E76"/>
    <w:rsid w:val="00B62148"/>
    <w:rsid w:val="00B6230F"/>
    <w:rsid w:val="00B627A0"/>
    <w:rsid w:val="00B62A1A"/>
    <w:rsid w:val="00B62A44"/>
    <w:rsid w:val="00B62EF8"/>
    <w:rsid w:val="00B63350"/>
    <w:rsid w:val="00B63745"/>
    <w:rsid w:val="00B64896"/>
    <w:rsid w:val="00B648EA"/>
    <w:rsid w:val="00B658EF"/>
    <w:rsid w:val="00B66946"/>
    <w:rsid w:val="00B66B10"/>
    <w:rsid w:val="00B66DD6"/>
    <w:rsid w:val="00B67D08"/>
    <w:rsid w:val="00B708E2"/>
    <w:rsid w:val="00B71673"/>
    <w:rsid w:val="00B71906"/>
    <w:rsid w:val="00B71CC3"/>
    <w:rsid w:val="00B72163"/>
    <w:rsid w:val="00B72C64"/>
    <w:rsid w:val="00B7360B"/>
    <w:rsid w:val="00B73B7F"/>
    <w:rsid w:val="00B741F1"/>
    <w:rsid w:val="00B74844"/>
    <w:rsid w:val="00B7488E"/>
    <w:rsid w:val="00B75303"/>
    <w:rsid w:val="00B75F3F"/>
    <w:rsid w:val="00B7607B"/>
    <w:rsid w:val="00B760B3"/>
    <w:rsid w:val="00B76A1D"/>
    <w:rsid w:val="00B809E6"/>
    <w:rsid w:val="00B814A7"/>
    <w:rsid w:val="00B816A9"/>
    <w:rsid w:val="00B81817"/>
    <w:rsid w:val="00B81976"/>
    <w:rsid w:val="00B81F96"/>
    <w:rsid w:val="00B82462"/>
    <w:rsid w:val="00B827A6"/>
    <w:rsid w:val="00B82CE0"/>
    <w:rsid w:val="00B835F8"/>
    <w:rsid w:val="00B8368E"/>
    <w:rsid w:val="00B83BAC"/>
    <w:rsid w:val="00B83E43"/>
    <w:rsid w:val="00B83EA0"/>
    <w:rsid w:val="00B83F16"/>
    <w:rsid w:val="00B8458E"/>
    <w:rsid w:val="00B84CB3"/>
    <w:rsid w:val="00B852BC"/>
    <w:rsid w:val="00B85926"/>
    <w:rsid w:val="00B85D87"/>
    <w:rsid w:val="00B86A2A"/>
    <w:rsid w:val="00B86A2E"/>
    <w:rsid w:val="00B86C68"/>
    <w:rsid w:val="00B8793A"/>
    <w:rsid w:val="00B87B98"/>
    <w:rsid w:val="00B903E4"/>
    <w:rsid w:val="00B90483"/>
    <w:rsid w:val="00B92E77"/>
    <w:rsid w:val="00B93350"/>
    <w:rsid w:val="00B93C24"/>
    <w:rsid w:val="00B9402E"/>
    <w:rsid w:val="00B94E45"/>
    <w:rsid w:val="00B94FD4"/>
    <w:rsid w:val="00B955C9"/>
    <w:rsid w:val="00B957CB"/>
    <w:rsid w:val="00B95D9C"/>
    <w:rsid w:val="00B97AE4"/>
    <w:rsid w:val="00BA0D54"/>
    <w:rsid w:val="00BA0DBE"/>
    <w:rsid w:val="00BA12AE"/>
    <w:rsid w:val="00BA1D3C"/>
    <w:rsid w:val="00BA1D86"/>
    <w:rsid w:val="00BA2107"/>
    <w:rsid w:val="00BA234B"/>
    <w:rsid w:val="00BA3743"/>
    <w:rsid w:val="00BA3CB4"/>
    <w:rsid w:val="00BA3F47"/>
    <w:rsid w:val="00BA40E9"/>
    <w:rsid w:val="00BA5BF1"/>
    <w:rsid w:val="00BA647E"/>
    <w:rsid w:val="00BA6570"/>
    <w:rsid w:val="00BA6B0F"/>
    <w:rsid w:val="00BA6BB5"/>
    <w:rsid w:val="00BA7093"/>
    <w:rsid w:val="00BA73E5"/>
    <w:rsid w:val="00BA73EB"/>
    <w:rsid w:val="00BA7620"/>
    <w:rsid w:val="00BA780D"/>
    <w:rsid w:val="00BA7C98"/>
    <w:rsid w:val="00BB0AAF"/>
    <w:rsid w:val="00BB0EB2"/>
    <w:rsid w:val="00BB10F6"/>
    <w:rsid w:val="00BB1BCE"/>
    <w:rsid w:val="00BB21A9"/>
    <w:rsid w:val="00BB23C0"/>
    <w:rsid w:val="00BB256E"/>
    <w:rsid w:val="00BB3357"/>
    <w:rsid w:val="00BB35F9"/>
    <w:rsid w:val="00BB3B9A"/>
    <w:rsid w:val="00BB3E38"/>
    <w:rsid w:val="00BB438C"/>
    <w:rsid w:val="00BB478C"/>
    <w:rsid w:val="00BB4804"/>
    <w:rsid w:val="00BB49E1"/>
    <w:rsid w:val="00BB52B2"/>
    <w:rsid w:val="00BB5464"/>
    <w:rsid w:val="00BB6589"/>
    <w:rsid w:val="00BB6A85"/>
    <w:rsid w:val="00BB6D99"/>
    <w:rsid w:val="00BB6E9A"/>
    <w:rsid w:val="00BB76EA"/>
    <w:rsid w:val="00BB7CF1"/>
    <w:rsid w:val="00BB7F7B"/>
    <w:rsid w:val="00BC0506"/>
    <w:rsid w:val="00BC057C"/>
    <w:rsid w:val="00BC1276"/>
    <w:rsid w:val="00BC13E5"/>
    <w:rsid w:val="00BC16C2"/>
    <w:rsid w:val="00BC1AE9"/>
    <w:rsid w:val="00BC2DD2"/>
    <w:rsid w:val="00BC2DEE"/>
    <w:rsid w:val="00BC3854"/>
    <w:rsid w:val="00BC3B63"/>
    <w:rsid w:val="00BC3C7C"/>
    <w:rsid w:val="00BC4EE3"/>
    <w:rsid w:val="00BC5FC5"/>
    <w:rsid w:val="00BC64AB"/>
    <w:rsid w:val="00BC70C4"/>
    <w:rsid w:val="00BC71A6"/>
    <w:rsid w:val="00BC784F"/>
    <w:rsid w:val="00BC796C"/>
    <w:rsid w:val="00BC7B3A"/>
    <w:rsid w:val="00BD108F"/>
    <w:rsid w:val="00BD146D"/>
    <w:rsid w:val="00BD2719"/>
    <w:rsid w:val="00BD2762"/>
    <w:rsid w:val="00BD2A27"/>
    <w:rsid w:val="00BD34AB"/>
    <w:rsid w:val="00BD3E31"/>
    <w:rsid w:val="00BD41DC"/>
    <w:rsid w:val="00BD449E"/>
    <w:rsid w:val="00BD5087"/>
    <w:rsid w:val="00BD60A2"/>
    <w:rsid w:val="00BD6B4E"/>
    <w:rsid w:val="00BD6EB1"/>
    <w:rsid w:val="00BD7D5D"/>
    <w:rsid w:val="00BD7ECA"/>
    <w:rsid w:val="00BE06B7"/>
    <w:rsid w:val="00BE0CBD"/>
    <w:rsid w:val="00BE128F"/>
    <w:rsid w:val="00BE1558"/>
    <w:rsid w:val="00BE1B33"/>
    <w:rsid w:val="00BE1DA7"/>
    <w:rsid w:val="00BE2444"/>
    <w:rsid w:val="00BE2614"/>
    <w:rsid w:val="00BE26F0"/>
    <w:rsid w:val="00BE2E19"/>
    <w:rsid w:val="00BE2F07"/>
    <w:rsid w:val="00BE2FC2"/>
    <w:rsid w:val="00BE331C"/>
    <w:rsid w:val="00BE33CF"/>
    <w:rsid w:val="00BE38CB"/>
    <w:rsid w:val="00BE3A60"/>
    <w:rsid w:val="00BE4B20"/>
    <w:rsid w:val="00BE4E81"/>
    <w:rsid w:val="00BE5264"/>
    <w:rsid w:val="00BE55AF"/>
    <w:rsid w:val="00BE67FF"/>
    <w:rsid w:val="00BE7376"/>
    <w:rsid w:val="00BE7637"/>
    <w:rsid w:val="00BE7FB8"/>
    <w:rsid w:val="00BF038F"/>
    <w:rsid w:val="00BF061D"/>
    <w:rsid w:val="00BF14DB"/>
    <w:rsid w:val="00BF16AC"/>
    <w:rsid w:val="00BF1CF3"/>
    <w:rsid w:val="00BF1D07"/>
    <w:rsid w:val="00BF2267"/>
    <w:rsid w:val="00BF365B"/>
    <w:rsid w:val="00BF3FDA"/>
    <w:rsid w:val="00BF5991"/>
    <w:rsid w:val="00BF5D9A"/>
    <w:rsid w:val="00BF6037"/>
    <w:rsid w:val="00BF6518"/>
    <w:rsid w:val="00BF65F8"/>
    <w:rsid w:val="00BF66F6"/>
    <w:rsid w:val="00BF6CC0"/>
    <w:rsid w:val="00BF7647"/>
    <w:rsid w:val="00BF77E5"/>
    <w:rsid w:val="00BF7ACC"/>
    <w:rsid w:val="00C006D2"/>
    <w:rsid w:val="00C0095C"/>
    <w:rsid w:val="00C00996"/>
    <w:rsid w:val="00C00BC2"/>
    <w:rsid w:val="00C00D42"/>
    <w:rsid w:val="00C0125B"/>
    <w:rsid w:val="00C0175D"/>
    <w:rsid w:val="00C01772"/>
    <w:rsid w:val="00C01BB8"/>
    <w:rsid w:val="00C025AE"/>
    <w:rsid w:val="00C0359C"/>
    <w:rsid w:val="00C03D31"/>
    <w:rsid w:val="00C0431F"/>
    <w:rsid w:val="00C045CC"/>
    <w:rsid w:val="00C05125"/>
    <w:rsid w:val="00C0563D"/>
    <w:rsid w:val="00C05889"/>
    <w:rsid w:val="00C06B2A"/>
    <w:rsid w:val="00C06DFA"/>
    <w:rsid w:val="00C073F5"/>
    <w:rsid w:val="00C10ACA"/>
    <w:rsid w:val="00C10CFD"/>
    <w:rsid w:val="00C113DA"/>
    <w:rsid w:val="00C11C54"/>
    <w:rsid w:val="00C12F72"/>
    <w:rsid w:val="00C13010"/>
    <w:rsid w:val="00C1454E"/>
    <w:rsid w:val="00C156B7"/>
    <w:rsid w:val="00C15E8C"/>
    <w:rsid w:val="00C15F59"/>
    <w:rsid w:val="00C16847"/>
    <w:rsid w:val="00C16EF2"/>
    <w:rsid w:val="00C171B6"/>
    <w:rsid w:val="00C17512"/>
    <w:rsid w:val="00C20EA9"/>
    <w:rsid w:val="00C20EED"/>
    <w:rsid w:val="00C21002"/>
    <w:rsid w:val="00C210DE"/>
    <w:rsid w:val="00C211C0"/>
    <w:rsid w:val="00C21566"/>
    <w:rsid w:val="00C215FD"/>
    <w:rsid w:val="00C21F06"/>
    <w:rsid w:val="00C22548"/>
    <w:rsid w:val="00C226A9"/>
    <w:rsid w:val="00C230CB"/>
    <w:rsid w:val="00C2471D"/>
    <w:rsid w:val="00C253E5"/>
    <w:rsid w:val="00C2610B"/>
    <w:rsid w:val="00C26312"/>
    <w:rsid w:val="00C264E8"/>
    <w:rsid w:val="00C2731A"/>
    <w:rsid w:val="00C27637"/>
    <w:rsid w:val="00C2796E"/>
    <w:rsid w:val="00C27A45"/>
    <w:rsid w:val="00C27D97"/>
    <w:rsid w:val="00C3006C"/>
    <w:rsid w:val="00C305AB"/>
    <w:rsid w:val="00C3162E"/>
    <w:rsid w:val="00C31D61"/>
    <w:rsid w:val="00C326B1"/>
    <w:rsid w:val="00C32B5E"/>
    <w:rsid w:val="00C32DFA"/>
    <w:rsid w:val="00C32EC0"/>
    <w:rsid w:val="00C3313D"/>
    <w:rsid w:val="00C33286"/>
    <w:rsid w:val="00C3359C"/>
    <w:rsid w:val="00C337CB"/>
    <w:rsid w:val="00C33909"/>
    <w:rsid w:val="00C339BC"/>
    <w:rsid w:val="00C34261"/>
    <w:rsid w:val="00C352A9"/>
    <w:rsid w:val="00C35733"/>
    <w:rsid w:val="00C357AF"/>
    <w:rsid w:val="00C35AA8"/>
    <w:rsid w:val="00C35BAC"/>
    <w:rsid w:val="00C36026"/>
    <w:rsid w:val="00C36FA3"/>
    <w:rsid w:val="00C37073"/>
    <w:rsid w:val="00C3725A"/>
    <w:rsid w:val="00C40060"/>
    <w:rsid w:val="00C4046E"/>
    <w:rsid w:val="00C40A02"/>
    <w:rsid w:val="00C40C68"/>
    <w:rsid w:val="00C40D02"/>
    <w:rsid w:val="00C417AC"/>
    <w:rsid w:val="00C417C2"/>
    <w:rsid w:val="00C41AC1"/>
    <w:rsid w:val="00C41B33"/>
    <w:rsid w:val="00C42485"/>
    <w:rsid w:val="00C424F0"/>
    <w:rsid w:val="00C42C6F"/>
    <w:rsid w:val="00C42EB7"/>
    <w:rsid w:val="00C42F79"/>
    <w:rsid w:val="00C43386"/>
    <w:rsid w:val="00C43AAC"/>
    <w:rsid w:val="00C44424"/>
    <w:rsid w:val="00C44A3E"/>
    <w:rsid w:val="00C4635B"/>
    <w:rsid w:val="00C466EA"/>
    <w:rsid w:val="00C46C05"/>
    <w:rsid w:val="00C47A61"/>
    <w:rsid w:val="00C47B15"/>
    <w:rsid w:val="00C47DE0"/>
    <w:rsid w:val="00C5032A"/>
    <w:rsid w:val="00C50E8A"/>
    <w:rsid w:val="00C51213"/>
    <w:rsid w:val="00C51E25"/>
    <w:rsid w:val="00C5279E"/>
    <w:rsid w:val="00C52B51"/>
    <w:rsid w:val="00C52FB4"/>
    <w:rsid w:val="00C54784"/>
    <w:rsid w:val="00C5478A"/>
    <w:rsid w:val="00C54934"/>
    <w:rsid w:val="00C54DE9"/>
    <w:rsid w:val="00C550A8"/>
    <w:rsid w:val="00C551F9"/>
    <w:rsid w:val="00C56396"/>
    <w:rsid w:val="00C56769"/>
    <w:rsid w:val="00C5773B"/>
    <w:rsid w:val="00C606C7"/>
    <w:rsid w:val="00C6089D"/>
    <w:rsid w:val="00C609AA"/>
    <w:rsid w:val="00C61187"/>
    <w:rsid w:val="00C61B5C"/>
    <w:rsid w:val="00C6264D"/>
    <w:rsid w:val="00C6283F"/>
    <w:rsid w:val="00C63010"/>
    <w:rsid w:val="00C63329"/>
    <w:rsid w:val="00C633D2"/>
    <w:rsid w:val="00C63D0A"/>
    <w:rsid w:val="00C63F38"/>
    <w:rsid w:val="00C64B99"/>
    <w:rsid w:val="00C6525A"/>
    <w:rsid w:val="00C65276"/>
    <w:rsid w:val="00C652E3"/>
    <w:rsid w:val="00C656DD"/>
    <w:rsid w:val="00C65771"/>
    <w:rsid w:val="00C65979"/>
    <w:rsid w:val="00C6597C"/>
    <w:rsid w:val="00C65E9E"/>
    <w:rsid w:val="00C6729C"/>
    <w:rsid w:val="00C67541"/>
    <w:rsid w:val="00C67687"/>
    <w:rsid w:val="00C6796C"/>
    <w:rsid w:val="00C70910"/>
    <w:rsid w:val="00C712A9"/>
    <w:rsid w:val="00C71473"/>
    <w:rsid w:val="00C718A1"/>
    <w:rsid w:val="00C718FB"/>
    <w:rsid w:val="00C71FA6"/>
    <w:rsid w:val="00C72B80"/>
    <w:rsid w:val="00C72D19"/>
    <w:rsid w:val="00C73B8B"/>
    <w:rsid w:val="00C73D0A"/>
    <w:rsid w:val="00C73E78"/>
    <w:rsid w:val="00C740B9"/>
    <w:rsid w:val="00C74C81"/>
    <w:rsid w:val="00C74D57"/>
    <w:rsid w:val="00C74E02"/>
    <w:rsid w:val="00C75888"/>
    <w:rsid w:val="00C76014"/>
    <w:rsid w:val="00C76160"/>
    <w:rsid w:val="00C76AA5"/>
    <w:rsid w:val="00C77307"/>
    <w:rsid w:val="00C77868"/>
    <w:rsid w:val="00C803EF"/>
    <w:rsid w:val="00C807BD"/>
    <w:rsid w:val="00C80B7A"/>
    <w:rsid w:val="00C8143A"/>
    <w:rsid w:val="00C816B9"/>
    <w:rsid w:val="00C8254E"/>
    <w:rsid w:val="00C82A9F"/>
    <w:rsid w:val="00C82C63"/>
    <w:rsid w:val="00C82D78"/>
    <w:rsid w:val="00C83714"/>
    <w:rsid w:val="00C83892"/>
    <w:rsid w:val="00C83C77"/>
    <w:rsid w:val="00C84330"/>
    <w:rsid w:val="00C846B5"/>
    <w:rsid w:val="00C84967"/>
    <w:rsid w:val="00C84D14"/>
    <w:rsid w:val="00C84DA4"/>
    <w:rsid w:val="00C8507A"/>
    <w:rsid w:val="00C85FCB"/>
    <w:rsid w:val="00C86F80"/>
    <w:rsid w:val="00C9017A"/>
    <w:rsid w:val="00C90272"/>
    <w:rsid w:val="00C90822"/>
    <w:rsid w:val="00C91086"/>
    <w:rsid w:val="00C91284"/>
    <w:rsid w:val="00C9135A"/>
    <w:rsid w:val="00C918BC"/>
    <w:rsid w:val="00C92EA2"/>
    <w:rsid w:val="00C9388B"/>
    <w:rsid w:val="00C93F27"/>
    <w:rsid w:val="00C93FBD"/>
    <w:rsid w:val="00C94196"/>
    <w:rsid w:val="00C945B2"/>
    <w:rsid w:val="00C9461F"/>
    <w:rsid w:val="00C948E1"/>
    <w:rsid w:val="00C94D5A"/>
    <w:rsid w:val="00C95127"/>
    <w:rsid w:val="00C952B4"/>
    <w:rsid w:val="00C95E21"/>
    <w:rsid w:val="00C96F22"/>
    <w:rsid w:val="00C971DE"/>
    <w:rsid w:val="00C9758E"/>
    <w:rsid w:val="00C9778F"/>
    <w:rsid w:val="00CA0780"/>
    <w:rsid w:val="00CA087E"/>
    <w:rsid w:val="00CA0B90"/>
    <w:rsid w:val="00CA1A99"/>
    <w:rsid w:val="00CA27A3"/>
    <w:rsid w:val="00CA3512"/>
    <w:rsid w:val="00CA4873"/>
    <w:rsid w:val="00CA49BF"/>
    <w:rsid w:val="00CA4BBF"/>
    <w:rsid w:val="00CA56F2"/>
    <w:rsid w:val="00CA57F7"/>
    <w:rsid w:val="00CA591D"/>
    <w:rsid w:val="00CA596F"/>
    <w:rsid w:val="00CA5AA3"/>
    <w:rsid w:val="00CA5F1F"/>
    <w:rsid w:val="00CA706C"/>
    <w:rsid w:val="00CA7342"/>
    <w:rsid w:val="00CA7598"/>
    <w:rsid w:val="00CA78C4"/>
    <w:rsid w:val="00CB1693"/>
    <w:rsid w:val="00CB18AA"/>
    <w:rsid w:val="00CB2117"/>
    <w:rsid w:val="00CB283B"/>
    <w:rsid w:val="00CB2B55"/>
    <w:rsid w:val="00CB2E79"/>
    <w:rsid w:val="00CB2E9E"/>
    <w:rsid w:val="00CB32B3"/>
    <w:rsid w:val="00CB3D86"/>
    <w:rsid w:val="00CB440E"/>
    <w:rsid w:val="00CB46CD"/>
    <w:rsid w:val="00CB52FF"/>
    <w:rsid w:val="00CB5582"/>
    <w:rsid w:val="00CB62DC"/>
    <w:rsid w:val="00CB66F5"/>
    <w:rsid w:val="00CC0203"/>
    <w:rsid w:val="00CC0710"/>
    <w:rsid w:val="00CC0D1F"/>
    <w:rsid w:val="00CC1092"/>
    <w:rsid w:val="00CC13C0"/>
    <w:rsid w:val="00CC21C6"/>
    <w:rsid w:val="00CC22EE"/>
    <w:rsid w:val="00CC29C5"/>
    <w:rsid w:val="00CC2DC3"/>
    <w:rsid w:val="00CC35FF"/>
    <w:rsid w:val="00CC3C61"/>
    <w:rsid w:val="00CC45E6"/>
    <w:rsid w:val="00CC49D0"/>
    <w:rsid w:val="00CC4E99"/>
    <w:rsid w:val="00CC56DD"/>
    <w:rsid w:val="00CC755F"/>
    <w:rsid w:val="00CD0E94"/>
    <w:rsid w:val="00CD0F0F"/>
    <w:rsid w:val="00CD1C04"/>
    <w:rsid w:val="00CD1EAE"/>
    <w:rsid w:val="00CD26AF"/>
    <w:rsid w:val="00CD2B6E"/>
    <w:rsid w:val="00CD2B84"/>
    <w:rsid w:val="00CD3E34"/>
    <w:rsid w:val="00CD449F"/>
    <w:rsid w:val="00CD45D8"/>
    <w:rsid w:val="00CD514D"/>
    <w:rsid w:val="00CD574B"/>
    <w:rsid w:val="00CD6604"/>
    <w:rsid w:val="00CD6ABB"/>
    <w:rsid w:val="00CD6B4F"/>
    <w:rsid w:val="00CD6E24"/>
    <w:rsid w:val="00CD77C3"/>
    <w:rsid w:val="00CD78CC"/>
    <w:rsid w:val="00CD7AE0"/>
    <w:rsid w:val="00CE0AB0"/>
    <w:rsid w:val="00CE1D4B"/>
    <w:rsid w:val="00CE1D82"/>
    <w:rsid w:val="00CE20D6"/>
    <w:rsid w:val="00CE2607"/>
    <w:rsid w:val="00CE29AC"/>
    <w:rsid w:val="00CE2D22"/>
    <w:rsid w:val="00CE2E0F"/>
    <w:rsid w:val="00CE407E"/>
    <w:rsid w:val="00CE437F"/>
    <w:rsid w:val="00CE4407"/>
    <w:rsid w:val="00CE46F8"/>
    <w:rsid w:val="00CE6598"/>
    <w:rsid w:val="00CE6DF7"/>
    <w:rsid w:val="00CE6E2F"/>
    <w:rsid w:val="00CE6ECF"/>
    <w:rsid w:val="00CE72B8"/>
    <w:rsid w:val="00CE7383"/>
    <w:rsid w:val="00CE77D5"/>
    <w:rsid w:val="00CF045A"/>
    <w:rsid w:val="00CF0B94"/>
    <w:rsid w:val="00CF0BA5"/>
    <w:rsid w:val="00CF176B"/>
    <w:rsid w:val="00CF17A8"/>
    <w:rsid w:val="00CF206D"/>
    <w:rsid w:val="00CF22E5"/>
    <w:rsid w:val="00CF257C"/>
    <w:rsid w:val="00CF27D8"/>
    <w:rsid w:val="00CF2EC3"/>
    <w:rsid w:val="00CF2F3A"/>
    <w:rsid w:val="00CF34B4"/>
    <w:rsid w:val="00CF3B6D"/>
    <w:rsid w:val="00CF3C9C"/>
    <w:rsid w:val="00CF3EAB"/>
    <w:rsid w:val="00CF4154"/>
    <w:rsid w:val="00CF5716"/>
    <w:rsid w:val="00CF5824"/>
    <w:rsid w:val="00CF592D"/>
    <w:rsid w:val="00CF5DF8"/>
    <w:rsid w:val="00CF5E69"/>
    <w:rsid w:val="00CF6076"/>
    <w:rsid w:val="00CF6C04"/>
    <w:rsid w:val="00CF7955"/>
    <w:rsid w:val="00CF7A79"/>
    <w:rsid w:val="00D00032"/>
    <w:rsid w:val="00D0022B"/>
    <w:rsid w:val="00D002ED"/>
    <w:rsid w:val="00D01B4D"/>
    <w:rsid w:val="00D01D56"/>
    <w:rsid w:val="00D035CA"/>
    <w:rsid w:val="00D03C7C"/>
    <w:rsid w:val="00D03D38"/>
    <w:rsid w:val="00D03F40"/>
    <w:rsid w:val="00D03F41"/>
    <w:rsid w:val="00D05EBE"/>
    <w:rsid w:val="00D05FDA"/>
    <w:rsid w:val="00D064DC"/>
    <w:rsid w:val="00D067DE"/>
    <w:rsid w:val="00D079B1"/>
    <w:rsid w:val="00D101BA"/>
    <w:rsid w:val="00D103F3"/>
    <w:rsid w:val="00D108E6"/>
    <w:rsid w:val="00D109C2"/>
    <w:rsid w:val="00D11C56"/>
    <w:rsid w:val="00D1219E"/>
    <w:rsid w:val="00D12471"/>
    <w:rsid w:val="00D126DF"/>
    <w:rsid w:val="00D12B88"/>
    <w:rsid w:val="00D12E8A"/>
    <w:rsid w:val="00D13E30"/>
    <w:rsid w:val="00D1425A"/>
    <w:rsid w:val="00D15E42"/>
    <w:rsid w:val="00D15E4A"/>
    <w:rsid w:val="00D164D5"/>
    <w:rsid w:val="00D17454"/>
    <w:rsid w:val="00D178BC"/>
    <w:rsid w:val="00D17CAA"/>
    <w:rsid w:val="00D20225"/>
    <w:rsid w:val="00D205E2"/>
    <w:rsid w:val="00D212C1"/>
    <w:rsid w:val="00D21599"/>
    <w:rsid w:val="00D215D8"/>
    <w:rsid w:val="00D219D9"/>
    <w:rsid w:val="00D21A6D"/>
    <w:rsid w:val="00D21AC1"/>
    <w:rsid w:val="00D220C8"/>
    <w:rsid w:val="00D22542"/>
    <w:rsid w:val="00D22A52"/>
    <w:rsid w:val="00D22E0D"/>
    <w:rsid w:val="00D235D7"/>
    <w:rsid w:val="00D23C43"/>
    <w:rsid w:val="00D240C6"/>
    <w:rsid w:val="00D2558A"/>
    <w:rsid w:val="00D2648F"/>
    <w:rsid w:val="00D2679E"/>
    <w:rsid w:val="00D26A13"/>
    <w:rsid w:val="00D26A57"/>
    <w:rsid w:val="00D27569"/>
    <w:rsid w:val="00D30338"/>
    <w:rsid w:val="00D3063F"/>
    <w:rsid w:val="00D30768"/>
    <w:rsid w:val="00D30C36"/>
    <w:rsid w:val="00D31518"/>
    <w:rsid w:val="00D31DC0"/>
    <w:rsid w:val="00D31DCA"/>
    <w:rsid w:val="00D3217E"/>
    <w:rsid w:val="00D32964"/>
    <w:rsid w:val="00D32C9E"/>
    <w:rsid w:val="00D32D1B"/>
    <w:rsid w:val="00D32D51"/>
    <w:rsid w:val="00D33319"/>
    <w:rsid w:val="00D34B4B"/>
    <w:rsid w:val="00D34D6D"/>
    <w:rsid w:val="00D3567B"/>
    <w:rsid w:val="00D3597C"/>
    <w:rsid w:val="00D36204"/>
    <w:rsid w:val="00D36B3D"/>
    <w:rsid w:val="00D36D89"/>
    <w:rsid w:val="00D36EFF"/>
    <w:rsid w:val="00D37596"/>
    <w:rsid w:val="00D378A8"/>
    <w:rsid w:val="00D37A2B"/>
    <w:rsid w:val="00D37DEE"/>
    <w:rsid w:val="00D37E23"/>
    <w:rsid w:val="00D37EF9"/>
    <w:rsid w:val="00D403EC"/>
    <w:rsid w:val="00D4158D"/>
    <w:rsid w:val="00D416B7"/>
    <w:rsid w:val="00D41F2F"/>
    <w:rsid w:val="00D42BDB"/>
    <w:rsid w:val="00D42F27"/>
    <w:rsid w:val="00D43B85"/>
    <w:rsid w:val="00D43EF9"/>
    <w:rsid w:val="00D44292"/>
    <w:rsid w:val="00D45562"/>
    <w:rsid w:val="00D456FA"/>
    <w:rsid w:val="00D46408"/>
    <w:rsid w:val="00D46608"/>
    <w:rsid w:val="00D466BB"/>
    <w:rsid w:val="00D46B5D"/>
    <w:rsid w:val="00D46E0B"/>
    <w:rsid w:val="00D470FD"/>
    <w:rsid w:val="00D47925"/>
    <w:rsid w:val="00D479DC"/>
    <w:rsid w:val="00D47FD1"/>
    <w:rsid w:val="00D525B9"/>
    <w:rsid w:val="00D52DC1"/>
    <w:rsid w:val="00D53F1C"/>
    <w:rsid w:val="00D543EC"/>
    <w:rsid w:val="00D54EA6"/>
    <w:rsid w:val="00D553C7"/>
    <w:rsid w:val="00D57177"/>
    <w:rsid w:val="00D574D1"/>
    <w:rsid w:val="00D577CB"/>
    <w:rsid w:val="00D5780B"/>
    <w:rsid w:val="00D60383"/>
    <w:rsid w:val="00D610BA"/>
    <w:rsid w:val="00D620C3"/>
    <w:rsid w:val="00D632E5"/>
    <w:rsid w:val="00D6331C"/>
    <w:rsid w:val="00D643DA"/>
    <w:rsid w:val="00D64A74"/>
    <w:rsid w:val="00D64C9B"/>
    <w:rsid w:val="00D653E9"/>
    <w:rsid w:val="00D6566B"/>
    <w:rsid w:val="00D65FD7"/>
    <w:rsid w:val="00D66492"/>
    <w:rsid w:val="00D664D8"/>
    <w:rsid w:val="00D66920"/>
    <w:rsid w:val="00D66CE6"/>
    <w:rsid w:val="00D67647"/>
    <w:rsid w:val="00D70AC0"/>
    <w:rsid w:val="00D723C3"/>
    <w:rsid w:val="00D729F6"/>
    <w:rsid w:val="00D73D25"/>
    <w:rsid w:val="00D73F60"/>
    <w:rsid w:val="00D7482B"/>
    <w:rsid w:val="00D74DEC"/>
    <w:rsid w:val="00D75032"/>
    <w:rsid w:val="00D75378"/>
    <w:rsid w:val="00D7538B"/>
    <w:rsid w:val="00D75B41"/>
    <w:rsid w:val="00D7618F"/>
    <w:rsid w:val="00D76659"/>
    <w:rsid w:val="00D766F2"/>
    <w:rsid w:val="00D77424"/>
    <w:rsid w:val="00D800A6"/>
    <w:rsid w:val="00D80332"/>
    <w:rsid w:val="00D80E77"/>
    <w:rsid w:val="00D810B7"/>
    <w:rsid w:val="00D81BE6"/>
    <w:rsid w:val="00D81F9F"/>
    <w:rsid w:val="00D82548"/>
    <w:rsid w:val="00D831CC"/>
    <w:rsid w:val="00D847C7"/>
    <w:rsid w:val="00D854D7"/>
    <w:rsid w:val="00D8555D"/>
    <w:rsid w:val="00D85F30"/>
    <w:rsid w:val="00D875AA"/>
    <w:rsid w:val="00D875C0"/>
    <w:rsid w:val="00D87F16"/>
    <w:rsid w:val="00D9011D"/>
    <w:rsid w:val="00D9038A"/>
    <w:rsid w:val="00D9073B"/>
    <w:rsid w:val="00D90D3B"/>
    <w:rsid w:val="00D9137D"/>
    <w:rsid w:val="00D9235B"/>
    <w:rsid w:val="00D9289E"/>
    <w:rsid w:val="00D9333D"/>
    <w:rsid w:val="00D93513"/>
    <w:rsid w:val="00D9397C"/>
    <w:rsid w:val="00D93C91"/>
    <w:rsid w:val="00D9521B"/>
    <w:rsid w:val="00D95A9B"/>
    <w:rsid w:val="00D95EAD"/>
    <w:rsid w:val="00D961FD"/>
    <w:rsid w:val="00D966C8"/>
    <w:rsid w:val="00D967D5"/>
    <w:rsid w:val="00D97034"/>
    <w:rsid w:val="00D9737C"/>
    <w:rsid w:val="00D975AE"/>
    <w:rsid w:val="00D97A32"/>
    <w:rsid w:val="00D97FE5"/>
    <w:rsid w:val="00DA01E2"/>
    <w:rsid w:val="00DA053E"/>
    <w:rsid w:val="00DA1122"/>
    <w:rsid w:val="00DA134C"/>
    <w:rsid w:val="00DA18EE"/>
    <w:rsid w:val="00DA1ADB"/>
    <w:rsid w:val="00DA1CF2"/>
    <w:rsid w:val="00DA2358"/>
    <w:rsid w:val="00DA2D24"/>
    <w:rsid w:val="00DA384B"/>
    <w:rsid w:val="00DA3907"/>
    <w:rsid w:val="00DA3914"/>
    <w:rsid w:val="00DA3ABF"/>
    <w:rsid w:val="00DA3E80"/>
    <w:rsid w:val="00DA4105"/>
    <w:rsid w:val="00DA42BE"/>
    <w:rsid w:val="00DA432C"/>
    <w:rsid w:val="00DA459E"/>
    <w:rsid w:val="00DA4CEE"/>
    <w:rsid w:val="00DA522D"/>
    <w:rsid w:val="00DA530B"/>
    <w:rsid w:val="00DA5AB3"/>
    <w:rsid w:val="00DA5C50"/>
    <w:rsid w:val="00DA6728"/>
    <w:rsid w:val="00DA72AD"/>
    <w:rsid w:val="00DA7F06"/>
    <w:rsid w:val="00DB0382"/>
    <w:rsid w:val="00DB0B9F"/>
    <w:rsid w:val="00DB1913"/>
    <w:rsid w:val="00DB2271"/>
    <w:rsid w:val="00DB27ED"/>
    <w:rsid w:val="00DB2E7C"/>
    <w:rsid w:val="00DB382E"/>
    <w:rsid w:val="00DB43A2"/>
    <w:rsid w:val="00DB4FBF"/>
    <w:rsid w:val="00DB53A9"/>
    <w:rsid w:val="00DB576E"/>
    <w:rsid w:val="00DB6583"/>
    <w:rsid w:val="00DB6DA9"/>
    <w:rsid w:val="00DB7A9F"/>
    <w:rsid w:val="00DB7C44"/>
    <w:rsid w:val="00DC0790"/>
    <w:rsid w:val="00DC0E1A"/>
    <w:rsid w:val="00DC0FA5"/>
    <w:rsid w:val="00DC133E"/>
    <w:rsid w:val="00DC21E1"/>
    <w:rsid w:val="00DC261D"/>
    <w:rsid w:val="00DC2AA1"/>
    <w:rsid w:val="00DC3847"/>
    <w:rsid w:val="00DC3BB6"/>
    <w:rsid w:val="00DC4058"/>
    <w:rsid w:val="00DC4FB1"/>
    <w:rsid w:val="00DC509A"/>
    <w:rsid w:val="00DC6205"/>
    <w:rsid w:val="00DC64FC"/>
    <w:rsid w:val="00DC6774"/>
    <w:rsid w:val="00DC6A39"/>
    <w:rsid w:val="00DC6A51"/>
    <w:rsid w:val="00DC75B2"/>
    <w:rsid w:val="00DC75D1"/>
    <w:rsid w:val="00DD106B"/>
    <w:rsid w:val="00DD1622"/>
    <w:rsid w:val="00DD1A00"/>
    <w:rsid w:val="00DD1A75"/>
    <w:rsid w:val="00DD1B31"/>
    <w:rsid w:val="00DD256D"/>
    <w:rsid w:val="00DD25D5"/>
    <w:rsid w:val="00DD3324"/>
    <w:rsid w:val="00DD37C7"/>
    <w:rsid w:val="00DD3D15"/>
    <w:rsid w:val="00DD41B4"/>
    <w:rsid w:val="00DD4791"/>
    <w:rsid w:val="00DD4EFE"/>
    <w:rsid w:val="00DD5046"/>
    <w:rsid w:val="00DD639E"/>
    <w:rsid w:val="00DE0313"/>
    <w:rsid w:val="00DE045E"/>
    <w:rsid w:val="00DE0FAF"/>
    <w:rsid w:val="00DE15EC"/>
    <w:rsid w:val="00DE20B5"/>
    <w:rsid w:val="00DE26CE"/>
    <w:rsid w:val="00DE2A77"/>
    <w:rsid w:val="00DE2DAD"/>
    <w:rsid w:val="00DE2F12"/>
    <w:rsid w:val="00DE3162"/>
    <w:rsid w:val="00DE3A85"/>
    <w:rsid w:val="00DE48E7"/>
    <w:rsid w:val="00DE554B"/>
    <w:rsid w:val="00DE5BE3"/>
    <w:rsid w:val="00DE5F34"/>
    <w:rsid w:val="00DE5F69"/>
    <w:rsid w:val="00DE644A"/>
    <w:rsid w:val="00DE66D7"/>
    <w:rsid w:val="00DE700E"/>
    <w:rsid w:val="00DE70FA"/>
    <w:rsid w:val="00DF0E51"/>
    <w:rsid w:val="00DF1088"/>
    <w:rsid w:val="00DF1140"/>
    <w:rsid w:val="00DF2FEA"/>
    <w:rsid w:val="00DF30AB"/>
    <w:rsid w:val="00DF31BE"/>
    <w:rsid w:val="00DF3429"/>
    <w:rsid w:val="00DF3B80"/>
    <w:rsid w:val="00DF3E1C"/>
    <w:rsid w:val="00DF40BC"/>
    <w:rsid w:val="00DF46C5"/>
    <w:rsid w:val="00DF477F"/>
    <w:rsid w:val="00DF47AB"/>
    <w:rsid w:val="00DF48E3"/>
    <w:rsid w:val="00DF56AD"/>
    <w:rsid w:val="00DF608D"/>
    <w:rsid w:val="00DF68DE"/>
    <w:rsid w:val="00DF7778"/>
    <w:rsid w:val="00DF77A6"/>
    <w:rsid w:val="00DF7802"/>
    <w:rsid w:val="00DF79AD"/>
    <w:rsid w:val="00DF7EA6"/>
    <w:rsid w:val="00DF7ED9"/>
    <w:rsid w:val="00E00097"/>
    <w:rsid w:val="00E000DF"/>
    <w:rsid w:val="00E012D6"/>
    <w:rsid w:val="00E01453"/>
    <w:rsid w:val="00E01875"/>
    <w:rsid w:val="00E019A2"/>
    <w:rsid w:val="00E019AD"/>
    <w:rsid w:val="00E02152"/>
    <w:rsid w:val="00E02440"/>
    <w:rsid w:val="00E04AE5"/>
    <w:rsid w:val="00E05046"/>
    <w:rsid w:val="00E0535F"/>
    <w:rsid w:val="00E05D7E"/>
    <w:rsid w:val="00E06728"/>
    <w:rsid w:val="00E069E7"/>
    <w:rsid w:val="00E07D2D"/>
    <w:rsid w:val="00E10388"/>
    <w:rsid w:val="00E1059D"/>
    <w:rsid w:val="00E11031"/>
    <w:rsid w:val="00E1149E"/>
    <w:rsid w:val="00E114E8"/>
    <w:rsid w:val="00E11609"/>
    <w:rsid w:val="00E11F45"/>
    <w:rsid w:val="00E12493"/>
    <w:rsid w:val="00E12889"/>
    <w:rsid w:val="00E14295"/>
    <w:rsid w:val="00E147E4"/>
    <w:rsid w:val="00E14AE7"/>
    <w:rsid w:val="00E14D98"/>
    <w:rsid w:val="00E15B10"/>
    <w:rsid w:val="00E167F6"/>
    <w:rsid w:val="00E16966"/>
    <w:rsid w:val="00E17D63"/>
    <w:rsid w:val="00E207FE"/>
    <w:rsid w:val="00E20FB2"/>
    <w:rsid w:val="00E214D1"/>
    <w:rsid w:val="00E21DE8"/>
    <w:rsid w:val="00E21E5E"/>
    <w:rsid w:val="00E23EA7"/>
    <w:rsid w:val="00E24106"/>
    <w:rsid w:val="00E2482F"/>
    <w:rsid w:val="00E252D1"/>
    <w:rsid w:val="00E253A9"/>
    <w:rsid w:val="00E2544B"/>
    <w:rsid w:val="00E26066"/>
    <w:rsid w:val="00E26F41"/>
    <w:rsid w:val="00E2731D"/>
    <w:rsid w:val="00E2755F"/>
    <w:rsid w:val="00E30DF4"/>
    <w:rsid w:val="00E31496"/>
    <w:rsid w:val="00E318F9"/>
    <w:rsid w:val="00E32F24"/>
    <w:rsid w:val="00E330AB"/>
    <w:rsid w:val="00E33626"/>
    <w:rsid w:val="00E339EC"/>
    <w:rsid w:val="00E33BD4"/>
    <w:rsid w:val="00E33C0B"/>
    <w:rsid w:val="00E341A2"/>
    <w:rsid w:val="00E34435"/>
    <w:rsid w:val="00E34548"/>
    <w:rsid w:val="00E35BF0"/>
    <w:rsid w:val="00E36AC9"/>
    <w:rsid w:val="00E36B21"/>
    <w:rsid w:val="00E40312"/>
    <w:rsid w:val="00E4111E"/>
    <w:rsid w:val="00E41B0E"/>
    <w:rsid w:val="00E423C2"/>
    <w:rsid w:val="00E4326F"/>
    <w:rsid w:val="00E43A17"/>
    <w:rsid w:val="00E43D34"/>
    <w:rsid w:val="00E44CF7"/>
    <w:rsid w:val="00E44DCC"/>
    <w:rsid w:val="00E45877"/>
    <w:rsid w:val="00E45D19"/>
    <w:rsid w:val="00E45D87"/>
    <w:rsid w:val="00E45DD2"/>
    <w:rsid w:val="00E45FCC"/>
    <w:rsid w:val="00E4611B"/>
    <w:rsid w:val="00E465F2"/>
    <w:rsid w:val="00E46782"/>
    <w:rsid w:val="00E46B75"/>
    <w:rsid w:val="00E47467"/>
    <w:rsid w:val="00E5009C"/>
    <w:rsid w:val="00E50260"/>
    <w:rsid w:val="00E5106D"/>
    <w:rsid w:val="00E510B3"/>
    <w:rsid w:val="00E511AB"/>
    <w:rsid w:val="00E518C1"/>
    <w:rsid w:val="00E51A8B"/>
    <w:rsid w:val="00E51C16"/>
    <w:rsid w:val="00E52926"/>
    <w:rsid w:val="00E537AB"/>
    <w:rsid w:val="00E55D40"/>
    <w:rsid w:val="00E5645C"/>
    <w:rsid w:val="00E5667C"/>
    <w:rsid w:val="00E56745"/>
    <w:rsid w:val="00E574F0"/>
    <w:rsid w:val="00E57B48"/>
    <w:rsid w:val="00E57CC5"/>
    <w:rsid w:val="00E603E5"/>
    <w:rsid w:val="00E60B34"/>
    <w:rsid w:val="00E60E5B"/>
    <w:rsid w:val="00E61731"/>
    <w:rsid w:val="00E618DD"/>
    <w:rsid w:val="00E62612"/>
    <w:rsid w:val="00E62FE0"/>
    <w:rsid w:val="00E6319E"/>
    <w:rsid w:val="00E63563"/>
    <w:rsid w:val="00E6392F"/>
    <w:rsid w:val="00E63CCE"/>
    <w:rsid w:val="00E64A56"/>
    <w:rsid w:val="00E651CA"/>
    <w:rsid w:val="00E65278"/>
    <w:rsid w:val="00E6548B"/>
    <w:rsid w:val="00E65800"/>
    <w:rsid w:val="00E676FA"/>
    <w:rsid w:val="00E67A02"/>
    <w:rsid w:val="00E709AD"/>
    <w:rsid w:val="00E70F0A"/>
    <w:rsid w:val="00E71705"/>
    <w:rsid w:val="00E71CF2"/>
    <w:rsid w:val="00E71EAA"/>
    <w:rsid w:val="00E71FC0"/>
    <w:rsid w:val="00E724BD"/>
    <w:rsid w:val="00E72A56"/>
    <w:rsid w:val="00E739B4"/>
    <w:rsid w:val="00E740F4"/>
    <w:rsid w:val="00E746EC"/>
    <w:rsid w:val="00E749E2"/>
    <w:rsid w:val="00E7535C"/>
    <w:rsid w:val="00E75DB7"/>
    <w:rsid w:val="00E7632C"/>
    <w:rsid w:val="00E768F2"/>
    <w:rsid w:val="00E777D5"/>
    <w:rsid w:val="00E779B0"/>
    <w:rsid w:val="00E80F74"/>
    <w:rsid w:val="00E81046"/>
    <w:rsid w:val="00E82628"/>
    <w:rsid w:val="00E82D21"/>
    <w:rsid w:val="00E83366"/>
    <w:rsid w:val="00E8431A"/>
    <w:rsid w:val="00E84DC9"/>
    <w:rsid w:val="00E85116"/>
    <w:rsid w:val="00E8526F"/>
    <w:rsid w:val="00E857EB"/>
    <w:rsid w:val="00E85C6D"/>
    <w:rsid w:val="00E85EEB"/>
    <w:rsid w:val="00E86FC1"/>
    <w:rsid w:val="00E87038"/>
    <w:rsid w:val="00E876C6"/>
    <w:rsid w:val="00E87B44"/>
    <w:rsid w:val="00E90098"/>
    <w:rsid w:val="00E902B9"/>
    <w:rsid w:val="00E904F5"/>
    <w:rsid w:val="00E905E7"/>
    <w:rsid w:val="00E90672"/>
    <w:rsid w:val="00E90A7D"/>
    <w:rsid w:val="00E91165"/>
    <w:rsid w:val="00E91439"/>
    <w:rsid w:val="00E91BFF"/>
    <w:rsid w:val="00E92498"/>
    <w:rsid w:val="00E9262F"/>
    <w:rsid w:val="00E9297D"/>
    <w:rsid w:val="00E93710"/>
    <w:rsid w:val="00E9377B"/>
    <w:rsid w:val="00E93ABA"/>
    <w:rsid w:val="00E94AC3"/>
    <w:rsid w:val="00E9520C"/>
    <w:rsid w:val="00E95312"/>
    <w:rsid w:val="00E95756"/>
    <w:rsid w:val="00E9597B"/>
    <w:rsid w:val="00E95C31"/>
    <w:rsid w:val="00E95E82"/>
    <w:rsid w:val="00E9636F"/>
    <w:rsid w:val="00E96F00"/>
    <w:rsid w:val="00E97306"/>
    <w:rsid w:val="00E97341"/>
    <w:rsid w:val="00E97588"/>
    <w:rsid w:val="00EA01AE"/>
    <w:rsid w:val="00EA0469"/>
    <w:rsid w:val="00EA0732"/>
    <w:rsid w:val="00EA0988"/>
    <w:rsid w:val="00EA0CAF"/>
    <w:rsid w:val="00EA0E73"/>
    <w:rsid w:val="00EA100D"/>
    <w:rsid w:val="00EA1749"/>
    <w:rsid w:val="00EA2537"/>
    <w:rsid w:val="00EA297A"/>
    <w:rsid w:val="00EA2E08"/>
    <w:rsid w:val="00EA30B6"/>
    <w:rsid w:val="00EA3233"/>
    <w:rsid w:val="00EA377D"/>
    <w:rsid w:val="00EA3852"/>
    <w:rsid w:val="00EA3A5C"/>
    <w:rsid w:val="00EA3BFB"/>
    <w:rsid w:val="00EA3CCC"/>
    <w:rsid w:val="00EA3EDF"/>
    <w:rsid w:val="00EA463D"/>
    <w:rsid w:val="00EA5160"/>
    <w:rsid w:val="00EA52AD"/>
    <w:rsid w:val="00EA541D"/>
    <w:rsid w:val="00EA5B7F"/>
    <w:rsid w:val="00EA602E"/>
    <w:rsid w:val="00EA60D4"/>
    <w:rsid w:val="00EA6254"/>
    <w:rsid w:val="00EA63A1"/>
    <w:rsid w:val="00EA7624"/>
    <w:rsid w:val="00EA763E"/>
    <w:rsid w:val="00EA77E2"/>
    <w:rsid w:val="00EB006D"/>
    <w:rsid w:val="00EB03CE"/>
    <w:rsid w:val="00EB0604"/>
    <w:rsid w:val="00EB0923"/>
    <w:rsid w:val="00EB1510"/>
    <w:rsid w:val="00EB2170"/>
    <w:rsid w:val="00EB2488"/>
    <w:rsid w:val="00EB25E1"/>
    <w:rsid w:val="00EB319B"/>
    <w:rsid w:val="00EB34E5"/>
    <w:rsid w:val="00EB384B"/>
    <w:rsid w:val="00EB3DC1"/>
    <w:rsid w:val="00EB4629"/>
    <w:rsid w:val="00EB4A9B"/>
    <w:rsid w:val="00EB4C6D"/>
    <w:rsid w:val="00EB5239"/>
    <w:rsid w:val="00EB5342"/>
    <w:rsid w:val="00EB55FD"/>
    <w:rsid w:val="00EB6AB6"/>
    <w:rsid w:val="00EB74B8"/>
    <w:rsid w:val="00EB7B1B"/>
    <w:rsid w:val="00EB7F9B"/>
    <w:rsid w:val="00EC0757"/>
    <w:rsid w:val="00EC12B9"/>
    <w:rsid w:val="00EC16FD"/>
    <w:rsid w:val="00EC1F9C"/>
    <w:rsid w:val="00EC26C5"/>
    <w:rsid w:val="00EC2C07"/>
    <w:rsid w:val="00EC2E2D"/>
    <w:rsid w:val="00EC34DB"/>
    <w:rsid w:val="00EC37FF"/>
    <w:rsid w:val="00EC3E27"/>
    <w:rsid w:val="00EC4262"/>
    <w:rsid w:val="00EC4A51"/>
    <w:rsid w:val="00EC4AED"/>
    <w:rsid w:val="00EC5017"/>
    <w:rsid w:val="00EC5306"/>
    <w:rsid w:val="00EC54D5"/>
    <w:rsid w:val="00EC5A93"/>
    <w:rsid w:val="00EC5AD8"/>
    <w:rsid w:val="00EC664E"/>
    <w:rsid w:val="00EC6ACB"/>
    <w:rsid w:val="00EC6D30"/>
    <w:rsid w:val="00EC7395"/>
    <w:rsid w:val="00EC77DA"/>
    <w:rsid w:val="00EC7AE5"/>
    <w:rsid w:val="00ED0DFF"/>
    <w:rsid w:val="00ED0EF1"/>
    <w:rsid w:val="00ED1A99"/>
    <w:rsid w:val="00ED1E44"/>
    <w:rsid w:val="00ED1E70"/>
    <w:rsid w:val="00ED2566"/>
    <w:rsid w:val="00ED2799"/>
    <w:rsid w:val="00ED31FC"/>
    <w:rsid w:val="00ED3C20"/>
    <w:rsid w:val="00ED468D"/>
    <w:rsid w:val="00ED5512"/>
    <w:rsid w:val="00ED693F"/>
    <w:rsid w:val="00ED6BAB"/>
    <w:rsid w:val="00ED6F02"/>
    <w:rsid w:val="00ED7075"/>
    <w:rsid w:val="00ED7119"/>
    <w:rsid w:val="00ED7A7E"/>
    <w:rsid w:val="00ED7D38"/>
    <w:rsid w:val="00ED7DE7"/>
    <w:rsid w:val="00ED7EFB"/>
    <w:rsid w:val="00ED7F57"/>
    <w:rsid w:val="00EE0B80"/>
    <w:rsid w:val="00EE0F43"/>
    <w:rsid w:val="00EE1000"/>
    <w:rsid w:val="00EE1433"/>
    <w:rsid w:val="00EE2298"/>
    <w:rsid w:val="00EE2D53"/>
    <w:rsid w:val="00EE39F8"/>
    <w:rsid w:val="00EE3B12"/>
    <w:rsid w:val="00EE3DE1"/>
    <w:rsid w:val="00EE4128"/>
    <w:rsid w:val="00EE4539"/>
    <w:rsid w:val="00EE4BBB"/>
    <w:rsid w:val="00EE5053"/>
    <w:rsid w:val="00EE54F9"/>
    <w:rsid w:val="00EE67D1"/>
    <w:rsid w:val="00EE6B31"/>
    <w:rsid w:val="00EE7F6F"/>
    <w:rsid w:val="00EF075A"/>
    <w:rsid w:val="00EF14C3"/>
    <w:rsid w:val="00EF1E47"/>
    <w:rsid w:val="00EF1F1F"/>
    <w:rsid w:val="00EF2525"/>
    <w:rsid w:val="00EF2778"/>
    <w:rsid w:val="00EF2DBB"/>
    <w:rsid w:val="00EF334E"/>
    <w:rsid w:val="00EF3D86"/>
    <w:rsid w:val="00EF3D8B"/>
    <w:rsid w:val="00EF401B"/>
    <w:rsid w:val="00EF4846"/>
    <w:rsid w:val="00EF4A28"/>
    <w:rsid w:val="00EF4CBE"/>
    <w:rsid w:val="00EF5472"/>
    <w:rsid w:val="00EF5BC9"/>
    <w:rsid w:val="00EF5D83"/>
    <w:rsid w:val="00EF620B"/>
    <w:rsid w:val="00EF62C7"/>
    <w:rsid w:val="00EF64CB"/>
    <w:rsid w:val="00EF653E"/>
    <w:rsid w:val="00F00A02"/>
    <w:rsid w:val="00F01489"/>
    <w:rsid w:val="00F01874"/>
    <w:rsid w:val="00F01914"/>
    <w:rsid w:val="00F01E40"/>
    <w:rsid w:val="00F02D6B"/>
    <w:rsid w:val="00F02D7F"/>
    <w:rsid w:val="00F02E35"/>
    <w:rsid w:val="00F02EBF"/>
    <w:rsid w:val="00F02F1B"/>
    <w:rsid w:val="00F03551"/>
    <w:rsid w:val="00F03C29"/>
    <w:rsid w:val="00F04216"/>
    <w:rsid w:val="00F0440E"/>
    <w:rsid w:val="00F04AFF"/>
    <w:rsid w:val="00F05471"/>
    <w:rsid w:val="00F060D8"/>
    <w:rsid w:val="00F060E5"/>
    <w:rsid w:val="00F067D0"/>
    <w:rsid w:val="00F07C0E"/>
    <w:rsid w:val="00F07CB1"/>
    <w:rsid w:val="00F10786"/>
    <w:rsid w:val="00F107A6"/>
    <w:rsid w:val="00F10A32"/>
    <w:rsid w:val="00F1163B"/>
    <w:rsid w:val="00F126D2"/>
    <w:rsid w:val="00F126DB"/>
    <w:rsid w:val="00F12CB0"/>
    <w:rsid w:val="00F13283"/>
    <w:rsid w:val="00F13B5E"/>
    <w:rsid w:val="00F143F8"/>
    <w:rsid w:val="00F146B5"/>
    <w:rsid w:val="00F152E5"/>
    <w:rsid w:val="00F1555C"/>
    <w:rsid w:val="00F1561F"/>
    <w:rsid w:val="00F156BC"/>
    <w:rsid w:val="00F16360"/>
    <w:rsid w:val="00F166B8"/>
    <w:rsid w:val="00F169DA"/>
    <w:rsid w:val="00F16F02"/>
    <w:rsid w:val="00F1714D"/>
    <w:rsid w:val="00F17347"/>
    <w:rsid w:val="00F174AF"/>
    <w:rsid w:val="00F176ED"/>
    <w:rsid w:val="00F20888"/>
    <w:rsid w:val="00F20BB0"/>
    <w:rsid w:val="00F20D8F"/>
    <w:rsid w:val="00F20EFE"/>
    <w:rsid w:val="00F215A1"/>
    <w:rsid w:val="00F22475"/>
    <w:rsid w:val="00F2248F"/>
    <w:rsid w:val="00F22552"/>
    <w:rsid w:val="00F2297C"/>
    <w:rsid w:val="00F23E96"/>
    <w:rsid w:val="00F2440E"/>
    <w:rsid w:val="00F24882"/>
    <w:rsid w:val="00F24E0C"/>
    <w:rsid w:val="00F24E9A"/>
    <w:rsid w:val="00F25E4E"/>
    <w:rsid w:val="00F263BE"/>
    <w:rsid w:val="00F26584"/>
    <w:rsid w:val="00F26665"/>
    <w:rsid w:val="00F26702"/>
    <w:rsid w:val="00F27413"/>
    <w:rsid w:val="00F2790C"/>
    <w:rsid w:val="00F3075E"/>
    <w:rsid w:val="00F30B7F"/>
    <w:rsid w:val="00F30E7C"/>
    <w:rsid w:val="00F3111C"/>
    <w:rsid w:val="00F31830"/>
    <w:rsid w:val="00F32906"/>
    <w:rsid w:val="00F32BA8"/>
    <w:rsid w:val="00F32EC4"/>
    <w:rsid w:val="00F3372B"/>
    <w:rsid w:val="00F3403E"/>
    <w:rsid w:val="00F34DC7"/>
    <w:rsid w:val="00F350CA"/>
    <w:rsid w:val="00F35F63"/>
    <w:rsid w:val="00F3624F"/>
    <w:rsid w:val="00F36B8B"/>
    <w:rsid w:val="00F373C4"/>
    <w:rsid w:val="00F373D9"/>
    <w:rsid w:val="00F37453"/>
    <w:rsid w:val="00F377B7"/>
    <w:rsid w:val="00F37B76"/>
    <w:rsid w:val="00F37CE3"/>
    <w:rsid w:val="00F37E69"/>
    <w:rsid w:val="00F4036B"/>
    <w:rsid w:val="00F407EF"/>
    <w:rsid w:val="00F40E14"/>
    <w:rsid w:val="00F41208"/>
    <w:rsid w:val="00F41849"/>
    <w:rsid w:val="00F4285E"/>
    <w:rsid w:val="00F42CE0"/>
    <w:rsid w:val="00F42E67"/>
    <w:rsid w:val="00F43937"/>
    <w:rsid w:val="00F43A7A"/>
    <w:rsid w:val="00F43CD5"/>
    <w:rsid w:val="00F447BD"/>
    <w:rsid w:val="00F4563A"/>
    <w:rsid w:val="00F45DCA"/>
    <w:rsid w:val="00F461E3"/>
    <w:rsid w:val="00F46D80"/>
    <w:rsid w:val="00F47310"/>
    <w:rsid w:val="00F479A9"/>
    <w:rsid w:val="00F504C2"/>
    <w:rsid w:val="00F5112C"/>
    <w:rsid w:val="00F51FCE"/>
    <w:rsid w:val="00F520FB"/>
    <w:rsid w:val="00F52576"/>
    <w:rsid w:val="00F52AEA"/>
    <w:rsid w:val="00F52F21"/>
    <w:rsid w:val="00F5338F"/>
    <w:rsid w:val="00F539C0"/>
    <w:rsid w:val="00F53AE4"/>
    <w:rsid w:val="00F54393"/>
    <w:rsid w:val="00F54985"/>
    <w:rsid w:val="00F55242"/>
    <w:rsid w:val="00F553A5"/>
    <w:rsid w:val="00F55A67"/>
    <w:rsid w:val="00F55E8A"/>
    <w:rsid w:val="00F56DB8"/>
    <w:rsid w:val="00F5735B"/>
    <w:rsid w:val="00F5782C"/>
    <w:rsid w:val="00F57BAE"/>
    <w:rsid w:val="00F60065"/>
    <w:rsid w:val="00F60211"/>
    <w:rsid w:val="00F6026D"/>
    <w:rsid w:val="00F6034B"/>
    <w:rsid w:val="00F610CE"/>
    <w:rsid w:val="00F61922"/>
    <w:rsid w:val="00F62887"/>
    <w:rsid w:val="00F62F3F"/>
    <w:rsid w:val="00F6328A"/>
    <w:rsid w:val="00F6343F"/>
    <w:rsid w:val="00F63A88"/>
    <w:rsid w:val="00F63B43"/>
    <w:rsid w:val="00F63E52"/>
    <w:rsid w:val="00F657A4"/>
    <w:rsid w:val="00F659CA"/>
    <w:rsid w:val="00F65E34"/>
    <w:rsid w:val="00F6700D"/>
    <w:rsid w:val="00F67D82"/>
    <w:rsid w:val="00F67F70"/>
    <w:rsid w:val="00F70241"/>
    <w:rsid w:val="00F70B79"/>
    <w:rsid w:val="00F71515"/>
    <w:rsid w:val="00F71BA8"/>
    <w:rsid w:val="00F71DF3"/>
    <w:rsid w:val="00F71FF2"/>
    <w:rsid w:val="00F7210E"/>
    <w:rsid w:val="00F72740"/>
    <w:rsid w:val="00F73363"/>
    <w:rsid w:val="00F740F7"/>
    <w:rsid w:val="00F7531B"/>
    <w:rsid w:val="00F76088"/>
    <w:rsid w:val="00F7612F"/>
    <w:rsid w:val="00F76171"/>
    <w:rsid w:val="00F773D8"/>
    <w:rsid w:val="00F77E61"/>
    <w:rsid w:val="00F77F91"/>
    <w:rsid w:val="00F77FAF"/>
    <w:rsid w:val="00F8382E"/>
    <w:rsid w:val="00F83EF0"/>
    <w:rsid w:val="00F84896"/>
    <w:rsid w:val="00F85281"/>
    <w:rsid w:val="00F85E3F"/>
    <w:rsid w:val="00F86115"/>
    <w:rsid w:val="00F86342"/>
    <w:rsid w:val="00F86CC4"/>
    <w:rsid w:val="00F86D2D"/>
    <w:rsid w:val="00F86DEE"/>
    <w:rsid w:val="00F87078"/>
    <w:rsid w:val="00F87453"/>
    <w:rsid w:val="00F8753F"/>
    <w:rsid w:val="00F902E6"/>
    <w:rsid w:val="00F90988"/>
    <w:rsid w:val="00F90A8D"/>
    <w:rsid w:val="00F90DAB"/>
    <w:rsid w:val="00F90EFC"/>
    <w:rsid w:val="00F91273"/>
    <w:rsid w:val="00F913B0"/>
    <w:rsid w:val="00F9239F"/>
    <w:rsid w:val="00F92691"/>
    <w:rsid w:val="00F943C1"/>
    <w:rsid w:val="00F94529"/>
    <w:rsid w:val="00F94BD0"/>
    <w:rsid w:val="00F9546D"/>
    <w:rsid w:val="00F95598"/>
    <w:rsid w:val="00F95822"/>
    <w:rsid w:val="00F95C38"/>
    <w:rsid w:val="00F95C45"/>
    <w:rsid w:val="00F961B8"/>
    <w:rsid w:val="00F96767"/>
    <w:rsid w:val="00F973A6"/>
    <w:rsid w:val="00F977EE"/>
    <w:rsid w:val="00F978CE"/>
    <w:rsid w:val="00F97F20"/>
    <w:rsid w:val="00FA108C"/>
    <w:rsid w:val="00FA159F"/>
    <w:rsid w:val="00FA1B25"/>
    <w:rsid w:val="00FA2224"/>
    <w:rsid w:val="00FA27F7"/>
    <w:rsid w:val="00FA2E24"/>
    <w:rsid w:val="00FA2E5C"/>
    <w:rsid w:val="00FA3202"/>
    <w:rsid w:val="00FA32C8"/>
    <w:rsid w:val="00FA3871"/>
    <w:rsid w:val="00FA3ABA"/>
    <w:rsid w:val="00FA4CFA"/>
    <w:rsid w:val="00FA50D0"/>
    <w:rsid w:val="00FA5162"/>
    <w:rsid w:val="00FA534E"/>
    <w:rsid w:val="00FA5C1A"/>
    <w:rsid w:val="00FA6987"/>
    <w:rsid w:val="00FA69FC"/>
    <w:rsid w:val="00FA6A9E"/>
    <w:rsid w:val="00FA6F0D"/>
    <w:rsid w:val="00FA7217"/>
    <w:rsid w:val="00FA744B"/>
    <w:rsid w:val="00FA760E"/>
    <w:rsid w:val="00FB093C"/>
    <w:rsid w:val="00FB124B"/>
    <w:rsid w:val="00FB189B"/>
    <w:rsid w:val="00FB1C02"/>
    <w:rsid w:val="00FB1C73"/>
    <w:rsid w:val="00FB1DCB"/>
    <w:rsid w:val="00FB218A"/>
    <w:rsid w:val="00FB238F"/>
    <w:rsid w:val="00FB2BF5"/>
    <w:rsid w:val="00FB2D58"/>
    <w:rsid w:val="00FB2F15"/>
    <w:rsid w:val="00FB31F1"/>
    <w:rsid w:val="00FB329B"/>
    <w:rsid w:val="00FB4402"/>
    <w:rsid w:val="00FB46C2"/>
    <w:rsid w:val="00FB47A7"/>
    <w:rsid w:val="00FB4AC8"/>
    <w:rsid w:val="00FB4FE7"/>
    <w:rsid w:val="00FB5C86"/>
    <w:rsid w:val="00FB5E7D"/>
    <w:rsid w:val="00FB6530"/>
    <w:rsid w:val="00FB6D60"/>
    <w:rsid w:val="00FB7679"/>
    <w:rsid w:val="00FB7F12"/>
    <w:rsid w:val="00FB7FDA"/>
    <w:rsid w:val="00FC0251"/>
    <w:rsid w:val="00FC0794"/>
    <w:rsid w:val="00FC0910"/>
    <w:rsid w:val="00FC0C1E"/>
    <w:rsid w:val="00FC15DB"/>
    <w:rsid w:val="00FC19CD"/>
    <w:rsid w:val="00FC1B31"/>
    <w:rsid w:val="00FC1EB4"/>
    <w:rsid w:val="00FC2262"/>
    <w:rsid w:val="00FC28C9"/>
    <w:rsid w:val="00FC3281"/>
    <w:rsid w:val="00FC3912"/>
    <w:rsid w:val="00FC5034"/>
    <w:rsid w:val="00FC5082"/>
    <w:rsid w:val="00FC50E9"/>
    <w:rsid w:val="00FC5952"/>
    <w:rsid w:val="00FC5BD4"/>
    <w:rsid w:val="00FC5C5E"/>
    <w:rsid w:val="00FC635C"/>
    <w:rsid w:val="00FC671A"/>
    <w:rsid w:val="00FC681A"/>
    <w:rsid w:val="00FC6F54"/>
    <w:rsid w:val="00FC7252"/>
    <w:rsid w:val="00FC72A9"/>
    <w:rsid w:val="00FC734E"/>
    <w:rsid w:val="00FC768C"/>
    <w:rsid w:val="00FC7DD1"/>
    <w:rsid w:val="00FD048D"/>
    <w:rsid w:val="00FD180C"/>
    <w:rsid w:val="00FD1F10"/>
    <w:rsid w:val="00FD2308"/>
    <w:rsid w:val="00FD28D8"/>
    <w:rsid w:val="00FD31EA"/>
    <w:rsid w:val="00FD3998"/>
    <w:rsid w:val="00FD3CE9"/>
    <w:rsid w:val="00FD3E56"/>
    <w:rsid w:val="00FD4891"/>
    <w:rsid w:val="00FD4A14"/>
    <w:rsid w:val="00FD5198"/>
    <w:rsid w:val="00FD57C6"/>
    <w:rsid w:val="00FD6147"/>
    <w:rsid w:val="00FD6CF7"/>
    <w:rsid w:val="00FD7573"/>
    <w:rsid w:val="00FD77EB"/>
    <w:rsid w:val="00FD7B55"/>
    <w:rsid w:val="00FD7C47"/>
    <w:rsid w:val="00FD7D9C"/>
    <w:rsid w:val="00FE0421"/>
    <w:rsid w:val="00FE0ED3"/>
    <w:rsid w:val="00FE13F8"/>
    <w:rsid w:val="00FE14AD"/>
    <w:rsid w:val="00FE1AAD"/>
    <w:rsid w:val="00FE1AF8"/>
    <w:rsid w:val="00FE214E"/>
    <w:rsid w:val="00FE2484"/>
    <w:rsid w:val="00FE253B"/>
    <w:rsid w:val="00FE2890"/>
    <w:rsid w:val="00FE2B00"/>
    <w:rsid w:val="00FE31D5"/>
    <w:rsid w:val="00FE548E"/>
    <w:rsid w:val="00FE5701"/>
    <w:rsid w:val="00FE5836"/>
    <w:rsid w:val="00FE6D7E"/>
    <w:rsid w:val="00FE7204"/>
    <w:rsid w:val="00FE738B"/>
    <w:rsid w:val="00FE7FC0"/>
    <w:rsid w:val="00FF0441"/>
    <w:rsid w:val="00FF044C"/>
    <w:rsid w:val="00FF05BD"/>
    <w:rsid w:val="00FF1062"/>
    <w:rsid w:val="00FF1172"/>
    <w:rsid w:val="00FF176F"/>
    <w:rsid w:val="00FF1EA6"/>
    <w:rsid w:val="00FF2013"/>
    <w:rsid w:val="00FF237F"/>
    <w:rsid w:val="00FF26C6"/>
    <w:rsid w:val="00FF28A5"/>
    <w:rsid w:val="00FF3E08"/>
    <w:rsid w:val="00FF424A"/>
    <w:rsid w:val="00FF4516"/>
    <w:rsid w:val="00FF6269"/>
    <w:rsid w:val="00FF6680"/>
    <w:rsid w:val="00FF683B"/>
    <w:rsid w:val="00FF6A5D"/>
    <w:rsid w:val="00FF7A4B"/>
    <w:rsid w:val="00FF7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066A"/>
  <w15:docId w15:val="{E0E7C91C-5318-45B1-BB25-637C88B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9C"/>
    <w:pPr>
      <w:spacing w:before="120" w:after="120" w:line="276" w:lineRule="auto"/>
    </w:pPr>
    <w:rPr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635B66"/>
    <w:pPr>
      <w:keepNext/>
      <w:keepLines/>
      <w:numPr>
        <w:numId w:val="1"/>
      </w:numPr>
      <w:spacing w:before="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aliases w:val="Sub-heading,Sub-heading Char Char Char,Sub-heading Char Char1,Überschrift 2 Char Char Char,Überschrift 2 Char Char1,Überschrift 2 Char1 Char,Überschrift 2 Char2"/>
    <w:basedOn w:val="Normal"/>
    <w:next w:val="Normal"/>
    <w:link w:val="Heading2Char"/>
    <w:unhideWhenUsed/>
    <w:qFormat/>
    <w:rsid w:val="00EC2C0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aliases w:val="1.2.3,1.2.3.,H3,Level 1 - 1,Minor,Paragraph,h3"/>
    <w:basedOn w:val="Normal"/>
    <w:next w:val="Normal"/>
    <w:link w:val="Heading3Char"/>
    <w:unhideWhenUsed/>
    <w:qFormat/>
    <w:rsid w:val="00EC2C0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EC2C0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EC2C0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nhideWhenUsed/>
    <w:qFormat/>
    <w:rsid w:val="00EC2C0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aliases w:val="Side Caption"/>
    <w:basedOn w:val="Normal"/>
    <w:next w:val="Normal"/>
    <w:link w:val="Heading7Char"/>
    <w:unhideWhenUsed/>
    <w:qFormat/>
    <w:rsid w:val="00EC2C0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EC2C0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aliases w:val="App1,Appendix2,FH,Figure Heading,Legal Level 1.1.1.1."/>
    <w:basedOn w:val="Normal"/>
    <w:next w:val="Normal"/>
    <w:link w:val="Heading9Char"/>
    <w:unhideWhenUsed/>
    <w:qFormat/>
    <w:rsid w:val="00EC2C0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800"/>
    <w:rPr>
      <w:rFonts w:ascii="Tahoma" w:hAnsi="Tahoma" w:cs="Tahoma"/>
      <w:sz w:val="16"/>
      <w:szCs w:val="16"/>
    </w:rPr>
  </w:style>
  <w:style w:type="paragraph" w:customStyle="1" w:styleId="TableRow">
    <w:name w:val="Table Row"/>
    <w:rsid w:val="00E65800"/>
    <w:pPr>
      <w:keepNext/>
      <w:spacing w:before="40" w:after="40"/>
    </w:pPr>
    <w:rPr>
      <w:rFonts w:ascii="Times New Roman" w:hAnsi="Times New Roman"/>
      <w:lang w:val="en-NZ" w:eastAsia="en-AU"/>
    </w:rPr>
  </w:style>
  <w:style w:type="paragraph" w:customStyle="1" w:styleId="FoodstuffsCoverAMSLine1">
    <w:name w:val="Foodstuffs Cover AMS Line 1"/>
    <w:next w:val="FoodstuffsCoverLine2"/>
    <w:rsid w:val="00E65800"/>
    <w:pPr>
      <w:spacing w:before="120" w:after="120"/>
      <w:jc w:val="center"/>
    </w:pPr>
    <w:rPr>
      <w:rFonts w:ascii="Book Antiqua" w:hAnsi="Book Antiqua"/>
      <w:smallCaps/>
      <w:sz w:val="36"/>
      <w:szCs w:val="36"/>
      <w:lang w:val="en-NZ" w:eastAsia="en-AU"/>
    </w:rPr>
  </w:style>
  <w:style w:type="paragraph" w:customStyle="1" w:styleId="FoodstuffsCoverLine2">
    <w:name w:val="Foodstuffs Cover Line 2"/>
    <w:basedOn w:val="FoodstuffsCoverAMSLine1"/>
    <w:next w:val="Normal"/>
    <w:rsid w:val="00E65800"/>
    <w:pPr>
      <w:spacing w:before="240" w:after="240"/>
    </w:pPr>
    <w:rPr>
      <w:rFonts w:ascii="Arial Unicode MS" w:eastAsia="Arial Unicode MS" w:hAnsi="Arial Unicode MS"/>
      <w:smallCaps w:val="0"/>
      <w:sz w:val="56"/>
      <w:szCs w:val="56"/>
    </w:rPr>
  </w:style>
  <w:style w:type="character" w:styleId="PlaceholderText">
    <w:name w:val="Placeholder Text"/>
    <w:uiPriority w:val="99"/>
    <w:semiHidden/>
    <w:rsid w:val="00E65800"/>
    <w:rPr>
      <w:color w:val="808080"/>
    </w:rPr>
  </w:style>
  <w:style w:type="paragraph" w:customStyle="1" w:styleId="BodyTextFoodstuffs">
    <w:name w:val="Body Text Foodstuffs"/>
    <w:basedOn w:val="BodyText"/>
    <w:rsid w:val="00E65800"/>
    <w:pPr>
      <w:spacing w:line="240" w:lineRule="auto"/>
    </w:pPr>
    <w:rPr>
      <w:rFonts w:ascii="Arial" w:hAnsi="Arial"/>
      <w:szCs w:val="24"/>
      <w:lang w:val="en-NZ"/>
    </w:rPr>
  </w:style>
  <w:style w:type="paragraph" w:customStyle="1" w:styleId="TableHeading">
    <w:name w:val="Table Heading"/>
    <w:next w:val="TableRow"/>
    <w:rsid w:val="00E65800"/>
    <w:pPr>
      <w:keepNext/>
      <w:spacing w:before="40" w:after="40"/>
      <w:jc w:val="center"/>
    </w:pPr>
    <w:rPr>
      <w:rFonts w:ascii="Arial" w:hAnsi="Arial"/>
      <w:b/>
      <w:sz w:val="16"/>
      <w:lang w:val="en-NZ" w:eastAsia="en-AU"/>
    </w:rPr>
  </w:style>
  <w:style w:type="paragraph" w:styleId="BodyText">
    <w:name w:val="Body Text"/>
    <w:basedOn w:val="Normal"/>
    <w:link w:val="BodyTextChar"/>
    <w:uiPriority w:val="99"/>
    <w:unhideWhenUsed/>
    <w:rsid w:val="00E65800"/>
  </w:style>
  <w:style w:type="character" w:customStyle="1" w:styleId="BodyTextChar">
    <w:name w:val="Body Text Char"/>
    <w:basedOn w:val="DefaultParagraphFont"/>
    <w:link w:val="BodyText"/>
    <w:uiPriority w:val="99"/>
    <w:rsid w:val="00E65800"/>
  </w:style>
  <w:style w:type="character" w:styleId="Hyperlink">
    <w:name w:val="Hyperlink"/>
    <w:uiPriority w:val="99"/>
    <w:rsid w:val="00E65800"/>
    <w:rPr>
      <w:color w:val="0000FF"/>
      <w:u w:val="single"/>
    </w:rPr>
  </w:style>
  <w:style w:type="paragraph" w:styleId="ListParagraph">
    <w:name w:val="List Paragraph"/>
    <w:aliases w:val="Heading2,Use Case List Paragraph,List Paragraph1,Body Bullet,Bulleted Text,Bullet for no #'s,B1,bu1,bu1 + Before:  0 pt,After:  6 pt,Ref,Figure_name,List Paragraph11,b1,Table Number Paragraph,Colorful List - Accent 11,List Paragraph 1,lp1"/>
    <w:basedOn w:val="Normal"/>
    <w:link w:val="ListParagraphChar"/>
    <w:uiPriority w:val="34"/>
    <w:qFormat/>
    <w:rsid w:val="00E65800"/>
    <w:pPr>
      <w:spacing w:after="0" w:line="240" w:lineRule="auto"/>
      <w:ind w:left="720"/>
    </w:pPr>
    <w:rPr>
      <w:lang w:val="en-NZ" w:eastAsia="en-NZ"/>
    </w:rPr>
  </w:style>
  <w:style w:type="paragraph" w:styleId="BlockText">
    <w:name w:val="Block Text"/>
    <w:basedOn w:val="Normal"/>
    <w:rsid w:val="00E65800"/>
    <w:pPr>
      <w:spacing w:after="0" w:line="240" w:lineRule="auto"/>
      <w:jc w:val="both"/>
    </w:pPr>
    <w:rPr>
      <w:rFonts w:ascii="Arial" w:hAnsi="Arial"/>
      <w:szCs w:val="20"/>
    </w:rPr>
  </w:style>
  <w:style w:type="paragraph" w:styleId="Header">
    <w:name w:val="header"/>
    <w:basedOn w:val="Normal"/>
    <w:link w:val="HeaderChar"/>
    <w:uiPriority w:val="99"/>
    <w:unhideWhenUsed/>
    <w:rsid w:val="006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7A"/>
  </w:style>
  <w:style w:type="paragraph" w:styleId="Footer">
    <w:name w:val="footer"/>
    <w:basedOn w:val="Normal"/>
    <w:link w:val="FooterChar"/>
    <w:uiPriority w:val="99"/>
    <w:unhideWhenUsed/>
    <w:rsid w:val="006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7A"/>
  </w:style>
  <w:style w:type="table" w:styleId="TableGrid">
    <w:name w:val="Table Grid"/>
    <w:basedOn w:val="TableNormal"/>
    <w:uiPriority w:val="59"/>
    <w:rsid w:val="00195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95E8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95E8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rsid w:val="00635B66"/>
    <w:rPr>
      <w:rFonts w:ascii="Cambria" w:hAnsi="Cambria"/>
      <w:b/>
      <w:bCs/>
      <w:color w:val="365F91"/>
      <w:sz w:val="28"/>
      <w:szCs w:val="28"/>
      <w:lang w:val="en-AU" w:eastAsia="en-AU"/>
    </w:rPr>
  </w:style>
  <w:style w:type="character" w:customStyle="1" w:styleId="Heading2Char">
    <w:name w:val="Heading 2 Char"/>
    <w:aliases w:val="Sub-heading Char,Sub-heading Char Char Char Char,Sub-heading Char Char1 Char,Überschrift 2 Char Char Char Char,Überschrift 2 Char Char1 Char,Überschrift 2 Char1 Char Char,Überschrift 2 Char2 Char"/>
    <w:link w:val="Heading2"/>
    <w:rsid w:val="00EC2C07"/>
    <w:rPr>
      <w:rFonts w:ascii="Cambria" w:hAnsi="Cambria"/>
      <w:b/>
      <w:bCs/>
      <w:color w:val="4F81BD"/>
      <w:sz w:val="26"/>
      <w:szCs w:val="26"/>
      <w:lang w:val="en-AU" w:eastAsia="en-AU"/>
    </w:rPr>
  </w:style>
  <w:style w:type="character" w:customStyle="1" w:styleId="Heading3Char">
    <w:name w:val="Heading 3 Char"/>
    <w:aliases w:val="1.2.3 Char,1.2.3. Char,H3 Char,Level 1 - 1 Char,Minor Char,Paragraph Char,h3 Char"/>
    <w:link w:val="Heading3"/>
    <w:rsid w:val="00EC2C07"/>
    <w:rPr>
      <w:rFonts w:ascii="Cambria" w:hAnsi="Cambria"/>
      <w:b/>
      <w:bCs/>
      <w:color w:val="4F81BD"/>
      <w:sz w:val="22"/>
      <w:szCs w:val="22"/>
      <w:lang w:val="en-AU" w:eastAsia="en-AU"/>
    </w:rPr>
  </w:style>
  <w:style w:type="character" w:customStyle="1" w:styleId="Heading4Char">
    <w:name w:val="Heading 4 Char"/>
    <w:link w:val="Heading4"/>
    <w:rsid w:val="00EC2C07"/>
    <w:rPr>
      <w:rFonts w:ascii="Cambria" w:hAnsi="Cambria"/>
      <w:b/>
      <w:bCs/>
      <w:i/>
      <w:iCs/>
      <w:color w:val="4F81BD"/>
      <w:sz w:val="22"/>
      <w:szCs w:val="22"/>
      <w:lang w:val="en-AU" w:eastAsia="en-AU"/>
    </w:rPr>
  </w:style>
  <w:style w:type="character" w:customStyle="1" w:styleId="Heading5Char">
    <w:name w:val="Heading 5 Char"/>
    <w:link w:val="Heading5"/>
    <w:rsid w:val="00EC2C07"/>
    <w:rPr>
      <w:rFonts w:ascii="Cambria" w:hAnsi="Cambria"/>
      <w:color w:val="243F60"/>
      <w:sz w:val="22"/>
      <w:szCs w:val="22"/>
      <w:lang w:val="en-AU" w:eastAsia="en-AU"/>
    </w:rPr>
  </w:style>
  <w:style w:type="character" w:customStyle="1" w:styleId="Heading6Char">
    <w:name w:val="Heading 6 Char"/>
    <w:link w:val="Heading6"/>
    <w:rsid w:val="00EC2C07"/>
    <w:rPr>
      <w:rFonts w:ascii="Cambria" w:hAnsi="Cambria"/>
      <w:i/>
      <w:iCs/>
      <w:color w:val="243F60"/>
      <w:sz w:val="22"/>
      <w:szCs w:val="22"/>
      <w:lang w:val="en-AU" w:eastAsia="en-AU"/>
    </w:rPr>
  </w:style>
  <w:style w:type="character" w:customStyle="1" w:styleId="Heading7Char">
    <w:name w:val="Heading 7 Char"/>
    <w:aliases w:val="Side Caption Char"/>
    <w:link w:val="Heading7"/>
    <w:rsid w:val="00EC2C07"/>
    <w:rPr>
      <w:rFonts w:ascii="Cambria" w:hAnsi="Cambria"/>
      <w:i/>
      <w:iCs/>
      <w:color w:val="404040"/>
      <w:sz w:val="22"/>
      <w:szCs w:val="22"/>
      <w:lang w:val="en-AU" w:eastAsia="en-AU"/>
    </w:rPr>
  </w:style>
  <w:style w:type="character" w:customStyle="1" w:styleId="Heading8Char">
    <w:name w:val="Heading 8 Char"/>
    <w:link w:val="Heading8"/>
    <w:rsid w:val="00EC2C07"/>
    <w:rPr>
      <w:rFonts w:ascii="Cambria" w:hAnsi="Cambria"/>
      <w:color w:val="404040"/>
      <w:lang w:val="en-AU" w:eastAsia="en-AU"/>
    </w:rPr>
  </w:style>
  <w:style w:type="character" w:customStyle="1" w:styleId="Heading9Char">
    <w:name w:val="Heading 9 Char"/>
    <w:aliases w:val="App1 Char,Appendix2 Char,FH Char,Figure Heading Char,Legal Level 1.1.1.1. Char"/>
    <w:link w:val="Heading9"/>
    <w:rsid w:val="00EC2C07"/>
    <w:rPr>
      <w:rFonts w:ascii="Cambria" w:hAnsi="Cambria"/>
      <w:i/>
      <w:iCs/>
      <w:color w:val="404040"/>
      <w:lang w:val="en-AU" w:eastAsia="en-AU"/>
    </w:rPr>
  </w:style>
  <w:style w:type="paragraph" w:styleId="NoSpacing">
    <w:name w:val="No Spacing"/>
    <w:link w:val="NoSpacingChar"/>
    <w:uiPriority w:val="1"/>
    <w:qFormat/>
    <w:rsid w:val="00EC2C07"/>
    <w:rPr>
      <w:sz w:val="22"/>
      <w:szCs w:val="22"/>
      <w:lang w:val="en-AU" w:eastAsia="en-AU"/>
    </w:rPr>
  </w:style>
  <w:style w:type="paragraph" w:customStyle="1" w:styleId="Bodytext0">
    <w:name w:val="Bodytext"/>
    <w:basedOn w:val="Normal"/>
    <w:rsid w:val="00B24B71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A3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3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A37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7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A376D"/>
    <w:rPr>
      <w:b/>
      <w:bCs/>
      <w:sz w:val="20"/>
      <w:szCs w:val="20"/>
    </w:rPr>
  </w:style>
  <w:style w:type="table" w:styleId="MediumGrid3-Accent1">
    <w:name w:val="Medium Grid 3 Accent 1"/>
    <w:basedOn w:val="TableNormal"/>
    <w:uiPriority w:val="69"/>
    <w:rsid w:val="009A784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599"/>
    <w:pPr>
      <w:numPr>
        <w:numId w:val="0"/>
      </w:numPr>
      <w:spacing w:before="480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15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59FF"/>
    <w:pPr>
      <w:tabs>
        <w:tab w:val="left" w:pos="880"/>
        <w:tab w:val="right" w:leader="dot" w:pos="963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599"/>
    <w:pPr>
      <w:spacing w:after="100"/>
      <w:ind w:left="440"/>
    </w:pPr>
  </w:style>
  <w:style w:type="paragraph" w:customStyle="1" w:styleId="TableColumnHeader">
    <w:name w:val="TableColumnHeader"/>
    <w:rsid w:val="00B1216F"/>
    <w:pPr>
      <w:spacing w:before="40" w:after="40"/>
    </w:pPr>
    <w:rPr>
      <w:rFonts w:ascii="Arial" w:hAnsi="Arial"/>
      <w:b/>
      <w:i/>
      <w:sz w:val="16"/>
    </w:rPr>
  </w:style>
  <w:style w:type="paragraph" w:customStyle="1" w:styleId="TableText">
    <w:name w:val="TableText"/>
    <w:aliases w:val="TT"/>
    <w:link w:val="TableTextChar"/>
    <w:rsid w:val="00B1216F"/>
    <w:pPr>
      <w:tabs>
        <w:tab w:val="left" w:pos="864"/>
        <w:tab w:val="left" w:pos="10800"/>
      </w:tabs>
      <w:spacing w:before="30" w:after="30"/>
    </w:pPr>
    <w:rPr>
      <w:rFonts w:ascii="Arial" w:hAnsi="Arial"/>
      <w:sz w:val="16"/>
    </w:rPr>
  </w:style>
  <w:style w:type="character" w:customStyle="1" w:styleId="TableTextChar">
    <w:name w:val="TableText Char"/>
    <w:aliases w:val="TT Char"/>
    <w:link w:val="TableText"/>
    <w:rsid w:val="00B1216F"/>
    <w:rPr>
      <w:rFonts w:ascii="Arial" w:eastAsia="Times New Roman" w:hAnsi="Arial" w:cs="Times New Roman"/>
      <w:sz w:val="16"/>
      <w:szCs w:val="20"/>
      <w:lang w:val="en-US" w:eastAsia="en-US"/>
    </w:rPr>
  </w:style>
  <w:style w:type="paragraph" w:customStyle="1" w:styleId="Tabletext0">
    <w:name w:val="Table text"/>
    <w:basedOn w:val="Normal"/>
    <w:rsid w:val="00424082"/>
    <w:pPr>
      <w:spacing w:before="0" w:after="0" w:line="240" w:lineRule="auto"/>
    </w:pPr>
    <w:rPr>
      <w:rFonts w:ascii="Arial" w:hAnsi="Arial"/>
      <w:color w:val="000000"/>
      <w:sz w:val="20"/>
      <w:szCs w:val="20"/>
      <w:lang w:val="en-US" w:eastAsia="en-US"/>
    </w:rPr>
  </w:style>
  <w:style w:type="character" w:customStyle="1" w:styleId="ListParagraphChar">
    <w:name w:val="List Paragraph Char"/>
    <w:aliases w:val="Heading2 Char,Use Case List Paragraph Char,List Paragraph1 Char,Body Bullet Char,Bulleted Text Char,Bullet for no #'s Char,B1 Char,bu1 Char,bu1 + Before:  0 pt Char,After:  6 pt Char,Ref Char,Figure_name Char,List Paragraph11 Char"/>
    <w:link w:val="ListParagraph"/>
    <w:uiPriority w:val="34"/>
    <w:rsid w:val="00424082"/>
    <w:rPr>
      <w:rFonts w:ascii="Calibri" w:hAnsi="Calibri" w:cs="Times New Roman"/>
      <w:lang w:val="en-NZ" w:eastAsia="en-NZ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19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19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nhideWhenUsed/>
    <w:rsid w:val="00980C45"/>
    <w:pPr>
      <w:numPr>
        <w:numId w:val="2"/>
      </w:numPr>
      <w:contextualSpacing/>
    </w:pPr>
  </w:style>
  <w:style w:type="paragraph" w:styleId="Revision">
    <w:name w:val="Revision"/>
    <w:hidden/>
    <w:uiPriority w:val="99"/>
    <w:semiHidden/>
    <w:rsid w:val="002216E7"/>
    <w:rPr>
      <w:sz w:val="22"/>
      <w:szCs w:val="22"/>
      <w:lang w:val="en-AU" w:eastAsia="en-AU"/>
    </w:rPr>
  </w:style>
  <w:style w:type="paragraph" w:customStyle="1" w:styleId="Requirementsnumbering1">
    <w:name w:val="Requirements numbering1"/>
    <w:basedOn w:val="Normal"/>
    <w:uiPriority w:val="99"/>
    <w:rsid w:val="00B73B7F"/>
    <w:pPr>
      <w:numPr>
        <w:numId w:val="3"/>
      </w:numPr>
      <w:spacing w:before="0" w:after="0" w:line="240" w:lineRule="auto"/>
      <w:outlineLvl w:val="0"/>
    </w:pPr>
    <w:rPr>
      <w:rFonts w:ascii="Helvetica" w:hAnsi="Helvetica"/>
      <w:sz w:val="18"/>
      <w:szCs w:val="20"/>
      <w:lang w:val="en-GB" w:eastAsia="en-US"/>
    </w:rPr>
  </w:style>
  <w:style w:type="paragraph" w:customStyle="1" w:styleId="Indent1">
    <w:name w:val="Indent1"/>
    <w:basedOn w:val="Normal"/>
    <w:link w:val="Indent1Char"/>
    <w:rsid w:val="00044554"/>
    <w:pPr>
      <w:spacing w:before="60" w:after="60" w:line="240" w:lineRule="auto"/>
      <w:ind w:left="720"/>
    </w:pPr>
    <w:rPr>
      <w:rFonts w:ascii="Verdana" w:hAnsi="Verdana"/>
      <w:sz w:val="20"/>
      <w:szCs w:val="20"/>
      <w:lang w:val="en-GB" w:eastAsia="en-GB"/>
    </w:rPr>
  </w:style>
  <w:style w:type="character" w:customStyle="1" w:styleId="Indent1Char">
    <w:name w:val="Indent1 Char"/>
    <w:basedOn w:val="DefaultParagraphFont"/>
    <w:link w:val="Indent1"/>
    <w:rsid w:val="00044554"/>
    <w:rPr>
      <w:rFonts w:ascii="Verdana" w:hAnsi="Verdana"/>
      <w:lang w:val="en-GB" w:eastAsia="en-GB"/>
    </w:rPr>
  </w:style>
  <w:style w:type="paragraph" w:customStyle="1" w:styleId="Body1">
    <w:name w:val="Body1"/>
    <w:basedOn w:val="Normal"/>
    <w:rsid w:val="0071577E"/>
    <w:pPr>
      <w:spacing w:before="0" w:line="240" w:lineRule="auto"/>
      <w:ind w:left="709"/>
    </w:pPr>
    <w:rPr>
      <w:rFonts w:ascii="Verdana" w:hAnsi="Verdana" w:cs="Arial"/>
      <w:sz w:val="20"/>
      <w:szCs w:val="20"/>
      <w:lang w:val="en-GB" w:eastAsia="en-GB"/>
    </w:rPr>
  </w:style>
  <w:style w:type="paragraph" w:customStyle="1" w:styleId="TableText1">
    <w:name w:val="Table Text"/>
    <w:basedOn w:val="BodyText"/>
    <w:rsid w:val="007F7FF1"/>
    <w:pPr>
      <w:overflowPunct w:val="0"/>
      <w:autoSpaceDE w:val="0"/>
      <w:autoSpaceDN w:val="0"/>
      <w:adjustRightInd w:val="0"/>
      <w:spacing w:before="0" w:after="0" w:line="240" w:lineRule="auto"/>
      <w:ind w:left="28" w:right="28"/>
      <w:textAlignment w:val="baseline"/>
    </w:pPr>
    <w:rPr>
      <w:rFonts w:ascii="Arial" w:hAnsi="Arial"/>
      <w:sz w:val="20"/>
      <w:szCs w:val="20"/>
      <w:lang w:val="en-US" w:eastAsia="en-US"/>
    </w:rPr>
  </w:style>
  <w:style w:type="paragraph" w:customStyle="1" w:styleId="FormatvorlageFrutiger4516ptUnterstrichenLinks0cm">
    <w:name w:val="Formatvorlage Frutiger 45 16 pt Unterstrichen Links:  0 cm"/>
    <w:basedOn w:val="Normal"/>
    <w:uiPriority w:val="99"/>
    <w:rsid w:val="00407C4D"/>
    <w:pPr>
      <w:widowControl w:val="0"/>
      <w:spacing w:before="0" w:after="180" w:line="240" w:lineRule="auto"/>
    </w:pPr>
    <w:rPr>
      <w:rFonts w:ascii="Frutiger LT Std 45 Light" w:hAnsi="Frutiger LT Std 45 Light"/>
      <w:sz w:val="32"/>
      <w:szCs w:val="24"/>
      <w:u w:val="single"/>
      <w:lang w:val="en-US" w:eastAsia="de-DE"/>
    </w:rPr>
  </w:style>
  <w:style w:type="paragraph" w:styleId="NormalWeb">
    <w:name w:val="Normal (Web)"/>
    <w:basedOn w:val="Normal"/>
    <w:uiPriority w:val="99"/>
    <w:semiHidden/>
    <w:unhideWhenUsed/>
    <w:rsid w:val="00DA38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rsid w:val="00F311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Style1">
    <w:name w:val="Style1"/>
    <w:uiPriority w:val="99"/>
    <w:rsid w:val="00F3111C"/>
    <w:pPr>
      <w:numPr>
        <w:numId w:val="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4E60CE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57AB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50EAE"/>
    <w:pPr>
      <w:spacing w:before="0" w:after="0" w:line="240" w:lineRule="auto"/>
    </w:pPr>
    <w:rPr>
      <w:rFonts w:eastAsiaTheme="minorHAnsi" w:cs="Calibri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50EAE"/>
    <w:rPr>
      <w:rFonts w:eastAsiaTheme="minorHAnsi" w:cs="Calibri"/>
      <w:sz w:val="22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2C6B40"/>
    <w:rPr>
      <w:rFonts w:ascii="Times New Roman" w:hAnsi="Times New Roman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8">
    <w:name w:val="toc 8"/>
    <w:basedOn w:val="Normal"/>
    <w:next w:val="Normal"/>
    <w:autoRedefine/>
    <w:uiPriority w:val="39"/>
    <w:semiHidden/>
    <w:unhideWhenUsed/>
    <w:rsid w:val="00EB384B"/>
    <w:pPr>
      <w:spacing w:after="100"/>
      <w:ind w:left="1540"/>
    </w:pPr>
  </w:style>
  <w:style w:type="paragraph" w:customStyle="1" w:styleId="body10">
    <w:name w:val="body1"/>
    <w:basedOn w:val="Normal"/>
    <w:rsid w:val="004470F1"/>
    <w:pPr>
      <w:spacing w:before="113" w:after="113" w:line="240" w:lineRule="auto"/>
    </w:pPr>
    <w:rPr>
      <w:rFonts w:ascii="Verdana" w:hAnsi="Verdana" w:cs="Arial"/>
      <w:sz w:val="20"/>
      <w:szCs w:val="20"/>
      <w:lang w:val="en-US" w:eastAsia="en-US"/>
    </w:rPr>
  </w:style>
  <w:style w:type="character" w:customStyle="1" w:styleId="mc-highlightsearch11">
    <w:name w:val="mc-highlightsearch11"/>
    <w:basedOn w:val="DefaultParagraphFont"/>
    <w:rsid w:val="004470F1"/>
    <w:rPr>
      <w:color w:val="000000"/>
      <w:shd w:val="clear" w:color="auto" w:fill="FFFF66"/>
    </w:rPr>
  </w:style>
  <w:style w:type="character" w:customStyle="1" w:styleId="mc-highlightsearch21">
    <w:name w:val="mc-highlightsearch21"/>
    <w:basedOn w:val="DefaultParagraphFont"/>
    <w:rsid w:val="004470F1"/>
    <w:rPr>
      <w:color w:val="000000"/>
      <w:shd w:val="clear" w:color="auto" w:fill="A0FFFF"/>
    </w:rPr>
  </w:style>
  <w:style w:type="character" w:customStyle="1" w:styleId="NoSpacingChar">
    <w:name w:val="No Spacing Char"/>
    <w:basedOn w:val="DefaultParagraphFont"/>
    <w:link w:val="NoSpacing"/>
    <w:uiPriority w:val="1"/>
    <w:rsid w:val="00D064DC"/>
    <w:rPr>
      <w:sz w:val="22"/>
      <w:szCs w:val="22"/>
      <w:lang w:val="en-AU" w:eastAsia="en-AU"/>
    </w:rPr>
  </w:style>
  <w:style w:type="paragraph" w:customStyle="1" w:styleId="BodyBull2">
    <w:name w:val="BodyBull2"/>
    <w:basedOn w:val="Normal"/>
    <w:rsid w:val="007E7EA6"/>
    <w:pPr>
      <w:numPr>
        <w:numId w:val="6"/>
      </w:numPr>
      <w:spacing w:before="60" w:after="60" w:line="240" w:lineRule="atLeast"/>
      <w:ind w:right="115"/>
      <w:jc w:val="both"/>
    </w:pPr>
    <w:rPr>
      <w:rFonts w:ascii="Arial" w:hAnsi="Arial"/>
      <w:iCs/>
      <w:sz w:val="20"/>
      <w:szCs w:val="20"/>
      <w:lang w:val="en-US" w:eastAsia="en-US"/>
    </w:rPr>
  </w:style>
  <w:style w:type="paragraph" w:customStyle="1" w:styleId="DecimalAligned">
    <w:name w:val="Decimal Aligned"/>
    <w:basedOn w:val="Normal"/>
    <w:uiPriority w:val="40"/>
    <w:qFormat/>
    <w:rsid w:val="001F4B22"/>
    <w:pPr>
      <w:tabs>
        <w:tab w:val="decimal" w:pos="360"/>
      </w:tabs>
      <w:spacing w:before="0" w:after="200"/>
    </w:pPr>
    <w:rPr>
      <w:rFonts w:eastAsia="Calibri" w:cs="Arial"/>
      <w:lang w:val="en-US" w:eastAsia="ja-JP"/>
    </w:rPr>
  </w:style>
  <w:style w:type="paragraph" w:customStyle="1" w:styleId="Normal2">
    <w:name w:val="Normal2"/>
    <w:basedOn w:val="Normal"/>
    <w:rsid w:val="0042663A"/>
    <w:pPr>
      <w:overflowPunct w:val="0"/>
      <w:autoSpaceDE w:val="0"/>
      <w:autoSpaceDN w:val="0"/>
      <w:adjustRightInd w:val="0"/>
      <w:spacing w:before="0" w:line="240" w:lineRule="auto"/>
      <w:ind w:left="720"/>
      <w:textAlignment w:val="baseline"/>
    </w:pPr>
    <w:rPr>
      <w:rFonts w:ascii="Arial" w:hAnsi="Arial"/>
      <w:sz w:val="20"/>
      <w:szCs w:val="20"/>
      <w:lang w:val="en-US" w:eastAsia="en-US"/>
    </w:rPr>
  </w:style>
  <w:style w:type="paragraph" w:customStyle="1" w:styleId="msonormal0">
    <w:name w:val="msonormal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font0">
    <w:name w:val="font0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000000"/>
      <w:lang w:val="en-US" w:eastAsia="en-US"/>
    </w:rPr>
  </w:style>
  <w:style w:type="paragraph" w:customStyle="1" w:styleId="font5">
    <w:name w:val="font5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000000"/>
      <w:lang w:val="en-US" w:eastAsia="en-US"/>
    </w:rPr>
  </w:style>
  <w:style w:type="paragraph" w:customStyle="1" w:styleId="font6">
    <w:name w:val="font6"/>
    <w:basedOn w:val="Normal"/>
    <w:rsid w:val="002265B9"/>
    <w:pPr>
      <w:spacing w:before="100" w:beforeAutospacing="1" w:after="100" w:afterAutospacing="1" w:line="240" w:lineRule="auto"/>
    </w:pPr>
    <w:rPr>
      <w:rFonts w:cs="Calibri"/>
      <w:lang w:val="en-US" w:eastAsia="en-US"/>
    </w:rPr>
  </w:style>
  <w:style w:type="paragraph" w:customStyle="1" w:styleId="font7">
    <w:name w:val="font7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2F75B5"/>
      <w:lang w:val="en-US" w:eastAsia="en-US"/>
    </w:rPr>
  </w:style>
  <w:style w:type="paragraph" w:customStyle="1" w:styleId="font8">
    <w:name w:val="font8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2F75B5"/>
      <w:u w:val="single"/>
      <w:lang w:val="en-US" w:eastAsia="en-US"/>
    </w:rPr>
  </w:style>
  <w:style w:type="paragraph" w:customStyle="1" w:styleId="font9">
    <w:name w:val="font9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000000"/>
      <w:u w:val="single"/>
      <w:lang w:val="en-US" w:eastAsia="en-US"/>
    </w:rPr>
  </w:style>
  <w:style w:type="paragraph" w:customStyle="1" w:styleId="font10">
    <w:name w:val="font10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5B9BD5"/>
      <w:u w:val="single"/>
      <w:lang w:val="en-US" w:eastAsia="en-US"/>
    </w:rPr>
  </w:style>
  <w:style w:type="paragraph" w:customStyle="1" w:styleId="font11">
    <w:name w:val="font11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5B9BD5"/>
      <w:lang w:val="en-US" w:eastAsia="en-US"/>
    </w:rPr>
  </w:style>
  <w:style w:type="paragraph" w:customStyle="1" w:styleId="font12">
    <w:name w:val="font12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5B9BD5"/>
      <w:lang w:val="en-US" w:eastAsia="en-US"/>
    </w:rPr>
  </w:style>
  <w:style w:type="paragraph" w:customStyle="1" w:styleId="font13">
    <w:name w:val="font13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5B9BD5"/>
      <w:u w:val="single"/>
      <w:lang w:val="en-US" w:eastAsia="en-US"/>
    </w:rPr>
  </w:style>
  <w:style w:type="paragraph" w:customStyle="1" w:styleId="xl74">
    <w:name w:val="xl74"/>
    <w:basedOn w:val="Normal"/>
    <w:rsid w:val="002265B9"/>
    <w:pP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75">
    <w:name w:val="xl75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7">
    <w:name w:val="xl77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1">
    <w:name w:val="xl81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82">
    <w:name w:val="xl82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3">
    <w:name w:val="xl83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4">
    <w:name w:val="xl84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85">
    <w:name w:val="xl85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6">
    <w:name w:val="xl86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7">
    <w:name w:val="xl87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8">
    <w:name w:val="xl88"/>
    <w:basedOn w:val="Normal"/>
    <w:rsid w:val="002265B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9">
    <w:name w:val="xl89"/>
    <w:basedOn w:val="Normal"/>
    <w:rsid w:val="002265B9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90">
    <w:name w:val="xl90"/>
    <w:basedOn w:val="Normal"/>
    <w:rsid w:val="002265B9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91">
    <w:name w:val="xl91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  <w:style w:type="paragraph" w:customStyle="1" w:styleId="xl92">
    <w:name w:val="xl92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  <w:style w:type="paragraph" w:customStyle="1" w:styleId="xl93">
    <w:name w:val="xl93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7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0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1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5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836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18" w:color="auto"/>
        <w:bottom w:val="none" w:sz="0" w:space="0" w:color="auto"/>
        <w:right w:val="none" w:sz="0" w:space="12" w:color="auto"/>
      </w:divBdr>
    </w:div>
    <w:div w:id="427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8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0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3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6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6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5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32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2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4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3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89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6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8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2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5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1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9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38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6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1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2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6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0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40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77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58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99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4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0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0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4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8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70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18" w:color="auto"/>
        <w:bottom w:val="none" w:sz="0" w:space="0" w:color="auto"/>
        <w:right w:val="none" w:sz="0" w:space="12" w:color="auto"/>
      </w:divBdr>
    </w:div>
    <w:div w:id="1942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2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7868\Desktop\Maud%20Review\One%20Data%20Shared%20Catalog%20BRD%20V0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444E534BAED4BB9F233CADB191C78" ma:contentTypeVersion="0" ma:contentTypeDescription="Create a new document." ma:contentTypeScope="" ma:versionID="3252b00d7e33eeedb668e1c33c7f8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733DC-6D17-4E12-A8DC-C4F23345E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3C1DAC-6B25-40FE-A83A-188C1ED8D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23461D-D5DD-4FD1-9863-8D13F24366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A9A490-C72B-4BC6-A441-18CF18C0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Data Shared Catalog BRD V0.3</Template>
  <TotalTime>2707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Reverse KT document-OVC Real Time 
COX MDM QA Automation</vt:lpstr>
    </vt:vector>
  </TitlesOfParts>
  <Company>Cognizant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 KT document-OVC Real Time 
COX MDM QA Automation</dc:title>
  <dc:creator>Cognizant</dc:creator>
  <cp:lastModifiedBy>Mondal, Arnab Kumar (Cognizant)</cp:lastModifiedBy>
  <cp:revision>385</cp:revision>
  <cp:lastPrinted>2013-08-29T04:09:00Z</cp:lastPrinted>
  <dcterms:created xsi:type="dcterms:W3CDTF">2018-09-11T11:10:00Z</dcterms:created>
  <dcterms:modified xsi:type="dcterms:W3CDTF">2020-02-27T09:56:00Z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0x010100F6D444E534BAED4BB9F233CADB191C78</vt:lpwstr>
  </property>
  <property fmtid="{D5CDD505-2E9C-101B-9397-08002B2CF9AE}" pid="3" name="_dlc_DocIdItemGuid">
    <vt:lpwstr>9a31e9fd-cb6f-4f86-8fba-132f965d472a</vt:lpwstr>
  </property>
</Properties>
</file>